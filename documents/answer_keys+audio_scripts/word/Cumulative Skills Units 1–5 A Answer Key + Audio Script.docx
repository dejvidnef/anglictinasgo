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7" w:rsidRDefault="000C587A" w:rsidP="0089553B">
      <w:pPr>
        <w:pStyle w:val="AHead"/>
        <w:pBdr>
          <w:top w:val="none" w:sz="0" w:space="0" w:color="auto"/>
        </w:pBdr>
        <w:sectPr w:rsidR="00EE7807" w:rsidSect="008579F1">
          <w:footerReference w:type="default" r:id="rId9"/>
          <w:type w:val="continuous"/>
          <w:pgSz w:w="11906" w:h="16838" w:code="9"/>
          <w:pgMar w:top="851" w:right="992" w:bottom="1276" w:left="851" w:header="720" w:footer="0" w:gutter="0"/>
          <w:paperSrc w:first="15" w:other="15"/>
          <w:cols w:space="141"/>
          <w:docGrid w:linePitch="360"/>
        </w:sectPr>
      </w:pPr>
      <w:r w:rsidRPr="000C587A">
        <w:t xml:space="preserve">Cumulative Skills Test Units 1–5 </w:t>
      </w:r>
      <w:r w:rsidR="002523FB">
        <w:t>A Answer Key</w:t>
      </w:r>
      <w:r w:rsidR="00CC01A8">
        <w:t xml:space="preserve"> &amp; Audio Script</w:t>
      </w:r>
    </w:p>
    <w:p w:rsidR="00F13800" w:rsidRDefault="00F13800" w:rsidP="00F13800">
      <w:pPr>
        <w:pStyle w:val="AHead"/>
      </w:pPr>
    </w:p>
    <w:p w:rsidR="00F13800" w:rsidRDefault="00F13800" w:rsidP="00F13800">
      <w:pPr>
        <w:pStyle w:val="Bhead"/>
      </w:pPr>
      <w:r>
        <w:t>Everyday English</w:t>
      </w:r>
    </w:p>
    <w:p w:rsidR="00665A9F" w:rsidRDefault="00665A9F" w:rsidP="00665A9F">
      <w:pPr>
        <w:pStyle w:val="Rubric"/>
        <w:numPr>
          <w:ilvl w:val="0"/>
          <w:numId w:val="62"/>
        </w:numPr>
      </w:pPr>
    </w:p>
    <w:p w:rsidR="00665A9F" w:rsidRDefault="00665A9F" w:rsidP="00665A9F">
      <w:pPr>
        <w:pStyle w:val="Textnumbered"/>
        <w:numPr>
          <w:ilvl w:val="0"/>
          <w:numId w:val="63"/>
        </w:numPr>
      </w:pPr>
      <w:r>
        <w:t>as</w:t>
      </w:r>
    </w:p>
    <w:p w:rsidR="00665A9F" w:rsidRDefault="00665A9F" w:rsidP="00665A9F">
      <w:pPr>
        <w:pStyle w:val="Textnumbered"/>
        <w:numPr>
          <w:ilvl w:val="0"/>
          <w:numId w:val="63"/>
        </w:numPr>
      </w:pPr>
      <w:r>
        <w:t>nothing</w:t>
      </w:r>
    </w:p>
    <w:p w:rsidR="00665A9F" w:rsidRDefault="00665A9F" w:rsidP="00665A9F">
      <w:pPr>
        <w:pStyle w:val="Textnumbered"/>
        <w:numPr>
          <w:ilvl w:val="0"/>
          <w:numId w:val="63"/>
        </w:numPr>
      </w:pPr>
      <w:r>
        <w:t>as</w:t>
      </w:r>
    </w:p>
    <w:p w:rsidR="00665A9F" w:rsidRDefault="00665A9F" w:rsidP="00665A9F">
      <w:pPr>
        <w:pStyle w:val="Textnumbered"/>
        <w:numPr>
          <w:ilvl w:val="0"/>
          <w:numId w:val="63"/>
        </w:numPr>
      </w:pPr>
      <w:r>
        <w:t>let</w:t>
      </w:r>
    </w:p>
    <w:p w:rsidR="00665A9F" w:rsidRDefault="00665A9F" w:rsidP="00665A9F">
      <w:pPr>
        <w:pStyle w:val="Textnumbered"/>
        <w:numPr>
          <w:ilvl w:val="0"/>
          <w:numId w:val="63"/>
        </w:numPr>
      </w:pPr>
      <w:r>
        <w:t>regret</w:t>
      </w:r>
    </w:p>
    <w:p w:rsidR="00665A9F" w:rsidRDefault="00665A9F" w:rsidP="00665A9F">
      <w:pPr>
        <w:pStyle w:val="Bhead"/>
      </w:pPr>
      <w:r>
        <w:t>Listening</w:t>
      </w:r>
    </w:p>
    <w:p w:rsidR="00665A9F" w:rsidRDefault="00665A9F" w:rsidP="00665A9F">
      <w:pPr>
        <w:pStyle w:val="Rubric"/>
      </w:pPr>
    </w:p>
    <w:p w:rsidR="00665A9F" w:rsidRDefault="00665A9F" w:rsidP="00665A9F">
      <w:pPr>
        <w:pStyle w:val="Textnumbered"/>
        <w:numPr>
          <w:ilvl w:val="0"/>
          <w:numId w:val="64"/>
        </w:numPr>
      </w:pPr>
      <w:r>
        <w:t>two</w:t>
      </w:r>
    </w:p>
    <w:p w:rsidR="00665A9F" w:rsidRDefault="00665A9F" w:rsidP="00665A9F">
      <w:pPr>
        <w:pStyle w:val="Textnumbered"/>
        <w:numPr>
          <w:ilvl w:val="0"/>
          <w:numId w:val="64"/>
        </w:numPr>
      </w:pPr>
      <w:r>
        <w:t>one</w:t>
      </w:r>
    </w:p>
    <w:p w:rsidR="00665A9F" w:rsidRDefault="00665A9F" w:rsidP="00665A9F">
      <w:pPr>
        <w:pStyle w:val="Rubric"/>
      </w:pPr>
    </w:p>
    <w:p w:rsidR="00665A9F" w:rsidRDefault="00665A9F" w:rsidP="00665A9F">
      <w:pPr>
        <w:pStyle w:val="Textnumbered"/>
        <w:numPr>
          <w:ilvl w:val="0"/>
          <w:numId w:val="65"/>
        </w:numPr>
      </w:pPr>
      <w:r>
        <w:t>T</w:t>
      </w:r>
    </w:p>
    <w:p w:rsidR="00665A9F" w:rsidRDefault="00665A9F" w:rsidP="00665A9F">
      <w:pPr>
        <w:pStyle w:val="Textnumbered"/>
        <w:numPr>
          <w:ilvl w:val="0"/>
          <w:numId w:val="65"/>
        </w:numPr>
      </w:pPr>
      <w:r>
        <w:t>F</w:t>
      </w:r>
    </w:p>
    <w:p w:rsidR="00665A9F" w:rsidRDefault="003318BE" w:rsidP="00665A9F">
      <w:pPr>
        <w:pStyle w:val="Textnumbered"/>
        <w:numPr>
          <w:ilvl w:val="0"/>
          <w:numId w:val="65"/>
        </w:numPr>
      </w:pPr>
      <w:r>
        <w:t>T</w:t>
      </w:r>
    </w:p>
    <w:p w:rsidR="00665A9F" w:rsidRDefault="00665A9F" w:rsidP="00665A9F">
      <w:pPr>
        <w:pStyle w:val="Textnumbered"/>
        <w:numPr>
          <w:ilvl w:val="0"/>
          <w:numId w:val="65"/>
        </w:numPr>
      </w:pPr>
      <w:r>
        <w:t>F</w:t>
      </w:r>
    </w:p>
    <w:p w:rsidR="00665A9F" w:rsidRDefault="00665A9F" w:rsidP="00665A9F">
      <w:pPr>
        <w:pStyle w:val="Textnumbered"/>
        <w:numPr>
          <w:ilvl w:val="0"/>
          <w:numId w:val="65"/>
        </w:numPr>
      </w:pPr>
      <w:r>
        <w:t>T</w:t>
      </w:r>
    </w:p>
    <w:p w:rsidR="00665A9F" w:rsidRDefault="00665A9F" w:rsidP="00665A9F">
      <w:pPr>
        <w:pStyle w:val="Textnumbered"/>
        <w:numPr>
          <w:ilvl w:val="0"/>
          <w:numId w:val="65"/>
        </w:numPr>
      </w:pPr>
      <w:r>
        <w:t>F</w:t>
      </w:r>
    </w:p>
    <w:p w:rsidR="00665A9F" w:rsidRDefault="00665A9F" w:rsidP="00665A9F">
      <w:pPr>
        <w:pStyle w:val="Textnumbered"/>
        <w:numPr>
          <w:ilvl w:val="0"/>
          <w:numId w:val="65"/>
        </w:numPr>
      </w:pPr>
      <w:r>
        <w:t>F</w:t>
      </w:r>
    </w:p>
    <w:p w:rsidR="00665A9F" w:rsidRDefault="00665A9F" w:rsidP="00665A9F">
      <w:pPr>
        <w:pStyle w:val="Textnumbered"/>
        <w:numPr>
          <w:ilvl w:val="0"/>
          <w:numId w:val="65"/>
        </w:numPr>
      </w:pPr>
      <w:r>
        <w:t>F</w:t>
      </w:r>
    </w:p>
    <w:p w:rsidR="00665A9F" w:rsidRDefault="00661D57" w:rsidP="00665A9F">
      <w:pPr>
        <w:pStyle w:val="Nameline"/>
      </w:pPr>
      <w:r>
        <w:br w:type="column"/>
      </w:r>
      <w:r w:rsidR="00BA2F48">
        <w:lastRenderedPageBreak/>
        <w:t>Audio Script</w:t>
      </w:r>
      <w:bookmarkStart w:id="0" w:name="_GoBack"/>
      <w:bookmarkEnd w:id="0"/>
    </w:p>
    <w:p w:rsidR="00665A9F" w:rsidRPr="002B1E11" w:rsidRDefault="00665A9F" w:rsidP="00665A9F">
      <w:pPr>
        <w:pStyle w:val="Dialogue"/>
      </w:pPr>
      <w:r w:rsidRPr="002B1E11">
        <w:rPr>
          <w:b/>
        </w:rPr>
        <w:t>Lucy</w:t>
      </w:r>
      <w:r>
        <w:rPr>
          <w:b/>
        </w:rPr>
        <w:t xml:space="preserve">   </w:t>
      </w:r>
      <w:r w:rsidRPr="002B1E11">
        <w:t>Wow! That’s an amazing photo. Did you take it yourself</w:t>
      </w:r>
      <w:r w:rsidR="003318BE">
        <w:t>, Dan</w:t>
      </w:r>
      <w:r w:rsidRPr="002B1E11">
        <w:t>?</w:t>
      </w:r>
    </w:p>
    <w:p w:rsidR="00665A9F" w:rsidRPr="002B1E11" w:rsidRDefault="00665A9F" w:rsidP="00665A9F">
      <w:pPr>
        <w:pStyle w:val="Dialogue"/>
      </w:pPr>
      <w:proofErr w:type="gramStart"/>
      <w:r w:rsidRPr="002B1E11">
        <w:rPr>
          <w:b/>
        </w:rPr>
        <w:t>Dan</w:t>
      </w:r>
      <w:r>
        <w:t xml:space="preserve">   </w:t>
      </w:r>
      <w:r w:rsidRPr="002B1E11">
        <w:t>Yeah.</w:t>
      </w:r>
      <w:proofErr w:type="gramEnd"/>
      <w:r w:rsidRPr="002B1E11">
        <w:t xml:space="preserve"> I went on a round-the-world trip last summer with a couple of friends. We really went off the beaten track and explored some amazing places. We were away for two months. This was taken on an island called </w:t>
      </w:r>
      <w:proofErr w:type="spellStart"/>
      <w:r w:rsidRPr="002B1E11">
        <w:t>Koh</w:t>
      </w:r>
      <w:proofErr w:type="spellEnd"/>
      <w:r w:rsidRPr="002B1E11">
        <w:t xml:space="preserve"> </w:t>
      </w:r>
      <w:proofErr w:type="spellStart"/>
      <w:r w:rsidRPr="002B1E11">
        <w:t>Lanta</w:t>
      </w:r>
      <w:proofErr w:type="spellEnd"/>
      <w:r w:rsidRPr="002B1E11">
        <w:t xml:space="preserve"> in Thailand. As you can see, the two guys in the picture, Robbie and Joe, had just got off that boat and were pulling it </w:t>
      </w:r>
      <w:r>
        <w:t>onto the beach</w:t>
      </w:r>
      <w:r w:rsidRPr="002B1E11">
        <w:t>.</w:t>
      </w:r>
    </w:p>
    <w:p w:rsidR="00665A9F" w:rsidRPr="002B1E11" w:rsidRDefault="00665A9F" w:rsidP="00665A9F">
      <w:pPr>
        <w:pStyle w:val="Dialogue"/>
      </w:pPr>
      <w:r w:rsidRPr="002B1E11">
        <w:rPr>
          <w:b/>
        </w:rPr>
        <w:t>Lucy</w:t>
      </w:r>
      <w:r>
        <w:t xml:space="preserve">   </w:t>
      </w:r>
      <w:r w:rsidRPr="002B1E11">
        <w:t>The guy on the left – is he your brother? He really looks like you.</w:t>
      </w:r>
    </w:p>
    <w:p w:rsidR="00665A9F" w:rsidRPr="002B1E11" w:rsidRDefault="00665A9F" w:rsidP="00665A9F">
      <w:pPr>
        <w:pStyle w:val="Dialogue"/>
      </w:pPr>
      <w:r w:rsidRPr="002B1E11">
        <w:rPr>
          <w:b/>
        </w:rPr>
        <w:t>Dan</w:t>
      </w:r>
      <w:r>
        <w:t xml:space="preserve">   </w:t>
      </w:r>
      <w:r w:rsidRPr="002B1E11">
        <w:t>I suppose he does, yeah. Actually, that’s Robbie and he’s my cousin. When I was a little kid, I used to spend a lot of time with him, but I don’t see him so much these days. That’s why it was so cool to take time out to go on holiday with him.</w:t>
      </w:r>
    </w:p>
    <w:p w:rsidR="00665A9F" w:rsidRPr="002B1E11" w:rsidRDefault="00665A9F" w:rsidP="00665A9F">
      <w:pPr>
        <w:pStyle w:val="Dialogue"/>
      </w:pPr>
      <w:r w:rsidRPr="002B1E11">
        <w:rPr>
          <w:b/>
        </w:rPr>
        <w:t>Lucy</w:t>
      </w:r>
      <w:r>
        <w:t xml:space="preserve">   </w:t>
      </w:r>
      <w:r w:rsidRPr="002B1E11">
        <w:t>I’ve never been to Thailand. What was it like?</w:t>
      </w:r>
    </w:p>
    <w:p w:rsidR="00665A9F" w:rsidRPr="002B1E11" w:rsidRDefault="00665A9F" w:rsidP="00665A9F">
      <w:pPr>
        <w:pStyle w:val="Dialogue"/>
      </w:pPr>
      <w:r w:rsidRPr="002B1E11">
        <w:rPr>
          <w:b/>
        </w:rPr>
        <w:t>Dan</w:t>
      </w:r>
      <w:r>
        <w:t xml:space="preserve">   </w:t>
      </w:r>
      <w:r w:rsidRPr="002B1E11">
        <w:t>Hot! Incredibly hot most days</w:t>
      </w:r>
      <w:r>
        <w:t>,</w:t>
      </w:r>
      <w:r w:rsidRPr="002B1E11">
        <w:t xml:space="preserve"> although sometimes it rained really heavily, and that cooled things down a bit. But what I liked the most was the kindness and generosity of the people. They were so easy-going and helpful.</w:t>
      </w:r>
    </w:p>
    <w:p w:rsidR="00665A9F" w:rsidRPr="002B1E11" w:rsidRDefault="00665A9F" w:rsidP="00665A9F">
      <w:pPr>
        <w:pStyle w:val="Dialogue"/>
      </w:pPr>
      <w:r w:rsidRPr="002B1E11">
        <w:rPr>
          <w:b/>
        </w:rPr>
        <w:t>Lucy</w:t>
      </w:r>
      <w:r>
        <w:t xml:space="preserve">   </w:t>
      </w:r>
      <w:r w:rsidRPr="002B1E11">
        <w:t>Well, I’m going on holiday myself soon</w:t>
      </w:r>
      <w:r>
        <w:t>, t</w:t>
      </w:r>
      <w:r w:rsidRPr="002B1E11">
        <w:t>o Portugal. My aunt and uncle own a villa there, so I’m going to stay with them and my cousin Jane for a week. It’s not as exciting as Thailand</w:t>
      </w:r>
      <w:r w:rsidR="0095417E">
        <w:t>,</w:t>
      </w:r>
      <w:r w:rsidRPr="002B1E11">
        <w:t xml:space="preserve"> but I’m really looking forward to it. I’ve already booked the flight and I’m going to</w:t>
      </w:r>
      <w:r w:rsidR="00E10203">
        <w:t xml:space="preserve"> think about what to take with me</w:t>
      </w:r>
      <w:r w:rsidRPr="002B1E11">
        <w:t xml:space="preserve"> at the weekend</w:t>
      </w:r>
      <w:r>
        <w:t xml:space="preserve"> and</w:t>
      </w:r>
      <w:r w:rsidR="00E10203">
        <w:t xml:space="preserve"> buy some summer</w:t>
      </w:r>
      <w:r w:rsidR="00E10203" w:rsidRPr="002B1E11">
        <w:t xml:space="preserve"> clothes</w:t>
      </w:r>
      <w:r w:rsidRPr="002B1E11">
        <w:t>.</w:t>
      </w:r>
    </w:p>
    <w:p w:rsidR="00665A9F" w:rsidRPr="002B1E11" w:rsidRDefault="00665A9F" w:rsidP="00665A9F">
      <w:pPr>
        <w:pStyle w:val="Dialogue"/>
      </w:pPr>
      <w:r w:rsidRPr="002B1E11">
        <w:rPr>
          <w:b/>
        </w:rPr>
        <w:t>Dan</w:t>
      </w:r>
      <w:r>
        <w:t xml:space="preserve">   </w:t>
      </w:r>
      <w:r w:rsidRPr="002B1E11">
        <w:t>That sounds gre</w:t>
      </w:r>
      <w:r w:rsidR="0095417E">
        <w:t>at. You’ll have to buy some sun</w:t>
      </w:r>
      <w:r w:rsidRPr="002B1E11">
        <w:t>tan lotion, too. It’ll be hot in Portugal at this time of year.</w:t>
      </w:r>
    </w:p>
    <w:p w:rsidR="00665A9F" w:rsidRDefault="00665A9F" w:rsidP="00665A9F">
      <w:pPr>
        <w:pStyle w:val="Dialogue"/>
      </w:pPr>
      <w:r w:rsidRPr="002B1E11">
        <w:rPr>
          <w:b/>
        </w:rPr>
        <w:t>Lucy</w:t>
      </w:r>
      <w:r>
        <w:t xml:space="preserve">   </w:t>
      </w:r>
      <w:r w:rsidRPr="002B1E11">
        <w:t>Oh, I know. I’ll be sitting in the shade most of the time</w:t>
      </w:r>
      <w:r>
        <w:t>, though</w:t>
      </w:r>
      <w:r w:rsidRPr="002B1E11">
        <w:t>. I’m very fair-skinned</w:t>
      </w:r>
      <w:r w:rsidR="0095417E">
        <w:t>,</w:t>
      </w:r>
      <w:r w:rsidRPr="002B1E11">
        <w:t xml:space="preserve"> so if I sit in the sun for too long</w:t>
      </w:r>
      <w:r w:rsidR="0095417E">
        <w:t>,</w:t>
      </w:r>
      <w:r w:rsidRPr="002B1E11">
        <w:t xml:space="preserve"> I’ll go bright red. But, hopefully, we’ll spend a lot of time in the sea. I love swimming and I’m hoping to learn how to scuba dive. I’ve never done it before, but my cousin and I are planning to do a course.</w:t>
      </w:r>
    </w:p>
    <w:p w:rsidR="00665A9F" w:rsidRDefault="00661D57" w:rsidP="00665A9F">
      <w:pPr>
        <w:pStyle w:val="Bhead"/>
      </w:pPr>
      <w:r>
        <w:br w:type="column"/>
      </w:r>
      <w:r w:rsidR="00665A9F">
        <w:lastRenderedPageBreak/>
        <w:t>Reading</w:t>
      </w:r>
    </w:p>
    <w:p w:rsidR="00665A9F" w:rsidRDefault="00665A9F" w:rsidP="00665A9F">
      <w:pPr>
        <w:pStyle w:val="Rubric"/>
      </w:pPr>
    </w:p>
    <w:p w:rsidR="00665A9F" w:rsidRDefault="00FB2B61" w:rsidP="00665A9F">
      <w:pPr>
        <w:pStyle w:val="Textnumbered"/>
        <w:numPr>
          <w:ilvl w:val="0"/>
          <w:numId w:val="66"/>
        </w:numPr>
      </w:pPr>
      <w:r>
        <w:t>d</w:t>
      </w:r>
    </w:p>
    <w:p w:rsidR="00FB2B61" w:rsidRDefault="00FB2B61" w:rsidP="00665A9F">
      <w:pPr>
        <w:pStyle w:val="Textnumbered"/>
        <w:numPr>
          <w:ilvl w:val="0"/>
          <w:numId w:val="66"/>
        </w:numPr>
      </w:pPr>
      <w:r>
        <w:t>c</w:t>
      </w:r>
    </w:p>
    <w:p w:rsidR="00FB2B61" w:rsidRDefault="00FB2B61" w:rsidP="00665A9F">
      <w:pPr>
        <w:pStyle w:val="Textnumbered"/>
        <w:numPr>
          <w:ilvl w:val="0"/>
          <w:numId w:val="66"/>
        </w:numPr>
      </w:pPr>
      <w:r>
        <w:t>b</w:t>
      </w:r>
    </w:p>
    <w:p w:rsidR="00FB2B61" w:rsidRDefault="00FB2B61" w:rsidP="00665A9F">
      <w:pPr>
        <w:pStyle w:val="Textnumbered"/>
        <w:numPr>
          <w:ilvl w:val="0"/>
          <w:numId w:val="66"/>
        </w:numPr>
      </w:pPr>
      <w:r>
        <w:t>a</w:t>
      </w:r>
    </w:p>
    <w:p w:rsidR="00FB2B61" w:rsidRDefault="00FB2B61" w:rsidP="00665A9F">
      <w:pPr>
        <w:pStyle w:val="Textnumbered"/>
        <w:numPr>
          <w:ilvl w:val="0"/>
          <w:numId w:val="66"/>
        </w:numPr>
      </w:pPr>
      <w:r>
        <w:t>c</w:t>
      </w:r>
    </w:p>
    <w:p w:rsidR="00FB2B61" w:rsidRDefault="00FB2B61" w:rsidP="00FB2B61">
      <w:pPr>
        <w:pStyle w:val="Bhead"/>
      </w:pPr>
      <w:r>
        <w:t>Writing</w:t>
      </w:r>
    </w:p>
    <w:p w:rsidR="00FB2B61" w:rsidRDefault="00FB2B61" w:rsidP="00FB2B61">
      <w:pPr>
        <w:pStyle w:val="Rubric"/>
      </w:pPr>
    </w:p>
    <w:p w:rsidR="00FB2B61" w:rsidRDefault="00FB2B61" w:rsidP="00FB2B61">
      <w:pPr>
        <w:pStyle w:val="Text"/>
      </w:pPr>
      <w:r>
        <w:t>Students’ own answers</w:t>
      </w:r>
    </w:p>
    <w:p w:rsidR="00FB2B61" w:rsidRDefault="00FB2B61" w:rsidP="00FB2B61">
      <w:pPr>
        <w:pStyle w:val="Bhead"/>
      </w:pPr>
      <w:r>
        <w:t>Speaking</w:t>
      </w:r>
    </w:p>
    <w:p w:rsidR="00FB2B61" w:rsidRDefault="00FB2B61" w:rsidP="00FB2B61">
      <w:pPr>
        <w:pStyle w:val="Rubric"/>
      </w:pPr>
    </w:p>
    <w:p w:rsidR="00FB2B61" w:rsidRDefault="00FB2B61" w:rsidP="00FB2B61">
      <w:pPr>
        <w:pStyle w:val="Text"/>
      </w:pPr>
      <w:r>
        <w:t>Students’ own answers</w:t>
      </w:r>
    </w:p>
    <w:p w:rsidR="00FB2B61" w:rsidRDefault="00FB2B61" w:rsidP="00FB2B61">
      <w:pPr>
        <w:pStyle w:val="Bhead"/>
      </w:pPr>
      <w:r>
        <w:t>Challenge!</w:t>
      </w:r>
    </w:p>
    <w:p w:rsidR="00FB2B61" w:rsidRDefault="00FB2B61" w:rsidP="00FB2B61">
      <w:pPr>
        <w:pStyle w:val="Rubric"/>
      </w:pPr>
    </w:p>
    <w:p w:rsidR="00FB2B61" w:rsidRDefault="00FB2B61" w:rsidP="00FB2B61">
      <w:pPr>
        <w:pStyle w:val="Textnumbered"/>
        <w:numPr>
          <w:ilvl w:val="0"/>
          <w:numId w:val="67"/>
        </w:numPr>
      </w:pPr>
      <w:r>
        <w:t>d</w:t>
      </w:r>
    </w:p>
    <w:p w:rsidR="00FB2B61" w:rsidRDefault="00FB2B61" w:rsidP="00FB2B61">
      <w:pPr>
        <w:pStyle w:val="Textnumbered"/>
        <w:numPr>
          <w:ilvl w:val="0"/>
          <w:numId w:val="67"/>
        </w:numPr>
      </w:pPr>
      <w:r>
        <w:t>d</w:t>
      </w:r>
    </w:p>
    <w:p w:rsidR="00FB2B61" w:rsidRDefault="00FB2B61" w:rsidP="00FB2B61">
      <w:pPr>
        <w:pStyle w:val="Textnumbered"/>
        <w:numPr>
          <w:ilvl w:val="0"/>
          <w:numId w:val="67"/>
        </w:numPr>
      </w:pPr>
      <w:r>
        <w:t>b</w:t>
      </w:r>
    </w:p>
    <w:p w:rsidR="00FB2B61" w:rsidRDefault="00FB2B61" w:rsidP="00FB2B61">
      <w:pPr>
        <w:pStyle w:val="Textnumbered"/>
        <w:numPr>
          <w:ilvl w:val="0"/>
          <w:numId w:val="67"/>
        </w:numPr>
      </w:pPr>
      <w:r>
        <w:t>b</w:t>
      </w:r>
    </w:p>
    <w:p w:rsidR="00FB2B61" w:rsidRDefault="00FB2B61" w:rsidP="00FB2B61">
      <w:pPr>
        <w:pStyle w:val="Textnumbered"/>
        <w:numPr>
          <w:ilvl w:val="0"/>
          <w:numId w:val="67"/>
        </w:numPr>
      </w:pPr>
      <w:r>
        <w:t>b</w:t>
      </w:r>
    </w:p>
    <w:p w:rsidR="00FB2B61" w:rsidRDefault="00FB2B61" w:rsidP="00FB2B61">
      <w:pPr>
        <w:pStyle w:val="Textnumbered"/>
        <w:numPr>
          <w:ilvl w:val="0"/>
          <w:numId w:val="67"/>
        </w:numPr>
      </w:pPr>
      <w:r>
        <w:t>b</w:t>
      </w:r>
    </w:p>
    <w:p w:rsidR="00FB2B61" w:rsidRDefault="00FB2B61" w:rsidP="00FB2B61">
      <w:pPr>
        <w:pStyle w:val="Textnumbered"/>
        <w:numPr>
          <w:ilvl w:val="0"/>
          <w:numId w:val="67"/>
        </w:numPr>
      </w:pPr>
      <w:r>
        <w:t>a</w:t>
      </w:r>
    </w:p>
    <w:p w:rsidR="00FB2B61" w:rsidRPr="00FB2B61" w:rsidRDefault="00FB2B61" w:rsidP="00FB2B61">
      <w:pPr>
        <w:pStyle w:val="Textnumbered"/>
        <w:numPr>
          <w:ilvl w:val="0"/>
          <w:numId w:val="67"/>
        </w:numPr>
      </w:pPr>
      <w:r>
        <w:t>c</w:t>
      </w:r>
    </w:p>
    <w:sectPr w:rsidR="00FB2B61" w:rsidRPr="00FB2B61" w:rsidSect="0095417E">
      <w:type w:val="continuous"/>
      <w:pgSz w:w="11906" w:h="16838" w:code="9"/>
      <w:pgMar w:top="851" w:right="992" w:bottom="1276" w:left="851" w:header="720" w:footer="0" w:gutter="0"/>
      <w:paperSrc w:first="15" w:other="15"/>
      <w:cols w:num="2" w:sep="1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AFF" w:rsidRDefault="00EE7AFF">
      <w:r>
        <w:separator/>
      </w:r>
    </w:p>
    <w:p w:rsidR="00EE7AFF" w:rsidRDefault="00EE7AFF"/>
  </w:endnote>
  <w:endnote w:type="continuationSeparator" w:id="0">
    <w:p w:rsidR="00EE7AFF" w:rsidRDefault="00EE7AFF">
      <w:r>
        <w:continuationSeparator/>
      </w:r>
    </w:p>
    <w:p w:rsidR="00EE7AFF" w:rsidRDefault="00EE7A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8579F1" w:rsidRDefault="00EE7AFF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BA2F48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EE7AFF" w:rsidRPr="001840A0" w:rsidRDefault="008579F1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17E4A60B" wp14:editId="39C2BC27">
              <wp:extent cx="6390005" cy="647571"/>
              <wp:effectExtent l="0" t="0" r="0" b="635"/>
              <wp:docPr id="2" name="Picture 2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AFF" w:rsidRDefault="00EE7AFF">
      <w:r>
        <w:separator/>
      </w:r>
    </w:p>
    <w:p w:rsidR="00EE7AFF" w:rsidRDefault="00EE7AFF"/>
  </w:footnote>
  <w:footnote w:type="continuationSeparator" w:id="0">
    <w:p w:rsidR="00EE7AFF" w:rsidRDefault="00EE7AFF">
      <w:r>
        <w:continuationSeparator/>
      </w:r>
    </w:p>
    <w:p w:rsidR="00EE7AFF" w:rsidRDefault="00EE7AF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4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  <w:lvlOverride w:ilvl="0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"/>
    <w:lvlOverride w:ilvl="0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"/>
    <w:lvlOverride w:ilvl="0">
      <w:startOverride w:val="1"/>
    </w:lvlOverride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"/>
    <w:lvlOverride w:ilvl="0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06"/>
    <w:rsid w:val="00002878"/>
    <w:rsid w:val="00002F45"/>
    <w:rsid w:val="00007341"/>
    <w:rsid w:val="0002587D"/>
    <w:rsid w:val="000261C2"/>
    <w:rsid w:val="00026295"/>
    <w:rsid w:val="00027DCD"/>
    <w:rsid w:val="00030A94"/>
    <w:rsid w:val="00045E17"/>
    <w:rsid w:val="00051BDA"/>
    <w:rsid w:val="000572CF"/>
    <w:rsid w:val="00057D23"/>
    <w:rsid w:val="000634C7"/>
    <w:rsid w:val="00063CBF"/>
    <w:rsid w:val="000659CB"/>
    <w:rsid w:val="00066DE8"/>
    <w:rsid w:val="00071313"/>
    <w:rsid w:val="00073553"/>
    <w:rsid w:val="00080170"/>
    <w:rsid w:val="00082557"/>
    <w:rsid w:val="000932AC"/>
    <w:rsid w:val="000A5BE4"/>
    <w:rsid w:val="000C587A"/>
    <w:rsid w:val="000D7095"/>
    <w:rsid w:val="000E726C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75797"/>
    <w:rsid w:val="0018374F"/>
    <w:rsid w:val="001840A0"/>
    <w:rsid w:val="00196935"/>
    <w:rsid w:val="001A2160"/>
    <w:rsid w:val="001A4C8B"/>
    <w:rsid w:val="001B2824"/>
    <w:rsid w:val="001C2529"/>
    <w:rsid w:val="001D2F27"/>
    <w:rsid w:val="001D439A"/>
    <w:rsid w:val="001D76F8"/>
    <w:rsid w:val="001F67B3"/>
    <w:rsid w:val="0020043D"/>
    <w:rsid w:val="00202A92"/>
    <w:rsid w:val="00215AB1"/>
    <w:rsid w:val="00216E8C"/>
    <w:rsid w:val="00233F71"/>
    <w:rsid w:val="002360ED"/>
    <w:rsid w:val="00243F9C"/>
    <w:rsid w:val="0025137D"/>
    <w:rsid w:val="002523FB"/>
    <w:rsid w:val="00253443"/>
    <w:rsid w:val="00255386"/>
    <w:rsid w:val="00271A40"/>
    <w:rsid w:val="002751EC"/>
    <w:rsid w:val="00285F54"/>
    <w:rsid w:val="002C37CE"/>
    <w:rsid w:val="002C640B"/>
    <w:rsid w:val="002D2A5D"/>
    <w:rsid w:val="002D3F58"/>
    <w:rsid w:val="002D6A1A"/>
    <w:rsid w:val="002E23F0"/>
    <w:rsid w:val="002E29CC"/>
    <w:rsid w:val="00302F33"/>
    <w:rsid w:val="00303599"/>
    <w:rsid w:val="0030623D"/>
    <w:rsid w:val="0032379C"/>
    <w:rsid w:val="003318BE"/>
    <w:rsid w:val="00333B42"/>
    <w:rsid w:val="0033675E"/>
    <w:rsid w:val="00345D07"/>
    <w:rsid w:val="003558F8"/>
    <w:rsid w:val="0037096B"/>
    <w:rsid w:val="003740F8"/>
    <w:rsid w:val="0038104F"/>
    <w:rsid w:val="003938F2"/>
    <w:rsid w:val="003A3940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19D5"/>
    <w:rsid w:val="004755D8"/>
    <w:rsid w:val="0047755D"/>
    <w:rsid w:val="004977C5"/>
    <w:rsid w:val="004B5C1E"/>
    <w:rsid w:val="004B5DBB"/>
    <w:rsid w:val="004B718E"/>
    <w:rsid w:val="004C37A4"/>
    <w:rsid w:val="004C481D"/>
    <w:rsid w:val="004D2730"/>
    <w:rsid w:val="004E1875"/>
    <w:rsid w:val="00503427"/>
    <w:rsid w:val="005114A9"/>
    <w:rsid w:val="00515952"/>
    <w:rsid w:val="00531584"/>
    <w:rsid w:val="005345D0"/>
    <w:rsid w:val="005355F0"/>
    <w:rsid w:val="0053652C"/>
    <w:rsid w:val="00550375"/>
    <w:rsid w:val="00552188"/>
    <w:rsid w:val="0055486B"/>
    <w:rsid w:val="005550C3"/>
    <w:rsid w:val="00560231"/>
    <w:rsid w:val="00582F2E"/>
    <w:rsid w:val="00583FB2"/>
    <w:rsid w:val="005921A0"/>
    <w:rsid w:val="005A1490"/>
    <w:rsid w:val="005A3C35"/>
    <w:rsid w:val="005A6498"/>
    <w:rsid w:val="005B14C2"/>
    <w:rsid w:val="005B1B9F"/>
    <w:rsid w:val="005C3898"/>
    <w:rsid w:val="005C4E69"/>
    <w:rsid w:val="005C59CD"/>
    <w:rsid w:val="005C69D4"/>
    <w:rsid w:val="005E3DCC"/>
    <w:rsid w:val="005F3D7F"/>
    <w:rsid w:val="00601FD3"/>
    <w:rsid w:val="00607BA7"/>
    <w:rsid w:val="00610454"/>
    <w:rsid w:val="006111E1"/>
    <w:rsid w:val="00641B16"/>
    <w:rsid w:val="00647C23"/>
    <w:rsid w:val="00661D57"/>
    <w:rsid w:val="00661FCA"/>
    <w:rsid w:val="00663213"/>
    <w:rsid w:val="00665A9F"/>
    <w:rsid w:val="00667B36"/>
    <w:rsid w:val="006712A8"/>
    <w:rsid w:val="006812A5"/>
    <w:rsid w:val="006A4137"/>
    <w:rsid w:val="006B3F93"/>
    <w:rsid w:val="006B7E5A"/>
    <w:rsid w:val="006D743D"/>
    <w:rsid w:val="006E5412"/>
    <w:rsid w:val="006F7996"/>
    <w:rsid w:val="0070265D"/>
    <w:rsid w:val="00716A2A"/>
    <w:rsid w:val="0072233A"/>
    <w:rsid w:val="00727EE3"/>
    <w:rsid w:val="0075040C"/>
    <w:rsid w:val="00767E45"/>
    <w:rsid w:val="00787067"/>
    <w:rsid w:val="007949CC"/>
    <w:rsid w:val="007953F7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01E06"/>
    <w:rsid w:val="00812EA1"/>
    <w:rsid w:val="008461F7"/>
    <w:rsid w:val="00851946"/>
    <w:rsid w:val="00852E01"/>
    <w:rsid w:val="0085712E"/>
    <w:rsid w:val="008579F1"/>
    <w:rsid w:val="00860D3C"/>
    <w:rsid w:val="00861561"/>
    <w:rsid w:val="008660E1"/>
    <w:rsid w:val="008708ED"/>
    <w:rsid w:val="0089553B"/>
    <w:rsid w:val="00896352"/>
    <w:rsid w:val="008B17CB"/>
    <w:rsid w:val="008C6327"/>
    <w:rsid w:val="008E4B98"/>
    <w:rsid w:val="008F168A"/>
    <w:rsid w:val="008F23C5"/>
    <w:rsid w:val="008F4E00"/>
    <w:rsid w:val="008F5DD2"/>
    <w:rsid w:val="008F6434"/>
    <w:rsid w:val="008F67DD"/>
    <w:rsid w:val="00917F87"/>
    <w:rsid w:val="00932BAF"/>
    <w:rsid w:val="00952958"/>
    <w:rsid w:val="0095417E"/>
    <w:rsid w:val="009608BA"/>
    <w:rsid w:val="00970581"/>
    <w:rsid w:val="00971764"/>
    <w:rsid w:val="00971EAD"/>
    <w:rsid w:val="0098174F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D7F00"/>
    <w:rsid w:val="009E0A76"/>
    <w:rsid w:val="009F3199"/>
    <w:rsid w:val="00A02B8E"/>
    <w:rsid w:val="00A14122"/>
    <w:rsid w:val="00A14167"/>
    <w:rsid w:val="00A14717"/>
    <w:rsid w:val="00A158F4"/>
    <w:rsid w:val="00A161B5"/>
    <w:rsid w:val="00A25709"/>
    <w:rsid w:val="00A307AD"/>
    <w:rsid w:val="00A55205"/>
    <w:rsid w:val="00A7006A"/>
    <w:rsid w:val="00A77320"/>
    <w:rsid w:val="00A8213E"/>
    <w:rsid w:val="00A95164"/>
    <w:rsid w:val="00AA2AE0"/>
    <w:rsid w:val="00AC2A59"/>
    <w:rsid w:val="00AC7EC3"/>
    <w:rsid w:val="00AF76BB"/>
    <w:rsid w:val="00B07FF6"/>
    <w:rsid w:val="00B12B7C"/>
    <w:rsid w:val="00B13969"/>
    <w:rsid w:val="00B171FC"/>
    <w:rsid w:val="00B229FE"/>
    <w:rsid w:val="00B33969"/>
    <w:rsid w:val="00B42C47"/>
    <w:rsid w:val="00B50A5C"/>
    <w:rsid w:val="00B52E63"/>
    <w:rsid w:val="00B62269"/>
    <w:rsid w:val="00B628AA"/>
    <w:rsid w:val="00B73372"/>
    <w:rsid w:val="00B801F7"/>
    <w:rsid w:val="00B8729E"/>
    <w:rsid w:val="00B90436"/>
    <w:rsid w:val="00B921A3"/>
    <w:rsid w:val="00B929E7"/>
    <w:rsid w:val="00BA2F48"/>
    <w:rsid w:val="00BA4F9B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47413"/>
    <w:rsid w:val="00C57125"/>
    <w:rsid w:val="00C65B12"/>
    <w:rsid w:val="00C75588"/>
    <w:rsid w:val="00C82148"/>
    <w:rsid w:val="00C87C12"/>
    <w:rsid w:val="00C9056D"/>
    <w:rsid w:val="00C90F0D"/>
    <w:rsid w:val="00C97BDA"/>
    <w:rsid w:val="00CA6271"/>
    <w:rsid w:val="00CA6F23"/>
    <w:rsid w:val="00CB57EF"/>
    <w:rsid w:val="00CC01A8"/>
    <w:rsid w:val="00CC57C3"/>
    <w:rsid w:val="00CF4B3E"/>
    <w:rsid w:val="00CF5B0B"/>
    <w:rsid w:val="00D136A7"/>
    <w:rsid w:val="00D356F0"/>
    <w:rsid w:val="00D4679D"/>
    <w:rsid w:val="00D46F5A"/>
    <w:rsid w:val="00D4717C"/>
    <w:rsid w:val="00D6325A"/>
    <w:rsid w:val="00D92FB7"/>
    <w:rsid w:val="00DA2C0B"/>
    <w:rsid w:val="00DC44F6"/>
    <w:rsid w:val="00DC5B4C"/>
    <w:rsid w:val="00DC6F73"/>
    <w:rsid w:val="00DF3465"/>
    <w:rsid w:val="00DF70D5"/>
    <w:rsid w:val="00DF7857"/>
    <w:rsid w:val="00E10203"/>
    <w:rsid w:val="00E31487"/>
    <w:rsid w:val="00E41307"/>
    <w:rsid w:val="00E41F21"/>
    <w:rsid w:val="00E51BDC"/>
    <w:rsid w:val="00E67768"/>
    <w:rsid w:val="00E7124D"/>
    <w:rsid w:val="00E774B2"/>
    <w:rsid w:val="00E818BC"/>
    <w:rsid w:val="00E8258F"/>
    <w:rsid w:val="00E83023"/>
    <w:rsid w:val="00E8329A"/>
    <w:rsid w:val="00E84669"/>
    <w:rsid w:val="00E90F44"/>
    <w:rsid w:val="00EA04D6"/>
    <w:rsid w:val="00EB3CAF"/>
    <w:rsid w:val="00EC0BCB"/>
    <w:rsid w:val="00ED02B8"/>
    <w:rsid w:val="00EE3F43"/>
    <w:rsid w:val="00EE51C9"/>
    <w:rsid w:val="00EE659F"/>
    <w:rsid w:val="00EE7807"/>
    <w:rsid w:val="00EE7AFF"/>
    <w:rsid w:val="00EF534D"/>
    <w:rsid w:val="00F12E68"/>
    <w:rsid w:val="00F13800"/>
    <w:rsid w:val="00F16EEF"/>
    <w:rsid w:val="00F219E3"/>
    <w:rsid w:val="00F26E6F"/>
    <w:rsid w:val="00F30761"/>
    <w:rsid w:val="00F35BED"/>
    <w:rsid w:val="00F5368A"/>
    <w:rsid w:val="00F62969"/>
    <w:rsid w:val="00F67090"/>
    <w:rsid w:val="00F70DF3"/>
    <w:rsid w:val="00F71E54"/>
    <w:rsid w:val="00F75573"/>
    <w:rsid w:val="00F963C1"/>
    <w:rsid w:val="00FA3EFB"/>
    <w:rsid w:val="00FB2B61"/>
    <w:rsid w:val="00FC6CE3"/>
    <w:rsid w:val="00FC7C55"/>
    <w:rsid w:val="00FD7926"/>
    <w:rsid w:val="00FE01D7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character" w:styleId="Emphasis">
    <w:name w:val="Emphasis"/>
    <w:basedOn w:val="DefaultParagraphFont"/>
    <w:uiPriority w:val="20"/>
    <w:qFormat/>
    <w:rsid w:val="00F13800"/>
    <w:rPr>
      <w:i/>
      <w:iCs/>
    </w:rPr>
  </w:style>
  <w:style w:type="paragraph" w:styleId="Header">
    <w:name w:val="header"/>
    <w:basedOn w:val="Normal"/>
    <w:link w:val="HeaderChar"/>
    <w:rsid w:val="008579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57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character" w:styleId="Emphasis">
    <w:name w:val="Emphasis"/>
    <w:basedOn w:val="DefaultParagraphFont"/>
    <w:uiPriority w:val="20"/>
    <w:qFormat/>
    <w:rsid w:val="00F13800"/>
    <w:rPr>
      <w:i/>
      <w:iCs/>
    </w:rPr>
  </w:style>
  <w:style w:type="paragraph" w:styleId="Header">
    <w:name w:val="header"/>
    <w:basedOn w:val="Normal"/>
    <w:link w:val="HeaderChar"/>
    <w:rsid w:val="008579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5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ms01\oup\English%20Language%20Teaching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E548A-B04A-4F5C-8DC0-2C348061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2</TotalTime>
  <Pages>2</Pages>
  <Words>452</Words>
  <Characters>1667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6</cp:revision>
  <cp:lastPrinted>2012-06-01T14:55:00Z</cp:lastPrinted>
  <dcterms:created xsi:type="dcterms:W3CDTF">2013-06-10T11:37:00Z</dcterms:created>
  <dcterms:modified xsi:type="dcterms:W3CDTF">2013-06-19T08:43:00Z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-1826699110</vt:i4>
  </property>
  <property fmtid="{D5CDD505-2E9C-101B-9397-08002B2CF9AE}" pid="4" name="_EmailSubject">
    <vt:lpwstr>Intermediate tests bank GM1 feedback</vt:lpwstr>
  </property>
  <property fmtid="{D5CDD505-2E9C-101B-9397-08002B2CF9AE}" pid="5" name="_AuthorEmail">
    <vt:lpwstr>melanie.starren@oup.com</vt:lpwstr>
  </property>
  <property fmtid="{D5CDD505-2E9C-101B-9397-08002B2CF9AE}" pid="6" name="_AuthorEmailDisplayName">
    <vt:lpwstr>STARREN, Melanie</vt:lpwstr>
  </property>
  <property fmtid="{D5CDD505-2E9C-101B-9397-08002B2CF9AE}" pid="8" name="_PreviousAdHocReviewCycleID">
    <vt:i4>-765611025</vt:i4>
  </property>
</Properties>
</file>