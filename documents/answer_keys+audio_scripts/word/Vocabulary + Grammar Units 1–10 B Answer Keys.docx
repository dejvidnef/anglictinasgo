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807" w:rsidRDefault="003A2FAF" w:rsidP="0089553B">
      <w:pPr>
        <w:pStyle w:val="AHead"/>
        <w:pBdr>
          <w:top w:val="none" w:sz="0" w:space="0" w:color="auto"/>
        </w:pBdr>
        <w:sectPr w:rsidR="00EE7807" w:rsidSect="009E3507">
          <w:footerReference w:type="default" r:id="rId9"/>
          <w:type w:val="continuous"/>
          <w:pgSz w:w="11906" w:h="16838" w:code="9"/>
          <w:pgMar w:top="851" w:right="992" w:bottom="1276" w:left="851" w:header="720" w:footer="0" w:gutter="0"/>
          <w:paperSrc w:first="15" w:other="15"/>
          <w:cols w:space="141"/>
          <w:docGrid w:linePitch="360"/>
        </w:sectPr>
      </w:pPr>
      <w:r w:rsidRPr="003A2FAF">
        <w:t>Vocabulary &amp; Grammar</w:t>
      </w:r>
      <w:r w:rsidR="009E3507">
        <w:t xml:space="preserve"> Tests Units 1–10 B Answer Keys</w:t>
      </w:r>
    </w:p>
    <w:p w:rsidR="0005414A" w:rsidRDefault="0005414A" w:rsidP="00EE7807">
      <w:pPr>
        <w:pStyle w:val="AHead"/>
      </w:pPr>
      <w:r>
        <w:lastRenderedPageBreak/>
        <w:t>Unit 1</w:t>
      </w:r>
    </w:p>
    <w:p w:rsidR="0005414A" w:rsidRDefault="0005414A" w:rsidP="0005414A">
      <w:pPr>
        <w:pStyle w:val="Bhead"/>
      </w:pPr>
      <w:r>
        <w:t>Vocabulary</w:t>
      </w:r>
    </w:p>
    <w:p w:rsidR="0005414A" w:rsidRDefault="0005414A" w:rsidP="0005414A">
      <w:pPr>
        <w:pStyle w:val="Rubric"/>
      </w:pPr>
    </w:p>
    <w:p w:rsidR="0005414A" w:rsidRDefault="007A711B" w:rsidP="0005414A">
      <w:pPr>
        <w:pStyle w:val="Textnumbered"/>
      </w:pPr>
      <w:r>
        <w:t>overweight</w:t>
      </w:r>
    </w:p>
    <w:p w:rsidR="0005414A" w:rsidRDefault="007A711B" w:rsidP="0005414A">
      <w:pPr>
        <w:pStyle w:val="Textnumbered"/>
      </w:pPr>
      <w:r>
        <w:t>ugly</w:t>
      </w:r>
    </w:p>
    <w:p w:rsidR="0005414A" w:rsidRDefault="007A711B" w:rsidP="0005414A">
      <w:pPr>
        <w:pStyle w:val="Textnumbered"/>
      </w:pPr>
      <w:r>
        <w:t>attractive</w:t>
      </w:r>
    </w:p>
    <w:p w:rsidR="0005414A" w:rsidRDefault="0005414A" w:rsidP="0005414A">
      <w:pPr>
        <w:pStyle w:val="Textnumbered"/>
      </w:pPr>
      <w:r>
        <w:t>beautiful</w:t>
      </w:r>
    </w:p>
    <w:p w:rsidR="0005414A" w:rsidRDefault="007A711B" w:rsidP="0005414A">
      <w:pPr>
        <w:pStyle w:val="Textnumbered"/>
      </w:pPr>
      <w:r>
        <w:t>slender</w:t>
      </w:r>
    </w:p>
    <w:p w:rsidR="0005414A" w:rsidRDefault="007A711B" w:rsidP="0005414A">
      <w:pPr>
        <w:pStyle w:val="Textnumbered"/>
      </w:pPr>
      <w:r>
        <w:t>trim</w:t>
      </w:r>
    </w:p>
    <w:p w:rsidR="0005414A" w:rsidRDefault="0005414A" w:rsidP="0005414A">
      <w:pPr>
        <w:pStyle w:val="Rubric"/>
      </w:pPr>
    </w:p>
    <w:p w:rsidR="0005414A" w:rsidRPr="00881FF4" w:rsidRDefault="00881FF4" w:rsidP="0005414A">
      <w:pPr>
        <w:pStyle w:val="Textnumbered"/>
        <w:numPr>
          <w:ilvl w:val="0"/>
          <w:numId w:val="14"/>
        </w:numPr>
      </w:pPr>
      <w:r w:rsidRPr="00881FF4">
        <w:t>haired, eyed</w:t>
      </w:r>
    </w:p>
    <w:p w:rsidR="0005414A" w:rsidRPr="00881FF4" w:rsidRDefault="00881FF4" w:rsidP="0005414A">
      <w:pPr>
        <w:pStyle w:val="Textnumbered"/>
        <w:numPr>
          <w:ilvl w:val="0"/>
          <w:numId w:val="14"/>
        </w:numPr>
      </w:pPr>
      <w:r w:rsidRPr="00881FF4">
        <w:t>eyed, sighted</w:t>
      </w:r>
    </w:p>
    <w:p w:rsidR="0005414A" w:rsidRPr="00881FF4" w:rsidRDefault="00881FF4" w:rsidP="0005414A">
      <w:pPr>
        <w:pStyle w:val="Textnumbered"/>
        <w:numPr>
          <w:ilvl w:val="0"/>
          <w:numId w:val="14"/>
        </w:numPr>
      </w:pPr>
      <w:r w:rsidRPr="00881FF4">
        <w:t>tanned</w:t>
      </w:r>
    </w:p>
    <w:p w:rsidR="0005414A" w:rsidRPr="00881FF4" w:rsidRDefault="00881FF4" w:rsidP="0005414A">
      <w:pPr>
        <w:pStyle w:val="Textnumbered"/>
        <w:numPr>
          <w:ilvl w:val="0"/>
          <w:numId w:val="14"/>
        </w:numPr>
      </w:pPr>
      <w:r w:rsidRPr="00881FF4">
        <w:t>sighted, aged</w:t>
      </w:r>
    </w:p>
    <w:p w:rsidR="0005414A" w:rsidRPr="00881FF4" w:rsidRDefault="00881FF4" w:rsidP="0005414A">
      <w:pPr>
        <w:pStyle w:val="Textnumbered"/>
        <w:numPr>
          <w:ilvl w:val="0"/>
          <w:numId w:val="14"/>
        </w:numPr>
      </w:pPr>
      <w:r w:rsidRPr="00881FF4">
        <w:t>haired, skinned</w:t>
      </w:r>
    </w:p>
    <w:p w:rsidR="0005414A" w:rsidRPr="00881FF4" w:rsidRDefault="00881FF4" w:rsidP="0005414A">
      <w:pPr>
        <w:pStyle w:val="Textnumbered"/>
        <w:numPr>
          <w:ilvl w:val="0"/>
          <w:numId w:val="14"/>
        </w:numPr>
      </w:pPr>
      <w:r w:rsidRPr="00881FF4">
        <w:t>haired, eyed</w:t>
      </w:r>
    </w:p>
    <w:p w:rsidR="0005414A" w:rsidRPr="00881FF4" w:rsidRDefault="00881FF4" w:rsidP="0005414A">
      <w:pPr>
        <w:pStyle w:val="Textnumbered"/>
        <w:numPr>
          <w:ilvl w:val="0"/>
          <w:numId w:val="14"/>
        </w:numPr>
      </w:pPr>
      <w:r w:rsidRPr="00881FF4">
        <w:t>shouldered</w:t>
      </w:r>
    </w:p>
    <w:p w:rsidR="0005414A" w:rsidRPr="00881FF4" w:rsidRDefault="0005414A" w:rsidP="0005414A">
      <w:pPr>
        <w:pStyle w:val="Rubric"/>
      </w:pPr>
    </w:p>
    <w:p w:rsidR="0005414A" w:rsidRPr="00881FF4" w:rsidRDefault="00881FF4" w:rsidP="0005414A">
      <w:pPr>
        <w:pStyle w:val="Textnumbered"/>
        <w:numPr>
          <w:ilvl w:val="0"/>
          <w:numId w:val="15"/>
        </w:numPr>
      </w:pPr>
      <w:r w:rsidRPr="00881FF4">
        <w:t>arrogant</w:t>
      </w:r>
    </w:p>
    <w:p w:rsidR="0005414A" w:rsidRPr="00881FF4" w:rsidRDefault="00881FF4" w:rsidP="0005414A">
      <w:pPr>
        <w:pStyle w:val="Textnumbered"/>
        <w:numPr>
          <w:ilvl w:val="0"/>
          <w:numId w:val="15"/>
        </w:numPr>
      </w:pPr>
      <w:r w:rsidRPr="00881FF4">
        <w:t>stubborn</w:t>
      </w:r>
    </w:p>
    <w:p w:rsidR="0005414A" w:rsidRPr="00881FF4" w:rsidRDefault="00881FF4" w:rsidP="0005414A">
      <w:pPr>
        <w:pStyle w:val="Textnumbered"/>
        <w:numPr>
          <w:ilvl w:val="0"/>
          <w:numId w:val="15"/>
        </w:numPr>
      </w:pPr>
      <w:r w:rsidRPr="00881FF4">
        <w:t>easy-going</w:t>
      </w:r>
    </w:p>
    <w:p w:rsidR="0005414A" w:rsidRPr="00881FF4" w:rsidRDefault="00881FF4" w:rsidP="0005414A">
      <w:pPr>
        <w:pStyle w:val="Textnumbered"/>
        <w:numPr>
          <w:ilvl w:val="0"/>
          <w:numId w:val="15"/>
        </w:numPr>
      </w:pPr>
      <w:r w:rsidRPr="00881FF4">
        <w:t>modest</w:t>
      </w:r>
    </w:p>
    <w:p w:rsidR="0005414A" w:rsidRPr="00881FF4" w:rsidRDefault="00881FF4" w:rsidP="0005414A">
      <w:pPr>
        <w:pStyle w:val="Textnumbered"/>
        <w:numPr>
          <w:ilvl w:val="0"/>
          <w:numId w:val="15"/>
        </w:numPr>
      </w:pPr>
      <w:r w:rsidRPr="00881FF4">
        <w:t>assertive</w:t>
      </w:r>
    </w:p>
    <w:p w:rsidR="0005414A" w:rsidRPr="00881FF4" w:rsidRDefault="00881FF4" w:rsidP="0005414A">
      <w:pPr>
        <w:pStyle w:val="Textnumbered"/>
        <w:numPr>
          <w:ilvl w:val="0"/>
          <w:numId w:val="15"/>
        </w:numPr>
      </w:pPr>
      <w:r w:rsidRPr="00881FF4">
        <w:t>determined</w:t>
      </w:r>
    </w:p>
    <w:p w:rsidR="0005414A" w:rsidRPr="00881FF4" w:rsidRDefault="00881FF4" w:rsidP="0005414A">
      <w:pPr>
        <w:pStyle w:val="Textnumbered"/>
        <w:numPr>
          <w:ilvl w:val="0"/>
          <w:numId w:val="15"/>
        </w:numPr>
      </w:pPr>
      <w:r w:rsidRPr="00881FF4">
        <w:t>lazy</w:t>
      </w:r>
    </w:p>
    <w:p w:rsidR="005B26DE" w:rsidRPr="00881FF4" w:rsidRDefault="00881FF4" w:rsidP="0005414A">
      <w:pPr>
        <w:pStyle w:val="Textnumbered"/>
        <w:numPr>
          <w:ilvl w:val="0"/>
          <w:numId w:val="15"/>
        </w:numPr>
      </w:pPr>
      <w:r w:rsidRPr="00881FF4">
        <w:t>shy</w:t>
      </w:r>
    </w:p>
    <w:p w:rsidR="005B26DE" w:rsidRPr="00881FF4" w:rsidRDefault="00881FF4" w:rsidP="0005414A">
      <w:pPr>
        <w:pStyle w:val="Textnumbered"/>
        <w:numPr>
          <w:ilvl w:val="0"/>
          <w:numId w:val="15"/>
        </w:numPr>
      </w:pPr>
      <w:r w:rsidRPr="00881FF4">
        <w:t>sensitive</w:t>
      </w:r>
    </w:p>
    <w:p w:rsidR="005B26DE" w:rsidRPr="00881FF4" w:rsidRDefault="00881FF4" w:rsidP="0005414A">
      <w:pPr>
        <w:pStyle w:val="Textnumbered"/>
        <w:numPr>
          <w:ilvl w:val="0"/>
          <w:numId w:val="15"/>
        </w:numPr>
      </w:pPr>
      <w:r w:rsidRPr="00881FF4">
        <w:t>emotional</w:t>
      </w:r>
    </w:p>
    <w:p w:rsidR="005B26DE" w:rsidRPr="00881FF4" w:rsidRDefault="005B26DE" w:rsidP="005B26DE">
      <w:pPr>
        <w:pStyle w:val="Rubric"/>
      </w:pPr>
      <w:r w:rsidRPr="00BC5B6B">
        <w:rPr>
          <w:highlight w:val="yellow"/>
        </w:rPr>
        <w:br w:type="column"/>
      </w:r>
    </w:p>
    <w:p w:rsidR="005B26DE" w:rsidRPr="00881FF4" w:rsidRDefault="005B26DE" w:rsidP="005B26DE">
      <w:pPr>
        <w:pStyle w:val="Textnumbered"/>
        <w:numPr>
          <w:ilvl w:val="0"/>
          <w:numId w:val="16"/>
        </w:numPr>
      </w:pPr>
      <w:r w:rsidRPr="00881FF4">
        <w:t>b and d</w:t>
      </w:r>
    </w:p>
    <w:p w:rsidR="005B26DE" w:rsidRPr="00881FF4" w:rsidRDefault="005B26DE" w:rsidP="005B26DE">
      <w:pPr>
        <w:pStyle w:val="Textnumbered"/>
        <w:numPr>
          <w:ilvl w:val="0"/>
          <w:numId w:val="16"/>
        </w:numPr>
      </w:pPr>
      <w:r w:rsidRPr="00881FF4">
        <w:t xml:space="preserve">a and </w:t>
      </w:r>
      <w:r w:rsidR="00881FF4" w:rsidRPr="00881FF4">
        <w:t>d</w:t>
      </w:r>
    </w:p>
    <w:p w:rsidR="005B26DE" w:rsidRPr="00881FF4" w:rsidRDefault="005B26DE" w:rsidP="005B26DE">
      <w:pPr>
        <w:pStyle w:val="Textnumbered"/>
        <w:numPr>
          <w:ilvl w:val="0"/>
          <w:numId w:val="16"/>
        </w:numPr>
      </w:pPr>
      <w:r w:rsidRPr="00881FF4">
        <w:t>b and d</w:t>
      </w:r>
    </w:p>
    <w:p w:rsidR="005B26DE" w:rsidRPr="00881FF4" w:rsidRDefault="005B26DE" w:rsidP="005B26DE">
      <w:pPr>
        <w:pStyle w:val="Textnumbered"/>
        <w:numPr>
          <w:ilvl w:val="0"/>
          <w:numId w:val="16"/>
        </w:numPr>
      </w:pPr>
      <w:r w:rsidRPr="00881FF4">
        <w:t xml:space="preserve">a and </w:t>
      </w:r>
      <w:r w:rsidR="00881FF4" w:rsidRPr="00881FF4">
        <w:t>b</w:t>
      </w:r>
    </w:p>
    <w:p w:rsidR="005B26DE" w:rsidRPr="00881FF4" w:rsidRDefault="005B26DE" w:rsidP="005B26DE">
      <w:pPr>
        <w:pStyle w:val="Bhead"/>
      </w:pPr>
      <w:r w:rsidRPr="00881FF4">
        <w:t>Grammar</w:t>
      </w:r>
    </w:p>
    <w:p w:rsidR="005B26DE" w:rsidRPr="0091121E" w:rsidRDefault="005B26DE" w:rsidP="005B26DE">
      <w:pPr>
        <w:pStyle w:val="Rubric"/>
      </w:pPr>
    </w:p>
    <w:p w:rsidR="005B26DE" w:rsidRPr="0091121E" w:rsidRDefault="00881FF4" w:rsidP="00A909CB">
      <w:pPr>
        <w:pStyle w:val="Textnumbered"/>
        <w:numPr>
          <w:ilvl w:val="0"/>
          <w:numId w:val="101"/>
        </w:numPr>
      </w:pPr>
      <w:r w:rsidRPr="0091121E">
        <w:t>looks</w:t>
      </w:r>
    </w:p>
    <w:p w:rsidR="005B26DE" w:rsidRPr="0091121E" w:rsidRDefault="0091121E" w:rsidP="005B26DE">
      <w:pPr>
        <w:pStyle w:val="Textnumbered"/>
      </w:pPr>
      <w:r w:rsidRPr="0091121E">
        <w:t>’s singing</w:t>
      </w:r>
    </w:p>
    <w:p w:rsidR="00A909CB" w:rsidRDefault="00A909CB" w:rsidP="00A909CB">
      <w:pPr>
        <w:pStyle w:val="Textnumbered"/>
      </w:pPr>
      <w:r w:rsidRPr="0091121E">
        <w:t>doesn’t think</w:t>
      </w:r>
    </w:p>
    <w:p w:rsidR="005B26DE" w:rsidRPr="0091121E" w:rsidRDefault="0091121E" w:rsidP="005B26DE">
      <w:pPr>
        <w:pStyle w:val="Textnumbered"/>
      </w:pPr>
      <w:r w:rsidRPr="0091121E">
        <w:t>usually goes</w:t>
      </w:r>
    </w:p>
    <w:p w:rsidR="005B26DE" w:rsidRPr="0091121E" w:rsidRDefault="0091121E" w:rsidP="005B26DE">
      <w:pPr>
        <w:pStyle w:val="Textnumbered"/>
      </w:pPr>
      <w:r w:rsidRPr="0091121E">
        <w:t>don’t need</w:t>
      </w:r>
    </w:p>
    <w:p w:rsidR="00A909CB" w:rsidRPr="0091121E" w:rsidRDefault="00A909CB" w:rsidP="00A909CB">
      <w:pPr>
        <w:pStyle w:val="Textnumbered"/>
      </w:pPr>
      <w:r>
        <w:t xml:space="preserve">is </w:t>
      </w:r>
      <w:r w:rsidRPr="0091121E">
        <w:t>always criticiz</w:t>
      </w:r>
      <w:r>
        <w:t>ing</w:t>
      </w:r>
    </w:p>
    <w:p w:rsidR="005B26DE" w:rsidRPr="0091121E" w:rsidRDefault="0091121E" w:rsidP="005B26DE">
      <w:pPr>
        <w:pStyle w:val="Textnumbered"/>
      </w:pPr>
      <w:r w:rsidRPr="0091121E">
        <w:t>usually buy</w:t>
      </w:r>
    </w:p>
    <w:p w:rsidR="005B26DE" w:rsidRPr="0091121E" w:rsidRDefault="00AB4195" w:rsidP="005B26DE">
      <w:pPr>
        <w:pStyle w:val="Textnumbered"/>
      </w:pPr>
      <w:r>
        <w:t>read</w:t>
      </w:r>
    </w:p>
    <w:p w:rsidR="005B26DE" w:rsidRPr="009C5FB7" w:rsidRDefault="005B26DE" w:rsidP="005B26DE">
      <w:pPr>
        <w:pStyle w:val="Rubric"/>
      </w:pPr>
    </w:p>
    <w:p w:rsidR="005B26DE" w:rsidRPr="009C5FB7" w:rsidRDefault="009C5FB7" w:rsidP="005B26DE">
      <w:pPr>
        <w:pStyle w:val="Textnumbered"/>
        <w:numPr>
          <w:ilvl w:val="0"/>
          <w:numId w:val="18"/>
        </w:numPr>
      </w:pPr>
      <w:r w:rsidRPr="009C5FB7">
        <w:t>Where do you usually go swimming?</w:t>
      </w:r>
    </w:p>
    <w:p w:rsidR="005B26DE" w:rsidRPr="009C5FB7" w:rsidRDefault="009C5FB7" w:rsidP="005B26DE">
      <w:pPr>
        <w:pStyle w:val="Textnumbered"/>
        <w:numPr>
          <w:ilvl w:val="0"/>
          <w:numId w:val="18"/>
        </w:numPr>
      </w:pPr>
      <w:r w:rsidRPr="009C5FB7">
        <w:t>Why is Arthur walking a lot these days?</w:t>
      </w:r>
    </w:p>
    <w:p w:rsidR="005B26DE" w:rsidRPr="009C5FB7" w:rsidRDefault="009C5FB7" w:rsidP="005B26DE">
      <w:pPr>
        <w:pStyle w:val="Textnumbered"/>
        <w:numPr>
          <w:ilvl w:val="0"/>
          <w:numId w:val="18"/>
        </w:numPr>
      </w:pPr>
      <w:r w:rsidRPr="009C5FB7">
        <w:t>What is she wearing right now?</w:t>
      </w:r>
    </w:p>
    <w:p w:rsidR="005B26DE" w:rsidRPr="009C5FB7" w:rsidRDefault="009C5FB7" w:rsidP="005B26DE">
      <w:pPr>
        <w:pStyle w:val="Textnumbered"/>
        <w:numPr>
          <w:ilvl w:val="0"/>
          <w:numId w:val="18"/>
        </w:numPr>
      </w:pPr>
      <w:r w:rsidRPr="009C5FB7">
        <w:t>Who do they look like?</w:t>
      </w:r>
    </w:p>
    <w:p w:rsidR="005B26DE" w:rsidRPr="009C5FB7" w:rsidRDefault="005B26DE" w:rsidP="005B26DE">
      <w:pPr>
        <w:pStyle w:val="Rubric"/>
      </w:pPr>
    </w:p>
    <w:p w:rsidR="005B26DE" w:rsidRPr="009C5FB7" w:rsidRDefault="009C5FB7" w:rsidP="005B26DE">
      <w:pPr>
        <w:pStyle w:val="Textnumbered"/>
        <w:numPr>
          <w:ilvl w:val="0"/>
          <w:numId w:val="19"/>
        </w:numPr>
      </w:pPr>
      <w:r w:rsidRPr="009C5FB7">
        <w:t>becoming</w:t>
      </w:r>
    </w:p>
    <w:p w:rsidR="005B26DE" w:rsidRPr="009C5FB7" w:rsidRDefault="009C5FB7" w:rsidP="005B26DE">
      <w:pPr>
        <w:pStyle w:val="Textnumbered"/>
        <w:numPr>
          <w:ilvl w:val="0"/>
          <w:numId w:val="19"/>
        </w:numPr>
      </w:pPr>
      <w:r w:rsidRPr="009C5FB7">
        <w:t>to lend</w:t>
      </w:r>
    </w:p>
    <w:p w:rsidR="005B26DE" w:rsidRPr="009C5FB7" w:rsidRDefault="009C5FB7" w:rsidP="005B26DE">
      <w:pPr>
        <w:pStyle w:val="Textnumbered"/>
        <w:numPr>
          <w:ilvl w:val="0"/>
          <w:numId w:val="19"/>
        </w:numPr>
      </w:pPr>
      <w:r w:rsidRPr="009C5FB7">
        <w:t>dressing</w:t>
      </w:r>
    </w:p>
    <w:p w:rsidR="005B26DE" w:rsidRPr="009C5FB7" w:rsidRDefault="009C5FB7" w:rsidP="005B26DE">
      <w:pPr>
        <w:pStyle w:val="Textnumbered"/>
        <w:numPr>
          <w:ilvl w:val="0"/>
          <w:numId w:val="19"/>
        </w:numPr>
      </w:pPr>
      <w:r w:rsidRPr="009C5FB7">
        <w:t>changing</w:t>
      </w:r>
    </w:p>
    <w:p w:rsidR="005B26DE" w:rsidRPr="009C5FB7" w:rsidRDefault="009C5FB7" w:rsidP="005B26DE">
      <w:pPr>
        <w:pStyle w:val="Textnumbered"/>
        <w:numPr>
          <w:ilvl w:val="0"/>
          <w:numId w:val="19"/>
        </w:numPr>
      </w:pPr>
      <w:r w:rsidRPr="009C5FB7">
        <w:t>to do</w:t>
      </w:r>
    </w:p>
    <w:p w:rsidR="005B26DE" w:rsidRPr="009C5FB7" w:rsidRDefault="009C5FB7" w:rsidP="005B26DE">
      <w:pPr>
        <w:pStyle w:val="Textnumbered"/>
        <w:numPr>
          <w:ilvl w:val="0"/>
          <w:numId w:val="19"/>
        </w:numPr>
      </w:pPr>
      <w:r w:rsidRPr="009C5FB7">
        <w:t>to work</w:t>
      </w:r>
    </w:p>
    <w:p w:rsidR="005B26DE" w:rsidRPr="009C5FB7" w:rsidRDefault="009C5FB7" w:rsidP="005B26DE">
      <w:pPr>
        <w:pStyle w:val="Textnumbered"/>
        <w:numPr>
          <w:ilvl w:val="0"/>
          <w:numId w:val="19"/>
        </w:numPr>
      </w:pPr>
      <w:r w:rsidRPr="009C5FB7">
        <w:t>afford</w:t>
      </w:r>
    </w:p>
    <w:p w:rsidR="005B26DE" w:rsidRPr="009C5FB7" w:rsidRDefault="009C5FB7" w:rsidP="005B26DE">
      <w:pPr>
        <w:pStyle w:val="Textnumbered"/>
        <w:numPr>
          <w:ilvl w:val="0"/>
          <w:numId w:val="19"/>
        </w:numPr>
      </w:pPr>
      <w:r w:rsidRPr="009C5FB7">
        <w:t>wearing</w:t>
      </w:r>
    </w:p>
    <w:p w:rsidR="004719D5" w:rsidRPr="009C5FB7" w:rsidRDefault="005B26DE" w:rsidP="00EE7807">
      <w:pPr>
        <w:pStyle w:val="AHead"/>
      </w:pPr>
      <w:r w:rsidRPr="00BC5B6B">
        <w:rPr>
          <w:highlight w:val="yellow"/>
        </w:rPr>
        <w:br w:type="column"/>
      </w:r>
      <w:r w:rsidR="004719D5" w:rsidRPr="009C5FB7">
        <w:lastRenderedPageBreak/>
        <w:t xml:space="preserve">Unit </w:t>
      </w:r>
      <w:r w:rsidR="0005414A" w:rsidRPr="009C5FB7">
        <w:t>2</w:t>
      </w:r>
    </w:p>
    <w:p w:rsidR="00E774B2" w:rsidRPr="009C5FB7" w:rsidRDefault="00DE6A2C" w:rsidP="0037096B">
      <w:pPr>
        <w:pStyle w:val="Bhead"/>
      </w:pPr>
      <w:r w:rsidRPr="009C5FB7">
        <w:t>Vocabulary</w:t>
      </w:r>
    </w:p>
    <w:p w:rsidR="0037096B" w:rsidRPr="009C5FB7" w:rsidRDefault="0037096B" w:rsidP="0005414A">
      <w:pPr>
        <w:pStyle w:val="Rubric"/>
        <w:numPr>
          <w:ilvl w:val="0"/>
          <w:numId w:val="12"/>
        </w:numPr>
      </w:pPr>
    </w:p>
    <w:p w:rsidR="00DE6A2C" w:rsidRPr="005A5DC7" w:rsidRDefault="005A5DC7" w:rsidP="0005414A">
      <w:pPr>
        <w:pStyle w:val="Textnumbered"/>
        <w:numPr>
          <w:ilvl w:val="0"/>
          <w:numId w:val="13"/>
        </w:numPr>
      </w:pPr>
      <w:r w:rsidRPr="005A5DC7">
        <w:t>trap</w:t>
      </w:r>
    </w:p>
    <w:p w:rsidR="00DE6A2C" w:rsidRPr="005A5DC7" w:rsidRDefault="005A5DC7" w:rsidP="00DE6A2C">
      <w:pPr>
        <w:pStyle w:val="Textnumbered"/>
      </w:pPr>
      <w:r w:rsidRPr="005A5DC7">
        <w:t>resort</w:t>
      </w:r>
    </w:p>
    <w:p w:rsidR="00DE6A2C" w:rsidRPr="005A5DC7" w:rsidRDefault="005A5DC7" w:rsidP="00DE6A2C">
      <w:pPr>
        <w:pStyle w:val="Textnumbered"/>
      </w:pPr>
      <w:r w:rsidRPr="005A5DC7">
        <w:t>guide</w:t>
      </w:r>
    </w:p>
    <w:p w:rsidR="00DE6A2C" w:rsidRPr="005A5DC7" w:rsidRDefault="005A5DC7" w:rsidP="00DE6A2C">
      <w:pPr>
        <w:pStyle w:val="Textnumbered"/>
      </w:pPr>
      <w:r w:rsidRPr="005A5DC7">
        <w:t>transport</w:t>
      </w:r>
    </w:p>
    <w:p w:rsidR="00DE6A2C" w:rsidRPr="005A5DC7" w:rsidRDefault="005A5DC7" w:rsidP="00DE6A2C">
      <w:pPr>
        <w:pStyle w:val="Textnumbered"/>
      </w:pPr>
      <w:r w:rsidRPr="005A5DC7">
        <w:t>park</w:t>
      </w:r>
    </w:p>
    <w:p w:rsidR="00DE6A2C" w:rsidRPr="005A5DC7" w:rsidRDefault="005A5DC7" w:rsidP="00DE6A2C">
      <w:pPr>
        <w:pStyle w:val="Textnumbered"/>
      </w:pPr>
      <w:r w:rsidRPr="005A5DC7">
        <w:t>holiday</w:t>
      </w:r>
    </w:p>
    <w:p w:rsidR="00DE6A2C" w:rsidRPr="005A5DC7" w:rsidRDefault="00DE6A2C" w:rsidP="00DE6A2C">
      <w:pPr>
        <w:pStyle w:val="Rubric"/>
      </w:pPr>
    </w:p>
    <w:p w:rsidR="00DE6A2C" w:rsidRPr="005A5DC7" w:rsidRDefault="005A5DC7" w:rsidP="00DE6A2C">
      <w:pPr>
        <w:pStyle w:val="Textnumbered"/>
        <w:numPr>
          <w:ilvl w:val="0"/>
          <w:numId w:val="6"/>
        </w:numPr>
      </w:pPr>
      <w:r w:rsidRPr="005A5DC7">
        <w:t>soak</w:t>
      </w:r>
    </w:p>
    <w:p w:rsidR="00DE6A2C" w:rsidRPr="005A5DC7" w:rsidRDefault="005A5DC7" w:rsidP="00DE6A2C">
      <w:pPr>
        <w:pStyle w:val="Textnumbered"/>
        <w:numPr>
          <w:ilvl w:val="0"/>
          <w:numId w:val="6"/>
        </w:numPr>
      </w:pPr>
      <w:r w:rsidRPr="005A5DC7">
        <w:t>up</w:t>
      </w:r>
    </w:p>
    <w:p w:rsidR="00DE6A2C" w:rsidRPr="005A5DC7" w:rsidRDefault="005A5DC7" w:rsidP="00DE6A2C">
      <w:pPr>
        <w:pStyle w:val="Textnumbered"/>
        <w:numPr>
          <w:ilvl w:val="0"/>
          <w:numId w:val="6"/>
        </w:numPr>
      </w:pPr>
      <w:r w:rsidRPr="005A5DC7">
        <w:t>escape</w:t>
      </w:r>
    </w:p>
    <w:p w:rsidR="00DE6A2C" w:rsidRPr="005A5DC7" w:rsidRDefault="00DE6A2C" w:rsidP="00DE6A2C">
      <w:pPr>
        <w:pStyle w:val="Textnumbered"/>
        <w:numPr>
          <w:ilvl w:val="0"/>
          <w:numId w:val="6"/>
        </w:numPr>
      </w:pPr>
      <w:r w:rsidRPr="005A5DC7">
        <w:t>take</w:t>
      </w:r>
    </w:p>
    <w:p w:rsidR="00DE6A2C" w:rsidRPr="005A5DC7" w:rsidRDefault="00DE6A2C" w:rsidP="00DE6A2C">
      <w:pPr>
        <w:pStyle w:val="Textnumbered"/>
        <w:numPr>
          <w:ilvl w:val="0"/>
          <w:numId w:val="6"/>
        </w:numPr>
      </w:pPr>
      <w:r w:rsidRPr="005A5DC7">
        <w:t>out</w:t>
      </w:r>
    </w:p>
    <w:p w:rsidR="00DE6A2C" w:rsidRPr="005A5DC7" w:rsidRDefault="005A5DC7" w:rsidP="00DE6A2C">
      <w:pPr>
        <w:pStyle w:val="Textnumbered"/>
        <w:numPr>
          <w:ilvl w:val="0"/>
          <w:numId w:val="6"/>
        </w:numPr>
      </w:pPr>
      <w:r w:rsidRPr="005A5DC7">
        <w:t>take</w:t>
      </w:r>
    </w:p>
    <w:p w:rsidR="00DE6A2C" w:rsidRPr="005A5DC7" w:rsidRDefault="005A5DC7" w:rsidP="00DE6A2C">
      <w:pPr>
        <w:pStyle w:val="Textnumbered"/>
        <w:numPr>
          <w:ilvl w:val="0"/>
          <w:numId w:val="6"/>
        </w:numPr>
      </w:pPr>
      <w:r w:rsidRPr="005A5DC7">
        <w:t>see</w:t>
      </w:r>
    </w:p>
    <w:p w:rsidR="00DE6A2C" w:rsidRPr="005A5DC7" w:rsidRDefault="005A5DC7" w:rsidP="00DE6A2C">
      <w:pPr>
        <w:pStyle w:val="Textnumbered"/>
        <w:numPr>
          <w:ilvl w:val="0"/>
          <w:numId w:val="6"/>
        </w:numPr>
      </w:pPr>
      <w:r w:rsidRPr="005A5DC7">
        <w:t>get</w:t>
      </w:r>
    </w:p>
    <w:p w:rsidR="00DE6A2C" w:rsidRPr="005A5DC7" w:rsidRDefault="005A5DC7" w:rsidP="00DE6A2C">
      <w:pPr>
        <w:pStyle w:val="Textnumbered"/>
        <w:numPr>
          <w:ilvl w:val="0"/>
          <w:numId w:val="6"/>
        </w:numPr>
      </w:pPr>
      <w:r w:rsidRPr="005A5DC7">
        <w:t>track</w:t>
      </w:r>
    </w:p>
    <w:p w:rsidR="00DE6A2C" w:rsidRPr="005A5DC7" w:rsidRDefault="005A5DC7" w:rsidP="00DE6A2C">
      <w:pPr>
        <w:pStyle w:val="Textnumbered"/>
        <w:numPr>
          <w:ilvl w:val="0"/>
          <w:numId w:val="6"/>
        </w:numPr>
      </w:pPr>
      <w:r w:rsidRPr="005A5DC7">
        <w:t>get</w:t>
      </w:r>
    </w:p>
    <w:p w:rsidR="00DE6A2C" w:rsidRPr="005A5DC7" w:rsidRDefault="00DE6A2C" w:rsidP="00DE6A2C">
      <w:pPr>
        <w:pStyle w:val="Textnumbered"/>
        <w:numPr>
          <w:ilvl w:val="0"/>
          <w:numId w:val="6"/>
        </w:numPr>
      </w:pPr>
      <w:r w:rsidRPr="005A5DC7">
        <w:t>take</w:t>
      </w:r>
    </w:p>
    <w:p w:rsidR="00DE6A2C" w:rsidRPr="005A5DC7" w:rsidRDefault="005A5DC7" w:rsidP="00DE6A2C">
      <w:pPr>
        <w:pStyle w:val="Textnumbered"/>
        <w:numPr>
          <w:ilvl w:val="0"/>
          <w:numId w:val="6"/>
        </w:numPr>
      </w:pPr>
      <w:r w:rsidRPr="005A5DC7">
        <w:t>in</w:t>
      </w:r>
    </w:p>
    <w:p w:rsidR="00DE6A2C" w:rsidRPr="005A5DC7" w:rsidRDefault="00DE6A2C" w:rsidP="00DE6A2C">
      <w:pPr>
        <w:pStyle w:val="Rubric"/>
      </w:pPr>
    </w:p>
    <w:p w:rsidR="00DE6A2C" w:rsidRPr="005A5DC7" w:rsidRDefault="005A5DC7" w:rsidP="00DE6A2C">
      <w:pPr>
        <w:pStyle w:val="Textnumbered"/>
        <w:numPr>
          <w:ilvl w:val="0"/>
          <w:numId w:val="7"/>
        </w:numPr>
      </w:pPr>
      <w:r w:rsidRPr="005A5DC7">
        <w:t>A</w:t>
      </w:r>
    </w:p>
    <w:p w:rsidR="00DE6A2C" w:rsidRPr="005A5DC7" w:rsidRDefault="005A5DC7" w:rsidP="00DE6A2C">
      <w:pPr>
        <w:pStyle w:val="Textnumbered"/>
        <w:numPr>
          <w:ilvl w:val="0"/>
          <w:numId w:val="7"/>
        </w:numPr>
      </w:pPr>
      <w:r w:rsidRPr="005A5DC7">
        <w:t>F</w:t>
      </w:r>
    </w:p>
    <w:p w:rsidR="00DE6A2C" w:rsidRPr="005A5DC7" w:rsidRDefault="005A5DC7" w:rsidP="00DE6A2C">
      <w:pPr>
        <w:pStyle w:val="Textnumbered"/>
        <w:numPr>
          <w:ilvl w:val="0"/>
          <w:numId w:val="7"/>
        </w:numPr>
      </w:pPr>
      <w:r w:rsidRPr="005A5DC7">
        <w:t>D</w:t>
      </w:r>
    </w:p>
    <w:p w:rsidR="00DE6A2C" w:rsidRPr="005A5DC7" w:rsidRDefault="005A5DC7" w:rsidP="00DE6A2C">
      <w:pPr>
        <w:pStyle w:val="Textnumbered"/>
        <w:numPr>
          <w:ilvl w:val="0"/>
          <w:numId w:val="7"/>
        </w:numPr>
      </w:pPr>
      <w:r w:rsidRPr="005A5DC7">
        <w:t>B</w:t>
      </w:r>
    </w:p>
    <w:p w:rsidR="00DE6A2C" w:rsidRPr="005A5DC7" w:rsidRDefault="005A5DC7" w:rsidP="00DE6A2C">
      <w:pPr>
        <w:pStyle w:val="Textnumbered"/>
        <w:numPr>
          <w:ilvl w:val="0"/>
          <w:numId w:val="7"/>
        </w:numPr>
      </w:pPr>
      <w:r w:rsidRPr="005A5DC7">
        <w:t>E</w:t>
      </w:r>
    </w:p>
    <w:p w:rsidR="00DE6A2C" w:rsidRPr="005A5DC7" w:rsidRDefault="005A5DC7" w:rsidP="00DE6A2C">
      <w:pPr>
        <w:pStyle w:val="Textnumbered"/>
        <w:numPr>
          <w:ilvl w:val="0"/>
          <w:numId w:val="7"/>
        </w:numPr>
      </w:pPr>
      <w:r w:rsidRPr="005A5DC7">
        <w:t>C</w:t>
      </w:r>
    </w:p>
    <w:p w:rsidR="00DE6A2C" w:rsidRPr="005A5DC7" w:rsidRDefault="005B26DE" w:rsidP="00DE6A2C">
      <w:pPr>
        <w:pStyle w:val="Rubric"/>
      </w:pPr>
      <w:r w:rsidRPr="00BC5B6B">
        <w:rPr>
          <w:highlight w:val="yellow"/>
        </w:rPr>
        <w:br w:type="column"/>
      </w:r>
    </w:p>
    <w:p w:rsidR="00DE6A2C" w:rsidRPr="005A5DC7" w:rsidRDefault="005A5DC7" w:rsidP="00DE6A2C">
      <w:pPr>
        <w:pStyle w:val="Textnumbered"/>
        <w:numPr>
          <w:ilvl w:val="0"/>
          <w:numId w:val="8"/>
        </w:numPr>
      </w:pPr>
      <w:r w:rsidRPr="005A5DC7">
        <w:t>lead to</w:t>
      </w:r>
    </w:p>
    <w:p w:rsidR="00DE6A2C" w:rsidRPr="005A5DC7" w:rsidRDefault="005A5DC7" w:rsidP="00DE6A2C">
      <w:pPr>
        <w:pStyle w:val="Textnumbered"/>
        <w:numPr>
          <w:ilvl w:val="0"/>
          <w:numId w:val="8"/>
        </w:numPr>
      </w:pPr>
      <w:r w:rsidRPr="005A5DC7">
        <w:t>connects to</w:t>
      </w:r>
    </w:p>
    <w:p w:rsidR="00DE6A2C" w:rsidRPr="005A5DC7" w:rsidRDefault="005A5DC7" w:rsidP="00DE6A2C">
      <w:pPr>
        <w:pStyle w:val="Textnumbered"/>
        <w:numPr>
          <w:ilvl w:val="0"/>
          <w:numId w:val="8"/>
        </w:numPr>
      </w:pPr>
      <w:r w:rsidRPr="005A5DC7">
        <w:t>head for</w:t>
      </w:r>
    </w:p>
    <w:p w:rsidR="00DE6A2C" w:rsidRPr="005A5DC7" w:rsidRDefault="005A5DC7" w:rsidP="00DE6A2C">
      <w:pPr>
        <w:pStyle w:val="Textnumbered"/>
        <w:numPr>
          <w:ilvl w:val="0"/>
          <w:numId w:val="8"/>
        </w:numPr>
      </w:pPr>
      <w:r w:rsidRPr="005A5DC7">
        <w:t>drive along</w:t>
      </w:r>
    </w:p>
    <w:p w:rsidR="00DE6A2C" w:rsidRPr="005A5DC7" w:rsidRDefault="005A5DC7" w:rsidP="00DE6A2C">
      <w:pPr>
        <w:pStyle w:val="Textnumbered"/>
        <w:numPr>
          <w:ilvl w:val="0"/>
          <w:numId w:val="8"/>
        </w:numPr>
      </w:pPr>
      <w:r w:rsidRPr="005A5DC7">
        <w:t>cut through</w:t>
      </w:r>
    </w:p>
    <w:p w:rsidR="00DE6A2C" w:rsidRPr="005A5DC7" w:rsidRDefault="005A5DC7" w:rsidP="00DE6A2C">
      <w:pPr>
        <w:pStyle w:val="Textnumbered"/>
        <w:numPr>
          <w:ilvl w:val="0"/>
          <w:numId w:val="8"/>
        </w:numPr>
      </w:pPr>
      <w:r w:rsidRPr="005A5DC7">
        <w:t>winds around</w:t>
      </w:r>
    </w:p>
    <w:p w:rsidR="00DE6A2C" w:rsidRPr="005A5DC7" w:rsidRDefault="00DE6A2C" w:rsidP="00DE6A2C">
      <w:pPr>
        <w:pStyle w:val="Bhead"/>
      </w:pPr>
      <w:r w:rsidRPr="005A5DC7">
        <w:t>Grammar</w:t>
      </w:r>
    </w:p>
    <w:p w:rsidR="00DE6A2C" w:rsidRPr="005A5DC7" w:rsidRDefault="00DE6A2C" w:rsidP="00DE6A2C">
      <w:pPr>
        <w:pStyle w:val="Rubric"/>
      </w:pPr>
    </w:p>
    <w:p w:rsidR="00DE6A2C" w:rsidRPr="005A5DC7" w:rsidRDefault="005A5DC7" w:rsidP="00DE6A2C">
      <w:pPr>
        <w:pStyle w:val="Textnumbered"/>
        <w:numPr>
          <w:ilvl w:val="0"/>
          <w:numId w:val="9"/>
        </w:numPr>
      </w:pPr>
      <w:r w:rsidRPr="005A5DC7">
        <w:t>spent</w:t>
      </w:r>
    </w:p>
    <w:p w:rsidR="00DE6A2C" w:rsidRPr="005A5DC7" w:rsidRDefault="005A5DC7" w:rsidP="00DE6A2C">
      <w:pPr>
        <w:pStyle w:val="Textnumbered"/>
        <w:numPr>
          <w:ilvl w:val="0"/>
          <w:numId w:val="9"/>
        </w:numPr>
      </w:pPr>
      <w:r w:rsidRPr="005A5DC7">
        <w:t>had stayed</w:t>
      </w:r>
    </w:p>
    <w:p w:rsidR="00DE6A2C" w:rsidRPr="005A5DC7" w:rsidRDefault="00DE6A2C" w:rsidP="00DE6A2C">
      <w:pPr>
        <w:pStyle w:val="Textnumbered"/>
        <w:numPr>
          <w:ilvl w:val="0"/>
          <w:numId w:val="9"/>
        </w:numPr>
      </w:pPr>
      <w:r w:rsidRPr="005A5DC7">
        <w:t>had never been</w:t>
      </w:r>
    </w:p>
    <w:p w:rsidR="00DE6A2C" w:rsidRPr="005A5DC7" w:rsidRDefault="005A5DC7" w:rsidP="00DE6A2C">
      <w:pPr>
        <w:pStyle w:val="Textnumbered"/>
        <w:numPr>
          <w:ilvl w:val="0"/>
          <w:numId w:val="9"/>
        </w:numPr>
      </w:pPr>
      <w:proofErr w:type="spellStart"/>
      <w:r w:rsidRPr="005A5DC7">
        <w:t>were</w:t>
      </w:r>
      <w:proofErr w:type="spellEnd"/>
      <w:r w:rsidRPr="005A5DC7">
        <w:t xml:space="preserve"> cycling</w:t>
      </w:r>
    </w:p>
    <w:p w:rsidR="00DE6A2C" w:rsidRPr="005A5DC7" w:rsidRDefault="005A5DC7" w:rsidP="00DE6A2C">
      <w:pPr>
        <w:pStyle w:val="Textnumbered"/>
        <w:numPr>
          <w:ilvl w:val="0"/>
          <w:numId w:val="9"/>
        </w:numPr>
      </w:pPr>
      <w:r w:rsidRPr="005A5DC7">
        <w:t>was shining</w:t>
      </w:r>
    </w:p>
    <w:p w:rsidR="00DE6A2C" w:rsidRPr="005A5DC7" w:rsidRDefault="005A5DC7" w:rsidP="00DE6A2C">
      <w:pPr>
        <w:pStyle w:val="Textnumbered"/>
        <w:numPr>
          <w:ilvl w:val="0"/>
          <w:numId w:val="9"/>
        </w:numPr>
      </w:pPr>
      <w:r w:rsidRPr="005A5DC7">
        <w:t>decided</w:t>
      </w:r>
    </w:p>
    <w:p w:rsidR="00DE6A2C" w:rsidRPr="005A5DC7" w:rsidRDefault="005A5DC7" w:rsidP="00DE6A2C">
      <w:pPr>
        <w:pStyle w:val="Textnumbered"/>
        <w:numPr>
          <w:ilvl w:val="0"/>
          <w:numId w:val="9"/>
        </w:numPr>
      </w:pPr>
      <w:r w:rsidRPr="005A5DC7">
        <w:t>had left</w:t>
      </w:r>
    </w:p>
    <w:p w:rsidR="00DE6A2C" w:rsidRPr="005A5DC7" w:rsidRDefault="00DE6A2C" w:rsidP="00DE6A2C">
      <w:pPr>
        <w:pStyle w:val="Textnumbered"/>
        <w:numPr>
          <w:ilvl w:val="0"/>
          <w:numId w:val="9"/>
        </w:numPr>
      </w:pPr>
      <w:r w:rsidRPr="005A5DC7">
        <w:t>was holding</w:t>
      </w:r>
    </w:p>
    <w:p w:rsidR="00DE6A2C" w:rsidRPr="005A5DC7" w:rsidRDefault="00DE6A2C" w:rsidP="00DE6A2C">
      <w:pPr>
        <w:pStyle w:val="Rubric"/>
      </w:pPr>
    </w:p>
    <w:p w:rsidR="00DE6A2C" w:rsidRPr="005A5DC7" w:rsidRDefault="00DE6A2C" w:rsidP="00DE6A2C">
      <w:pPr>
        <w:pStyle w:val="Textnumbered"/>
        <w:numPr>
          <w:ilvl w:val="0"/>
          <w:numId w:val="10"/>
        </w:numPr>
      </w:pPr>
      <w:proofErr w:type="spellStart"/>
      <w:r w:rsidRPr="005A5DC7">
        <w:t>were</w:t>
      </w:r>
      <w:proofErr w:type="spellEnd"/>
      <w:r w:rsidRPr="005A5DC7">
        <w:t xml:space="preserve"> living</w:t>
      </w:r>
    </w:p>
    <w:p w:rsidR="00DE6A2C" w:rsidRPr="005A5DC7" w:rsidRDefault="005A5DC7" w:rsidP="00DE6A2C">
      <w:pPr>
        <w:pStyle w:val="Textnumbered"/>
        <w:numPr>
          <w:ilvl w:val="0"/>
          <w:numId w:val="10"/>
        </w:numPr>
      </w:pPr>
      <w:r w:rsidRPr="005A5DC7">
        <w:t>made</w:t>
      </w:r>
    </w:p>
    <w:p w:rsidR="00DE6A2C" w:rsidRPr="005A5DC7" w:rsidRDefault="005A5DC7" w:rsidP="00DE6A2C">
      <w:pPr>
        <w:pStyle w:val="Textnumbered"/>
        <w:numPr>
          <w:ilvl w:val="0"/>
          <w:numId w:val="10"/>
        </w:numPr>
      </w:pPr>
      <w:r w:rsidRPr="005A5DC7">
        <w:t>wanted</w:t>
      </w:r>
    </w:p>
    <w:p w:rsidR="00DE6A2C" w:rsidRPr="005A5DC7" w:rsidRDefault="005A5DC7" w:rsidP="00DE6A2C">
      <w:pPr>
        <w:pStyle w:val="Textnumbered"/>
        <w:numPr>
          <w:ilvl w:val="0"/>
          <w:numId w:val="10"/>
        </w:numPr>
      </w:pPr>
      <w:r w:rsidRPr="005A5DC7">
        <w:t>had never organized</w:t>
      </w:r>
    </w:p>
    <w:p w:rsidR="00DE6A2C" w:rsidRPr="005A5DC7" w:rsidRDefault="005A5DC7" w:rsidP="00DE6A2C">
      <w:pPr>
        <w:pStyle w:val="Textnumbered"/>
        <w:numPr>
          <w:ilvl w:val="0"/>
          <w:numId w:val="10"/>
        </w:numPr>
      </w:pPr>
      <w:r w:rsidRPr="005A5DC7">
        <w:t>decided</w:t>
      </w:r>
    </w:p>
    <w:p w:rsidR="00DE6A2C" w:rsidRPr="005A5DC7" w:rsidRDefault="005A5DC7" w:rsidP="00DE6A2C">
      <w:pPr>
        <w:pStyle w:val="Textnumbered"/>
        <w:numPr>
          <w:ilvl w:val="0"/>
          <w:numId w:val="10"/>
        </w:numPr>
      </w:pPr>
      <w:r w:rsidRPr="005A5DC7">
        <w:t>hadn’t met</w:t>
      </w:r>
    </w:p>
    <w:p w:rsidR="00DE6A2C" w:rsidRPr="005A5DC7" w:rsidRDefault="005A5DC7" w:rsidP="00DE6A2C">
      <w:pPr>
        <w:pStyle w:val="Textnumbered"/>
        <w:numPr>
          <w:ilvl w:val="0"/>
          <w:numId w:val="10"/>
        </w:numPr>
      </w:pPr>
      <w:proofErr w:type="spellStart"/>
      <w:r w:rsidRPr="005A5DC7">
        <w:t>were</w:t>
      </w:r>
      <w:proofErr w:type="spellEnd"/>
      <w:r w:rsidRPr="005A5DC7">
        <w:t xml:space="preserve"> trying</w:t>
      </w:r>
    </w:p>
    <w:p w:rsidR="00DE6A2C" w:rsidRPr="005A5DC7" w:rsidRDefault="00DE6A2C" w:rsidP="00DE6A2C">
      <w:pPr>
        <w:pStyle w:val="Textnumbered"/>
        <w:numPr>
          <w:ilvl w:val="0"/>
          <w:numId w:val="10"/>
        </w:numPr>
      </w:pPr>
      <w:r w:rsidRPr="005A5DC7">
        <w:t>seemed</w:t>
      </w:r>
    </w:p>
    <w:p w:rsidR="00DE6A2C" w:rsidRPr="005A5DC7" w:rsidRDefault="005B26DE" w:rsidP="00DE6A2C">
      <w:pPr>
        <w:pStyle w:val="Rubric"/>
      </w:pPr>
      <w:r w:rsidRPr="00BC5B6B">
        <w:rPr>
          <w:highlight w:val="yellow"/>
        </w:rPr>
        <w:br w:type="column"/>
      </w:r>
    </w:p>
    <w:p w:rsidR="00DE6A2C" w:rsidRPr="005A5DC7" w:rsidRDefault="005A5DC7" w:rsidP="00DE6A2C">
      <w:pPr>
        <w:pStyle w:val="Textnumbered"/>
        <w:numPr>
          <w:ilvl w:val="0"/>
          <w:numId w:val="11"/>
        </w:numPr>
      </w:pPr>
      <w:r w:rsidRPr="005A5DC7">
        <w:t>Anna didn’t use to like travelling as a child. She loves it now!</w:t>
      </w:r>
    </w:p>
    <w:p w:rsidR="00DE6A2C" w:rsidRPr="005A5DC7" w:rsidRDefault="005A5DC7" w:rsidP="00DE6A2C">
      <w:pPr>
        <w:pStyle w:val="Textnumbered"/>
        <w:numPr>
          <w:ilvl w:val="0"/>
          <w:numId w:val="11"/>
        </w:numPr>
      </w:pPr>
      <w:r w:rsidRPr="005A5DC7">
        <w:t>Travelling by air used to be much more dangerous back in the age of the first flying machines.</w:t>
      </w:r>
    </w:p>
    <w:p w:rsidR="00DE6A2C" w:rsidRDefault="005A5DC7" w:rsidP="00DE6A2C">
      <w:pPr>
        <w:pStyle w:val="Textnumbered"/>
        <w:numPr>
          <w:ilvl w:val="0"/>
          <w:numId w:val="11"/>
        </w:numPr>
      </w:pPr>
      <w:r w:rsidRPr="005A5DC7">
        <w:t>In her younger days, my aunt would go / used to go on coach tours with her family a lot.</w:t>
      </w:r>
    </w:p>
    <w:p w:rsidR="00F16067" w:rsidRPr="005A5DC7" w:rsidRDefault="00F16067" w:rsidP="00DE6A2C">
      <w:pPr>
        <w:pStyle w:val="Textnumbered"/>
        <w:numPr>
          <w:ilvl w:val="0"/>
          <w:numId w:val="11"/>
        </w:numPr>
      </w:pPr>
      <w:r>
        <w:t>NP</w:t>
      </w:r>
    </w:p>
    <w:p w:rsidR="00DE6A2C" w:rsidRPr="005A5DC7" w:rsidRDefault="005A5DC7" w:rsidP="00DE6A2C">
      <w:pPr>
        <w:pStyle w:val="Textnumbered"/>
        <w:numPr>
          <w:ilvl w:val="0"/>
          <w:numId w:val="11"/>
        </w:numPr>
      </w:pPr>
      <w:r w:rsidRPr="005A5DC7">
        <w:t>In his twenties, Peter would often go / often used to go on cheap bus tours to Europe.</w:t>
      </w:r>
    </w:p>
    <w:p w:rsidR="00DE6A2C" w:rsidRPr="005A5DC7" w:rsidRDefault="00DE6A2C" w:rsidP="00DE6A2C">
      <w:pPr>
        <w:pStyle w:val="Textnumbered"/>
        <w:numPr>
          <w:ilvl w:val="0"/>
          <w:numId w:val="11"/>
        </w:numPr>
      </w:pPr>
      <w:r w:rsidRPr="005A5DC7">
        <w:t>NP</w:t>
      </w:r>
    </w:p>
    <w:p w:rsidR="00DE6A2C" w:rsidRPr="005A5DC7" w:rsidRDefault="005A5DC7" w:rsidP="00DE6A2C">
      <w:pPr>
        <w:pStyle w:val="Textnumbered"/>
        <w:numPr>
          <w:ilvl w:val="0"/>
          <w:numId w:val="11"/>
        </w:numPr>
      </w:pPr>
      <w:r w:rsidRPr="005A5DC7">
        <w:t>NP</w:t>
      </w:r>
    </w:p>
    <w:p w:rsidR="00DE6A2C" w:rsidRPr="005A5DC7" w:rsidRDefault="005A5DC7" w:rsidP="00DE6A2C">
      <w:pPr>
        <w:pStyle w:val="Textnumbered"/>
        <w:numPr>
          <w:ilvl w:val="0"/>
          <w:numId w:val="11"/>
        </w:numPr>
      </w:pPr>
      <w:r w:rsidRPr="005A5DC7">
        <w:t>During the summer holidays, we would often take / often used to take the boat out on the river.</w:t>
      </w:r>
    </w:p>
    <w:p w:rsidR="00DE6A2C" w:rsidRPr="007474FB" w:rsidRDefault="005B26DE" w:rsidP="00DE6A2C">
      <w:pPr>
        <w:pStyle w:val="AHead"/>
      </w:pPr>
      <w:r w:rsidRPr="007474FB">
        <w:t>Unit 3</w:t>
      </w:r>
    </w:p>
    <w:p w:rsidR="00DE6A2C" w:rsidRPr="007474FB" w:rsidRDefault="00DE6A2C" w:rsidP="00DE6A2C">
      <w:pPr>
        <w:pStyle w:val="Bhead"/>
      </w:pPr>
      <w:r w:rsidRPr="007474FB">
        <w:t>Vocabulary</w:t>
      </w:r>
    </w:p>
    <w:p w:rsidR="005B26DE" w:rsidRPr="007474FB" w:rsidRDefault="005B26DE" w:rsidP="005B26DE">
      <w:pPr>
        <w:pStyle w:val="Rubric"/>
        <w:numPr>
          <w:ilvl w:val="0"/>
          <w:numId w:val="20"/>
        </w:numPr>
      </w:pPr>
    </w:p>
    <w:p w:rsidR="005B26DE" w:rsidRPr="007474FB" w:rsidRDefault="007474FB" w:rsidP="005B26DE">
      <w:pPr>
        <w:pStyle w:val="Textnumbered"/>
        <w:numPr>
          <w:ilvl w:val="0"/>
          <w:numId w:val="21"/>
        </w:numPr>
      </w:pPr>
      <w:r w:rsidRPr="007474FB">
        <w:t>down, mouth</w:t>
      </w:r>
    </w:p>
    <w:p w:rsidR="001B2482" w:rsidRPr="007474FB" w:rsidRDefault="007474FB" w:rsidP="005B26DE">
      <w:pPr>
        <w:pStyle w:val="Textnumbered"/>
        <w:numPr>
          <w:ilvl w:val="0"/>
          <w:numId w:val="21"/>
        </w:numPr>
      </w:pPr>
      <w:r w:rsidRPr="007474FB">
        <w:t>on, world</w:t>
      </w:r>
    </w:p>
    <w:p w:rsidR="001B2482" w:rsidRPr="007474FB" w:rsidRDefault="007474FB" w:rsidP="005B26DE">
      <w:pPr>
        <w:pStyle w:val="Textnumbered"/>
        <w:numPr>
          <w:ilvl w:val="0"/>
          <w:numId w:val="21"/>
        </w:numPr>
      </w:pPr>
      <w:r w:rsidRPr="007474FB">
        <w:t>over, moon</w:t>
      </w:r>
    </w:p>
    <w:p w:rsidR="001B2482" w:rsidRPr="007474FB" w:rsidRDefault="007474FB" w:rsidP="005B26DE">
      <w:pPr>
        <w:pStyle w:val="Textnumbered"/>
        <w:numPr>
          <w:ilvl w:val="0"/>
          <w:numId w:val="21"/>
        </w:numPr>
      </w:pPr>
      <w:r w:rsidRPr="007474FB">
        <w:t>felt</w:t>
      </w:r>
    </w:p>
    <w:p w:rsidR="001B2482" w:rsidRPr="007474FB" w:rsidRDefault="001B2482" w:rsidP="001B2482">
      <w:pPr>
        <w:pStyle w:val="Rubric"/>
      </w:pPr>
    </w:p>
    <w:p w:rsidR="001B2482" w:rsidRPr="007474FB" w:rsidRDefault="007474FB" w:rsidP="001B2482">
      <w:pPr>
        <w:pStyle w:val="Textnumbered"/>
        <w:numPr>
          <w:ilvl w:val="0"/>
          <w:numId w:val="22"/>
        </w:numPr>
      </w:pPr>
      <w:r w:rsidRPr="007474FB">
        <w:t>tiredness</w:t>
      </w:r>
    </w:p>
    <w:p w:rsidR="001B2482" w:rsidRPr="007474FB" w:rsidRDefault="007474FB" w:rsidP="001B2482">
      <w:pPr>
        <w:pStyle w:val="Textnumbered"/>
        <w:numPr>
          <w:ilvl w:val="0"/>
          <w:numId w:val="22"/>
        </w:numPr>
      </w:pPr>
      <w:r w:rsidRPr="007474FB">
        <w:t>kindness</w:t>
      </w:r>
    </w:p>
    <w:p w:rsidR="001B2482" w:rsidRPr="007474FB" w:rsidRDefault="007474FB" w:rsidP="001B2482">
      <w:pPr>
        <w:pStyle w:val="Textnumbered"/>
        <w:numPr>
          <w:ilvl w:val="0"/>
          <w:numId w:val="22"/>
        </w:numPr>
      </w:pPr>
      <w:r w:rsidRPr="007474FB">
        <w:t>Happiness</w:t>
      </w:r>
    </w:p>
    <w:p w:rsidR="001B2482" w:rsidRPr="007474FB" w:rsidRDefault="007474FB" w:rsidP="001B2482">
      <w:pPr>
        <w:pStyle w:val="Textnumbered"/>
        <w:numPr>
          <w:ilvl w:val="0"/>
          <w:numId w:val="22"/>
        </w:numPr>
      </w:pPr>
      <w:r w:rsidRPr="007474FB">
        <w:t>necessity</w:t>
      </w:r>
    </w:p>
    <w:p w:rsidR="001B2482" w:rsidRPr="007474FB" w:rsidRDefault="007474FB" w:rsidP="001B2482">
      <w:pPr>
        <w:pStyle w:val="Textnumbered"/>
        <w:numPr>
          <w:ilvl w:val="0"/>
          <w:numId w:val="22"/>
        </w:numPr>
      </w:pPr>
      <w:r w:rsidRPr="007474FB">
        <w:t>laziness</w:t>
      </w:r>
    </w:p>
    <w:p w:rsidR="009F6A66" w:rsidRPr="007474FB" w:rsidRDefault="007474FB" w:rsidP="001B2482">
      <w:pPr>
        <w:pStyle w:val="Textnumbered"/>
        <w:numPr>
          <w:ilvl w:val="0"/>
          <w:numId w:val="22"/>
        </w:numPr>
      </w:pPr>
      <w:r w:rsidRPr="007474FB">
        <w:t>ability</w:t>
      </w:r>
    </w:p>
    <w:p w:rsidR="009F6A66" w:rsidRPr="007474FB" w:rsidRDefault="007474FB" w:rsidP="001B2482">
      <w:pPr>
        <w:pStyle w:val="Textnumbered"/>
        <w:numPr>
          <w:ilvl w:val="0"/>
          <w:numId w:val="22"/>
        </w:numPr>
      </w:pPr>
      <w:r w:rsidRPr="007474FB">
        <w:t>prosperity</w:t>
      </w:r>
    </w:p>
    <w:p w:rsidR="009F6A66" w:rsidRPr="007474FB" w:rsidRDefault="007474FB" w:rsidP="001B2482">
      <w:pPr>
        <w:pStyle w:val="Textnumbered"/>
        <w:numPr>
          <w:ilvl w:val="0"/>
          <w:numId w:val="22"/>
        </w:numPr>
      </w:pPr>
      <w:r w:rsidRPr="007474FB">
        <w:t>generosity</w:t>
      </w:r>
    </w:p>
    <w:p w:rsidR="009F6A66" w:rsidRPr="007474FB" w:rsidRDefault="009F6A66" w:rsidP="009F6A66">
      <w:pPr>
        <w:pStyle w:val="Rubric"/>
      </w:pPr>
      <w:r w:rsidRPr="007474FB">
        <w:br w:type="column"/>
      </w:r>
    </w:p>
    <w:p w:rsidR="009F6A66" w:rsidRPr="007474FB" w:rsidRDefault="007474FB" w:rsidP="009F6A66">
      <w:pPr>
        <w:pStyle w:val="Textnumbered"/>
        <w:numPr>
          <w:ilvl w:val="0"/>
          <w:numId w:val="23"/>
        </w:numPr>
      </w:pPr>
      <w:r w:rsidRPr="007474FB">
        <w:t>B</w:t>
      </w:r>
    </w:p>
    <w:p w:rsidR="009F6A66" w:rsidRPr="007474FB" w:rsidRDefault="007474FB" w:rsidP="009F6A66">
      <w:pPr>
        <w:pStyle w:val="Textnumbered"/>
        <w:numPr>
          <w:ilvl w:val="0"/>
          <w:numId w:val="23"/>
        </w:numPr>
      </w:pPr>
      <w:r w:rsidRPr="007474FB">
        <w:t>E</w:t>
      </w:r>
    </w:p>
    <w:p w:rsidR="009F6A66" w:rsidRPr="007474FB" w:rsidRDefault="007474FB" w:rsidP="009F6A66">
      <w:pPr>
        <w:pStyle w:val="Textnumbered"/>
        <w:numPr>
          <w:ilvl w:val="0"/>
          <w:numId w:val="23"/>
        </w:numPr>
      </w:pPr>
      <w:r w:rsidRPr="007474FB">
        <w:t>C</w:t>
      </w:r>
    </w:p>
    <w:p w:rsidR="009F6A66" w:rsidRPr="007474FB" w:rsidRDefault="007474FB" w:rsidP="009F6A66">
      <w:pPr>
        <w:pStyle w:val="Textnumbered"/>
        <w:numPr>
          <w:ilvl w:val="0"/>
          <w:numId w:val="23"/>
        </w:numPr>
      </w:pPr>
      <w:r w:rsidRPr="007474FB">
        <w:t>D</w:t>
      </w:r>
    </w:p>
    <w:p w:rsidR="009F6A66" w:rsidRPr="007474FB" w:rsidRDefault="007474FB" w:rsidP="009F6A66">
      <w:pPr>
        <w:pStyle w:val="Textnumbered"/>
        <w:numPr>
          <w:ilvl w:val="0"/>
          <w:numId w:val="23"/>
        </w:numPr>
      </w:pPr>
      <w:r w:rsidRPr="007474FB">
        <w:t>H</w:t>
      </w:r>
    </w:p>
    <w:p w:rsidR="009F6A66" w:rsidRPr="007474FB" w:rsidRDefault="007474FB" w:rsidP="009F6A66">
      <w:pPr>
        <w:pStyle w:val="Textnumbered"/>
        <w:numPr>
          <w:ilvl w:val="0"/>
          <w:numId w:val="23"/>
        </w:numPr>
      </w:pPr>
      <w:r w:rsidRPr="007474FB">
        <w:t>G</w:t>
      </w:r>
    </w:p>
    <w:p w:rsidR="009F6A66" w:rsidRPr="007474FB" w:rsidRDefault="007474FB" w:rsidP="009F6A66">
      <w:pPr>
        <w:pStyle w:val="Textnumbered"/>
        <w:numPr>
          <w:ilvl w:val="0"/>
          <w:numId w:val="23"/>
        </w:numPr>
      </w:pPr>
      <w:r w:rsidRPr="007474FB">
        <w:t>F</w:t>
      </w:r>
    </w:p>
    <w:p w:rsidR="009F6A66" w:rsidRPr="007474FB" w:rsidRDefault="007474FB" w:rsidP="009F6A66">
      <w:pPr>
        <w:pStyle w:val="Textnumbered"/>
        <w:numPr>
          <w:ilvl w:val="0"/>
          <w:numId w:val="23"/>
        </w:numPr>
      </w:pPr>
      <w:r w:rsidRPr="007474FB">
        <w:t>I</w:t>
      </w:r>
    </w:p>
    <w:p w:rsidR="009F6A66" w:rsidRPr="007474FB" w:rsidRDefault="007474FB" w:rsidP="009F6A66">
      <w:pPr>
        <w:pStyle w:val="Textnumbered"/>
        <w:numPr>
          <w:ilvl w:val="0"/>
          <w:numId w:val="23"/>
        </w:numPr>
      </w:pPr>
      <w:r w:rsidRPr="007474FB">
        <w:t>A</w:t>
      </w:r>
    </w:p>
    <w:p w:rsidR="009F6A66" w:rsidRPr="007474FB" w:rsidRDefault="009F6A66" w:rsidP="009F6A66">
      <w:pPr>
        <w:pStyle w:val="Rubric"/>
      </w:pPr>
    </w:p>
    <w:p w:rsidR="009F6A66" w:rsidRPr="007474FB" w:rsidRDefault="007474FB" w:rsidP="009F6A66">
      <w:pPr>
        <w:pStyle w:val="Textnumbered"/>
        <w:numPr>
          <w:ilvl w:val="0"/>
          <w:numId w:val="24"/>
        </w:numPr>
      </w:pPr>
      <w:r w:rsidRPr="007474FB">
        <w:t>incredibly, really</w:t>
      </w:r>
    </w:p>
    <w:p w:rsidR="009F6A66" w:rsidRPr="007474FB" w:rsidRDefault="007474FB" w:rsidP="009F6A66">
      <w:pPr>
        <w:pStyle w:val="Textnumbered"/>
        <w:numPr>
          <w:ilvl w:val="0"/>
          <w:numId w:val="24"/>
        </w:numPr>
      </w:pPr>
      <w:r w:rsidRPr="007474FB">
        <w:t xml:space="preserve">Worryingly, </w:t>
      </w:r>
      <w:r w:rsidR="0071292C">
        <w:t>S</w:t>
      </w:r>
      <w:r w:rsidR="0071292C" w:rsidRPr="007474FB">
        <w:t>urprisingly</w:t>
      </w:r>
    </w:p>
    <w:p w:rsidR="009F6A66" w:rsidRPr="007474FB" w:rsidRDefault="007474FB" w:rsidP="009F6A66">
      <w:pPr>
        <w:pStyle w:val="Textnumbered"/>
        <w:numPr>
          <w:ilvl w:val="0"/>
          <w:numId w:val="24"/>
        </w:numPr>
      </w:pPr>
      <w:r w:rsidRPr="007474FB">
        <w:t>surprisingly, incr</w:t>
      </w:r>
      <w:r w:rsidRPr="0071292C">
        <w:t>edibly</w:t>
      </w:r>
    </w:p>
    <w:p w:rsidR="009F6A66" w:rsidRPr="007474FB" w:rsidRDefault="007474FB" w:rsidP="009F6A66">
      <w:pPr>
        <w:pStyle w:val="Textnumbered"/>
        <w:numPr>
          <w:ilvl w:val="0"/>
          <w:numId w:val="24"/>
        </w:numPr>
      </w:pPr>
      <w:r w:rsidRPr="007474FB">
        <w:t>Clearly, Similarly</w:t>
      </w:r>
    </w:p>
    <w:p w:rsidR="00DD450E" w:rsidRPr="007474FB" w:rsidRDefault="007474FB" w:rsidP="009F6A66">
      <w:pPr>
        <w:pStyle w:val="Textnumbered"/>
        <w:numPr>
          <w:ilvl w:val="0"/>
          <w:numId w:val="24"/>
        </w:numPr>
      </w:pPr>
      <w:r w:rsidRPr="007474FB">
        <w:t>extremely, really</w:t>
      </w:r>
    </w:p>
    <w:p w:rsidR="00DD450E" w:rsidRPr="007474FB" w:rsidRDefault="007474FB" w:rsidP="009F6A66">
      <w:pPr>
        <w:pStyle w:val="Textnumbered"/>
        <w:numPr>
          <w:ilvl w:val="0"/>
          <w:numId w:val="24"/>
        </w:numPr>
      </w:pPr>
      <w:r w:rsidRPr="007474FB">
        <w:t>rapidly, quickly</w:t>
      </w:r>
    </w:p>
    <w:p w:rsidR="00DD450E" w:rsidRPr="008360BF" w:rsidRDefault="00DD450E" w:rsidP="00DD450E">
      <w:pPr>
        <w:pStyle w:val="Bhead"/>
      </w:pPr>
      <w:r w:rsidRPr="008360BF">
        <w:t>Grammar</w:t>
      </w:r>
    </w:p>
    <w:p w:rsidR="00DD450E" w:rsidRPr="008360BF" w:rsidRDefault="00DD450E" w:rsidP="00DD450E">
      <w:pPr>
        <w:pStyle w:val="Rubric"/>
      </w:pPr>
    </w:p>
    <w:p w:rsidR="00DD450E" w:rsidRPr="008360BF" w:rsidRDefault="00D46CED" w:rsidP="00DD450E">
      <w:pPr>
        <w:pStyle w:val="Textnumbered"/>
        <w:numPr>
          <w:ilvl w:val="0"/>
          <w:numId w:val="27"/>
        </w:numPr>
      </w:pPr>
      <w:r>
        <w:t>haven’t gone</w:t>
      </w:r>
    </w:p>
    <w:p w:rsidR="00DD450E" w:rsidRPr="008360BF" w:rsidRDefault="008360BF" w:rsidP="00DD450E">
      <w:pPr>
        <w:pStyle w:val="Textnumbered"/>
        <w:numPr>
          <w:ilvl w:val="0"/>
          <w:numId w:val="27"/>
        </w:numPr>
      </w:pPr>
      <w:r w:rsidRPr="008360BF">
        <w:t>did you last see</w:t>
      </w:r>
    </w:p>
    <w:p w:rsidR="00DD450E" w:rsidRPr="008360BF" w:rsidRDefault="008360BF" w:rsidP="00DD450E">
      <w:pPr>
        <w:pStyle w:val="Textnumbered"/>
        <w:numPr>
          <w:ilvl w:val="0"/>
          <w:numId w:val="27"/>
        </w:numPr>
      </w:pPr>
      <w:r w:rsidRPr="008360BF">
        <w:t>have just become</w:t>
      </w:r>
    </w:p>
    <w:p w:rsidR="00DD450E" w:rsidRPr="008360BF" w:rsidRDefault="008360BF" w:rsidP="00DD450E">
      <w:pPr>
        <w:pStyle w:val="Textnumbered"/>
        <w:numPr>
          <w:ilvl w:val="0"/>
          <w:numId w:val="27"/>
        </w:numPr>
      </w:pPr>
      <w:r w:rsidRPr="008360BF">
        <w:t>have been</w:t>
      </w:r>
    </w:p>
    <w:p w:rsidR="00DD450E" w:rsidRPr="008360BF" w:rsidRDefault="008360BF" w:rsidP="00DD450E">
      <w:pPr>
        <w:pStyle w:val="Textnumbered"/>
        <w:numPr>
          <w:ilvl w:val="0"/>
          <w:numId w:val="27"/>
        </w:numPr>
      </w:pPr>
      <w:r w:rsidRPr="008360BF">
        <w:t>hurt</w:t>
      </w:r>
    </w:p>
    <w:p w:rsidR="00DD450E" w:rsidRPr="008360BF" w:rsidRDefault="008360BF" w:rsidP="00DD450E">
      <w:pPr>
        <w:pStyle w:val="Textnumbered"/>
        <w:numPr>
          <w:ilvl w:val="0"/>
          <w:numId w:val="27"/>
        </w:numPr>
      </w:pPr>
      <w:r w:rsidRPr="008360BF">
        <w:t>went</w:t>
      </w:r>
    </w:p>
    <w:p w:rsidR="00DD450E" w:rsidRPr="008360BF" w:rsidRDefault="00DD450E" w:rsidP="00DD450E">
      <w:pPr>
        <w:pStyle w:val="Rubric"/>
      </w:pPr>
    </w:p>
    <w:p w:rsidR="00DD450E" w:rsidRPr="008360BF" w:rsidRDefault="008360BF" w:rsidP="00DD450E">
      <w:pPr>
        <w:pStyle w:val="Textnumbered"/>
        <w:numPr>
          <w:ilvl w:val="0"/>
          <w:numId w:val="25"/>
        </w:numPr>
      </w:pPr>
      <w:r w:rsidRPr="008360BF">
        <w:t>began</w:t>
      </w:r>
    </w:p>
    <w:p w:rsidR="00DD450E" w:rsidRPr="008360BF" w:rsidRDefault="008360BF" w:rsidP="00DD450E">
      <w:pPr>
        <w:pStyle w:val="Textnumbered"/>
        <w:numPr>
          <w:ilvl w:val="0"/>
          <w:numId w:val="25"/>
        </w:numPr>
      </w:pPr>
      <w:r w:rsidRPr="008360BF">
        <w:t>has been</w:t>
      </w:r>
    </w:p>
    <w:p w:rsidR="00DD450E" w:rsidRPr="008360BF" w:rsidRDefault="008360BF" w:rsidP="00DD450E">
      <w:pPr>
        <w:pStyle w:val="Textnumbered"/>
        <w:numPr>
          <w:ilvl w:val="0"/>
          <w:numId w:val="25"/>
        </w:numPr>
      </w:pPr>
      <w:r w:rsidRPr="008360BF">
        <w:t>was</w:t>
      </w:r>
    </w:p>
    <w:p w:rsidR="00DD450E" w:rsidRPr="008360BF" w:rsidRDefault="008360BF" w:rsidP="00DD450E">
      <w:pPr>
        <w:pStyle w:val="Textnumbered"/>
        <w:numPr>
          <w:ilvl w:val="0"/>
          <w:numId w:val="25"/>
        </w:numPr>
      </w:pPr>
      <w:r w:rsidRPr="008360BF">
        <w:t>played</w:t>
      </w:r>
    </w:p>
    <w:p w:rsidR="00DD450E" w:rsidRPr="008360BF" w:rsidRDefault="008360BF" w:rsidP="00DD450E">
      <w:pPr>
        <w:pStyle w:val="Textnumbered"/>
        <w:numPr>
          <w:ilvl w:val="0"/>
          <w:numId w:val="25"/>
        </w:numPr>
      </w:pPr>
      <w:r w:rsidRPr="008360BF">
        <w:t>didn’t score</w:t>
      </w:r>
    </w:p>
    <w:p w:rsidR="00DD450E" w:rsidRPr="008360BF" w:rsidRDefault="008360BF" w:rsidP="00DD450E">
      <w:pPr>
        <w:pStyle w:val="Textnumbered"/>
        <w:numPr>
          <w:ilvl w:val="0"/>
          <w:numId w:val="25"/>
        </w:numPr>
      </w:pPr>
      <w:r w:rsidRPr="008360BF">
        <w:t>wore</w:t>
      </w:r>
    </w:p>
    <w:p w:rsidR="00DD450E" w:rsidRPr="008360BF" w:rsidRDefault="008360BF" w:rsidP="00DD450E">
      <w:pPr>
        <w:pStyle w:val="Textnumbered"/>
        <w:numPr>
          <w:ilvl w:val="0"/>
          <w:numId w:val="25"/>
        </w:numPr>
      </w:pPr>
      <w:r w:rsidRPr="008360BF">
        <w:t>has become</w:t>
      </w:r>
    </w:p>
    <w:p w:rsidR="00DD450E" w:rsidRPr="008360BF" w:rsidRDefault="008360BF" w:rsidP="00DD450E">
      <w:pPr>
        <w:pStyle w:val="Textnumbered"/>
        <w:numPr>
          <w:ilvl w:val="0"/>
          <w:numId w:val="25"/>
        </w:numPr>
      </w:pPr>
      <w:r w:rsidRPr="008360BF">
        <w:t>hasn’t scored</w:t>
      </w:r>
    </w:p>
    <w:p w:rsidR="00DD450E" w:rsidRPr="008360BF" w:rsidRDefault="00DD450E" w:rsidP="00DD450E">
      <w:pPr>
        <w:pStyle w:val="Rubric"/>
      </w:pPr>
      <w:r w:rsidRPr="00BC5B6B">
        <w:rPr>
          <w:highlight w:val="yellow"/>
        </w:rPr>
        <w:br w:type="column"/>
      </w:r>
    </w:p>
    <w:p w:rsidR="00DD450E" w:rsidRPr="008360BF" w:rsidRDefault="008360BF" w:rsidP="00DD450E">
      <w:pPr>
        <w:pStyle w:val="Textnumbered"/>
        <w:numPr>
          <w:ilvl w:val="0"/>
          <w:numId w:val="26"/>
        </w:numPr>
      </w:pPr>
      <w:r w:rsidRPr="008360BF">
        <w:t>Nicholas has lost weight because he trains a lot and is on a diet.</w:t>
      </w:r>
    </w:p>
    <w:p w:rsidR="00DD450E" w:rsidRPr="008360BF" w:rsidRDefault="008360BF" w:rsidP="00DD450E">
      <w:pPr>
        <w:pStyle w:val="Textnumbered"/>
        <w:numPr>
          <w:ilvl w:val="0"/>
          <w:numId w:val="26"/>
        </w:numPr>
      </w:pPr>
      <w:r w:rsidRPr="008360BF">
        <w:t>Amelia has just finished training, and she feels very fit.</w:t>
      </w:r>
    </w:p>
    <w:p w:rsidR="00DD450E" w:rsidRPr="008360BF" w:rsidRDefault="008360BF" w:rsidP="00DD450E">
      <w:pPr>
        <w:pStyle w:val="Textnumbered"/>
        <w:numPr>
          <w:ilvl w:val="0"/>
          <w:numId w:val="26"/>
        </w:numPr>
      </w:pPr>
      <w:r w:rsidRPr="008360BF">
        <w:t>Amelia has broken her arm twice.</w:t>
      </w:r>
    </w:p>
    <w:p w:rsidR="00DD450E" w:rsidRPr="008360BF" w:rsidRDefault="008360BF" w:rsidP="00DD450E">
      <w:pPr>
        <w:pStyle w:val="Textnumbered"/>
        <w:numPr>
          <w:ilvl w:val="0"/>
          <w:numId w:val="26"/>
        </w:numPr>
      </w:pPr>
      <w:r w:rsidRPr="008360BF">
        <w:t>Amelia and Nicholas have been training in this gym for six months.</w:t>
      </w:r>
    </w:p>
    <w:p w:rsidR="00DD450E" w:rsidRPr="008360BF" w:rsidRDefault="008360BF" w:rsidP="00DD450E">
      <w:pPr>
        <w:pStyle w:val="Textnumbered"/>
        <w:numPr>
          <w:ilvl w:val="0"/>
          <w:numId w:val="26"/>
        </w:numPr>
      </w:pPr>
      <w:r w:rsidRPr="008360BF">
        <w:t>Amelia and Nicholas haven’t been to a restaurant recently.</w:t>
      </w:r>
    </w:p>
    <w:p w:rsidR="00DD450E" w:rsidRPr="00DE5770" w:rsidRDefault="00DD450E" w:rsidP="00DD450E">
      <w:pPr>
        <w:pStyle w:val="AHead"/>
      </w:pPr>
      <w:r w:rsidRPr="00DE5770">
        <w:t>Unit 4</w:t>
      </w:r>
    </w:p>
    <w:p w:rsidR="00DD450E" w:rsidRPr="00DE5770" w:rsidRDefault="00DD450E" w:rsidP="00DD450E">
      <w:pPr>
        <w:pStyle w:val="Bhead"/>
      </w:pPr>
      <w:r w:rsidRPr="00DE5770">
        <w:t>Vocabulary</w:t>
      </w:r>
    </w:p>
    <w:p w:rsidR="00DD450E" w:rsidRPr="00DE5770" w:rsidRDefault="00DD450E" w:rsidP="00DD450E">
      <w:pPr>
        <w:pStyle w:val="Rubric"/>
        <w:numPr>
          <w:ilvl w:val="0"/>
          <w:numId w:val="28"/>
        </w:numPr>
      </w:pPr>
    </w:p>
    <w:p w:rsidR="00DD450E" w:rsidRPr="00DE5770" w:rsidRDefault="00DE5770" w:rsidP="00DD450E">
      <w:pPr>
        <w:pStyle w:val="Textnumbered"/>
        <w:numPr>
          <w:ilvl w:val="0"/>
          <w:numId w:val="29"/>
        </w:numPr>
      </w:pPr>
      <w:r w:rsidRPr="00DE5770">
        <w:t>F</w:t>
      </w:r>
    </w:p>
    <w:p w:rsidR="00F81A4A" w:rsidRPr="00DE5770" w:rsidRDefault="00DE5770" w:rsidP="00DD450E">
      <w:pPr>
        <w:pStyle w:val="Textnumbered"/>
        <w:numPr>
          <w:ilvl w:val="0"/>
          <w:numId w:val="29"/>
        </w:numPr>
      </w:pPr>
      <w:r w:rsidRPr="00DE5770">
        <w:t>B</w:t>
      </w:r>
    </w:p>
    <w:p w:rsidR="00F81A4A" w:rsidRPr="00DE5770" w:rsidRDefault="00DE5770" w:rsidP="00DD450E">
      <w:pPr>
        <w:pStyle w:val="Textnumbered"/>
        <w:numPr>
          <w:ilvl w:val="0"/>
          <w:numId w:val="29"/>
        </w:numPr>
      </w:pPr>
      <w:r w:rsidRPr="00DE5770">
        <w:t>D</w:t>
      </w:r>
    </w:p>
    <w:p w:rsidR="00F81A4A" w:rsidRPr="00DE5770" w:rsidRDefault="00DE5770" w:rsidP="00DD450E">
      <w:pPr>
        <w:pStyle w:val="Textnumbered"/>
        <w:numPr>
          <w:ilvl w:val="0"/>
          <w:numId w:val="29"/>
        </w:numPr>
      </w:pPr>
      <w:r w:rsidRPr="00DE5770">
        <w:t>E</w:t>
      </w:r>
    </w:p>
    <w:p w:rsidR="00F81A4A" w:rsidRPr="00DE5770" w:rsidRDefault="00DE5770" w:rsidP="00DD450E">
      <w:pPr>
        <w:pStyle w:val="Textnumbered"/>
        <w:numPr>
          <w:ilvl w:val="0"/>
          <w:numId w:val="29"/>
        </w:numPr>
      </w:pPr>
      <w:r w:rsidRPr="00DE5770">
        <w:t>A</w:t>
      </w:r>
    </w:p>
    <w:p w:rsidR="00F81A4A" w:rsidRPr="00DE5770" w:rsidRDefault="00DE5770" w:rsidP="00DD450E">
      <w:pPr>
        <w:pStyle w:val="Textnumbered"/>
        <w:numPr>
          <w:ilvl w:val="0"/>
          <w:numId w:val="29"/>
        </w:numPr>
      </w:pPr>
      <w:r w:rsidRPr="00DE5770">
        <w:t>C</w:t>
      </w:r>
    </w:p>
    <w:p w:rsidR="00F81A4A" w:rsidRPr="00DE5770" w:rsidRDefault="00F81A4A" w:rsidP="00F81A4A">
      <w:pPr>
        <w:pStyle w:val="Rubric"/>
      </w:pPr>
    </w:p>
    <w:p w:rsidR="00F81A4A" w:rsidRPr="00DE5770" w:rsidRDefault="00DE5770" w:rsidP="00F81A4A">
      <w:pPr>
        <w:pStyle w:val="Textnumbered"/>
        <w:numPr>
          <w:ilvl w:val="0"/>
          <w:numId w:val="30"/>
        </w:numPr>
      </w:pPr>
      <w:r w:rsidRPr="00DE5770">
        <w:t>undercooked</w:t>
      </w:r>
    </w:p>
    <w:p w:rsidR="00F81A4A" w:rsidRPr="00DE5770" w:rsidRDefault="00DE5770" w:rsidP="00F81A4A">
      <w:pPr>
        <w:pStyle w:val="Textnumbered"/>
        <w:numPr>
          <w:ilvl w:val="0"/>
          <w:numId w:val="30"/>
        </w:numPr>
      </w:pPr>
      <w:r w:rsidRPr="00DE5770">
        <w:t>overcrowded</w:t>
      </w:r>
    </w:p>
    <w:p w:rsidR="005E09ED" w:rsidRPr="00DE5770" w:rsidRDefault="00DE5770" w:rsidP="00F81A4A">
      <w:pPr>
        <w:pStyle w:val="Textnumbered"/>
        <w:numPr>
          <w:ilvl w:val="0"/>
          <w:numId w:val="30"/>
        </w:numPr>
      </w:pPr>
      <w:r w:rsidRPr="00DE5770">
        <w:t>co-operate</w:t>
      </w:r>
    </w:p>
    <w:p w:rsidR="005E09ED" w:rsidRPr="00DE5770" w:rsidRDefault="00DE5770" w:rsidP="00F81A4A">
      <w:pPr>
        <w:pStyle w:val="Textnumbered"/>
        <w:numPr>
          <w:ilvl w:val="0"/>
          <w:numId w:val="30"/>
        </w:numPr>
      </w:pPr>
      <w:r w:rsidRPr="00DE5770">
        <w:t>interact</w:t>
      </w:r>
    </w:p>
    <w:p w:rsidR="005E09ED" w:rsidRPr="00DE5770" w:rsidRDefault="00DE5770" w:rsidP="00F81A4A">
      <w:pPr>
        <w:pStyle w:val="Textnumbered"/>
        <w:numPr>
          <w:ilvl w:val="0"/>
          <w:numId w:val="30"/>
        </w:numPr>
      </w:pPr>
      <w:r w:rsidRPr="00DE5770">
        <w:t>disappeared</w:t>
      </w:r>
    </w:p>
    <w:p w:rsidR="005E09ED" w:rsidRPr="00DE5770" w:rsidRDefault="00DE5770" w:rsidP="00F81A4A">
      <w:pPr>
        <w:pStyle w:val="Textnumbered"/>
        <w:numPr>
          <w:ilvl w:val="0"/>
          <w:numId w:val="30"/>
        </w:numPr>
      </w:pPr>
      <w:r w:rsidRPr="00DE5770">
        <w:t>semi-permanent</w:t>
      </w:r>
    </w:p>
    <w:p w:rsidR="005E09ED" w:rsidRPr="00DE5770" w:rsidRDefault="00CD28C2" w:rsidP="005E09ED">
      <w:pPr>
        <w:pStyle w:val="Rubric"/>
      </w:pPr>
      <w:r w:rsidRPr="00DE5770">
        <w:br w:type="column"/>
      </w:r>
    </w:p>
    <w:p w:rsidR="005E09ED" w:rsidRPr="00DE5770" w:rsidRDefault="00CD28C2" w:rsidP="005E09ED">
      <w:pPr>
        <w:pStyle w:val="Textnumbered"/>
        <w:numPr>
          <w:ilvl w:val="0"/>
          <w:numId w:val="31"/>
        </w:numPr>
      </w:pPr>
      <w:r w:rsidRPr="00DE5770">
        <w:t>in</w:t>
      </w:r>
    </w:p>
    <w:p w:rsidR="00CD28C2" w:rsidRPr="00DE5770" w:rsidRDefault="00DE5770" w:rsidP="005E09ED">
      <w:pPr>
        <w:pStyle w:val="Textnumbered"/>
        <w:numPr>
          <w:ilvl w:val="0"/>
          <w:numId w:val="31"/>
        </w:numPr>
      </w:pPr>
      <w:r w:rsidRPr="00DE5770">
        <w:t>about</w:t>
      </w:r>
    </w:p>
    <w:p w:rsidR="00CD28C2" w:rsidRPr="00DE5770" w:rsidRDefault="00DE5770" w:rsidP="005E09ED">
      <w:pPr>
        <w:pStyle w:val="Textnumbered"/>
        <w:numPr>
          <w:ilvl w:val="0"/>
          <w:numId w:val="31"/>
        </w:numPr>
      </w:pPr>
      <w:r w:rsidRPr="00DE5770">
        <w:t>up</w:t>
      </w:r>
    </w:p>
    <w:p w:rsidR="00CD28C2" w:rsidRPr="00DE5770" w:rsidRDefault="00DE5770" w:rsidP="005E09ED">
      <w:pPr>
        <w:pStyle w:val="Textnumbered"/>
        <w:numPr>
          <w:ilvl w:val="0"/>
          <w:numId w:val="31"/>
        </w:numPr>
      </w:pPr>
      <w:r w:rsidRPr="00DE5770">
        <w:t>against</w:t>
      </w:r>
    </w:p>
    <w:p w:rsidR="00CD28C2" w:rsidRPr="00DE5770" w:rsidRDefault="00DE5770" w:rsidP="005E09ED">
      <w:pPr>
        <w:pStyle w:val="Textnumbered"/>
        <w:numPr>
          <w:ilvl w:val="0"/>
          <w:numId w:val="31"/>
        </w:numPr>
      </w:pPr>
      <w:r w:rsidRPr="00DE5770">
        <w:t>on</w:t>
      </w:r>
    </w:p>
    <w:p w:rsidR="00CD28C2" w:rsidRPr="00DE5770" w:rsidRDefault="00DE5770" w:rsidP="005E09ED">
      <w:pPr>
        <w:pStyle w:val="Textnumbered"/>
        <w:numPr>
          <w:ilvl w:val="0"/>
          <w:numId w:val="31"/>
        </w:numPr>
      </w:pPr>
      <w:r w:rsidRPr="00DE5770">
        <w:t>to</w:t>
      </w:r>
    </w:p>
    <w:p w:rsidR="00CD28C2" w:rsidRPr="00DE5770" w:rsidRDefault="00DE5770" w:rsidP="005E09ED">
      <w:pPr>
        <w:pStyle w:val="Textnumbered"/>
        <w:numPr>
          <w:ilvl w:val="0"/>
          <w:numId w:val="31"/>
        </w:numPr>
      </w:pPr>
      <w:r w:rsidRPr="00DE5770">
        <w:t>on</w:t>
      </w:r>
    </w:p>
    <w:p w:rsidR="00CD28C2" w:rsidRPr="00DE5770" w:rsidRDefault="00CD28C2" w:rsidP="00CD28C2">
      <w:pPr>
        <w:pStyle w:val="Rubric"/>
      </w:pPr>
    </w:p>
    <w:p w:rsidR="00CD28C2" w:rsidRPr="00DE5770" w:rsidRDefault="00DE5770" w:rsidP="00CD28C2">
      <w:pPr>
        <w:pStyle w:val="Textnumbered"/>
        <w:numPr>
          <w:ilvl w:val="0"/>
          <w:numId w:val="32"/>
        </w:numPr>
      </w:pPr>
      <w:r w:rsidRPr="00DE5770">
        <w:t>aid</w:t>
      </w:r>
    </w:p>
    <w:p w:rsidR="00CD28C2" w:rsidRPr="00DE5770" w:rsidRDefault="00DE5770" w:rsidP="00CD28C2">
      <w:pPr>
        <w:pStyle w:val="Textnumbered"/>
        <w:numPr>
          <w:ilvl w:val="0"/>
          <w:numId w:val="32"/>
        </w:numPr>
      </w:pPr>
      <w:r w:rsidRPr="00DE5770">
        <w:t>raise</w:t>
      </w:r>
    </w:p>
    <w:p w:rsidR="00CD28C2" w:rsidRPr="00DE5770" w:rsidRDefault="00CD28C2" w:rsidP="00CD28C2">
      <w:pPr>
        <w:pStyle w:val="Textnumbered"/>
        <w:numPr>
          <w:ilvl w:val="0"/>
          <w:numId w:val="32"/>
        </w:numPr>
      </w:pPr>
      <w:r w:rsidRPr="00DE5770">
        <w:t>transform</w:t>
      </w:r>
    </w:p>
    <w:p w:rsidR="00CD28C2" w:rsidRPr="00DE5770" w:rsidRDefault="00DE5770" w:rsidP="00CD28C2">
      <w:pPr>
        <w:pStyle w:val="Textnumbered"/>
        <w:numPr>
          <w:ilvl w:val="0"/>
          <w:numId w:val="32"/>
        </w:numPr>
      </w:pPr>
      <w:r w:rsidRPr="00DE5770">
        <w:t>address</w:t>
      </w:r>
    </w:p>
    <w:p w:rsidR="00CD28C2" w:rsidRDefault="00DE5770" w:rsidP="00CD28C2">
      <w:pPr>
        <w:pStyle w:val="Textnumbered"/>
        <w:numPr>
          <w:ilvl w:val="0"/>
          <w:numId w:val="32"/>
        </w:numPr>
      </w:pPr>
      <w:r w:rsidRPr="00DE5770">
        <w:t>took</w:t>
      </w:r>
      <w:r w:rsidR="00457B18">
        <w:t xml:space="preserve"> part in</w:t>
      </w:r>
    </w:p>
    <w:p w:rsidR="00A909CB" w:rsidRPr="00DE5770" w:rsidRDefault="00A909CB" w:rsidP="00CD28C2">
      <w:pPr>
        <w:pStyle w:val="Textnumbered"/>
        <w:numPr>
          <w:ilvl w:val="0"/>
          <w:numId w:val="32"/>
        </w:numPr>
      </w:pPr>
      <w:r>
        <w:t>supporting</w:t>
      </w:r>
    </w:p>
    <w:p w:rsidR="00CD28C2" w:rsidRPr="00DE5770" w:rsidRDefault="00DE5770" w:rsidP="00CD28C2">
      <w:pPr>
        <w:pStyle w:val="Textnumbered"/>
        <w:numPr>
          <w:ilvl w:val="0"/>
          <w:numId w:val="32"/>
        </w:numPr>
      </w:pPr>
      <w:r w:rsidRPr="00DE5770">
        <w:t>donated</w:t>
      </w:r>
    </w:p>
    <w:p w:rsidR="00CD28C2" w:rsidRPr="00DE5770" w:rsidRDefault="00DE5770" w:rsidP="00CD28C2">
      <w:pPr>
        <w:pStyle w:val="Textnumbered"/>
        <w:numPr>
          <w:ilvl w:val="0"/>
          <w:numId w:val="32"/>
        </w:numPr>
      </w:pPr>
      <w:r w:rsidRPr="00DE5770">
        <w:t>transform</w:t>
      </w:r>
    </w:p>
    <w:p w:rsidR="00CD28C2" w:rsidRDefault="00DE5770" w:rsidP="00CD28C2">
      <w:pPr>
        <w:pStyle w:val="Textnumbered"/>
        <w:numPr>
          <w:ilvl w:val="0"/>
          <w:numId w:val="32"/>
        </w:numPr>
      </w:pPr>
      <w:r w:rsidRPr="00DE5770">
        <w:t>volunteer</w:t>
      </w:r>
    </w:p>
    <w:p w:rsidR="00A909CB" w:rsidRPr="00DE5770" w:rsidRDefault="00A909CB" w:rsidP="00CD28C2">
      <w:pPr>
        <w:pStyle w:val="Textnumbered"/>
        <w:numPr>
          <w:ilvl w:val="0"/>
          <w:numId w:val="32"/>
        </w:numPr>
      </w:pPr>
      <w:r>
        <w:t>donate</w:t>
      </w:r>
    </w:p>
    <w:p w:rsidR="00CD28C2" w:rsidRPr="00DE5770" w:rsidRDefault="00DE5770" w:rsidP="00CD28C2">
      <w:pPr>
        <w:pStyle w:val="Textnumbered"/>
        <w:numPr>
          <w:ilvl w:val="0"/>
          <w:numId w:val="32"/>
        </w:numPr>
      </w:pPr>
      <w:r w:rsidRPr="00DE5770">
        <w:t>take part in</w:t>
      </w:r>
    </w:p>
    <w:p w:rsidR="00CD28C2" w:rsidRPr="00DE5770" w:rsidRDefault="00CD28C2" w:rsidP="00CD28C2">
      <w:pPr>
        <w:pStyle w:val="Bhead"/>
      </w:pPr>
      <w:r w:rsidRPr="00DE5770">
        <w:t>Grammar</w:t>
      </w:r>
    </w:p>
    <w:p w:rsidR="00CD28C2" w:rsidRPr="00DE5770" w:rsidRDefault="00CD28C2" w:rsidP="00CD28C2">
      <w:pPr>
        <w:pStyle w:val="Rubric"/>
      </w:pPr>
    </w:p>
    <w:p w:rsidR="00CD28C2" w:rsidRPr="00DE5770" w:rsidRDefault="00DE5770" w:rsidP="00CD28C2">
      <w:pPr>
        <w:pStyle w:val="Textnumbered"/>
        <w:numPr>
          <w:ilvl w:val="0"/>
          <w:numId w:val="33"/>
        </w:numPr>
      </w:pPr>
      <w:r w:rsidRPr="00DE5770">
        <w:t xml:space="preserve">’m meeting / </w:t>
      </w:r>
      <w:r w:rsidR="00A909CB" w:rsidRPr="00DE5770">
        <w:t xml:space="preserve">’m </w:t>
      </w:r>
      <w:r w:rsidRPr="00DE5770">
        <w:t>going to meet</w:t>
      </w:r>
    </w:p>
    <w:p w:rsidR="00CD28C2" w:rsidRPr="00DE5770" w:rsidRDefault="00DE5770" w:rsidP="00CD28C2">
      <w:pPr>
        <w:pStyle w:val="Textnumbered"/>
        <w:numPr>
          <w:ilvl w:val="0"/>
          <w:numId w:val="33"/>
        </w:numPr>
      </w:pPr>
      <w:r w:rsidRPr="00DE5770">
        <w:t>is standing</w:t>
      </w:r>
    </w:p>
    <w:p w:rsidR="00CD28C2" w:rsidRPr="00DE5770" w:rsidRDefault="00CD28C2" w:rsidP="00CD28C2">
      <w:pPr>
        <w:pStyle w:val="Textnumbered"/>
        <w:numPr>
          <w:ilvl w:val="0"/>
          <w:numId w:val="33"/>
        </w:numPr>
      </w:pPr>
      <w:r w:rsidRPr="00DE5770">
        <w:t>’ll</w:t>
      </w:r>
      <w:r w:rsidR="00DE5770" w:rsidRPr="00DE5770">
        <w:t xml:space="preserve"> take part</w:t>
      </w:r>
    </w:p>
    <w:p w:rsidR="00CD28C2" w:rsidRPr="00DE5770" w:rsidRDefault="00DE5770" w:rsidP="00CD28C2">
      <w:pPr>
        <w:pStyle w:val="Textnumbered"/>
        <w:numPr>
          <w:ilvl w:val="0"/>
          <w:numId w:val="33"/>
        </w:numPr>
      </w:pPr>
      <w:r w:rsidRPr="00DE5770">
        <w:t xml:space="preserve">’s donating / </w:t>
      </w:r>
      <w:r w:rsidR="00A909CB" w:rsidRPr="00DE5770">
        <w:t xml:space="preserve">’s </w:t>
      </w:r>
      <w:r w:rsidRPr="00DE5770">
        <w:t>going to donate</w:t>
      </w:r>
    </w:p>
    <w:p w:rsidR="00CD28C2" w:rsidRPr="00DE5770" w:rsidRDefault="00DE5770" w:rsidP="00CD28C2">
      <w:pPr>
        <w:pStyle w:val="Textnumbered"/>
        <w:numPr>
          <w:ilvl w:val="0"/>
          <w:numId w:val="33"/>
        </w:numPr>
      </w:pPr>
      <w:r w:rsidRPr="00DE5770">
        <w:t>’s going to have</w:t>
      </w:r>
    </w:p>
    <w:p w:rsidR="00CD28C2" w:rsidRDefault="00DE5770" w:rsidP="00CD28C2">
      <w:pPr>
        <w:pStyle w:val="Textnumbered"/>
        <w:numPr>
          <w:ilvl w:val="0"/>
          <w:numId w:val="33"/>
        </w:numPr>
      </w:pPr>
      <w:r w:rsidRPr="00DE5770">
        <w:t>starts / is starting</w:t>
      </w:r>
    </w:p>
    <w:p w:rsidR="00CD28C2" w:rsidRPr="008B5945" w:rsidRDefault="00561C99" w:rsidP="00561C99">
      <w:pPr>
        <w:pStyle w:val="Rubric"/>
      </w:pPr>
      <w:r>
        <w:br w:type="column"/>
      </w:r>
    </w:p>
    <w:p w:rsidR="00CD28C2" w:rsidRPr="008B5945" w:rsidRDefault="00DE5770" w:rsidP="00CD28C2">
      <w:pPr>
        <w:pStyle w:val="Textnumbered"/>
        <w:numPr>
          <w:ilvl w:val="0"/>
          <w:numId w:val="34"/>
        </w:numPr>
      </w:pPr>
      <w:r w:rsidRPr="008B5945">
        <w:t>might</w:t>
      </w:r>
    </w:p>
    <w:p w:rsidR="00CD28C2" w:rsidRPr="008B5945" w:rsidRDefault="00DE5770" w:rsidP="00CD28C2">
      <w:pPr>
        <w:pStyle w:val="Textnumbered"/>
        <w:numPr>
          <w:ilvl w:val="0"/>
          <w:numId w:val="34"/>
        </w:numPr>
      </w:pPr>
      <w:r w:rsidRPr="008B5945">
        <w:t xml:space="preserve">’m </w:t>
      </w:r>
      <w:r w:rsidR="00211666">
        <w:t>going to sign</w:t>
      </w:r>
    </w:p>
    <w:p w:rsidR="00D00F18" w:rsidRPr="008B5945" w:rsidRDefault="00DE5770" w:rsidP="00CD28C2">
      <w:pPr>
        <w:pStyle w:val="Textnumbered"/>
        <w:numPr>
          <w:ilvl w:val="0"/>
          <w:numId w:val="34"/>
        </w:numPr>
      </w:pPr>
      <w:r w:rsidRPr="008B5945">
        <w:t>will start</w:t>
      </w:r>
    </w:p>
    <w:p w:rsidR="00D00F18" w:rsidRPr="008B5945" w:rsidRDefault="00DE5770" w:rsidP="00CD28C2">
      <w:pPr>
        <w:pStyle w:val="Textnumbered"/>
        <w:numPr>
          <w:ilvl w:val="0"/>
          <w:numId w:val="34"/>
        </w:numPr>
      </w:pPr>
      <w:r w:rsidRPr="008B5945">
        <w:t>’m meeting</w:t>
      </w:r>
    </w:p>
    <w:p w:rsidR="00D00F18" w:rsidRPr="008B5945" w:rsidRDefault="00DE5770" w:rsidP="00CD28C2">
      <w:pPr>
        <w:pStyle w:val="Textnumbered"/>
        <w:numPr>
          <w:ilvl w:val="0"/>
          <w:numId w:val="34"/>
        </w:numPr>
      </w:pPr>
      <w:r w:rsidRPr="008B5945">
        <w:t>’re taking</w:t>
      </w:r>
    </w:p>
    <w:p w:rsidR="00D00F18" w:rsidRPr="008B5945" w:rsidRDefault="00DE5770" w:rsidP="00CD28C2">
      <w:pPr>
        <w:pStyle w:val="Textnumbered"/>
        <w:numPr>
          <w:ilvl w:val="0"/>
          <w:numId w:val="34"/>
        </w:numPr>
      </w:pPr>
      <w:r w:rsidRPr="008B5945">
        <w:t>’ll be</w:t>
      </w:r>
    </w:p>
    <w:p w:rsidR="00D00F18" w:rsidRPr="008B5945" w:rsidRDefault="00D00F18" w:rsidP="00CD28C2">
      <w:pPr>
        <w:pStyle w:val="Textnumbered"/>
        <w:numPr>
          <w:ilvl w:val="0"/>
          <w:numId w:val="34"/>
        </w:numPr>
      </w:pPr>
      <w:r w:rsidRPr="008B5945">
        <w:lastRenderedPageBreak/>
        <w:t>’ll bring</w:t>
      </w:r>
    </w:p>
    <w:p w:rsidR="00D00F18" w:rsidRPr="008B5945" w:rsidRDefault="00DE5770" w:rsidP="00CD28C2">
      <w:pPr>
        <w:pStyle w:val="Textnumbered"/>
        <w:numPr>
          <w:ilvl w:val="0"/>
          <w:numId w:val="34"/>
        </w:numPr>
      </w:pPr>
      <w:r w:rsidRPr="008B5945">
        <w:t>’ll</w:t>
      </w:r>
    </w:p>
    <w:p w:rsidR="00D00F18" w:rsidRPr="008B5945" w:rsidRDefault="00D00F18" w:rsidP="00D00F18">
      <w:pPr>
        <w:pStyle w:val="Rubric"/>
      </w:pPr>
    </w:p>
    <w:p w:rsidR="008B5945" w:rsidRPr="008B5945" w:rsidRDefault="008B5945" w:rsidP="008B5945">
      <w:pPr>
        <w:pStyle w:val="Textnumbered"/>
        <w:numPr>
          <w:ilvl w:val="0"/>
          <w:numId w:val="35"/>
        </w:numPr>
      </w:pPr>
      <w:r w:rsidRPr="008B5945">
        <w:t>At 11.15 a.m. Ben will be going on a demonstration.</w:t>
      </w:r>
    </w:p>
    <w:p w:rsidR="00D00F18" w:rsidRPr="008B5945" w:rsidRDefault="00DE5770" w:rsidP="00D00F18">
      <w:pPr>
        <w:pStyle w:val="Textnumbered"/>
        <w:numPr>
          <w:ilvl w:val="0"/>
          <w:numId w:val="35"/>
        </w:numPr>
      </w:pPr>
      <w:r w:rsidRPr="008B5945">
        <w:t xml:space="preserve">By 1 p.m. </w:t>
      </w:r>
      <w:r w:rsidR="008B5945" w:rsidRPr="008B5945">
        <w:t>he</w:t>
      </w:r>
      <w:r w:rsidRPr="008B5945">
        <w:t xml:space="preserve"> </w:t>
      </w:r>
      <w:r w:rsidR="008B5945" w:rsidRPr="008B5945">
        <w:t>will have gone on a demonstration.</w:t>
      </w:r>
    </w:p>
    <w:p w:rsidR="00D00F18" w:rsidRPr="008B5945" w:rsidRDefault="008B5945" w:rsidP="00D00F18">
      <w:pPr>
        <w:pStyle w:val="Textnumbered"/>
        <w:numPr>
          <w:ilvl w:val="0"/>
          <w:numId w:val="35"/>
        </w:numPr>
      </w:pPr>
      <w:r w:rsidRPr="008B5945">
        <w:t>At 2.30 p.m. Ben will be walking for charity.</w:t>
      </w:r>
    </w:p>
    <w:p w:rsidR="00D00F18" w:rsidRPr="008B5945" w:rsidRDefault="008B5945" w:rsidP="00D00F18">
      <w:pPr>
        <w:pStyle w:val="Textnumbered"/>
        <w:numPr>
          <w:ilvl w:val="0"/>
          <w:numId w:val="35"/>
        </w:numPr>
      </w:pPr>
      <w:r w:rsidRPr="008B5945">
        <w:t>By 3 p.m. he will have walked for charity.</w:t>
      </w:r>
    </w:p>
    <w:p w:rsidR="00D00F18" w:rsidRPr="008B5945" w:rsidRDefault="008B5945" w:rsidP="00D00F18">
      <w:pPr>
        <w:pStyle w:val="Textnumbered"/>
        <w:numPr>
          <w:ilvl w:val="0"/>
          <w:numId w:val="35"/>
        </w:numPr>
      </w:pPr>
      <w:r w:rsidRPr="008B5945">
        <w:t>By 4 p.m. Ben will have gone back home.</w:t>
      </w:r>
    </w:p>
    <w:p w:rsidR="00D00F18" w:rsidRPr="00CC7FC3" w:rsidRDefault="00D00F18" w:rsidP="00D00F18">
      <w:pPr>
        <w:pStyle w:val="AHead"/>
      </w:pPr>
      <w:r w:rsidRPr="00CC7FC3">
        <w:t>Unit 5</w:t>
      </w:r>
    </w:p>
    <w:p w:rsidR="00ED7465" w:rsidRPr="00CC7FC3" w:rsidRDefault="00ED7465" w:rsidP="00ED7465">
      <w:pPr>
        <w:pStyle w:val="Bhead"/>
      </w:pPr>
      <w:r w:rsidRPr="00CC7FC3">
        <w:t>Vocabulary</w:t>
      </w:r>
    </w:p>
    <w:p w:rsidR="00ED7465" w:rsidRPr="00CC7FC3" w:rsidRDefault="00ED7465" w:rsidP="00ED7465">
      <w:pPr>
        <w:pStyle w:val="Rubric"/>
        <w:numPr>
          <w:ilvl w:val="0"/>
          <w:numId w:val="36"/>
        </w:numPr>
      </w:pPr>
    </w:p>
    <w:p w:rsidR="00ED7465" w:rsidRPr="00CC7FC3" w:rsidRDefault="00CC7FC3" w:rsidP="00ED7465">
      <w:pPr>
        <w:pStyle w:val="Textnumbered"/>
        <w:numPr>
          <w:ilvl w:val="0"/>
          <w:numId w:val="37"/>
        </w:numPr>
      </w:pPr>
      <w:r w:rsidRPr="00CC7FC3">
        <w:t>VANDALISM</w:t>
      </w:r>
    </w:p>
    <w:p w:rsidR="00ED7465" w:rsidRPr="00CC7FC3" w:rsidRDefault="00CC7FC3" w:rsidP="00ED7465">
      <w:pPr>
        <w:pStyle w:val="Textnumbered"/>
        <w:numPr>
          <w:ilvl w:val="0"/>
          <w:numId w:val="37"/>
        </w:numPr>
      </w:pPr>
      <w:r w:rsidRPr="00CC7FC3">
        <w:t>OFFENCE</w:t>
      </w:r>
    </w:p>
    <w:p w:rsidR="00ED7465" w:rsidRPr="00CC7FC3" w:rsidRDefault="00CC7FC3" w:rsidP="00ED7465">
      <w:pPr>
        <w:pStyle w:val="Textnumbered"/>
        <w:numPr>
          <w:ilvl w:val="0"/>
          <w:numId w:val="37"/>
        </w:numPr>
      </w:pPr>
      <w:r w:rsidRPr="00CC7FC3">
        <w:t>SHOPLIFTING</w:t>
      </w:r>
    </w:p>
    <w:p w:rsidR="00ED7465" w:rsidRPr="00CC7FC3" w:rsidRDefault="00CC7FC3" w:rsidP="00ED7465">
      <w:pPr>
        <w:pStyle w:val="Textnumbered"/>
        <w:numPr>
          <w:ilvl w:val="0"/>
          <w:numId w:val="37"/>
        </w:numPr>
      </w:pPr>
      <w:r w:rsidRPr="00CC7FC3">
        <w:t>MUGGING</w:t>
      </w:r>
      <w:r w:rsidR="00A909CB">
        <w:t>S</w:t>
      </w:r>
    </w:p>
    <w:p w:rsidR="00ED7465" w:rsidRPr="00CC7FC3" w:rsidRDefault="00CC7FC3" w:rsidP="00ED7465">
      <w:pPr>
        <w:pStyle w:val="Textnumbered"/>
        <w:numPr>
          <w:ilvl w:val="0"/>
          <w:numId w:val="37"/>
        </w:numPr>
      </w:pPr>
      <w:r w:rsidRPr="00CC7FC3">
        <w:t>THEFT</w:t>
      </w:r>
    </w:p>
    <w:p w:rsidR="00ED7465" w:rsidRPr="00CC7FC3" w:rsidRDefault="00CC7FC3" w:rsidP="00ED7465">
      <w:pPr>
        <w:pStyle w:val="Textnumbered"/>
        <w:numPr>
          <w:ilvl w:val="0"/>
          <w:numId w:val="37"/>
        </w:numPr>
      </w:pPr>
      <w:r w:rsidRPr="00CC7FC3">
        <w:t>ARMED ROBBERY</w:t>
      </w:r>
    </w:p>
    <w:p w:rsidR="00ED7465" w:rsidRPr="00CC7FC3" w:rsidRDefault="00ED7465" w:rsidP="00ED7465">
      <w:pPr>
        <w:pStyle w:val="Rubric"/>
      </w:pPr>
    </w:p>
    <w:p w:rsidR="00ED7465" w:rsidRPr="00CC7FC3" w:rsidRDefault="00CC7FC3" w:rsidP="00ED7465">
      <w:pPr>
        <w:pStyle w:val="Textnumbered"/>
        <w:numPr>
          <w:ilvl w:val="0"/>
          <w:numId w:val="38"/>
        </w:numPr>
      </w:pPr>
      <w:r w:rsidRPr="00CC7FC3">
        <w:t>disagreements</w:t>
      </w:r>
    </w:p>
    <w:p w:rsidR="00ED7465" w:rsidRPr="00CC7FC3" w:rsidRDefault="00CC7FC3" w:rsidP="00ED7465">
      <w:pPr>
        <w:pStyle w:val="Textnumbered"/>
        <w:numPr>
          <w:ilvl w:val="0"/>
          <w:numId w:val="38"/>
        </w:numPr>
      </w:pPr>
      <w:r w:rsidRPr="00CC7FC3">
        <w:t>dishonesty</w:t>
      </w:r>
    </w:p>
    <w:p w:rsidR="00BF7E90" w:rsidRPr="00CC7FC3" w:rsidRDefault="00CC7FC3" w:rsidP="00ED7465">
      <w:pPr>
        <w:pStyle w:val="Textnumbered"/>
        <w:numPr>
          <w:ilvl w:val="0"/>
          <w:numId w:val="38"/>
        </w:numPr>
      </w:pPr>
      <w:r w:rsidRPr="00CC7FC3">
        <w:t xml:space="preserve">disrespect </w:t>
      </w:r>
    </w:p>
    <w:p w:rsidR="00BF7E90" w:rsidRPr="00CC7FC3" w:rsidRDefault="00CC7FC3" w:rsidP="00ED7465">
      <w:pPr>
        <w:pStyle w:val="Textnumbered"/>
        <w:numPr>
          <w:ilvl w:val="0"/>
          <w:numId w:val="38"/>
        </w:numPr>
      </w:pPr>
      <w:r w:rsidRPr="00CC7FC3">
        <w:t>misbehaviour</w:t>
      </w:r>
    </w:p>
    <w:p w:rsidR="00BF7E90" w:rsidRPr="00CC7FC3" w:rsidRDefault="00CC7FC3" w:rsidP="00ED7465">
      <w:pPr>
        <w:pStyle w:val="Textnumbered"/>
        <w:numPr>
          <w:ilvl w:val="0"/>
          <w:numId w:val="38"/>
        </w:numPr>
      </w:pPr>
      <w:r w:rsidRPr="00CC7FC3">
        <w:t>disbelief</w:t>
      </w:r>
    </w:p>
    <w:p w:rsidR="00BF7E90" w:rsidRPr="00CC7FC3" w:rsidRDefault="00CC7FC3" w:rsidP="00ED7465">
      <w:pPr>
        <w:pStyle w:val="Textnumbered"/>
        <w:numPr>
          <w:ilvl w:val="0"/>
          <w:numId w:val="38"/>
        </w:numPr>
      </w:pPr>
      <w:r w:rsidRPr="00CC7FC3">
        <w:t>misfortune</w:t>
      </w:r>
    </w:p>
    <w:p w:rsidR="00BF7E90" w:rsidRPr="00CC7FC3" w:rsidRDefault="00BF7E90" w:rsidP="00BF7E90">
      <w:pPr>
        <w:pStyle w:val="Rubric"/>
      </w:pPr>
    </w:p>
    <w:p w:rsidR="00BF7E90" w:rsidRPr="00CC7FC3" w:rsidRDefault="00CC7FC3" w:rsidP="00BF7E90">
      <w:pPr>
        <w:pStyle w:val="Textnumbered"/>
        <w:numPr>
          <w:ilvl w:val="0"/>
          <w:numId w:val="39"/>
        </w:numPr>
      </w:pPr>
      <w:r w:rsidRPr="00CC7FC3">
        <w:t>away with</w:t>
      </w:r>
    </w:p>
    <w:p w:rsidR="00BF7E90" w:rsidRPr="00CC7FC3" w:rsidRDefault="00CC7FC3" w:rsidP="00BF7E90">
      <w:pPr>
        <w:pStyle w:val="Textnumbered"/>
        <w:numPr>
          <w:ilvl w:val="0"/>
          <w:numId w:val="39"/>
        </w:numPr>
      </w:pPr>
      <w:r w:rsidRPr="00CC7FC3">
        <w:t>up with</w:t>
      </w:r>
    </w:p>
    <w:p w:rsidR="00BF7E90" w:rsidRPr="00CC7FC3" w:rsidRDefault="00CC7FC3" w:rsidP="00BF7E90">
      <w:pPr>
        <w:pStyle w:val="Textnumbered"/>
        <w:numPr>
          <w:ilvl w:val="0"/>
          <w:numId w:val="39"/>
        </w:numPr>
      </w:pPr>
      <w:r w:rsidRPr="00CC7FC3">
        <w:t>out with</w:t>
      </w:r>
    </w:p>
    <w:p w:rsidR="00BF7E90" w:rsidRPr="00CC7FC3" w:rsidRDefault="00CC7FC3" w:rsidP="00BF7E90">
      <w:pPr>
        <w:pStyle w:val="Textnumbered"/>
        <w:numPr>
          <w:ilvl w:val="0"/>
          <w:numId w:val="39"/>
        </w:numPr>
      </w:pPr>
      <w:r w:rsidRPr="00CC7FC3">
        <w:t>up to</w:t>
      </w:r>
    </w:p>
    <w:p w:rsidR="00BF7E90" w:rsidRPr="00CC7FC3" w:rsidRDefault="00CC7FC3" w:rsidP="00BF7E90">
      <w:pPr>
        <w:pStyle w:val="Textnumbered"/>
        <w:numPr>
          <w:ilvl w:val="0"/>
          <w:numId w:val="39"/>
        </w:numPr>
      </w:pPr>
      <w:r w:rsidRPr="00CC7FC3">
        <w:t>up with</w:t>
      </w:r>
    </w:p>
    <w:p w:rsidR="00BF7E90" w:rsidRPr="00CC7FC3" w:rsidRDefault="00CC7FC3" w:rsidP="00BF7E90">
      <w:pPr>
        <w:pStyle w:val="Textnumbered"/>
        <w:numPr>
          <w:ilvl w:val="0"/>
          <w:numId w:val="39"/>
        </w:numPr>
      </w:pPr>
      <w:r w:rsidRPr="00CC7FC3">
        <w:t>up to</w:t>
      </w:r>
    </w:p>
    <w:p w:rsidR="00BF7E90" w:rsidRPr="00CC7FC3" w:rsidRDefault="00BF7E90" w:rsidP="00BF7E90">
      <w:pPr>
        <w:pStyle w:val="Rubric"/>
      </w:pPr>
    </w:p>
    <w:p w:rsidR="00BF7E90" w:rsidRPr="00CC7FC3" w:rsidRDefault="00CC7FC3" w:rsidP="00BF7E90">
      <w:pPr>
        <w:pStyle w:val="Textnumbered"/>
        <w:numPr>
          <w:ilvl w:val="0"/>
          <w:numId w:val="40"/>
        </w:numPr>
      </w:pPr>
      <w:r w:rsidRPr="00CC7FC3">
        <w:t>optional</w:t>
      </w:r>
    </w:p>
    <w:p w:rsidR="00BF7E90" w:rsidRPr="00CC7FC3" w:rsidRDefault="00CC7FC3" w:rsidP="00BF7E90">
      <w:pPr>
        <w:pStyle w:val="Textnumbered"/>
        <w:numPr>
          <w:ilvl w:val="0"/>
          <w:numId w:val="40"/>
        </w:numPr>
      </w:pPr>
      <w:r w:rsidRPr="00CC7FC3">
        <w:t>fair</w:t>
      </w:r>
    </w:p>
    <w:p w:rsidR="00BF7E90" w:rsidRPr="00CC7FC3" w:rsidRDefault="00BF7E90" w:rsidP="00BF7E90">
      <w:pPr>
        <w:pStyle w:val="Textnumbered"/>
        <w:numPr>
          <w:ilvl w:val="0"/>
          <w:numId w:val="40"/>
        </w:numPr>
      </w:pPr>
      <w:r w:rsidRPr="00CC7FC3">
        <w:t>restrictive</w:t>
      </w:r>
    </w:p>
    <w:p w:rsidR="00BF7E90" w:rsidRPr="00CC7FC3" w:rsidRDefault="00BF7E90" w:rsidP="00BF7E90">
      <w:pPr>
        <w:pStyle w:val="Textnumbered"/>
        <w:numPr>
          <w:ilvl w:val="0"/>
          <w:numId w:val="40"/>
        </w:numPr>
      </w:pPr>
      <w:r w:rsidRPr="00CC7FC3">
        <w:t>legal</w:t>
      </w:r>
    </w:p>
    <w:p w:rsidR="00BF7E90" w:rsidRPr="00CC7FC3" w:rsidRDefault="00CC7FC3" w:rsidP="00BF7E90">
      <w:pPr>
        <w:pStyle w:val="Textnumbered"/>
        <w:numPr>
          <w:ilvl w:val="0"/>
          <w:numId w:val="40"/>
        </w:numPr>
      </w:pPr>
      <w:r w:rsidRPr="00CC7FC3">
        <w:t>obligatory</w:t>
      </w:r>
    </w:p>
    <w:p w:rsidR="00BF7E90" w:rsidRPr="00CC7FC3" w:rsidRDefault="00CC7FC3" w:rsidP="00BF7E90">
      <w:pPr>
        <w:pStyle w:val="Textnumbered"/>
        <w:numPr>
          <w:ilvl w:val="0"/>
          <w:numId w:val="40"/>
        </w:numPr>
      </w:pPr>
      <w:r w:rsidRPr="00CC7FC3">
        <w:t>prohibited</w:t>
      </w:r>
    </w:p>
    <w:p w:rsidR="00BF7E90" w:rsidRPr="00CC7FC3" w:rsidRDefault="00BF7E90" w:rsidP="00BF7E90">
      <w:pPr>
        <w:pStyle w:val="Bhead"/>
      </w:pPr>
      <w:r w:rsidRPr="00CC7FC3">
        <w:t>Grammar</w:t>
      </w:r>
    </w:p>
    <w:p w:rsidR="00BF7E90" w:rsidRPr="00CC7FC3" w:rsidRDefault="00BF7E90" w:rsidP="00BF7E90">
      <w:pPr>
        <w:pStyle w:val="Rubric"/>
      </w:pPr>
    </w:p>
    <w:p w:rsidR="00BF7E90" w:rsidRPr="00CC7FC3" w:rsidRDefault="00CC7FC3" w:rsidP="00BF7E90">
      <w:pPr>
        <w:pStyle w:val="Textnumbered"/>
        <w:numPr>
          <w:ilvl w:val="0"/>
          <w:numId w:val="41"/>
        </w:numPr>
      </w:pPr>
      <w:r w:rsidRPr="00CC7FC3">
        <w:t>won’t go</w:t>
      </w:r>
    </w:p>
    <w:p w:rsidR="00BF7E90" w:rsidRPr="00CC7FC3" w:rsidRDefault="00CC7FC3" w:rsidP="00BF7E90">
      <w:pPr>
        <w:pStyle w:val="Textnumbered"/>
        <w:numPr>
          <w:ilvl w:val="0"/>
          <w:numId w:val="41"/>
        </w:numPr>
      </w:pPr>
      <w:r w:rsidRPr="00CC7FC3">
        <w:t>were</w:t>
      </w:r>
    </w:p>
    <w:p w:rsidR="00BF7E90" w:rsidRPr="00CC7FC3" w:rsidRDefault="00CC7FC3" w:rsidP="00BF7E90">
      <w:pPr>
        <w:pStyle w:val="Textnumbered"/>
        <w:numPr>
          <w:ilvl w:val="0"/>
          <w:numId w:val="41"/>
        </w:numPr>
      </w:pPr>
      <w:r w:rsidRPr="00CC7FC3">
        <w:t>’d join</w:t>
      </w:r>
    </w:p>
    <w:p w:rsidR="00BF7E90" w:rsidRPr="00CC7FC3" w:rsidRDefault="00CC7FC3" w:rsidP="00BF7E90">
      <w:pPr>
        <w:pStyle w:val="Textnumbered"/>
        <w:numPr>
          <w:ilvl w:val="0"/>
          <w:numId w:val="41"/>
        </w:numPr>
      </w:pPr>
      <w:r w:rsidRPr="00CC7FC3">
        <w:t>would you do</w:t>
      </w:r>
    </w:p>
    <w:p w:rsidR="00BF7E90" w:rsidRPr="00CC7FC3" w:rsidRDefault="00CC7FC3" w:rsidP="00BF7E90">
      <w:pPr>
        <w:pStyle w:val="Textnumbered"/>
        <w:numPr>
          <w:ilvl w:val="0"/>
          <w:numId w:val="41"/>
        </w:numPr>
      </w:pPr>
      <w:r w:rsidRPr="00CC7FC3">
        <w:t>will get</w:t>
      </w:r>
    </w:p>
    <w:p w:rsidR="00BF7E90" w:rsidRPr="00CC7FC3" w:rsidRDefault="00CC7FC3" w:rsidP="00BF7E90">
      <w:pPr>
        <w:pStyle w:val="Textnumbered"/>
        <w:numPr>
          <w:ilvl w:val="0"/>
          <w:numId w:val="41"/>
        </w:numPr>
      </w:pPr>
      <w:r w:rsidRPr="00CC7FC3">
        <w:t>wouldn’t have</w:t>
      </w:r>
    </w:p>
    <w:p w:rsidR="00BF7E90" w:rsidRPr="00CC7FC3" w:rsidRDefault="00CC7FC3" w:rsidP="00BF7E90">
      <w:pPr>
        <w:pStyle w:val="Textnumbered"/>
        <w:numPr>
          <w:ilvl w:val="0"/>
          <w:numId w:val="41"/>
        </w:numPr>
      </w:pPr>
      <w:r w:rsidRPr="00CC7FC3">
        <w:t>was / were</w:t>
      </w:r>
    </w:p>
    <w:p w:rsidR="00BF7E90" w:rsidRPr="00CC7FC3" w:rsidRDefault="00CC7FC3" w:rsidP="00BF7E90">
      <w:pPr>
        <w:pStyle w:val="Textnumbered"/>
        <w:numPr>
          <w:ilvl w:val="0"/>
          <w:numId w:val="41"/>
        </w:numPr>
      </w:pPr>
      <w:r w:rsidRPr="00CC7FC3">
        <w:t>didn’t listen</w:t>
      </w:r>
    </w:p>
    <w:p w:rsidR="00BF7E90" w:rsidRPr="00CC7FC3" w:rsidRDefault="00CC7FC3" w:rsidP="00BF7E90">
      <w:pPr>
        <w:pStyle w:val="Textnumbered"/>
        <w:numPr>
          <w:ilvl w:val="0"/>
          <w:numId w:val="41"/>
        </w:numPr>
      </w:pPr>
      <w:r w:rsidRPr="00CC7FC3">
        <w:t>will help</w:t>
      </w:r>
    </w:p>
    <w:p w:rsidR="00BF7E90" w:rsidRPr="00CC7FC3" w:rsidRDefault="00CC7FC3" w:rsidP="00BF7E90">
      <w:pPr>
        <w:pStyle w:val="Textnumbered"/>
        <w:numPr>
          <w:ilvl w:val="0"/>
          <w:numId w:val="41"/>
        </w:numPr>
      </w:pPr>
      <w:r w:rsidRPr="00CC7FC3">
        <w:t>wouldn’t put</w:t>
      </w:r>
    </w:p>
    <w:p w:rsidR="00BF7E90" w:rsidRPr="00CC7FC3" w:rsidRDefault="00CC7FC3" w:rsidP="00BF7E90">
      <w:pPr>
        <w:pStyle w:val="Textnumbered"/>
        <w:numPr>
          <w:ilvl w:val="0"/>
          <w:numId w:val="41"/>
        </w:numPr>
      </w:pPr>
      <w:r w:rsidRPr="00CC7FC3">
        <w:t>’ll explain</w:t>
      </w:r>
    </w:p>
    <w:p w:rsidR="00BF7E90" w:rsidRPr="00CC7FC3" w:rsidRDefault="00CC7FC3" w:rsidP="00BF7E90">
      <w:pPr>
        <w:pStyle w:val="Textnumbered"/>
        <w:numPr>
          <w:ilvl w:val="0"/>
          <w:numId w:val="41"/>
        </w:numPr>
      </w:pPr>
      <w:r w:rsidRPr="00CC7FC3">
        <w:t>will he do</w:t>
      </w:r>
    </w:p>
    <w:p w:rsidR="00BF7E90" w:rsidRPr="00CC7FC3" w:rsidRDefault="00BF7E90" w:rsidP="00BF7E90">
      <w:pPr>
        <w:pStyle w:val="Rubric"/>
      </w:pPr>
    </w:p>
    <w:p w:rsidR="00BF7E90" w:rsidRPr="00CC7FC3" w:rsidRDefault="00BF7E90" w:rsidP="00BF7E90">
      <w:pPr>
        <w:pStyle w:val="Textnumbered"/>
        <w:numPr>
          <w:ilvl w:val="0"/>
          <w:numId w:val="42"/>
        </w:numPr>
      </w:pPr>
      <w:r w:rsidRPr="00CC7FC3">
        <w:t>mustn’t</w:t>
      </w:r>
    </w:p>
    <w:p w:rsidR="00BF7E90" w:rsidRPr="00CC7FC3" w:rsidRDefault="00CC7FC3" w:rsidP="00BF7E90">
      <w:pPr>
        <w:pStyle w:val="Textnumbered"/>
        <w:numPr>
          <w:ilvl w:val="0"/>
          <w:numId w:val="42"/>
        </w:numPr>
      </w:pPr>
      <w:r w:rsidRPr="00CC7FC3">
        <w:t>have to</w:t>
      </w:r>
    </w:p>
    <w:p w:rsidR="00BF7E90" w:rsidRPr="00CC7FC3" w:rsidRDefault="00CC7FC3" w:rsidP="00BF7E90">
      <w:pPr>
        <w:pStyle w:val="Textnumbered"/>
        <w:numPr>
          <w:ilvl w:val="0"/>
          <w:numId w:val="42"/>
        </w:numPr>
      </w:pPr>
      <w:r w:rsidRPr="00CC7FC3">
        <w:t>don’t have to</w:t>
      </w:r>
    </w:p>
    <w:p w:rsidR="00BF7E90" w:rsidRPr="00CC7FC3" w:rsidRDefault="00BF7E90" w:rsidP="00BF7E90">
      <w:pPr>
        <w:pStyle w:val="Textnumbered"/>
        <w:numPr>
          <w:ilvl w:val="0"/>
          <w:numId w:val="42"/>
        </w:numPr>
      </w:pPr>
      <w:r w:rsidRPr="00CC7FC3">
        <w:t xml:space="preserve">’d </w:t>
      </w:r>
      <w:r w:rsidR="00CC7FC3" w:rsidRPr="00CC7FC3">
        <w:t>prefer</w:t>
      </w:r>
    </w:p>
    <w:p w:rsidR="00BF7E90" w:rsidRPr="00CC7FC3" w:rsidRDefault="00CC7FC3" w:rsidP="00BF7E90">
      <w:pPr>
        <w:pStyle w:val="Textnumbered"/>
        <w:numPr>
          <w:ilvl w:val="0"/>
          <w:numId w:val="42"/>
        </w:numPr>
      </w:pPr>
      <w:r w:rsidRPr="00CC7FC3">
        <w:t>made</w:t>
      </w:r>
    </w:p>
    <w:p w:rsidR="00CC7FC3" w:rsidRPr="00CC7FC3" w:rsidRDefault="00CC7FC3" w:rsidP="00BF7E90">
      <w:pPr>
        <w:pStyle w:val="Textnumbered"/>
        <w:numPr>
          <w:ilvl w:val="0"/>
          <w:numId w:val="42"/>
        </w:numPr>
      </w:pPr>
      <w:r w:rsidRPr="00CC7FC3">
        <w:t>’d allow</w:t>
      </w:r>
    </w:p>
    <w:p w:rsidR="00BF7E90" w:rsidRPr="00CC7FC3" w:rsidRDefault="00BF7E90" w:rsidP="00BF7E90">
      <w:pPr>
        <w:pStyle w:val="Rubric"/>
      </w:pPr>
    </w:p>
    <w:p w:rsidR="00BF7E90" w:rsidRPr="00CC7FC3" w:rsidRDefault="00CC7FC3" w:rsidP="00BF7E90">
      <w:pPr>
        <w:pStyle w:val="Textnumbered"/>
        <w:numPr>
          <w:ilvl w:val="0"/>
          <w:numId w:val="43"/>
        </w:numPr>
      </w:pPr>
      <w:r w:rsidRPr="00CC7FC3">
        <w:t>doesn’t have to</w:t>
      </w:r>
    </w:p>
    <w:p w:rsidR="00BF7E90" w:rsidRPr="00CC7FC3" w:rsidRDefault="00CC7FC3" w:rsidP="00BF7E90">
      <w:pPr>
        <w:pStyle w:val="Textnumbered"/>
        <w:numPr>
          <w:ilvl w:val="0"/>
          <w:numId w:val="43"/>
        </w:numPr>
      </w:pPr>
      <w:r w:rsidRPr="00CC7FC3">
        <w:t>mustn’t</w:t>
      </w:r>
    </w:p>
    <w:p w:rsidR="00BF7E90" w:rsidRPr="00CC7FC3" w:rsidRDefault="00CC7FC3" w:rsidP="00BF7E90">
      <w:pPr>
        <w:pStyle w:val="Textnumbered"/>
        <w:numPr>
          <w:ilvl w:val="0"/>
          <w:numId w:val="43"/>
        </w:numPr>
      </w:pPr>
      <w:r w:rsidRPr="00CC7FC3">
        <w:t>don’t have to</w:t>
      </w:r>
    </w:p>
    <w:p w:rsidR="00BF7E90" w:rsidRPr="00CC7FC3" w:rsidRDefault="00CC7FC3" w:rsidP="00BF7E90">
      <w:pPr>
        <w:pStyle w:val="Textnumbered"/>
        <w:numPr>
          <w:ilvl w:val="0"/>
          <w:numId w:val="43"/>
        </w:numPr>
      </w:pPr>
      <w:r w:rsidRPr="00CC7FC3">
        <w:t>can</w:t>
      </w:r>
    </w:p>
    <w:p w:rsidR="00BF7E90" w:rsidRPr="00CC7FC3" w:rsidRDefault="00CC7FC3" w:rsidP="00BF7E90">
      <w:pPr>
        <w:pStyle w:val="Textnumbered"/>
        <w:numPr>
          <w:ilvl w:val="0"/>
          <w:numId w:val="43"/>
        </w:numPr>
      </w:pPr>
      <w:r w:rsidRPr="00CC7FC3">
        <w:t>must</w:t>
      </w:r>
      <w:r w:rsidR="00A1674A">
        <w:t xml:space="preserve"> / have to</w:t>
      </w:r>
    </w:p>
    <w:p w:rsidR="00BF7E90" w:rsidRPr="00CC7FC3" w:rsidRDefault="00CC7FC3" w:rsidP="00BF7E90">
      <w:pPr>
        <w:pStyle w:val="Textnumbered"/>
        <w:numPr>
          <w:ilvl w:val="0"/>
          <w:numId w:val="43"/>
        </w:numPr>
      </w:pPr>
      <w:r w:rsidRPr="00CC7FC3">
        <w:t>have to</w:t>
      </w:r>
      <w:r w:rsidR="00A1674A">
        <w:t xml:space="preserve"> / must</w:t>
      </w:r>
    </w:p>
    <w:p w:rsidR="00BF7E90" w:rsidRPr="00127454" w:rsidRDefault="00BF7E90" w:rsidP="00BF7E90">
      <w:pPr>
        <w:pStyle w:val="AHead"/>
      </w:pPr>
      <w:r w:rsidRPr="00127454">
        <w:lastRenderedPageBreak/>
        <w:t>Unit 6</w:t>
      </w:r>
    </w:p>
    <w:p w:rsidR="00BF7E90" w:rsidRPr="00127454" w:rsidRDefault="00BF7E90" w:rsidP="00BF7E90">
      <w:pPr>
        <w:pStyle w:val="Bhead"/>
      </w:pPr>
      <w:r w:rsidRPr="00127454">
        <w:t>Vocabulary</w:t>
      </w:r>
    </w:p>
    <w:p w:rsidR="00752B41" w:rsidRPr="00127454" w:rsidRDefault="00752B41" w:rsidP="00347BAB">
      <w:pPr>
        <w:pStyle w:val="Rubric"/>
        <w:numPr>
          <w:ilvl w:val="0"/>
          <w:numId w:val="44"/>
        </w:numPr>
      </w:pPr>
    </w:p>
    <w:p w:rsidR="00347BAB" w:rsidRPr="00127454" w:rsidRDefault="00CC7FC3" w:rsidP="00347BAB">
      <w:pPr>
        <w:pStyle w:val="Textnumbered"/>
        <w:numPr>
          <w:ilvl w:val="0"/>
          <w:numId w:val="45"/>
        </w:numPr>
      </w:pPr>
      <w:r w:rsidRPr="00127454">
        <w:t>c</w:t>
      </w:r>
    </w:p>
    <w:p w:rsidR="00347BAB" w:rsidRPr="00127454" w:rsidRDefault="00CC7FC3" w:rsidP="00347BAB">
      <w:pPr>
        <w:pStyle w:val="Textnumbered"/>
        <w:numPr>
          <w:ilvl w:val="0"/>
          <w:numId w:val="45"/>
        </w:numPr>
      </w:pPr>
      <w:r w:rsidRPr="00127454">
        <w:t>b</w:t>
      </w:r>
    </w:p>
    <w:p w:rsidR="00347BAB" w:rsidRPr="00127454" w:rsidRDefault="00CC7FC3" w:rsidP="00347BAB">
      <w:pPr>
        <w:pStyle w:val="Textnumbered"/>
        <w:numPr>
          <w:ilvl w:val="0"/>
          <w:numId w:val="45"/>
        </w:numPr>
      </w:pPr>
      <w:r w:rsidRPr="00127454">
        <w:t>c</w:t>
      </w:r>
    </w:p>
    <w:p w:rsidR="00347BAB" w:rsidRPr="00127454" w:rsidRDefault="00CC7FC3" w:rsidP="00347BAB">
      <w:pPr>
        <w:pStyle w:val="Textnumbered"/>
        <w:numPr>
          <w:ilvl w:val="0"/>
          <w:numId w:val="45"/>
        </w:numPr>
      </w:pPr>
      <w:r w:rsidRPr="00127454">
        <w:t>b</w:t>
      </w:r>
    </w:p>
    <w:p w:rsidR="00347BAB" w:rsidRPr="00127454" w:rsidRDefault="00CC7FC3" w:rsidP="00347BAB">
      <w:pPr>
        <w:pStyle w:val="Textnumbered"/>
        <w:numPr>
          <w:ilvl w:val="0"/>
          <w:numId w:val="45"/>
        </w:numPr>
      </w:pPr>
      <w:r w:rsidRPr="00127454">
        <w:t>b</w:t>
      </w:r>
    </w:p>
    <w:p w:rsidR="00347BAB" w:rsidRPr="00127454" w:rsidRDefault="00CC7FC3" w:rsidP="00347BAB">
      <w:pPr>
        <w:pStyle w:val="Textnumbered"/>
        <w:numPr>
          <w:ilvl w:val="0"/>
          <w:numId w:val="45"/>
        </w:numPr>
      </w:pPr>
      <w:r w:rsidRPr="00127454">
        <w:t>a</w:t>
      </w:r>
    </w:p>
    <w:p w:rsidR="00347BAB" w:rsidRPr="00127454" w:rsidRDefault="00CC7FC3" w:rsidP="00347BAB">
      <w:pPr>
        <w:pStyle w:val="Textnumbered"/>
        <w:numPr>
          <w:ilvl w:val="0"/>
          <w:numId w:val="45"/>
        </w:numPr>
      </w:pPr>
      <w:r w:rsidRPr="00127454">
        <w:t>c</w:t>
      </w:r>
    </w:p>
    <w:p w:rsidR="00347BAB" w:rsidRPr="00127454" w:rsidRDefault="00347BAB" w:rsidP="00347BAB">
      <w:pPr>
        <w:pStyle w:val="Rubric"/>
      </w:pPr>
    </w:p>
    <w:p w:rsidR="00347BAB" w:rsidRPr="00127454" w:rsidRDefault="00127454" w:rsidP="00347BAB">
      <w:pPr>
        <w:pStyle w:val="Textnumbered"/>
        <w:numPr>
          <w:ilvl w:val="0"/>
          <w:numId w:val="46"/>
        </w:numPr>
      </w:pPr>
      <w:r w:rsidRPr="00127454">
        <w:t>special offer</w:t>
      </w:r>
    </w:p>
    <w:p w:rsidR="00347BAB" w:rsidRPr="00127454" w:rsidRDefault="00127454" w:rsidP="00347BAB">
      <w:pPr>
        <w:pStyle w:val="Textnumbered"/>
        <w:numPr>
          <w:ilvl w:val="0"/>
          <w:numId w:val="46"/>
        </w:numPr>
      </w:pPr>
      <w:r w:rsidRPr="00127454">
        <w:t>glossy magazines</w:t>
      </w:r>
    </w:p>
    <w:p w:rsidR="00347BAB" w:rsidRPr="00127454" w:rsidRDefault="00127454" w:rsidP="00347BAB">
      <w:pPr>
        <w:pStyle w:val="Textnumbered"/>
        <w:numPr>
          <w:ilvl w:val="0"/>
          <w:numId w:val="46"/>
        </w:numPr>
      </w:pPr>
      <w:r w:rsidRPr="00127454">
        <w:t>marketing agency</w:t>
      </w:r>
    </w:p>
    <w:p w:rsidR="00347BAB" w:rsidRPr="00127454" w:rsidRDefault="00127454" w:rsidP="00347BAB">
      <w:pPr>
        <w:pStyle w:val="Textnumbered"/>
        <w:numPr>
          <w:ilvl w:val="0"/>
          <w:numId w:val="46"/>
        </w:numPr>
      </w:pPr>
      <w:r w:rsidRPr="00127454">
        <w:t>insider knowledge</w:t>
      </w:r>
    </w:p>
    <w:p w:rsidR="00347BAB" w:rsidRPr="00127454" w:rsidRDefault="00127454" w:rsidP="00347BAB">
      <w:pPr>
        <w:pStyle w:val="Textnumbered"/>
        <w:numPr>
          <w:ilvl w:val="0"/>
          <w:numId w:val="46"/>
        </w:numPr>
      </w:pPr>
      <w:r w:rsidRPr="00127454">
        <w:t>Luxury goods</w:t>
      </w:r>
    </w:p>
    <w:p w:rsidR="00347BAB" w:rsidRPr="00127454" w:rsidRDefault="00127454" w:rsidP="00347BAB">
      <w:pPr>
        <w:pStyle w:val="Textnumbered"/>
        <w:numPr>
          <w:ilvl w:val="0"/>
          <w:numId w:val="46"/>
        </w:numPr>
      </w:pPr>
      <w:r w:rsidRPr="00127454">
        <w:t>brand image</w:t>
      </w:r>
    </w:p>
    <w:p w:rsidR="00347BAB" w:rsidRPr="00127454" w:rsidRDefault="00127454" w:rsidP="00347BAB">
      <w:pPr>
        <w:pStyle w:val="Textnumbered"/>
        <w:numPr>
          <w:ilvl w:val="0"/>
          <w:numId w:val="46"/>
        </w:numPr>
      </w:pPr>
      <w:r w:rsidRPr="00127454">
        <w:t>free samples</w:t>
      </w:r>
    </w:p>
    <w:p w:rsidR="00347BAB" w:rsidRPr="00127454" w:rsidRDefault="00347BAB" w:rsidP="00347BAB">
      <w:pPr>
        <w:pStyle w:val="Rubric"/>
      </w:pPr>
    </w:p>
    <w:p w:rsidR="00347BAB" w:rsidRPr="00127454" w:rsidRDefault="00127454" w:rsidP="00347BAB">
      <w:pPr>
        <w:pStyle w:val="Textnumbered"/>
        <w:numPr>
          <w:ilvl w:val="0"/>
          <w:numId w:val="47"/>
        </w:numPr>
      </w:pPr>
      <w:r w:rsidRPr="00127454">
        <w:t>b</w:t>
      </w:r>
    </w:p>
    <w:p w:rsidR="00347BAB" w:rsidRPr="00127454" w:rsidRDefault="00127454" w:rsidP="00347BAB">
      <w:pPr>
        <w:pStyle w:val="Textnumbered"/>
        <w:numPr>
          <w:ilvl w:val="0"/>
          <w:numId w:val="47"/>
        </w:numPr>
      </w:pPr>
      <w:r w:rsidRPr="00127454">
        <w:t>a</w:t>
      </w:r>
    </w:p>
    <w:p w:rsidR="00347BAB" w:rsidRPr="00127454" w:rsidRDefault="00127454" w:rsidP="00347BAB">
      <w:pPr>
        <w:pStyle w:val="Textnumbered"/>
        <w:numPr>
          <w:ilvl w:val="0"/>
          <w:numId w:val="47"/>
        </w:numPr>
      </w:pPr>
      <w:r w:rsidRPr="00127454">
        <w:t>a</w:t>
      </w:r>
    </w:p>
    <w:p w:rsidR="00347BAB" w:rsidRPr="00127454" w:rsidRDefault="00127454" w:rsidP="00347BAB">
      <w:pPr>
        <w:pStyle w:val="Textnumbered"/>
        <w:numPr>
          <w:ilvl w:val="0"/>
          <w:numId w:val="47"/>
        </w:numPr>
      </w:pPr>
      <w:r w:rsidRPr="00127454">
        <w:t>a</w:t>
      </w:r>
    </w:p>
    <w:p w:rsidR="00347BAB" w:rsidRPr="00127454" w:rsidRDefault="00127454" w:rsidP="00347BAB">
      <w:pPr>
        <w:pStyle w:val="Textnumbered"/>
        <w:numPr>
          <w:ilvl w:val="0"/>
          <w:numId w:val="47"/>
        </w:numPr>
      </w:pPr>
      <w:r w:rsidRPr="00127454">
        <w:t>c</w:t>
      </w:r>
    </w:p>
    <w:p w:rsidR="00347BAB" w:rsidRPr="00127454" w:rsidRDefault="00127454" w:rsidP="00347BAB">
      <w:pPr>
        <w:pStyle w:val="Textnumbered"/>
        <w:numPr>
          <w:ilvl w:val="0"/>
          <w:numId w:val="47"/>
        </w:numPr>
      </w:pPr>
      <w:r w:rsidRPr="00127454">
        <w:t>a</w:t>
      </w:r>
    </w:p>
    <w:p w:rsidR="00347BAB" w:rsidRPr="00127454" w:rsidRDefault="00127454" w:rsidP="00347BAB">
      <w:pPr>
        <w:pStyle w:val="Textnumbered"/>
        <w:numPr>
          <w:ilvl w:val="0"/>
          <w:numId w:val="47"/>
        </w:numPr>
      </w:pPr>
      <w:r w:rsidRPr="00127454">
        <w:t>c</w:t>
      </w:r>
    </w:p>
    <w:p w:rsidR="00347BAB" w:rsidRPr="00127454" w:rsidRDefault="00BD7029" w:rsidP="00347BAB">
      <w:pPr>
        <w:pStyle w:val="Rubric"/>
      </w:pPr>
      <w:r w:rsidRPr="00BC5B6B">
        <w:rPr>
          <w:highlight w:val="yellow"/>
        </w:rPr>
        <w:br w:type="column"/>
      </w:r>
    </w:p>
    <w:p w:rsidR="00347BAB" w:rsidRPr="00127454" w:rsidRDefault="00127454" w:rsidP="00347BAB">
      <w:pPr>
        <w:pStyle w:val="Textnumbered"/>
        <w:numPr>
          <w:ilvl w:val="0"/>
          <w:numId w:val="48"/>
        </w:numPr>
      </w:pPr>
      <w:r w:rsidRPr="00127454">
        <w:t>commercial</w:t>
      </w:r>
    </w:p>
    <w:p w:rsidR="00347BAB" w:rsidRPr="00127454" w:rsidRDefault="00127454" w:rsidP="00347BAB">
      <w:pPr>
        <w:pStyle w:val="Textnumbered"/>
        <w:numPr>
          <w:ilvl w:val="0"/>
          <w:numId w:val="48"/>
        </w:numPr>
      </w:pPr>
      <w:r w:rsidRPr="00127454">
        <w:t>profit</w:t>
      </w:r>
    </w:p>
    <w:p w:rsidR="00347BAB" w:rsidRPr="00127454" w:rsidRDefault="00127454" w:rsidP="00347BAB">
      <w:pPr>
        <w:pStyle w:val="Textnumbered"/>
        <w:numPr>
          <w:ilvl w:val="0"/>
          <w:numId w:val="48"/>
        </w:numPr>
      </w:pPr>
      <w:r w:rsidRPr="00127454">
        <w:t>trend</w:t>
      </w:r>
    </w:p>
    <w:p w:rsidR="00347BAB" w:rsidRPr="00127454" w:rsidRDefault="00127454" w:rsidP="00347BAB">
      <w:pPr>
        <w:pStyle w:val="Textnumbered"/>
        <w:numPr>
          <w:ilvl w:val="0"/>
          <w:numId w:val="48"/>
        </w:numPr>
      </w:pPr>
      <w:r w:rsidRPr="00127454">
        <w:t>c</w:t>
      </w:r>
      <w:r w:rsidR="00A909CB">
        <w:t>onsumers</w:t>
      </w:r>
    </w:p>
    <w:p w:rsidR="00347BAB" w:rsidRPr="00127454" w:rsidRDefault="00127454" w:rsidP="00347BAB">
      <w:pPr>
        <w:pStyle w:val="Textnumbered"/>
        <w:numPr>
          <w:ilvl w:val="0"/>
          <w:numId w:val="48"/>
        </w:numPr>
      </w:pPr>
      <w:r w:rsidRPr="00127454">
        <w:t>manufactured</w:t>
      </w:r>
    </w:p>
    <w:p w:rsidR="00347BAB" w:rsidRPr="00127454" w:rsidRDefault="00127454" w:rsidP="00347BAB">
      <w:pPr>
        <w:pStyle w:val="Textnumbered"/>
        <w:numPr>
          <w:ilvl w:val="0"/>
          <w:numId w:val="48"/>
        </w:numPr>
      </w:pPr>
      <w:r w:rsidRPr="00127454">
        <w:t>industry</w:t>
      </w:r>
    </w:p>
    <w:p w:rsidR="00347BAB" w:rsidRPr="00127454" w:rsidRDefault="00127454" w:rsidP="00347BAB">
      <w:pPr>
        <w:pStyle w:val="Textnumbered"/>
        <w:numPr>
          <w:ilvl w:val="0"/>
          <w:numId w:val="48"/>
        </w:numPr>
      </w:pPr>
      <w:r w:rsidRPr="00127454">
        <w:t>design</w:t>
      </w:r>
    </w:p>
    <w:p w:rsidR="00347BAB" w:rsidRPr="00127454" w:rsidRDefault="00127454" w:rsidP="00347BAB">
      <w:pPr>
        <w:pStyle w:val="Textnumbered"/>
        <w:numPr>
          <w:ilvl w:val="0"/>
          <w:numId w:val="48"/>
        </w:numPr>
      </w:pPr>
      <w:r w:rsidRPr="00127454">
        <w:t>retailer</w:t>
      </w:r>
    </w:p>
    <w:p w:rsidR="00BD7029" w:rsidRPr="00127454" w:rsidRDefault="00BD7029" w:rsidP="00BD7029">
      <w:pPr>
        <w:pStyle w:val="Bhead"/>
      </w:pPr>
      <w:r w:rsidRPr="00127454">
        <w:t>Grammar</w:t>
      </w:r>
    </w:p>
    <w:p w:rsidR="00BD7029" w:rsidRPr="00127454" w:rsidRDefault="00BD7029" w:rsidP="00BD7029">
      <w:pPr>
        <w:pStyle w:val="Rubric"/>
      </w:pPr>
    </w:p>
    <w:p w:rsidR="00BD7029" w:rsidRPr="00127454" w:rsidRDefault="00127454" w:rsidP="00BD7029">
      <w:pPr>
        <w:pStyle w:val="Textnumbered"/>
        <w:numPr>
          <w:ilvl w:val="0"/>
          <w:numId w:val="49"/>
        </w:numPr>
      </w:pPr>
      <w:r w:rsidRPr="00127454">
        <w:t>will be launched</w:t>
      </w:r>
    </w:p>
    <w:p w:rsidR="00BD7029" w:rsidRPr="00127454" w:rsidRDefault="00127454" w:rsidP="00BD7029">
      <w:pPr>
        <w:pStyle w:val="Textnumbered"/>
        <w:numPr>
          <w:ilvl w:val="0"/>
          <w:numId w:val="49"/>
        </w:numPr>
      </w:pPr>
      <w:r w:rsidRPr="00127454">
        <w:t>were bought</w:t>
      </w:r>
    </w:p>
    <w:p w:rsidR="00BD7029" w:rsidRPr="00127454" w:rsidRDefault="00127454" w:rsidP="00BD7029">
      <w:pPr>
        <w:pStyle w:val="Textnumbered"/>
        <w:numPr>
          <w:ilvl w:val="0"/>
          <w:numId w:val="49"/>
        </w:numPr>
      </w:pPr>
      <w:r w:rsidRPr="00127454">
        <w:t>has been sold</w:t>
      </w:r>
    </w:p>
    <w:p w:rsidR="00BD7029" w:rsidRPr="00127454" w:rsidRDefault="00127454" w:rsidP="00BD7029">
      <w:pPr>
        <w:pStyle w:val="Textnumbered"/>
        <w:numPr>
          <w:ilvl w:val="0"/>
          <w:numId w:val="49"/>
        </w:numPr>
      </w:pPr>
      <w:r w:rsidRPr="00127454">
        <w:t>are being opened</w:t>
      </w:r>
    </w:p>
    <w:p w:rsidR="00BD7029" w:rsidRPr="00127454" w:rsidRDefault="00127454" w:rsidP="00BD7029">
      <w:pPr>
        <w:pStyle w:val="Textnumbered"/>
        <w:numPr>
          <w:ilvl w:val="0"/>
          <w:numId w:val="49"/>
        </w:numPr>
      </w:pPr>
      <w:r w:rsidRPr="00127454">
        <w:t>are being displayed</w:t>
      </w:r>
    </w:p>
    <w:p w:rsidR="00BD7029" w:rsidRPr="00127454" w:rsidRDefault="00340AB0" w:rsidP="00BD7029">
      <w:pPr>
        <w:pStyle w:val="Textnumbered"/>
        <w:numPr>
          <w:ilvl w:val="0"/>
          <w:numId w:val="49"/>
        </w:numPr>
      </w:pPr>
      <w:r>
        <w:t>has already been made</w:t>
      </w:r>
    </w:p>
    <w:p w:rsidR="00BD7029" w:rsidRPr="00127454" w:rsidRDefault="00BD7029" w:rsidP="00BD7029">
      <w:pPr>
        <w:pStyle w:val="Rubric"/>
      </w:pPr>
    </w:p>
    <w:p w:rsidR="00BD7029" w:rsidRPr="00127454" w:rsidRDefault="00127454" w:rsidP="00BD7029">
      <w:pPr>
        <w:pStyle w:val="Textnumbered"/>
        <w:numPr>
          <w:ilvl w:val="0"/>
          <w:numId w:val="50"/>
        </w:numPr>
      </w:pPr>
      <w:r w:rsidRPr="00127454">
        <w:t>Lots of advertisements have been placed in magazines by our company.</w:t>
      </w:r>
    </w:p>
    <w:p w:rsidR="00BD7029" w:rsidRPr="00127454" w:rsidRDefault="00127454" w:rsidP="00BD7029">
      <w:pPr>
        <w:pStyle w:val="Textnumbered"/>
        <w:numPr>
          <w:ilvl w:val="0"/>
          <w:numId w:val="50"/>
        </w:numPr>
      </w:pPr>
      <w:r w:rsidRPr="00127454">
        <w:t>New products are being sold by the shop.</w:t>
      </w:r>
    </w:p>
    <w:p w:rsidR="00BD7029" w:rsidRPr="00127454" w:rsidRDefault="00127454" w:rsidP="00BD7029">
      <w:pPr>
        <w:pStyle w:val="Textnumbered"/>
        <w:numPr>
          <w:ilvl w:val="0"/>
          <w:numId w:val="50"/>
        </w:numPr>
      </w:pPr>
      <w:r w:rsidRPr="00127454">
        <w:t>In the near future, what we buy will be influenced by new technology.</w:t>
      </w:r>
    </w:p>
    <w:p w:rsidR="00BD7029" w:rsidRPr="00127454" w:rsidRDefault="00127454" w:rsidP="00BD7029">
      <w:pPr>
        <w:pStyle w:val="Textnumbered"/>
        <w:numPr>
          <w:ilvl w:val="0"/>
          <w:numId w:val="50"/>
        </w:numPr>
      </w:pPr>
      <w:r w:rsidRPr="00127454">
        <w:t>Mail was being delivered around the world by the postal service.</w:t>
      </w:r>
    </w:p>
    <w:p w:rsidR="00BD7029" w:rsidRPr="00127454" w:rsidRDefault="00127454" w:rsidP="00BD7029">
      <w:pPr>
        <w:pStyle w:val="Textnumbered"/>
        <w:numPr>
          <w:ilvl w:val="0"/>
          <w:numId w:val="50"/>
        </w:numPr>
      </w:pPr>
      <w:r w:rsidRPr="00127454">
        <w:t>The drinks company was sold to an American multinational company by Tom Finn.</w:t>
      </w:r>
    </w:p>
    <w:p w:rsidR="008E2A0A" w:rsidRPr="00127454" w:rsidRDefault="008E2A0A" w:rsidP="008E2A0A">
      <w:pPr>
        <w:pStyle w:val="Rubric"/>
      </w:pPr>
      <w:r w:rsidRPr="00127454">
        <w:br w:type="column"/>
      </w:r>
    </w:p>
    <w:p w:rsidR="008E2A0A" w:rsidRPr="00157890" w:rsidRDefault="00157890" w:rsidP="008E2A0A">
      <w:pPr>
        <w:pStyle w:val="Textnumbered"/>
        <w:numPr>
          <w:ilvl w:val="0"/>
          <w:numId w:val="51"/>
        </w:numPr>
      </w:pPr>
      <w:r w:rsidRPr="00157890">
        <w:t>Joe had his coat cleaned yesterday.</w:t>
      </w:r>
      <w:r w:rsidR="004645F6">
        <w:t xml:space="preserve"> / Yesterday, Joe had his coat cleaned.</w:t>
      </w:r>
    </w:p>
    <w:p w:rsidR="008E2A0A" w:rsidRPr="00157890" w:rsidRDefault="00157890" w:rsidP="008E2A0A">
      <w:pPr>
        <w:pStyle w:val="Textnumbered"/>
        <w:numPr>
          <w:ilvl w:val="0"/>
          <w:numId w:val="51"/>
        </w:numPr>
      </w:pPr>
      <w:r w:rsidRPr="00157890">
        <w:t>They are going to get the bedrooms repainted.</w:t>
      </w:r>
    </w:p>
    <w:p w:rsidR="008E2A0A" w:rsidRPr="00157890" w:rsidRDefault="00157890" w:rsidP="008E2A0A">
      <w:pPr>
        <w:pStyle w:val="Textnumbered"/>
        <w:numPr>
          <w:ilvl w:val="0"/>
          <w:numId w:val="51"/>
        </w:numPr>
      </w:pPr>
      <w:r w:rsidRPr="00157890">
        <w:t>We have the machines repainted every year.</w:t>
      </w:r>
    </w:p>
    <w:p w:rsidR="008E2A0A" w:rsidRPr="00157890" w:rsidRDefault="00157890" w:rsidP="008E2A0A">
      <w:pPr>
        <w:pStyle w:val="Textnumbered"/>
        <w:numPr>
          <w:ilvl w:val="0"/>
          <w:numId w:val="51"/>
        </w:numPr>
      </w:pPr>
      <w:r w:rsidRPr="00157890">
        <w:t>Simpson’s had the clothes made overseas.</w:t>
      </w:r>
    </w:p>
    <w:p w:rsidR="004844F7" w:rsidRPr="00157890" w:rsidRDefault="004844F7" w:rsidP="004844F7">
      <w:pPr>
        <w:pStyle w:val="AHead"/>
      </w:pPr>
      <w:r w:rsidRPr="00157890">
        <w:t>Unit 7</w:t>
      </w:r>
    </w:p>
    <w:p w:rsidR="004844F7" w:rsidRPr="00157890" w:rsidRDefault="004844F7" w:rsidP="004844F7">
      <w:pPr>
        <w:pStyle w:val="Bhead"/>
      </w:pPr>
      <w:r w:rsidRPr="00157890">
        <w:t>Vocabulary</w:t>
      </w:r>
    </w:p>
    <w:p w:rsidR="004844F7" w:rsidRPr="00157890" w:rsidRDefault="004844F7" w:rsidP="004844F7">
      <w:pPr>
        <w:pStyle w:val="Rubric"/>
        <w:numPr>
          <w:ilvl w:val="0"/>
          <w:numId w:val="52"/>
        </w:numPr>
      </w:pPr>
    </w:p>
    <w:p w:rsidR="004844F7" w:rsidRPr="00157890" w:rsidRDefault="00157890" w:rsidP="004844F7">
      <w:pPr>
        <w:pStyle w:val="Textnumbered"/>
        <w:numPr>
          <w:ilvl w:val="0"/>
          <w:numId w:val="53"/>
        </w:numPr>
      </w:pPr>
      <w:r w:rsidRPr="00157890">
        <w:t>realize</w:t>
      </w:r>
    </w:p>
    <w:p w:rsidR="008D036B" w:rsidRPr="00157890" w:rsidRDefault="00157890" w:rsidP="004844F7">
      <w:pPr>
        <w:pStyle w:val="Textnumbered"/>
        <w:numPr>
          <w:ilvl w:val="0"/>
          <w:numId w:val="53"/>
        </w:numPr>
      </w:pPr>
      <w:r w:rsidRPr="00157890">
        <w:t>detect</w:t>
      </w:r>
    </w:p>
    <w:p w:rsidR="008D036B" w:rsidRPr="00157890" w:rsidRDefault="00157890" w:rsidP="004844F7">
      <w:pPr>
        <w:pStyle w:val="Textnumbered"/>
        <w:numPr>
          <w:ilvl w:val="0"/>
          <w:numId w:val="53"/>
        </w:numPr>
      </w:pPr>
      <w:r w:rsidRPr="00157890">
        <w:t>differentiate</w:t>
      </w:r>
    </w:p>
    <w:p w:rsidR="008D036B" w:rsidRPr="00157890" w:rsidRDefault="00157890" w:rsidP="004844F7">
      <w:pPr>
        <w:pStyle w:val="Textnumbered"/>
        <w:numPr>
          <w:ilvl w:val="0"/>
          <w:numId w:val="53"/>
        </w:numPr>
      </w:pPr>
      <w:r w:rsidRPr="00157890">
        <w:t>view</w:t>
      </w:r>
    </w:p>
    <w:p w:rsidR="008D036B" w:rsidRPr="00157890" w:rsidRDefault="00157890" w:rsidP="004844F7">
      <w:pPr>
        <w:pStyle w:val="Textnumbered"/>
        <w:numPr>
          <w:ilvl w:val="0"/>
          <w:numId w:val="53"/>
        </w:numPr>
      </w:pPr>
      <w:r w:rsidRPr="00157890">
        <w:t>distinguish</w:t>
      </w:r>
    </w:p>
    <w:p w:rsidR="008D036B" w:rsidRPr="00157890" w:rsidRDefault="00157890" w:rsidP="004844F7">
      <w:pPr>
        <w:pStyle w:val="Textnumbered"/>
        <w:numPr>
          <w:ilvl w:val="0"/>
          <w:numId w:val="53"/>
        </w:numPr>
      </w:pPr>
      <w:r w:rsidRPr="00157890">
        <w:t>considered</w:t>
      </w:r>
    </w:p>
    <w:p w:rsidR="008D036B" w:rsidRPr="00157890" w:rsidRDefault="008D036B" w:rsidP="008D036B">
      <w:pPr>
        <w:pStyle w:val="Rubric"/>
      </w:pPr>
    </w:p>
    <w:p w:rsidR="008D036B" w:rsidRPr="00157890" w:rsidRDefault="00157890" w:rsidP="008D036B">
      <w:pPr>
        <w:pStyle w:val="Textnumbered"/>
        <w:numPr>
          <w:ilvl w:val="0"/>
          <w:numId w:val="54"/>
        </w:numPr>
      </w:pPr>
      <w:r w:rsidRPr="00157890">
        <w:t>B</w:t>
      </w:r>
    </w:p>
    <w:p w:rsidR="008D036B" w:rsidRPr="00157890" w:rsidRDefault="00157890" w:rsidP="008D036B">
      <w:pPr>
        <w:pStyle w:val="Textnumbered"/>
        <w:numPr>
          <w:ilvl w:val="0"/>
          <w:numId w:val="54"/>
        </w:numPr>
      </w:pPr>
      <w:r w:rsidRPr="00157890">
        <w:t>E</w:t>
      </w:r>
    </w:p>
    <w:p w:rsidR="008D036B" w:rsidRPr="00157890" w:rsidRDefault="00157890" w:rsidP="008D036B">
      <w:pPr>
        <w:pStyle w:val="Textnumbered"/>
        <w:numPr>
          <w:ilvl w:val="0"/>
          <w:numId w:val="54"/>
        </w:numPr>
      </w:pPr>
      <w:r w:rsidRPr="00157890">
        <w:t>C</w:t>
      </w:r>
    </w:p>
    <w:p w:rsidR="008D036B" w:rsidRPr="00157890" w:rsidRDefault="00157890" w:rsidP="008D036B">
      <w:pPr>
        <w:pStyle w:val="Textnumbered"/>
        <w:numPr>
          <w:ilvl w:val="0"/>
          <w:numId w:val="54"/>
        </w:numPr>
      </w:pPr>
      <w:r w:rsidRPr="00157890">
        <w:t>D</w:t>
      </w:r>
    </w:p>
    <w:p w:rsidR="008D036B" w:rsidRPr="00157890" w:rsidRDefault="00157890" w:rsidP="008D036B">
      <w:pPr>
        <w:pStyle w:val="Textnumbered"/>
        <w:numPr>
          <w:ilvl w:val="0"/>
          <w:numId w:val="54"/>
        </w:numPr>
      </w:pPr>
      <w:r w:rsidRPr="00157890">
        <w:t>A</w:t>
      </w:r>
    </w:p>
    <w:p w:rsidR="008D036B" w:rsidRPr="00AF01C6" w:rsidRDefault="008D036B" w:rsidP="008D036B">
      <w:pPr>
        <w:pStyle w:val="Rubric"/>
      </w:pPr>
    </w:p>
    <w:p w:rsidR="008D036B" w:rsidRPr="00AF01C6" w:rsidRDefault="00157890" w:rsidP="008D036B">
      <w:pPr>
        <w:pStyle w:val="Textnumbered"/>
        <w:numPr>
          <w:ilvl w:val="0"/>
          <w:numId w:val="55"/>
        </w:numPr>
      </w:pPr>
      <w:r w:rsidRPr="00AF01C6">
        <w:t>vibrations</w:t>
      </w:r>
    </w:p>
    <w:p w:rsidR="008D036B" w:rsidRPr="00AF01C6" w:rsidRDefault="00157890" w:rsidP="008D036B">
      <w:pPr>
        <w:pStyle w:val="Textnumbered"/>
        <w:numPr>
          <w:ilvl w:val="0"/>
          <w:numId w:val="55"/>
        </w:numPr>
      </w:pPr>
      <w:r w:rsidRPr="00AF01C6">
        <w:t>protection</w:t>
      </w:r>
    </w:p>
    <w:p w:rsidR="008D036B" w:rsidRPr="00AF01C6" w:rsidRDefault="00157890" w:rsidP="008D036B">
      <w:pPr>
        <w:pStyle w:val="Textnumbered"/>
        <w:numPr>
          <w:ilvl w:val="0"/>
          <w:numId w:val="55"/>
        </w:numPr>
      </w:pPr>
      <w:r w:rsidRPr="00AF01C6">
        <w:t>impression</w:t>
      </w:r>
    </w:p>
    <w:p w:rsidR="008D036B" w:rsidRPr="00AF01C6" w:rsidRDefault="00AF01C6" w:rsidP="008D036B">
      <w:pPr>
        <w:pStyle w:val="Textnumbered"/>
        <w:numPr>
          <w:ilvl w:val="0"/>
          <w:numId w:val="55"/>
        </w:numPr>
      </w:pPr>
      <w:r w:rsidRPr="00AF01C6">
        <w:t>situations</w:t>
      </w:r>
    </w:p>
    <w:p w:rsidR="008D036B" w:rsidRPr="00AF01C6" w:rsidRDefault="00AF01C6" w:rsidP="008D036B">
      <w:pPr>
        <w:pStyle w:val="Textnumbered"/>
        <w:numPr>
          <w:ilvl w:val="0"/>
          <w:numId w:val="55"/>
        </w:numPr>
      </w:pPr>
      <w:r w:rsidRPr="00AF01C6">
        <w:t>decision</w:t>
      </w:r>
    </w:p>
    <w:p w:rsidR="008D036B" w:rsidRPr="00AF01C6" w:rsidRDefault="00AF01C6" w:rsidP="008D036B">
      <w:pPr>
        <w:pStyle w:val="Textnumbered"/>
        <w:numPr>
          <w:ilvl w:val="0"/>
          <w:numId w:val="55"/>
        </w:numPr>
      </w:pPr>
      <w:r w:rsidRPr="00AF01C6">
        <w:t>expression</w:t>
      </w:r>
      <w:r w:rsidR="004645F6">
        <w:t>s</w:t>
      </w:r>
    </w:p>
    <w:p w:rsidR="008D036B" w:rsidRPr="00AF01C6" w:rsidRDefault="00AF01C6" w:rsidP="008D036B">
      <w:pPr>
        <w:pStyle w:val="Textnumbered"/>
        <w:numPr>
          <w:ilvl w:val="0"/>
          <w:numId w:val="55"/>
        </w:numPr>
      </w:pPr>
      <w:r w:rsidRPr="00AF01C6">
        <w:t>reactions</w:t>
      </w:r>
    </w:p>
    <w:p w:rsidR="008D036B" w:rsidRPr="00AF01C6" w:rsidRDefault="008D036B" w:rsidP="008D036B">
      <w:pPr>
        <w:pStyle w:val="Textnumbered"/>
        <w:numPr>
          <w:ilvl w:val="0"/>
          <w:numId w:val="55"/>
        </w:numPr>
      </w:pPr>
      <w:r w:rsidRPr="00AF01C6">
        <w:t>conclusion</w:t>
      </w:r>
    </w:p>
    <w:p w:rsidR="008D036B" w:rsidRPr="00AF01C6" w:rsidRDefault="008D036B" w:rsidP="008D036B">
      <w:pPr>
        <w:pStyle w:val="Rubric"/>
      </w:pPr>
      <w:r w:rsidRPr="00BC5B6B">
        <w:rPr>
          <w:highlight w:val="yellow"/>
        </w:rPr>
        <w:br w:type="column"/>
      </w:r>
    </w:p>
    <w:p w:rsidR="008D036B" w:rsidRPr="00AF01C6" w:rsidRDefault="00F946F5" w:rsidP="008D036B">
      <w:pPr>
        <w:pStyle w:val="Textnumbered"/>
        <w:numPr>
          <w:ilvl w:val="0"/>
          <w:numId w:val="56"/>
        </w:numPr>
      </w:pPr>
      <w:r>
        <w:t xml:space="preserve">was </w:t>
      </w:r>
      <w:r w:rsidR="008D036B" w:rsidRPr="00AF01C6">
        <w:t>snoring</w:t>
      </w:r>
    </w:p>
    <w:p w:rsidR="008D036B" w:rsidRPr="00AF01C6" w:rsidRDefault="00F946F5" w:rsidP="008D036B">
      <w:pPr>
        <w:pStyle w:val="Textnumbered"/>
        <w:numPr>
          <w:ilvl w:val="0"/>
          <w:numId w:val="56"/>
        </w:numPr>
      </w:pPr>
      <w:r>
        <w:t xml:space="preserve">to </w:t>
      </w:r>
      <w:r w:rsidR="00AF01C6" w:rsidRPr="00AF01C6">
        <w:t>peer</w:t>
      </w:r>
    </w:p>
    <w:p w:rsidR="008D036B" w:rsidRPr="00AF01C6" w:rsidRDefault="00AF01C6" w:rsidP="008D036B">
      <w:pPr>
        <w:pStyle w:val="Textnumbered"/>
        <w:numPr>
          <w:ilvl w:val="0"/>
          <w:numId w:val="56"/>
        </w:numPr>
      </w:pPr>
      <w:r w:rsidRPr="00AF01C6">
        <w:t>snuffling</w:t>
      </w:r>
    </w:p>
    <w:p w:rsidR="008D036B" w:rsidRPr="00AF01C6" w:rsidRDefault="004645F6" w:rsidP="008D036B">
      <w:pPr>
        <w:pStyle w:val="Textnumbered"/>
        <w:numPr>
          <w:ilvl w:val="0"/>
          <w:numId w:val="56"/>
        </w:numPr>
      </w:pPr>
      <w:proofErr w:type="spellStart"/>
      <w:r>
        <w:t>were</w:t>
      </w:r>
      <w:proofErr w:type="spellEnd"/>
      <w:r w:rsidR="00F946F5">
        <w:t xml:space="preserve"> </w:t>
      </w:r>
      <w:r w:rsidR="00AF01C6" w:rsidRPr="00AF01C6">
        <w:t>whispering</w:t>
      </w:r>
    </w:p>
    <w:p w:rsidR="008D036B" w:rsidRPr="00AF01C6" w:rsidRDefault="00AF01C6" w:rsidP="008D036B">
      <w:pPr>
        <w:pStyle w:val="Textnumbered"/>
        <w:numPr>
          <w:ilvl w:val="0"/>
          <w:numId w:val="56"/>
        </w:numPr>
      </w:pPr>
      <w:r w:rsidRPr="00AF01C6">
        <w:t>stared</w:t>
      </w:r>
    </w:p>
    <w:p w:rsidR="00AF01C6" w:rsidRPr="00AF01C6" w:rsidRDefault="00AF01C6" w:rsidP="008D036B">
      <w:pPr>
        <w:pStyle w:val="Textnumbered"/>
        <w:numPr>
          <w:ilvl w:val="0"/>
          <w:numId w:val="56"/>
        </w:numPr>
      </w:pPr>
      <w:r w:rsidRPr="00AF01C6">
        <w:t>blinked</w:t>
      </w:r>
    </w:p>
    <w:p w:rsidR="008D036B" w:rsidRPr="00AF01C6" w:rsidRDefault="008D036B" w:rsidP="008D036B">
      <w:pPr>
        <w:pStyle w:val="Bhead"/>
      </w:pPr>
      <w:r w:rsidRPr="00AF01C6">
        <w:t>Grammar</w:t>
      </w:r>
    </w:p>
    <w:p w:rsidR="008D036B" w:rsidRPr="00AF01C6" w:rsidRDefault="008D036B" w:rsidP="008D036B">
      <w:pPr>
        <w:pStyle w:val="Rubric"/>
      </w:pPr>
    </w:p>
    <w:p w:rsidR="008D036B" w:rsidRPr="00AF01C6" w:rsidRDefault="00AF01C6" w:rsidP="008D036B">
      <w:pPr>
        <w:pStyle w:val="Textnumbered"/>
        <w:numPr>
          <w:ilvl w:val="0"/>
          <w:numId w:val="57"/>
        </w:numPr>
      </w:pPr>
      <w:r w:rsidRPr="00AF01C6">
        <w:t>he had packed the torch</w:t>
      </w:r>
    </w:p>
    <w:p w:rsidR="008D036B" w:rsidRPr="00AF01C6" w:rsidRDefault="00AF01C6" w:rsidP="008D036B">
      <w:pPr>
        <w:pStyle w:val="Textnumbered"/>
        <w:numPr>
          <w:ilvl w:val="0"/>
          <w:numId w:val="57"/>
        </w:numPr>
      </w:pPr>
      <w:r w:rsidRPr="00AF01C6">
        <w:t>he couldn’t go to sleep because of the heavy rain</w:t>
      </w:r>
    </w:p>
    <w:p w:rsidR="008D036B" w:rsidRPr="00AF01C6" w:rsidRDefault="00AF01C6" w:rsidP="008D036B">
      <w:pPr>
        <w:pStyle w:val="Textnumbered"/>
        <w:numPr>
          <w:ilvl w:val="0"/>
          <w:numId w:val="57"/>
        </w:numPr>
      </w:pPr>
      <w:r w:rsidRPr="00AF01C6">
        <w:t>if I had heard a strange noise outside</w:t>
      </w:r>
    </w:p>
    <w:p w:rsidR="008D036B" w:rsidRPr="00AF01C6" w:rsidRDefault="00AF01C6" w:rsidP="008D036B">
      <w:pPr>
        <w:pStyle w:val="Textnumbered"/>
        <w:numPr>
          <w:ilvl w:val="0"/>
          <w:numId w:val="57"/>
        </w:numPr>
      </w:pPr>
      <w:r w:rsidRPr="00AF01C6">
        <w:t>she was really frightened of dogs</w:t>
      </w:r>
    </w:p>
    <w:p w:rsidR="008D036B" w:rsidRPr="00AF01C6" w:rsidRDefault="00AF01C6" w:rsidP="008D036B">
      <w:pPr>
        <w:pStyle w:val="Textnumbered"/>
        <w:numPr>
          <w:ilvl w:val="0"/>
          <w:numId w:val="57"/>
        </w:numPr>
      </w:pPr>
      <w:r w:rsidRPr="00AF01C6">
        <w:t>not to leave the tent at night</w:t>
      </w:r>
    </w:p>
    <w:p w:rsidR="008D036B" w:rsidRPr="00AF01C6" w:rsidRDefault="008D036B" w:rsidP="008D036B">
      <w:pPr>
        <w:pStyle w:val="Rubric"/>
      </w:pPr>
    </w:p>
    <w:p w:rsidR="008D036B" w:rsidRPr="00AF01C6" w:rsidRDefault="00AF01C6" w:rsidP="008D036B">
      <w:pPr>
        <w:pStyle w:val="Textnumbered"/>
        <w:numPr>
          <w:ilvl w:val="0"/>
          <w:numId w:val="58"/>
        </w:numPr>
      </w:pPr>
      <w:r w:rsidRPr="00AF01C6">
        <w:t>if (he) could</w:t>
      </w:r>
    </w:p>
    <w:p w:rsidR="008D036B" w:rsidRPr="00AF01C6" w:rsidRDefault="00F946F5" w:rsidP="008D036B">
      <w:pPr>
        <w:pStyle w:val="Textnumbered"/>
        <w:numPr>
          <w:ilvl w:val="0"/>
          <w:numId w:val="58"/>
        </w:numPr>
      </w:pPr>
      <w:r>
        <w:t xml:space="preserve">not </w:t>
      </w:r>
      <w:r w:rsidR="00AF01C6" w:rsidRPr="00AF01C6">
        <w:t xml:space="preserve">to forget </w:t>
      </w:r>
      <w:r>
        <w:t>(</w:t>
      </w:r>
      <w:r w:rsidR="00AF01C6" w:rsidRPr="00AF01C6">
        <w:t>to call) her</w:t>
      </w:r>
    </w:p>
    <w:p w:rsidR="008D036B" w:rsidRPr="00AF01C6" w:rsidRDefault="00AF01C6" w:rsidP="008D036B">
      <w:pPr>
        <w:pStyle w:val="Textnumbered"/>
        <w:numPr>
          <w:ilvl w:val="0"/>
          <w:numId w:val="58"/>
        </w:numPr>
      </w:pPr>
      <w:r w:rsidRPr="00AF01C6">
        <w:t>how (he) was</w:t>
      </w:r>
      <w:r w:rsidR="00F946F5">
        <w:t xml:space="preserve"> going</w:t>
      </w:r>
    </w:p>
    <w:p w:rsidR="008D036B" w:rsidRPr="00AF01C6" w:rsidRDefault="00F946F5" w:rsidP="008D036B">
      <w:pPr>
        <w:pStyle w:val="Textnumbered"/>
        <w:numPr>
          <w:ilvl w:val="0"/>
          <w:numId w:val="58"/>
        </w:numPr>
      </w:pPr>
      <w:r>
        <w:t xml:space="preserve">not </w:t>
      </w:r>
      <w:r w:rsidR="00AF01C6" w:rsidRPr="00AF01C6">
        <w:t xml:space="preserve">to be </w:t>
      </w:r>
      <w:r>
        <w:t>(</w:t>
      </w:r>
      <w:r w:rsidR="00AF01C6" w:rsidRPr="00AF01C6">
        <w:t>late for the concert) that</w:t>
      </w:r>
    </w:p>
    <w:p w:rsidR="008D036B" w:rsidRPr="00AF01C6" w:rsidRDefault="00AF01C6" w:rsidP="008D036B">
      <w:pPr>
        <w:pStyle w:val="Textnumbered"/>
        <w:numPr>
          <w:ilvl w:val="0"/>
          <w:numId w:val="58"/>
        </w:numPr>
      </w:pPr>
      <w:r w:rsidRPr="00AF01C6">
        <w:t>if (he) had</w:t>
      </w:r>
      <w:r w:rsidR="00F946F5">
        <w:t xml:space="preserve"> been</w:t>
      </w:r>
    </w:p>
    <w:p w:rsidR="008D036B" w:rsidRPr="00AF01C6" w:rsidRDefault="00AF01C6" w:rsidP="008D036B">
      <w:pPr>
        <w:pStyle w:val="Textnumbered"/>
        <w:numPr>
          <w:ilvl w:val="0"/>
          <w:numId w:val="58"/>
        </w:numPr>
      </w:pPr>
      <w:r w:rsidRPr="00AF01C6">
        <w:t>if (he) was</w:t>
      </w:r>
      <w:r w:rsidR="00F946F5">
        <w:t xml:space="preserve"> available</w:t>
      </w:r>
    </w:p>
    <w:p w:rsidR="008D036B" w:rsidRPr="00AF01C6" w:rsidRDefault="008D036B" w:rsidP="008D036B">
      <w:pPr>
        <w:pStyle w:val="Rubric"/>
      </w:pPr>
    </w:p>
    <w:p w:rsidR="008D036B" w:rsidRPr="00AF01C6" w:rsidRDefault="00AF01C6" w:rsidP="008D036B">
      <w:pPr>
        <w:pStyle w:val="Textnumbered"/>
        <w:numPr>
          <w:ilvl w:val="0"/>
          <w:numId w:val="59"/>
        </w:numPr>
      </w:pPr>
      <w:r w:rsidRPr="00AF01C6">
        <w:t>My brother asked me if I had the glasses.</w:t>
      </w:r>
    </w:p>
    <w:p w:rsidR="008D036B" w:rsidRPr="00AF01C6" w:rsidRDefault="00AF01C6" w:rsidP="008D036B">
      <w:pPr>
        <w:pStyle w:val="Textnumbered"/>
        <w:numPr>
          <w:ilvl w:val="0"/>
          <w:numId w:val="59"/>
        </w:numPr>
      </w:pPr>
      <w:r w:rsidRPr="00AF01C6">
        <w:t>Carol told me to pack the map.</w:t>
      </w:r>
    </w:p>
    <w:p w:rsidR="008D036B" w:rsidRPr="00AF01C6" w:rsidRDefault="00AF01C6" w:rsidP="008D036B">
      <w:pPr>
        <w:pStyle w:val="Textnumbered"/>
        <w:numPr>
          <w:ilvl w:val="0"/>
          <w:numId w:val="59"/>
        </w:numPr>
      </w:pPr>
      <w:r w:rsidRPr="00AF01C6">
        <w:t>The guide told us not to speak because we would frighten the animal.</w:t>
      </w:r>
    </w:p>
    <w:p w:rsidR="008D036B" w:rsidRPr="00AF01C6" w:rsidRDefault="00AF01C6" w:rsidP="008D036B">
      <w:pPr>
        <w:pStyle w:val="Textnumbered"/>
        <w:numPr>
          <w:ilvl w:val="0"/>
          <w:numId w:val="59"/>
        </w:numPr>
      </w:pPr>
      <w:r w:rsidRPr="00AF01C6">
        <w:t xml:space="preserve">Erica asked Ron how </w:t>
      </w:r>
      <w:r>
        <w:t>the ice cream</w:t>
      </w:r>
      <w:r w:rsidRPr="00AF01C6">
        <w:t xml:space="preserve"> tasted.</w:t>
      </w:r>
    </w:p>
    <w:p w:rsidR="008D036B" w:rsidRPr="00483A3C" w:rsidRDefault="008D036B" w:rsidP="008D036B">
      <w:pPr>
        <w:pStyle w:val="AHead"/>
      </w:pPr>
      <w:r w:rsidRPr="00BC5B6B">
        <w:rPr>
          <w:highlight w:val="yellow"/>
        </w:rPr>
        <w:br w:type="column"/>
      </w:r>
      <w:r w:rsidRPr="00483A3C">
        <w:lastRenderedPageBreak/>
        <w:t>Unit 8</w:t>
      </w:r>
    </w:p>
    <w:p w:rsidR="008D036B" w:rsidRPr="00483A3C" w:rsidRDefault="008D036B" w:rsidP="008D036B">
      <w:pPr>
        <w:pStyle w:val="Bhead"/>
      </w:pPr>
      <w:r w:rsidRPr="00483A3C">
        <w:t>Vocabulary</w:t>
      </w:r>
    </w:p>
    <w:p w:rsidR="008D036B" w:rsidRPr="00483A3C" w:rsidRDefault="008D036B" w:rsidP="008D036B">
      <w:pPr>
        <w:pStyle w:val="Rubric"/>
        <w:numPr>
          <w:ilvl w:val="0"/>
          <w:numId w:val="60"/>
        </w:numPr>
      </w:pPr>
    </w:p>
    <w:p w:rsidR="008D036B" w:rsidRPr="00483A3C" w:rsidRDefault="00483A3C" w:rsidP="008D036B">
      <w:pPr>
        <w:pStyle w:val="Textnumbered"/>
        <w:numPr>
          <w:ilvl w:val="0"/>
          <w:numId w:val="61"/>
        </w:numPr>
      </w:pPr>
      <w:r w:rsidRPr="00483A3C">
        <w:t>repetitive</w:t>
      </w:r>
    </w:p>
    <w:p w:rsidR="006A22ED" w:rsidRPr="00483A3C" w:rsidRDefault="00483A3C" w:rsidP="008D036B">
      <w:pPr>
        <w:pStyle w:val="Textnumbered"/>
        <w:numPr>
          <w:ilvl w:val="0"/>
          <w:numId w:val="61"/>
        </w:numPr>
      </w:pPr>
      <w:r w:rsidRPr="00483A3C">
        <w:t>highly-skilled</w:t>
      </w:r>
    </w:p>
    <w:p w:rsidR="006A22ED" w:rsidRPr="00483A3C" w:rsidRDefault="00483A3C" w:rsidP="008D036B">
      <w:pPr>
        <w:pStyle w:val="Textnumbered"/>
        <w:numPr>
          <w:ilvl w:val="0"/>
          <w:numId w:val="61"/>
        </w:numPr>
      </w:pPr>
      <w:r w:rsidRPr="00483A3C">
        <w:t>worthwhile</w:t>
      </w:r>
    </w:p>
    <w:p w:rsidR="006A22ED" w:rsidRPr="00483A3C" w:rsidRDefault="00483A3C" w:rsidP="008D036B">
      <w:pPr>
        <w:pStyle w:val="Textnumbered"/>
        <w:numPr>
          <w:ilvl w:val="0"/>
          <w:numId w:val="61"/>
        </w:numPr>
      </w:pPr>
      <w:r w:rsidRPr="00483A3C">
        <w:t>dead-end</w:t>
      </w:r>
    </w:p>
    <w:p w:rsidR="006A22ED" w:rsidRPr="00483A3C" w:rsidRDefault="00483A3C" w:rsidP="008D036B">
      <w:pPr>
        <w:pStyle w:val="Textnumbered"/>
        <w:numPr>
          <w:ilvl w:val="0"/>
          <w:numId w:val="61"/>
        </w:numPr>
      </w:pPr>
      <w:r w:rsidRPr="00483A3C">
        <w:t>glamorous</w:t>
      </w:r>
    </w:p>
    <w:p w:rsidR="006A22ED" w:rsidRPr="00483A3C" w:rsidRDefault="00483A3C" w:rsidP="008D036B">
      <w:pPr>
        <w:pStyle w:val="Textnumbered"/>
        <w:numPr>
          <w:ilvl w:val="0"/>
          <w:numId w:val="61"/>
        </w:numPr>
      </w:pPr>
      <w:r w:rsidRPr="00483A3C">
        <w:t>varied</w:t>
      </w:r>
    </w:p>
    <w:p w:rsidR="006A22ED" w:rsidRPr="00483A3C" w:rsidRDefault="00233CE4" w:rsidP="008D036B">
      <w:pPr>
        <w:pStyle w:val="Textnumbered"/>
        <w:numPr>
          <w:ilvl w:val="0"/>
          <w:numId w:val="61"/>
        </w:numPr>
      </w:pPr>
      <w:r>
        <w:t>high-flying</w:t>
      </w:r>
    </w:p>
    <w:p w:rsidR="006A22ED" w:rsidRPr="00483A3C" w:rsidRDefault="00233CE4" w:rsidP="008D036B">
      <w:pPr>
        <w:pStyle w:val="Textnumbered"/>
        <w:numPr>
          <w:ilvl w:val="0"/>
          <w:numId w:val="61"/>
        </w:numPr>
      </w:pPr>
      <w:r>
        <w:t>challenging</w:t>
      </w:r>
    </w:p>
    <w:p w:rsidR="006A22ED" w:rsidRPr="00483A3C" w:rsidRDefault="006A22ED" w:rsidP="006A22ED">
      <w:pPr>
        <w:pStyle w:val="Rubric"/>
      </w:pPr>
    </w:p>
    <w:p w:rsidR="006A22ED" w:rsidRPr="00483A3C" w:rsidRDefault="00483A3C" w:rsidP="006A22ED">
      <w:pPr>
        <w:pStyle w:val="Textnumbered"/>
        <w:numPr>
          <w:ilvl w:val="0"/>
          <w:numId w:val="62"/>
        </w:numPr>
      </w:pPr>
      <w:r w:rsidRPr="00483A3C">
        <w:t>thrown</w:t>
      </w:r>
      <w:r w:rsidR="006A22ED" w:rsidRPr="00483A3C">
        <w:t xml:space="preserve">, </w:t>
      </w:r>
      <w:r w:rsidRPr="00483A3C">
        <w:t>D</w:t>
      </w:r>
    </w:p>
    <w:p w:rsidR="006A22ED" w:rsidRPr="00483A3C" w:rsidRDefault="00483A3C" w:rsidP="006A22ED">
      <w:pPr>
        <w:pStyle w:val="Textnumbered"/>
        <w:numPr>
          <w:ilvl w:val="0"/>
          <w:numId w:val="62"/>
        </w:numPr>
      </w:pPr>
      <w:r w:rsidRPr="00483A3C">
        <w:t>rose</w:t>
      </w:r>
      <w:r w:rsidR="006A22ED" w:rsidRPr="00483A3C">
        <w:t xml:space="preserve">, </w:t>
      </w:r>
      <w:r w:rsidRPr="00483A3C">
        <w:t>A</w:t>
      </w:r>
    </w:p>
    <w:p w:rsidR="006A22ED" w:rsidRPr="00483A3C" w:rsidRDefault="00483A3C" w:rsidP="006A22ED">
      <w:pPr>
        <w:pStyle w:val="Textnumbered"/>
        <w:numPr>
          <w:ilvl w:val="0"/>
          <w:numId w:val="62"/>
        </w:numPr>
      </w:pPr>
      <w:r w:rsidRPr="00483A3C">
        <w:t>feet</w:t>
      </w:r>
      <w:r w:rsidR="006A22ED" w:rsidRPr="00483A3C">
        <w:t xml:space="preserve">, </w:t>
      </w:r>
      <w:r w:rsidRPr="00483A3C">
        <w:t>C</w:t>
      </w:r>
    </w:p>
    <w:p w:rsidR="006A22ED" w:rsidRPr="00483A3C" w:rsidRDefault="00483A3C" w:rsidP="006A22ED">
      <w:pPr>
        <w:pStyle w:val="Textnumbered"/>
        <w:numPr>
          <w:ilvl w:val="0"/>
          <w:numId w:val="62"/>
        </w:numPr>
      </w:pPr>
      <w:r w:rsidRPr="00483A3C">
        <w:t>plate</w:t>
      </w:r>
      <w:r w:rsidR="006A22ED" w:rsidRPr="00483A3C">
        <w:t xml:space="preserve">, </w:t>
      </w:r>
      <w:r w:rsidRPr="00483A3C">
        <w:t>E</w:t>
      </w:r>
    </w:p>
    <w:p w:rsidR="006A22ED" w:rsidRPr="00483A3C" w:rsidRDefault="00483A3C" w:rsidP="006A22ED">
      <w:pPr>
        <w:pStyle w:val="Textnumbered"/>
        <w:numPr>
          <w:ilvl w:val="0"/>
          <w:numId w:val="62"/>
        </w:numPr>
      </w:pPr>
      <w:r w:rsidRPr="00483A3C">
        <w:t>rolling</w:t>
      </w:r>
      <w:r w:rsidR="006A22ED" w:rsidRPr="00483A3C">
        <w:t xml:space="preserve">, </w:t>
      </w:r>
      <w:r w:rsidRPr="00483A3C">
        <w:t>B</w:t>
      </w:r>
    </w:p>
    <w:p w:rsidR="006A22ED" w:rsidRPr="00483A3C" w:rsidRDefault="00483A3C" w:rsidP="006A22ED">
      <w:pPr>
        <w:pStyle w:val="Textnumbered"/>
        <w:numPr>
          <w:ilvl w:val="0"/>
          <w:numId w:val="62"/>
        </w:numPr>
      </w:pPr>
      <w:r w:rsidRPr="00483A3C">
        <w:t>showed</w:t>
      </w:r>
      <w:r w:rsidR="006A22ED" w:rsidRPr="00483A3C">
        <w:t xml:space="preserve">, </w:t>
      </w:r>
      <w:r w:rsidRPr="00483A3C">
        <w:t>F</w:t>
      </w:r>
    </w:p>
    <w:p w:rsidR="006A22ED" w:rsidRPr="00483A3C" w:rsidRDefault="006A22ED" w:rsidP="006A22ED">
      <w:pPr>
        <w:pStyle w:val="Rubric"/>
      </w:pPr>
    </w:p>
    <w:p w:rsidR="006A22ED" w:rsidRPr="00483A3C" w:rsidRDefault="006A22ED" w:rsidP="006A22ED">
      <w:pPr>
        <w:pStyle w:val="Textnumbered"/>
        <w:numPr>
          <w:ilvl w:val="0"/>
          <w:numId w:val="63"/>
        </w:numPr>
      </w:pPr>
      <w:r w:rsidRPr="00483A3C">
        <w:t>a</w:t>
      </w:r>
    </w:p>
    <w:p w:rsidR="006A22ED" w:rsidRPr="00483A3C" w:rsidRDefault="00483A3C" w:rsidP="006A22ED">
      <w:pPr>
        <w:pStyle w:val="Textnumbered"/>
        <w:numPr>
          <w:ilvl w:val="0"/>
          <w:numId w:val="63"/>
        </w:numPr>
      </w:pPr>
      <w:r w:rsidRPr="00483A3C">
        <w:t>a</w:t>
      </w:r>
    </w:p>
    <w:p w:rsidR="006A22ED" w:rsidRPr="00483A3C" w:rsidRDefault="00483A3C" w:rsidP="006A22ED">
      <w:pPr>
        <w:pStyle w:val="Textnumbered"/>
        <w:numPr>
          <w:ilvl w:val="0"/>
          <w:numId w:val="63"/>
        </w:numPr>
      </w:pPr>
      <w:r w:rsidRPr="00483A3C">
        <w:t>b</w:t>
      </w:r>
    </w:p>
    <w:p w:rsidR="006A22ED" w:rsidRPr="00483A3C" w:rsidRDefault="00483A3C" w:rsidP="006A22ED">
      <w:pPr>
        <w:pStyle w:val="Textnumbered"/>
        <w:numPr>
          <w:ilvl w:val="0"/>
          <w:numId w:val="63"/>
        </w:numPr>
      </w:pPr>
      <w:r w:rsidRPr="00483A3C">
        <w:t>c</w:t>
      </w:r>
    </w:p>
    <w:p w:rsidR="006A22ED" w:rsidRPr="00483A3C" w:rsidRDefault="00483A3C" w:rsidP="006A22ED">
      <w:pPr>
        <w:pStyle w:val="Textnumbered"/>
        <w:numPr>
          <w:ilvl w:val="0"/>
          <w:numId w:val="63"/>
        </w:numPr>
      </w:pPr>
      <w:r w:rsidRPr="00483A3C">
        <w:t>c</w:t>
      </w:r>
    </w:p>
    <w:p w:rsidR="006A22ED" w:rsidRPr="00483A3C" w:rsidRDefault="00483A3C" w:rsidP="006A22ED">
      <w:pPr>
        <w:pStyle w:val="Textnumbered"/>
        <w:numPr>
          <w:ilvl w:val="0"/>
          <w:numId w:val="63"/>
        </w:numPr>
      </w:pPr>
      <w:r w:rsidRPr="00483A3C">
        <w:t>b</w:t>
      </w:r>
    </w:p>
    <w:p w:rsidR="006A22ED" w:rsidRPr="00483A3C" w:rsidRDefault="00483A3C" w:rsidP="006A22ED">
      <w:pPr>
        <w:pStyle w:val="Textnumbered"/>
        <w:numPr>
          <w:ilvl w:val="0"/>
          <w:numId w:val="63"/>
        </w:numPr>
      </w:pPr>
      <w:r w:rsidRPr="00483A3C">
        <w:t>c</w:t>
      </w:r>
    </w:p>
    <w:p w:rsidR="006A22ED" w:rsidRPr="00483A3C" w:rsidRDefault="00483A3C" w:rsidP="006A22ED">
      <w:pPr>
        <w:pStyle w:val="Textnumbered"/>
        <w:numPr>
          <w:ilvl w:val="0"/>
          <w:numId w:val="63"/>
        </w:numPr>
      </w:pPr>
      <w:r w:rsidRPr="00483A3C">
        <w:t>b</w:t>
      </w:r>
    </w:p>
    <w:p w:rsidR="006A22ED" w:rsidRPr="00483A3C" w:rsidRDefault="00483A3C" w:rsidP="006A22ED">
      <w:pPr>
        <w:pStyle w:val="Textnumbered"/>
        <w:numPr>
          <w:ilvl w:val="0"/>
          <w:numId w:val="63"/>
        </w:numPr>
      </w:pPr>
      <w:r w:rsidRPr="00483A3C">
        <w:t>b</w:t>
      </w:r>
    </w:p>
    <w:p w:rsidR="006A22ED" w:rsidRPr="00483A3C" w:rsidRDefault="00483A3C" w:rsidP="006A22ED">
      <w:pPr>
        <w:pStyle w:val="Textnumbered"/>
        <w:numPr>
          <w:ilvl w:val="0"/>
          <w:numId w:val="63"/>
        </w:numPr>
      </w:pPr>
      <w:r w:rsidRPr="00483A3C">
        <w:t>a</w:t>
      </w:r>
    </w:p>
    <w:p w:rsidR="006A22ED" w:rsidRPr="00483A3C" w:rsidRDefault="006A22ED" w:rsidP="006A22ED">
      <w:pPr>
        <w:pStyle w:val="Rubric"/>
      </w:pPr>
      <w:r w:rsidRPr="00483A3C">
        <w:br w:type="column"/>
      </w:r>
    </w:p>
    <w:p w:rsidR="006A22ED" w:rsidRPr="00483A3C" w:rsidRDefault="006A22ED" w:rsidP="006A22ED">
      <w:pPr>
        <w:pStyle w:val="Textnumbered"/>
        <w:numPr>
          <w:ilvl w:val="0"/>
          <w:numId w:val="64"/>
        </w:numPr>
      </w:pPr>
      <w:r w:rsidRPr="00483A3C">
        <w:t>C</w:t>
      </w:r>
    </w:p>
    <w:p w:rsidR="006A22ED" w:rsidRPr="00483A3C" w:rsidRDefault="00483A3C" w:rsidP="006A22ED">
      <w:pPr>
        <w:pStyle w:val="Textnumbered"/>
        <w:numPr>
          <w:ilvl w:val="0"/>
          <w:numId w:val="64"/>
        </w:numPr>
      </w:pPr>
      <w:r w:rsidRPr="00483A3C">
        <w:t>F</w:t>
      </w:r>
    </w:p>
    <w:p w:rsidR="006A22ED" w:rsidRPr="00483A3C" w:rsidRDefault="00483A3C" w:rsidP="006A22ED">
      <w:pPr>
        <w:pStyle w:val="Textnumbered"/>
        <w:numPr>
          <w:ilvl w:val="0"/>
          <w:numId w:val="64"/>
        </w:numPr>
      </w:pPr>
      <w:r w:rsidRPr="00483A3C">
        <w:t>B</w:t>
      </w:r>
    </w:p>
    <w:p w:rsidR="006A22ED" w:rsidRPr="00483A3C" w:rsidRDefault="00483A3C" w:rsidP="006A22ED">
      <w:pPr>
        <w:pStyle w:val="Textnumbered"/>
        <w:numPr>
          <w:ilvl w:val="0"/>
          <w:numId w:val="64"/>
        </w:numPr>
      </w:pPr>
      <w:r w:rsidRPr="00483A3C">
        <w:t>A</w:t>
      </w:r>
    </w:p>
    <w:p w:rsidR="006A22ED" w:rsidRPr="00483A3C" w:rsidRDefault="00483A3C" w:rsidP="006A22ED">
      <w:pPr>
        <w:pStyle w:val="Textnumbered"/>
        <w:numPr>
          <w:ilvl w:val="0"/>
          <w:numId w:val="64"/>
        </w:numPr>
      </w:pPr>
      <w:r w:rsidRPr="00483A3C">
        <w:t>D</w:t>
      </w:r>
    </w:p>
    <w:p w:rsidR="006A22ED" w:rsidRPr="00483A3C" w:rsidRDefault="00483A3C" w:rsidP="006A22ED">
      <w:pPr>
        <w:pStyle w:val="Textnumbered"/>
        <w:numPr>
          <w:ilvl w:val="0"/>
          <w:numId w:val="64"/>
        </w:numPr>
      </w:pPr>
      <w:r w:rsidRPr="00483A3C">
        <w:t>E</w:t>
      </w:r>
    </w:p>
    <w:p w:rsidR="006A22ED" w:rsidRPr="00483A3C" w:rsidRDefault="006A22ED" w:rsidP="006A22ED">
      <w:pPr>
        <w:pStyle w:val="Bhead"/>
      </w:pPr>
      <w:r w:rsidRPr="00483A3C">
        <w:t>Grammar</w:t>
      </w:r>
    </w:p>
    <w:p w:rsidR="006A22ED" w:rsidRPr="00483A3C" w:rsidRDefault="006A22ED" w:rsidP="006A22ED">
      <w:pPr>
        <w:pStyle w:val="Rubric"/>
      </w:pPr>
    </w:p>
    <w:p w:rsidR="006A22ED" w:rsidRPr="00483A3C" w:rsidRDefault="00483A3C" w:rsidP="006A22ED">
      <w:pPr>
        <w:pStyle w:val="Textnumbered"/>
        <w:numPr>
          <w:ilvl w:val="0"/>
          <w:numId w:val="65"/>
        </w:numPr>
      </w:pPr>
      <w:r w:rsidRPr="00483A3C">
        <w:t>had taken</w:t>
      </w:r>
    </w:p>
    <w:p w:rsidR="006A22ED" w:rsidRPr="00483A3C" w:rsidRDefault="00483A3C" w:rsidP="006A22ED">
      <w:pPr>
        <w:pStyle w:val="Textnumbered"/>
        <w:numPr>
          <w:ilvl w:val="0"/>
          <w:numId w:val="65"/>
        </w:numPr>
      </w:pPr>
      <w:r w:rsidRPr="00483A3C">
        <w:t>wouldn’t have attended</w:t>
      </w:r>
    </w:p>
    <w:p w:rsidR="006A22ED" w:rsidRPr="00483A3C" w:rsidRDefault="00483A3C" w:rsidP="006A22ED">
      <w:pPr>
        <w:pStyle w:val="Textnumbered"/>
        <w:numPr>
          <w:ilvl w:val="0"/>
          <w:numId w:val="65"/>
        </w:numPr>
      </w:pPr>
      <w:r w:rsidRPr="00483A3C">
        <w:t>wouldn’t have gone</w:t>
      </w:r>
    </w:p>
    <w:p w:rsidR="006A22ED" w:rsidRPr="00483A3C" w:rsidRDefault="00483A3C" w:rsidP="006A22ED">
      <w:pPr>
        <w:pStyle w:val="Textnumbered"/>
        <w:numPr>
          <w:ilvl w:val="0"/>
          <w:numId w:val="65"/>
        </w:numPr>
      </w:pPr>
      <w:r w:rsidRPr="00483A3C">
        <w:t>would you have done</w:t>
      </w:r>
    </w:p>
    <w:p w:rsidR="006A22ED" w:rsidRPr="00483A3C" w:rsidRDefault="00483A3C" w:rsidP="006A22ED">
      <w:pPr>
        <w:pStyle w:val="Textnumbered"/>
        <w:numPr>
          <w:ilvl w:val="0"/>
          <w:numId w:val="65"/>
        </w:numPr>
      </w:pPr>
      <w:r w:rsidRPr="00483A3C">
        <w:t>wouldn’t have protested</w:t>
      </w:r>
    </w:p>
    <w:p w:rsidR="006A22ED" w:rsidRPr="00483A3C" w:rsidRDefault="00483A3C" w:rsidP="006A22ED">
      <w:pPr>
        <w:pStyle w:val="Textnumbered"/>
        <w:numPr>
          <w:ilvl w:val="0"/>
          <w:numId w:val="65"/>
        </w:numPr>
      </w:pPr>
      <w:r w:rsidRPr="00483A3C">
        <w:t>had been</w:t>
      </w:r>
    </w:p>
    <w:p w:rsidR="006A22ED" w:rsidRPr="00483A3C" w:rsidRDefault="00483A3C" w:rsidP="006A22ED">
      <w:pPr>
        <w:pStyle w:val="Textnumbered"/>
        <w:numPr>
          <w:ilvl w:val="0"/>
          <w:numId w:val="65"/>
        </w:numPr>
      </w:pPr>
      <w:r w:rsidRPr="00483A3C">
        <w:t>had attacked</w:t>
      </w:r>
    </w:p>
    <w:p w:rsidR="006A22ED" w:rsidRPr="00483A3C" w:rsidRDefault="00483A3C" w:rsidP="006A22ED">
      <w:pPr>
        <w:pStyle w:val="Textnumbered"/>
        <w:numPr>
          <w:ilvl w:val="0"/>
          <w:numId w:val="65"/>
        </w:numPr>
      </w:pPr>
      <w:r w:rsidRPr="00483A3C">
        <w:t>Would you have found</w:t>
      </w:r>
    </w:p>
    <w:p w:rsidR="006A22ED" w:rsidRPr="00483A3C" w:rsidRDefault="006A22ED" w:rsidP="006A22ED">
      <w:pPr>
        <w:pStyle w:val="Rubric"/>
      </w:pPr>
    </w:p>
    <w:p w:rsidR="006A22ED" w:rsidRPr="00483A3C" w:rsidRDefault="006A22ED" w:rsidP="006A22ED">
      <w:pPr>
        <w:pStyle w:val="Textnumbered"/>
        <w:numPr>
          <w:ilvl w:val="0"/>
          <w:numId w:val="66"/>
        </w:numPr>
      </w:pPr>
      <w:r w:rsidRPr="00483A3C">
        <w:t xml:space="preserve">I wish / </w:t>
      </w:r>
      <w:proofErr w:type="gramStart"/>
      <w:r w:rsidRPr="00483A3C">
        <w:t>If</w:t>
      </w:r>
      <w:proofErr w:type="gramEnd"/>
      <w:r w:rsidRPr="00483A3C">
        <w:t xml:space="preserve"> only </w:t>
      </w:r>
      <w:r w:rsidR="00483A3C" w:rsidRPr="00483A3C">
        <w:t>Sarah had done well in the test</w:t>
      </w:r>
      <w:r w:rsidRPr="00483A3C">
        <w:t>.</w:t>
      </w:r>
    </w:p>
    <w:p w:rsidR="006A22ED" w:rsidRPr="00483A3C" w:rsidRDefault="006A22ED" w:rsidP="006A22ED">
      <w:pPr>
        <w:pStyle w:val="Textnumbered"/>
        <w:numPr>
          <w:ilvl w:val="0"/>
          <w:numId w:val="66"/>
        </w:numPr>
      </w:pPr>
      <w:r w:rsidRPr="00483A3C">
        <w:t xml:space="preserve">I wish / </w:t>
      </w:r>
      <w:proofErr w:type="gramStart"/>
      <w:r w:rsidRPr="00483A3C">
        <w:t>If</w:t>
      </w:r>
      <w:proofErr w:type="gramEnd"/>
      <w:r w:rsidRPr="00483A3C">
        <w:t xml:space="preserve"> only </w:t>
      </w:r>
      <w:r w:rsidR="00483A3C" w:rsidRPr="00483A3C">
        <w:t>Emma had got the summer job</w:t>
      </w:r>
      <w:r w:rsidRPr="00483A3C">
        <w:t>.</w:t>
      </w:r>
    </w:p>
    <w:p w:rsidR="006A22ED" w:rsidRPr="00483A3C" w:rsidRDefault="006A22ED" w:rsidP="006A22ED">
      <w:pPr>
        <w:pStyle w:val="Textnumbered"/>
        <w:numPr>
          <w:ilvl w:val="0"/>
          <w:numId w:val="66"/>
        </w:numPr>
      </w:pPr>
      <w:r w:rsidRPr="00483A3C">
        <w:t xml:space="preserve">I wish / </w:t>
      </w:r>
      <w:proofErr w:type="gramStart"/>
      <w:r w:rsidRPr="00483A3C">
        <w:t>If</w:t>
      </w:r>
      <w:proofErr w:type="gramEnd"/>
      <w:r w:rsidRPr="00483A3C">
        <w:t xml:space="preserve"> only </w:t>
      </w:r>
      <w:r w:rsidR="00483A3C" w:rsidRPr="00483A3C">
        <w:t>the protesters hadn’t been driven to jail after the strike</w:t>
      </w:r>
      <w:r w:rsidRPr="00483A3C">
        <w:t>.</w:t>
      </w:r>
    </w:p>
    <w:p w:rsidR="006A22ED" w:rsidRPr="00483A3C" w:rsidRDefault="006A22ED" w:rsidP="006A22ED">
      <w:pPr>
        <w:pStyle w:val="Textnumbered"/>
        <w:numPr>
          <w:ilvl w:val="0"/>
          <w:numId w:val="66"/>
        </w:numPr>
      </w:pPr>
      <w:r w:rsidRPr="00483A3C">
        <w:t xml:space="preserve">I wish / </w:t>
      </w:r>
      <w:proofErr w:type="gramStart"/>
      <w:r w:rsidRPr="00483A3C">
        <w:t>If</w:t>
      </w:r>
      <w:proofErr w:type="gramEnd"/>
      <w:r w:rsidRPr="00483A3C">
        <w:t xml:space="preserve"> only </w:t>
      </w:r>
      <w:r w:rsidR="00483A3C" w:rsidRPr="00483A3C">
        <w:t>Sam went on holiday in the summer</w:t>
      </w:r>
      <w:r w:rsidRPr="00483A3C">
        <w:t>.</w:t>
      </w:r>
    </w:p>
    <w:p w:rsidR="006A22ED" w:rsidRPr="00483A3C" w:rsidRDefault="006A22ED" w:rsidP="006A22ED">
      <w:pPr>
        <w:pStyle w:val="Textnumbered"/>
        <w:numPr>
          <w:ilvl w:val="0"/>
          <w:numId w:val="66"/>
        </w:numPr>
      </w:pPr>
      <w:r w:rsidRPr="00483A3C">
        <w:t xml:space="preserve">I wish / </w:t>
      </w:r>
      <w:proofErr w:type="gramStart"/>
      <w:r w:rsidRPr="00483A3C">
        <w:t>If</w:t>
      </w:r>
      <w:proofErr w:type="gramEnd"/>
      <w:r w:rsidRPr="00483A3C">
        <w:t xml:space="preserve"> only </w:t>
      </w:r>
      <w:r w:rsidR="00483A3C" w:rsidRPr="00483A3C">
        <w:t>I knew somebody in this city</w:t>
      </w:r>
      <w:r w:rsidRPr="00483A3C">
        <w:t>.</w:t>
      </w:r>
    </w:p>
    <w:p w:rsidR="006A22ED" w:rsidRPr="00483A3C" w:rsidRDefault="006A22ED" w:rsidP="006A22ED">
      <w:pPr>
        <w:pStyle w:val="Textnumbered"/>
        <w:numPr>
          <w:ilvl w:val="0"/>
          <w:numId w:val="66"/>
        </w:numPr>
      </w:pPr>
      <w:r w:rsidRPr="00483A3C">
        <w:t xml:space="preserve">I wish / </w:t>
      </w:r>
      <w:proofErr w:type="gramStart"/>
      <w:r w:rsidRPr="00483A3C">
        <w:t>If</w:t>
      </w:r>
      <w:proofErr w:type="gramEnd"/>
      <w:r w:rsidRPr="00483A3C">
        <w:t xml:space="preserve"> only </w:t>
      </w:r>
      <w:r w:rsidR="00483A3C" w:rsidRPr="00483A3C">
        <w:t>we had taken part in the march</w:t>
      </w:r>
      <w:r w:rsidRPr="00483A3C">
        <w:t>.</w:t>
      </w:r>
    </w:p>
    <w:p w:rsidR="006A22ED" w:rsidRPr="00483A3C" w:rsidRDefault="006A22ED" w:rsidP="006A22ED">
      <w:pPr>
        <w:pStyle w:val="Textnumbered"/>
        <w:numPr>
          <w:ilvl w:val="0"/>
          <w:numId w:val="66"/>
        </w:numPr>
      </w:pPr>
      <w:r w:rsidRPr="00483A3C">
        <w:t xml:space="preserve">I wish / </w:t>
      </w:r>
      <w:proofErr w:type="gramStart"/>
      <w:r w:rsidRPr="00483A3C">
        <w:t>If</w:t>
      </w:r>
      <w:proofErr w:type="gramEnd"/>
      <w:r w:rsidRPr="00483A3C">
        <w:t xml:space="preserve"> only </w:t>
      </w:r>
      <w:r w:rsidR="00483A3C" w:rsidRPr="00483A3C">
        <w:t>Dave hadn’t stood on the bus all the way to work</w:t>
      </w:r>
      <w:r w:rsidRPr="00483A3C">
        <w:t>.</w:t>
      </w:r>
    </w:p>
    <w:p w:rsidR="006A22ED" w:rsidRPr="00483A3C" w:rsidRDefault="006A22ED" w:rsidP="006A22ED">
      <w:pPr>
        <w:pStyle w:val="Textnumbered"/>
        <w:numPr>
          <w:ilvl w:val="0"/>
          <w:numId w:val="66"/>
        </w:numPr>
      </w:pPr>
      <w:r w:rsidRPr="00483A3C">
        <w:t xml:space="preserve">I wish / </w:t>
      </w:r>
      <w:proofErr w:type="gramStart"/>
      <w:r w:rsidRPr="00483A3C">
        <w:t>If</w:t>
      </w:r>
      <w:proofErr w:type="gramEnd"/>
      <w:r w:rsidRPr="00483A3C">
        <w:t xml:space="preserve"> only </w:t>
      </w:r>
      <w:r w:rsidR="00483A3C" w:rsidRPr="00483A3C">
        <w:t>Maria didn’t have a repetitive job.</w:t>
      </w:r>
    </w:p>
    <w:p w:rsidR="006A22ED" w:rsidRPr="007E3227" w:rsidRDefault="006A22ED" w:rsidP="006A22ED">
      <w:pPr>
        <w:pStyle w:val="Rubric"/>
      </w:pPr>
      <w:r w:rsidRPr="007E3227">
        <w:br w:type="column"/>
      </w:r>
    </w:p>
    <w:p w:rsidR="006A22ED" w:rsidRPr="007E3227" w:rsidRDefault="006A22ED" w:rsidP="006A22ED">
      <w:pPr>
        <w:pStyle w:val="Textnumbered"/>
        <w:numPr>
          <w:ilvl w:val="0"/>
          <w:numId w:val="67"/>
        </w:numPr>
      </w:pPr>
      <w:r w:rsidRPr="007E3227">
        <w:t>can’t have left</w:t>
      </w:r>
    </w:p>
    <w:p w:rsidR="006A22ED" w:rsidRPr="007E3227" w:rsidRDefault="006A22ED" w:rsidP="006A22ED">
      <w:pPr>
        <w:pStyle w:val="Textnumbered"/>
        <w:numPr>
          <w:ilvl w:val="0"/>
          <w:numId w:val="67"/>
        </w:numPr>
      </w:pPr>
      <w:r w:rsidRPr="007E3227">
        <w:t>might have decided</w:t>
      </w:r>
    </w:p>
    <w:p w:rsidR="006A22ED" w:rsidRPr="007E3227" w:rsidRDefault="00483A3C" w:rsidP="006A22ED">
      <w:pPr>
        <w:pStyle w:val="Textnumbered"/>
        <w:numPr>
          <w:ilvl w:val="0"/>
          <w:numId w:val="67"/>
        </w:numPr>
      </w:pPr>
      <w:r w:rsidRPr="007E3227">
        <w:t xml:space="preserve">can’t </w:t>
      </w:r>
      <w:r w:rsidR="006A22ED" w:rsidRPr="007E3227">
        <w:t>have gone</w:t>
      </w:r>
    </w:p>
    <w:p w:rsidR="006A22ED" w:rsidRPr="007E3227" w:rsidRDefault="006A22ED" w:rsidP="006A22ED">
      <w:pPr>
        <w:pStyle w:val="Textnumbered"/>
        <w:numPr>
          <w:ilvl w:val="0"/>
          <w:numId w:val="67"/>
        </w:numPr>
      </w:pPr>
      <w:r w:rsidRPr="007E3227">
        <w:t xml:space="preserve">must have </w:t>
      </w:r>
      <w:r w:rsidR="007E3227" w:rsidRPr="007E3227">
        <w:t>had</w:t>
      </w:r>
    </w:p>
    <w:p w:rsidR="00B84771" w:rsidRPr="00C060B8" w:rsidRDefault="00B84771" w:rsidP="00B84771">
      <w:pPr>
        <w:pStyle w:val="AHead"/>
      </w:pPr>
      <w:r w:rsidRPr="00C060B8">
        <w:t>Unit 9</w:t>
      </w:r>
    </w:p>
    <w:p w:rsidR="007803E5" w:rsidRPr="00C060B8" w:rsidRDefault="007803E5" w:rsidP="007803E5">
      <w:pPr>
        <w:pStyle w:val="Bhead"/>
      </w:pPr>
      <w:r w:rsidRPr="00C060B8">
        <w:t>Vocabulary</w:t>
      </w:r>
    </w:p>
    <w:p w:rsidR="00B84771" w:rsidRPr="00C060B8" w:rsidRDefault="00B84771" w:rsidP="00B84771">
      <w:pPr>
        <w:pStyle w:val="Rubric"/>
        <w:numPr>
          <w:ilvl w:val="0"/>
          <w:numId w:val="68"/>
        </w:numPr>
      </w:pPr>
    </w:p>
    <w:p w:rsidR="007803E5" w:rsidRPr="00C060B8" w:rsidRDefault="00C060B8" w:rsidP="007803E5">
      <w:pPr>
        <w:pStyle w:val="Textnumbered"/>
        <w:numPr>
          <w:ilvl w:val="0"/>
          <w:numId w:val="69"/>
        </w:numPr>
      </w:pPr>
      <w:r w:rsidRPr="00C060B8">
        <w:t>get over</w:t>
      </w:r>
    </w:p>
    <w:p w:rsidR="007803E5" w:rsidRPr="00C060B8" w:rsidRDefault="00C060B8" w:rsidP="007803E5">
      <w:pPr>
        <w:pStyle w:val="Textnumbered"/>
        <w:numPr>
          <w:ilvl w:val="0"/>
          <w:numId w:val="69"/>
        </w:numPr>
      </w:pPr>
      <w:r w:rsidRPr="00C060B8">
        <w:t>make up</w:t>
      </w:r>
    </w:p>
    <w:p w:rsidR="007803E5" w:rsidRPr="00C060B8" w:rsidRDefault="00C060B8" w:rsidP="007803E5">
      <w:pPr>
        <w:pStyle w:val="Textnumbered"/>
        <w:numPr>
          <w:ilvl w:val="0"/>
          <w:numId w:val="69"/>
        </w:numPr>
      </w:pPr>
      <w:r w:rsidRPr="00C060B8">
        <w:t>hit it off</w:t>
      </w:r>
    </w:p>
    <w:p w:rsidR="007803E5" w:rsidRPr="00C060B8" w:rsidRDefault="00C060B8" w:rsidP="007803E5">
      <w:pPr>
        <w:pStyle w:val="Textnumbered"/>
        <w:numPr>
          <w:ilvl w:val="0"/>
          <w:numId w:val="69"/>
        </w:numPr>
      </w:pPr>
      <w:r w:rsidRPr="00C060B8">
        <w:t>catch up</w:t>
      </w:r>
    </w:p>
    <w:p w:rsidR="007803E5" w:rsidRPr="00C060B8" w:rsidRDefault="00C060B8" w:rsidP="007803E5">
      <w:pPr>
        <w:pStyle w:val="Textnumbered"/>
        <w:numPr>
          <w:ilvl w:val="0"/>
          <w:numId w:val="69"/>
        </w:numPr>
      </w:pPr>
      <w:r w:rsidRPr="00C060B8">
        <w:t>pick on</w:t>
      </w:r>
    </w:p>
    <w:p w:rsidR="007803E5" w:rsidRPr="00C060B8" w:rsidRDefault="00C060B8" w:rsidP="007803E5">
      <w:pPr>
        <w:pStyle w:val="Textnumbered"/>
        <w:numPr>
          <w:ilvl w:val="0"/>
          <w:numId w:val="69"/>
        </w:numPr>
      </w:pPr>
      <w:r w:rsidRPr="00C060B8">
        <w:t>open up</w:t>
      </w:r>
    </w:p>
    <w:p w:rsidR="007803E5" w:rsidRPr="00C060B8" w:rsidRDefault="00C060B8" w:rsidP="007803E5">
      <w:pPr>
        <w:pStyle w:val="Textnumbered"/>
        <w:numPr>
          <w:ilvl w:val="0"/>
          <w:numId w:val="69"/>
        </w:numPr>
      </w:pPr>
      <w:r w:rsidRPr="00C060B8">
        <w:t>run into</w:t>
      </w:r>
    </w:p>
    <w:p w:rsidR="007803E5" w:rsidRPr="00C060B8" w:rsidRDefault="00C060B8" w:rsidP="007803E5">
      <w:pPr>
        <w:pStyle w:val="Textnumbered"/>
        <w:numPr>
          <w:ilvl w:val="0"/>
          <w:numId w:val="69"/>
        </w:numPr>
      </w:pPr>
      <w:r w:rsidRPr="00C060B8">
        <w:t>stick up for</w:t>
      </w:r>
    </w:p>
    <w:p w:rsidR="007803E5" w:rsidRPr="00C060B8" w:rsidRDefault="007803E5" w:rsidP="007803E5">
      <w:pPr>
        <w:pStyle w:val="Rubric"/>
      </w:pPr>
    </w:p>
    <w:p w:rsidR="007803E5" w:rsidRPr="00C060B8" w:rsidRDefault="00C060B8" w:rsidP="007803E5">
      <w:pPr>
        <w:pStyle w:val="Textnumbered"/>
        <w:numPr>
          <w:ilvl w:val="0"/>
          <w:numId w:val="70"/>
        </w:numPr>
      </w:pPr>
      <w:r w:rsidRPr="00C060B8">
        <w:t>eventually</w:t>
      </w:r>
    </w:p>
    <w:p w:rsidR="007803E5" w:rsidRPr="00C060B8" w:rsidRDefault="00C060B8" w:rsidP="007803E5">
      <w:pPr>
        <w:pStyle w:val="Textnumbered"/>
        <w:numPr>
          <w:ilvl w:val="0"/>
          <w:numId w:val="70"/>
        </w:numPr>
      </w:pPr>
      <w:r w:rsidRPr="00C060B8">
        <w:t>latest</w:t>
      </w:r>
    </w:p>
    <w:p w:rsidR="007803E5" w:rsidRPr="00C060B8" w:rsidRDefault="00C060B8" w:rsidP="007803E5">
      <w:pPr>
        <w:pStyle w:val="Textnumbered"/>
        <w:numPr>
          <w:ilvl w:val="0"/>
          <w:numId w:val="70"/>
        </w:numPr>
      </w:pPr>
      <w:r w:rsidRPr="00C060B8">
        <w:t>Consequently</w:t>
      </w:r>
    </w:p>
    <w:p w:rsidR="007803E5" w:rsidRPr="00C060B8" w:rsidRDefault="00C060B8" w:rsidP="007803E5">
      <w:pPr>
        <w:pStyle w:val="Textnumbered"/>
        <w:numPr>
          <w:ilvl w:val="0"/>
          <w:numId w:val="70"/>
        </w:numPr>
      </w:pPr>
      <w:r w:rsidRPr="00C060B8">
        <w:t>sympathetic</w:t>
      </w:r>
    </w:p>
    <w:p w:rsidR="007803E5" w:rsidRPr="00C060B8" w:rsidRDefault="00C060B8" w:rsidP="007803E5">
      <w:pPr>
        <w:pStyle w:val="Textnumbered"/>
        <w:numPr>
          <w:ilvl w:val="0"/>
          <w:numId w:val="70"/>
        </w:numPr>
      </w:pPr>
      <w:r w:rsidRPr="00C060B8">
        <w:t>consistently</w:t>
      </w:r>
    </w:p>
    <w:p w:rsidR="007803E5" w:rsidRPr="00C060B8" w:rsidRDefault="00C060B8" w:rsidP="007803E5">
      <w:pPr>
        <w:pStyle w:val="Textnumbered"/>
        <w:numPr>
          <w:ilvl w:val="0"/>
          <w:numId w:val="70"/>
        </w:numPr>
      </w:pPr>
      <w:r w:rsidRPr="00C060B8">
        <w:t>Actually</w:t>
      </w:r>
    </w:p>
    <w:p w:rsidR="007803E5" w:rsidRPr="00C060B8" w:rsidRDefault="007803E5" w:rsidP="007803E5">
      <w:pPr>
        <w:pStyle w:val="Rubric"/>
      </w:pPr>
    </w:p>
    <w:p w:rsidR="007803E5" w:rsidRPr="00C060B8" w:rsidRDefault="00C060B8" w:rsidP="007803E5">
      <w:pPr>
        <w:pStyle w:val="Textnumbered"/>
        <w:numPr>
          <w:ilvl w:val="0"/>
          <w:numId w:val="71"/>
        </w:numPr>
      </w:pPr>
      <w:r w:rsidRPr="00C060B8">
        <w:t>C</w:t>
      </w:r>
    </w:p>
    <w:p w:rsidR="007803E5" w:rsidRPr="00C060B8" w:rsidRDefault="00C060B8" w:rsidP="007803E5">
      <w:pPr>
        <w:pStyle w:val="Textnumbered"/>
        <w:numPr>
          <w:ilvl w:val="0"/>
          <w:numId w:val="71"/>
        </w:numPr>
      </w:pPr>
      <w:r w:rsidRPr="00C060B8">
        <w:t>A</w:t>
      </w:r>
    </w:p>
    <w:p w:rsidR="007803E5" w:rsidRPr="00C060B8" w:rsidRDefault="00C060B8" w:rsidP="007803E5">
      <w:pPr>
        <w:pStyle w:val="Textnumbered"/>
        <w:numPr>
          <w:ilvl w:val="0"/>
          <w:numId w:val="71"/>
        </w:numPr>
      </w:pPr>
      <w:r w:rsidRPr="00C060B8">
        <w:t>F</w:t>
      </w:r>
    </w:p>
    <w:p w:rsidR="007803E5" w:rsidRPr="00C060B8" w:rsidRDefault="00C060B8" w:rsidP="007803E5">
      <w:pPr>
        <w:pStyle w:val="Textnumbered"/>
        <w:numPr>
          <w:ilvl w:val="0"/>
          <w:numId w:val="71"/>
        </w:numPr>
      </w:pPr>
      <w:r w:rsidRPr="00C060B8">
        <w:t>E</w:t>
      </w:r>
    </w:p>
    <w:p w:rsidR="007803E5" w:rsidRPr="00C060B8" w:rsidRDefault="00C060B8" w:rsidP="007803E5">
      <w:pPr>
        <w:pStyle w:val="Textnumbered"/>
        <w:numPr>
          <w:ilvl w:val="0"/>
          <w:numId w:val="71"/>
        </w:numPr>
      </w:pPr>
      <w:r w:rsidRPr="00C060B8">
        <w:t>B</w:t>
      </w:r>
    </w:p>
    <w:p w:rsidR="007803E5" w:rsidRPr="00C060B8" w:rsidRDefault="00C060B8" w:rsidP="007803E5">
      <w:pPr>
        <w:pStyle w:val="Textnumbered"/>
        <w:numPr>
          <w:ilvl w:val="0"/>
          <w:numId w:val="71"/>
        </w:numPr>
      </w:pPr>
      <w:r w:rsidRPr="00C060B8">
        <w:t>D</w:t>
      </w:r>
    </w:p>
    <w:p w:rsidR="007803E5" w:rsidRPr="009F3376" w:rsidRDefault="007803E5" w:rsidP="007803E5">
      <w:pPr>
        <w:pStyle w:val="Rubric"/>
      </w:pPr>
      <w:r w:rsidRPr="00BC5B6B">
        <w:rPr>
          <w:highlight w:val="yellow"/>
        </w:rPr>
        <w:br w:type="column"/>
      </w:r>
    </w:p>
    <w:p w:rsidR="007803E5" w:rsidRPr="009F3376" w:rsidRDefault="00C060B8" w:rsidP="007803E5">
      <w:pPr>
        <w:pStyle w:val="Textnumbered"/>
        <w:numPr>
          <w:ilvl w:val="0"/>
          <w:numId w:val="72"/>
        </w:numPr>
      </w:pPr>
      <w:r w:rsidRPr="009F3376">
        <w:t>book</w:t>
      </w:r>
    </w:p>
    <w:p w:rsidR="007803E5" w:rsidRPr="009F3376" w:rsidRDefault="00C060B8" w:rsidP="007803E5">
      <w:pPr>
        <w:pStyle w:val="Textnumbered"/>
        <w:numPr>
          <w:ilvl w:val="0"/>
          <w:numId w:val="72"/>
        </w:numPr>
      </w:pPr>
      <w:r w:rsidRPr="009F3376">
        <w:t>face</w:t>
      </w:r>
    </w:p>
    <w:p w:rsidR="007803E5" w:rsidRPr="009F3376" w:rsidRDefault="00C060B8" w:rsidP="007803E5">
      <w:pPr>
        <w:pStyle w:val="Textnumbered"/>
        <w:numPr>
          <w:ilvl w:val="0"/>
          <w:numId w:val="72"/>
        </w:numPr>
      </w:pPr>
      <w:r w:rsidRPr="009F3376">
        <w:t>apple</w:t>
      </w:r>
    </w:p>
    <w:p w:rsidR="007803E5" w:rsidRPr="009F3376" w:rsidRDefault="00C060B8" w:rsidP="007803E5">
      <w:pPr>
        <w:pStyle w:val="Textnumbered"/>
        <w:numPr>
          <w:ilvl w:val="0"/>
          <w:numId w:val="72"/>
        </w:numPr>
      </w:pPr>
      <w:r w:rsidRPr="009F3376">
        <w:t>Apple</w:t>
      </w:r>
    </w:p>
    <w:p w:rsidR="007803E5" w:rsidRPr="009F3376" w:rsidRDefault="00C060B8" w:rsidP="007803E5">
      <w:pPr>
        <w:pStyle w:val="Textnumbered"/>
        <w:numPr>
          <w:ilvl w:val="0"/>
          <w:numId w:val="72"/>
        </w:numPr>
      </w:pPr>
      <w:r w:rsidRPr="009F3376">
        <w:t>face</w:t>
      </w:r>
    </w:p>
    <w:p w:rsidR="007803E5" w:rsidRPr="009F3376" w:rsidRDefault="00C060B8" w:rsidP="007803E5">
      <w:pPr>
        <w:pStyle w:val="Textnumbered"/>
        <w:numPr>
          <w:ilvl w:val="0"/>
          <w:numId w:val="72"/>
        </w:numPr>
      </w:pPr>
      <w:r w:rsidRPr="009F3376">
        <w:t>book</w:t>
      </w:r>
    </w:p>
    <w:p w:rsidR="007803E5" w:rsidRPr="009F3376" w:rsidRDefault="00C060B8" w:rsidP="007803E5">
      <w:pPr>
        <w:pStyle w:val="Textnumbered"/>
        <w:numPr>
          <w:ilvl w:val="0"/>
          <w:numId w:val="72"/>
        </w:numPr>
      </w:pPr>
      <w:r w:rsidRPr="009F3376">
        <w:t>disc</w:t>
      </w:r>
    </w:p>
    <w:p w:rsidR="007803E5" w:rsidRPr="009F3376" w:rsidRDefault="00C060B8" w:rsidP="007803E5">
      <w:pPr>
        <w:pStyle w:val="Textnumbered"/>
        <w:numPr>
          <w:ilvl w:val="0"/>
          <w:numId w:val="72"/>
        </w:numPr>
      </w:pPr>
      <w:r w:rsidRPr="009F3376">
        <w:t>disc</w:t>
      </w:r>
    </w:p>
    <w:p w:rsidR="007803E5" w:rsidRPr="009E4E03" w:rsidRDefault="007803E5" w:rsidP="007803E5">
      <w:pPr>
        <w:pStyle w:val="Bhead"/>
      </w:pPr>
      <w:r w:rsidRPr="009E4E03">
        <w:t>Grammar</w:t>
      </w:r>
    </w:p>
    <w:p w:rsidR="007803E5" w:rsidRPr="009E4E03" w:rsidRDefault="007803E5" w:rsidP="007803E5">
      <w:pPr>
        <w:pStyle w:val="Rubric"/>
      </w:pPr>
    </w:p>
    <w:p w:rsidR="007803E5" w:rsidRPr="009E4E03" w:rsidRDefault="009F3376" w:rsidP="007803E5">
      <w:pPr>
        <w:pStyle w:val="Textnumbered"/>
        <w:numPr>
          <w:ilvl w:val="0"/>
          <w:numId w:val="73"/>
        </w:numPr>
      </w:pPr>
      <w:r w:rsidRPr="009E4E03">
        <w:t>where</w:t>
      </w:r>
    </w:p>
    <w:p w:rsidR="007803E5" w:rsidRPr="009E4E03" w:rsidRDefault="009F3376" w:rsidP="007803E5">
      <w:pPr>
        <w:pStyle w:val="Textnumbered"/>
        <w:numPr>
          <w:ilvl w:val="0"/>
          <w:numId w:val="73"/>
        </w:numPr>
      </w:pPr>
      <w:r w:rsidRPr="009E4E03">
        <w:t>whose</w:t>
      </w:r>
    </w:p>
    <w:p w:rsidR="007803E5" w:rsidRPr="009E4E03" w:rsidRDefault="009F3376" w:rsidP="007803E5">
      <w:pPr>
        <w:pStyle w:val="Textnumbered"/>
        <w:numPr>
          <w:ilvl w:val="0"/>
          <w:numId w:val="73"/>
        </w:numPr>
      </w:pPr>
      <w:r w:rsidRPr="009E4E03">
        <w:t>when</w:t>
      </w:r>
    </w:p>
    <w:p w:rsidR="007803E5" w:rsidRPr="009E4E03" w:rsidRDefault="009F3376" w:rsidP="007803E5">
      <w:pPr>
        <w:pStyle w:val="Textnumbered"/>
        <w:numPr>
          <w:ilvl w:val="0"/>
          <w:numId w:val="73"/>
        </w:numPr>
      </w:pPr>
      <w:r w:rsidRPr="009E4E03">
        <w:t>who</w:t>
      </w:r>
    </w:p>
    <w:p w:rsidR="007803E5" w:rsidRPr="009E4E03" w:rsidRDefault="009F3376" w:rsidP="007803E5">
      <w:pPr>
        <w:pStyle w:val="Textnumbered"/>
        <w:numPr>
          <w:ilvl w:val="0"/>
          <w:numId w:val="73"/>
        </w:numPr>
      </w:pPr>
      <w:r w:rsidRPr="009E4E03">
        <w:t>who</w:t>
      </w:r>
    </w:p>
    <w:p w:rsidR="007803E5" w:rsidRPr="009E4E03" w:rsidRDefault="009F3376" w:rsidP="007803E5">
      <w:pPr>
        <w:pStyle w:val="Textnumbered"/>
        <w:numPr>
          <w:ilvl w:val="0"/>
          <w:numId w:val="73"/>
        </w:numPr>
      </w:pPr>
      <w:r w:rsidRPr="009E4E03">
        <w:t>where</w:t>
      </w:r>
    </w:p>
    <w:p w:rsidR="007803E5" w:rsidRPr="009E4E03" w:rsidRDefault="009F3376" w:rsidP="007803E5">
      <w:pPr>
        <w:pStyle w:val="Textnumbered"/>
        <w:numPr>
          <w:ilvl w:val="0"/>
          <w:numId w:val="73"/>
        </w:numPr>
      </w:pPr>
      <w:r w:rsidRPr="009E4E03">
        <w:t>which</w:t>
      </w:r>
    </w:p>
    <w:p w:rsidR="007803E5" w:rsidRPr="009E4E03" w:rsidRDefault="009F3376" w:rsidP="007803E5">
      <w:pPr>
        <w:pStyle w:val="Textnumbered"/>
        <w:numPr>
          <w:ilvl w:val="0"/>
          <w:numId w:val="73"/>
        </w:numPr>
      </w:pPr>
      <w:r w:rsidRPr="009E4E03">
        <w:t>when</w:t>
      </w:r>
    </w:p>
    <w:p w:rsidR="007803E5" w:rsidRPr="009E4E03" w:rsidRDefault="007803E5" w:rsidP="007803E5">
      <w:pPr>
        <w:pStyle w:val="Rubric"/>
      </w:pPr>
    </w:p>
    <w:p w:rsidR="007803E5" w:rsidRPr="009E4E03" w:rsidRDefault="009E4E03" w:rsidP="007803E5">
      <w:pPr>
        <w:pStyle w:val="Textnumbered"/>
        <w:numPr>
          <w:ilvl w:val="0"/>
          <w:numId w:val="74"/>
        </w:numPr>
      </w:pPr>
      <w:r w:rsidRPr="009E4E03">
        <w:t>Gary belongs to an art society that / which does art classes twice a year.</w:t>
      </w:r>
    </w:p>
    <w:p w:rsidR="007803E5" w:rsidRPr="009E4E03" w:rsidRDefault="00833A8C" w:rsidP="007803E5">
      <w:pPr>
        <w:pStyle w:val="Textnumbered"/>
        <w:numPr>
          <w:ilvl w:val="0"/>
          <w:numId w:val="74"/>
        </w:numPr>
      </w:pPr>
      <w:r>
        <w:t>I don’t like the month of December</w:t>
      </w:r>
      <w:r w:rsidR="009E4E03" w:rsidRPr="009E4E03">
        <w:t xml:space="preserve"> when it starts to get really cold.</w:t>
      </w:r>
    </w:p>
    <w:p w:rsidR="007803E5" w:rsidRPr="009E4E03" w:rsidRDefault="009E4E03" w:rsidP="007803E5">
      <w:pPr>
        <w:pStyle w:val="Textnumbered"/>
        <w:numPr>
          <w:ilvl w:val="0"/>
          <w:numId w:val="74"/>
        </w:numPr>
      </w:pPr>
      <w:r w:rsidRPr="009E4E03">
        <w:t>I found an old board game that / which we used to play a lot when we were children.</w:t>
      </w:r>
    </w:p>
    <w:p w:rsidR="007803E5" w:rsidRPr="009E4E03" w:rsidRDefault="009E4E03" w:rsidP="007803E5">
      <w:pPr>
        <w:pStyle w:val="Textnumbered"/>
        <w:numPr>
          <w:ilvl w:val="0"/>
          <w:numId w:val="74"/>
        </w:numPr>
      </w:pPr>
      <w:r w:rsidRPr="009E4E03">
        <w:t>Mr Philips is a teacher who always gives us a lot of homework.</w:t>
      </w:r>
    </w:p>
    <w:p w:rsidR="007803E5" w:rsidRPr="009E4E03" w:rsidRDefault="009E4E03" w:rsidP="007803E5">
      <w:pPr>
        <w:pStyle w:val="Textnumbered"/>
        <w:numPr>
          <w:ilvl w:val="0"/>
          <w:numId w:val="74"/>
        </w:numPr>
      </w:pPr>
      <w:r w:rsidRPr="009E4E03">
        <w:t>Tennis is a game that / which I often play with my friend Max.</w:t>
      </w:r>
    </w:p>
    <w:p w:rsidR="007803E5" w:rsidRPr="009E4E03" w:rsidRDefault="007803E5" w:rsidP="007803E5">
      <w:pPr>
        <w:pStyle w:val="Rubric"/>
      </w:pPr>
      <w:r w:rsidRPr="009E4E03">
        <w:br w:type="column"/>
      </w:r>
    </w:p>
    <w:p w:rsidR="007803E5" w:rsidRPr="009E4E03" w:rsidRDefault="009E4E03" w:rsidP="007803E5">
      <w:pPr>
        <w:pStyle w:val="Textnumbered"/>
        <w:numPr>
          <w:ilvl w:val="0"/>
          <w:numId w:val="75"/>
        </w:numPr>
      </w:pPr>
      <w:r w:rsidRPr="009E4E03">
        <w:t>My friend Jack, who loves gadgets, is going to buy a new mobile phone again.</w:t>
      </w:r>
    </w:p>
    <w:p w:rsidR="007803E5" w:rsidRPr="009E4E03" w:rsidRDefault="009E4E03" w:rsidP="007803E5">
      <w:pPr>
        <w:pStyle w:val="Textnumbered"/>
        <w:numPr>
          <w:ilvl w:val="0"/>
          <w:numId w:val="75"/>
        </w:numPr>
      </w:pPr>
      <w:r w:rsidRPr="009E4E03">
        <w:t>Alan, who is good with computers, can fix your hard drive if you ask him.</w:t>
      </w:r>
    </w:p>
    <w:p w:rsidR="007803E5" w:rsidRPr="009E4E03" w:rsidRDefault="009E4E03" w:rsidP="007803E5">
      <w:pPr>
        <w:pStyle w:val="Textnumbered"/>
        <w:numPr>
          <w:ilvl w:val="0"/>
          <w:numId w:val="75"/>
        </w:numPr>
      </w:pPr>
      <w:r w:rsidRPr="009E4E03">
        <w:t>Jerry, who is a popular blogger, posts funny stories on his blog every day.</w:t>
      </w:r>
    </w:p>
    <w:p w:rsidR="007803E5" w:rsidRPr="00DA17CA" w:rsidRDefault="007803E5" w:rsidP="007803E5">
      <w:pPr>
        <w:pStyle w:val="AHead"/>
      </w:pPr>
      <w:r w:rsidRPr="00DA17CA">
        <w:t>Unit 10</w:t>
      </w:r>
    </w:p>
    <w:p w:rsidR="007803E5" w:rsidRPr="00DA17CA" w:rsidRDefault="007803E5" w:rsidP="007803E5">
      <w:pPr>
        <w:pStyle w:val="Bhead"/>
      </w:pPr>
      <w:r w:rsidRPr="00DA17CA">
        <w:t>Vocabulary</w:t>
      </w:r>
    </w:p>
    <w:p w:rsidR="00374F82" w:rsidRPr="00DA17CA" w:rsidRDefault="00374F82" w:rsidP="007A1A30">
      <w:pPr>
        <w:pStyle w:val="Rubric"/>
        <w:numPr>
          <w:ilvl w:val="0"/>
          <w:numId w:val="76"/>
        </w:numPr>
      </w:pPr>
    </w:p>
    <w:p w:rsidR="007A1A30" w:rsidRPr="00DA17CA" w:rsidRDefault="00DA17CA" w:rsidP="007A1A30">
      <w:pPr>
        <w:pStyle w:val="Textnumbered"/>
        <w:numPr>
          <w:ilvl w:val="0"/>
          <w:numId w:val="77"/>
        </w:numPr>
      </w:pPr>
      <w:r w:rsidRPr="00DA17CA">
        <w:t>dedication</w:t>
      </w:r>
    </w:p>
    <w:p w:rsidR="007A1A30" w:rsidRPr="00DA17CA" w:rsidRDefault="00DA17CA" w:rsidP="007A1A30">
      <w:pPr>
        <w:pStyle w:val="Textnumbered"/>
        <w:numPr>
          <w:ilvl w:val="0"/>
          <w:numId w:val="77"/>
        </w:numPr>
      </w:pPr>
      <w:r w:rsidRPr="00DA17CA">
        <w:t>beauty</w:t>
      </w:r>
    </w:p>
    <w:p w:rsidR="007A1A30" w:rsidRPr="00DA17CA" w:rsidRDefault="00DA17CA" w:rsidP="007A1A30">
      <w:pPr>
        <w:pStyle w:val="Textnumbered"/>
        <w:numPr>
          <w:ilvl w:val="0"/>
          <w:numId w:val="77"/>
        </w:numPr>
      </w:pPr>
      <w:r w:rsidRPr="00DA17CA">
        <w:t>success</w:t>
      </w:r>
    </w:p>
    <w:p w:rsidR="007A1A30" w:rsidRPr="00DA17CA" w:rsidRDefault="00DA17CA" w:rsidP="007A1A30">
      <w:pPr>
        <w:pStyle w:val="Textnumbered"/>
        <w:numPr>
          <w:ilvl w:val="0"/>
          <w:numId w:val="77"/>
        </w:numPr>
      </w:pPr>
      <w:r w:rsidRPr="00DA17CA">
        <w:t>vision</w:t>
      </w:r>
    </w:p>
    <w:p w:rsidR="007A1A30" w:rsidRPr="00DA17CA" w:rsidRDefault="00DA17CA" w:rsidP="007A1A30">
      <w:pPr>
        <w:pStyle w:val="Textnumbered"/>
        <w:numPr>
          <w:ilvl w:val="0"/>
          <w:numId w:val="77"/>
        </w:numPr>
      </w:pPr>
      <w:r w:rsidRPr="00DA17CA">
        <w:t>maturity</w:t>
      </w:r>
      <w:r w:rsidRPr="00DA17CA">
        <w:tab/>
      </w:r>
    </w:p>
    <w:p w:rsidR="007A1A30" w:rsidRPr="00DA17CA" w:rsidRDefault="00DA17CA" w:rsidP="007A1A30">
      <w:pPr>
        <w:pStyle w:val="Textnumbered"/>
        <w:numPr>
          <w:ilvl w:val="0"/>
          <w:numId w:val="77"/>
        </w:numPr>
      </w:pPr>
      <w:r w:rsidRPr="00DA17CA">
        <w:t>originality</w:t>
      </w:r>
    </w:p>
    <w:p w:rsidR="007A1A30" w:rsidRPr="00DA17CA" w:rsidRDefault="007A1A30" w:rsidP="007A1A30">
      <w:pPr>
        <w:pStyle w:val="Rubric"/>
      </w:pPr>
    </w:p>
    <w:p w:rsidR="007A1A30" w:rsidRPr="00DA17CA" w:rsidRDefault="00DA17CA" w:rsidP="007A1A30">
      <w:pPr>
        <w:pStyle w:val="Textnumbered"/>
        <w:numPr>
          <w:ilvl w:val="0"/>
          <w:numId w:val="78"/>
        </w:numPr>
      </w:pPr>
      <w:r w:rsidRPr="00DA17CA">
        <w:t>a</w:t>
      </w:r>
    </w:p>
    <w:p w:rsidR="007A1A30" w:rsidRPr="00DA17CA" w:rsidRDefault="00DA17CA" w:rsidP="007A1A30">
      <w:pPr>
        <w:pStyle w:val="Textnumbered"/>
        <w:numPr>
          <w:ilvl w:val="0"/>
          <w:numId w:val="78"/>
        </w:numPr>
      </w:pPr>
      <w:r w:rsidRPr="00DA17CA">
        <w:t>b</w:t>
      </w:r>
    </w:p>
    <w:p w:rsidR="007A1A30" w:rsidRPr="00DA17CA" w:rsidRDefault="00DA17CA" w:rsidP="007A1A30">
      <w:pPr>
        <w:pStyle w:val="Textnumbered"/>
        <w:numPr>
          <w:ilvl w:val="0"/>
          <w:numId w:val="78"/>
        </w:numPr>
      </w:pPr>
      <w:r w:rsidRPr="00DA17CA">
        <w:t>a</w:t>
      </w:r>
    </w:p>
    <w:p w:rsidR="007A1A30" w:rsidRPr="00DA17CA" w:rsidRDefault="00DA17CA" w:rsidP="007A1A30">
      <w:pPr>
        <w:pStyle w:val="Textnumbered"/>
        <w:numPr>
          <w:ilvl w:val="0"/>
          <w:numId w:val="78"/>
        </w:numPr>
      </w:pPr>
      <w:r w:rsidRPr="00DA17CA">
        <w:t>a</w:t>
      </w:r>
    </w:p>
    <w:p w:rsidR="007A1A30" w:rsidRPr="00DA17CA" w:rsidRDefault="00DA17CA" w:rsidP="007A1A30">
      <w:pPr>
        <w:pStyle w:val="Textnumbered"/>
        <w:numPr>
          <w:ilvl w:val="0"/>
          <w:numId w:val="78"/>
        </w:numPr>
      </w:pPr>
      <w:r w:rsidRPr="00DA17CA">
        <w:t>a</w:t>
      </w:r>
    </w:p>
    <w:p w:rsidR="007A1A30" w:rsidRPr="00DA17CA" w:rsidRDefault="00DA17CA" w:rsidP="007A1A30">
      <w:pPr>
        <w:pStyle w:val="Textnumbered"/>
        <w:numPr>
          <w:ilvl w:val="0"/>
          <w:numId w:val="78"/>
        </w:numPr>
      </w:pPr>
      <w:r w:rsidRPr="00DA17CA">
        <w:t>b</w:t>
      </w:r>
    </w:p>
    <w:p w:rsidR="007A1A30" w:rsidRPr="00DA17CA" w:rsidRDefault="007A1A30" w:rsidP="007A1A30">
      <w:pPr>
        <w:pStyle w:val="Rubric"/>
      </w:pPr>
    </w:p>
    <w:p w:rsidR="007A1A30" w:rsidRPr="00DA17CA" w:rsidRDefault="00DA17CA" w:rsidP="007A1A30">
      <w:pPr>
        <w:pStyle w:val="Textnumbered"/>
        <w:numPr>
          <w:ilvl w:val="0"/>
          <w:numId w:val="79"/>
        </w:numPr>
      </w:pPr>
      <w:r w:rsidRPr="00DA17CA">
        <w:t>romantic</w:t>
      </w:r>
    </w:p>
    <w:p w:rsidR="007A1A30" w:rsidRPr="00DA17CA" w:rsidRDefault="00DA17CA" w:rsidP="007A1A30">
      <w:pPr>
        <w:pStyle w:val="Textnumbered"/>
        <w:numPr>
          <w:ilvl w:val="0"/>
          <w:numId w:val="79"/>
        </w:numPr>
      </w:pPr>
      <w:r w:rsidRPr="00DA17CA">
        <w:t>moving</w:t>
      </w:r>
    </w:p>
    <w:p w:rsidR="007A1A30" w:rsidRPr="00DA17CA" w:rsidRDefault="00DA17CA" w:rsidP="007A1A30">
      <w:pPr>
        <w:pStyle w:val="Textnumbered"/>
        <w:numPr>
          <w:ilvl w:val="0"/>
          <w:numId w:val="79"/>
        </w:numPr>
      </w:pPr>
      <w:r w:rsidRPr="00DA17CA">
        <w:t>comical</w:t>
      </w:r>
    </w:p>
    <w:p w:rsidR="007A1A30" w:rsidRPr="00DA17CA" w:rsidRDefault="00DA17CA" w:rsidP="007A1A30">
      <w:pPr>
        <w:pStyle w:val="Textnumbered"/>
        <w:numPr>
          <w:ilvl w:val="0"/>
          <w:numId w:val="79"/>
        </w:numPr>
      </w:pPr>
      <w:r w:rsidRPr="00DA17CA">
        <w:t>flowing</w:t>
      </w:r>
    </w:p>
    <w:p w:rsidR="007A1A30" w:rsidRPr="00DA17CA" w:rsidRDefault="00DA17CA" w:rsidP="007A1A30">
      <w:pPr>
        <w:pStyle w:val="Textnumbered"/>
        <w:numPr>
          <w:ilvl w:val="0"/>
          <w:numId w:val="79"/>
        </w:numPr>
      </w:pPr>
      <w:r w:rsidRPr="00DA17CA">
        <w:t>elaborate</w:t>
      </w:r>
    </w:p>
    <w:p w:rsidR="007A1A30" w:rsidRPr="00DA17CA" w:rsidRDefault="00DA17CA" w:rsidP="007A1A30">
      <w:pPr>
        <w:pStyle w:val="Textnumbered"/>
        <w:numPr>
          <w:ilvl w:val="0"/>
          <w:numId w:val="79"/>
        </w:numPr>
      </w:pPr>
      <w:r w:rsidRPr="00DA17CA">
        <w:t>original</w:t>
      </w:r>
    </w:p>
    <w:p w:rsidR="007A1A30" w:rsidRPr="00DA17CA" w:rsidRDefault="00DA17CA" w:rsidP="007A1A30">
      <w:pPr>
        <w:pStyle w:val="Textnumbered"/>
        <w:numPr>
          <w:ilvl w:val="0"/>
          <w:numId w:val="79"/>
        </w:numPr>
      </w:pPr>
      <w:r w:rsidRPr="00DA17CA">
        <w:t>dramatic</w:t>
      </w:r>
    </w:p>
    <w:p w:rsidR="007A1A30" w:rsidRDefault="00DA17CA" w:rsidP="007A1A30">
      <w:pPr>
        <w:pStyle w:val="Textnumbered"/>
        <w:numPr>
          <w:ilvl w:val="0"/>
          <w:numId w:val="79"/>
        </w:numPr>
      </w:pPr>
      <w:r w:rsidRPr="00DA17CA">
        <w:t>lifelike</w:t>
      </w:r>
    </w:p>
    <w:p w:rsidR="007A1A30" w:rsidRPr="00DA17CA" w:rsidRDefault="00561C99" w:rsidP="00561C99">
      <w:pPr>
        <w:pStyle w:val="Rubric"/>
      </w:pPr>
      <w:r>
        <w:br w:type="column"/>
      </w:r>
      <w:bookmarkStart w:id="0" w:name="_GoBack"/>
      <w:bookmarkEnd w:id="0"/>
    </w:p>
    <w:p w:rsidR="007A1A30" w:rsidRPr="00DA17CA" w:rsidRDefault="00DA17CA" w:rsidP="007A1A30">
      <w:pPr>
        <w:pStyle w:val="Textnumbered"/>
        <w:numPr>
          <w:ilvl w:val="0"/>
          <w:numId w:val="80"/>
        </w:numPr>
      </w:pPr>
      <w:r w:rsidRPr="00DA17CA">
        <w:t>family-oriented</w:t>
      </w:r>
    </w:p>
    <w:p w:rsidR="007A1A30" w:rsidRPr="00DA17CA" w:rsidRDefault="00DA17CA" w:rsidP="007A1A30">
      <w:pPr>
        <w:pStyle w:val="Textnumbered"/>
        <w:numPr>
          <w:ilvl w:val="0"/>
          <w:numId w:val="80"/>
        </w:numPr>
      </w:pPr>
      <w:r w:rsidRPr="00DA17CA">
        <w:lastRenderedPageBreak/>
        <w:t>cutting-edge</w:t>
      </w:r>
    </w:p>
    <w:p w:rsidR="007A1A30" w:rsidRPr="00DA17CA" w:rsidRDefault="00DA17CA" w:rsidP="007A1A30">
      <w:pPr>
        <w:pStyle w:val="Textnumbered"/>
        <w:numPr>
          <w:ilvl w:val="0"/>
          <w:numId w:val="80"/>
        </w:numPr>
      </w:pPr>
      <w:r w:rsidRPr="00DA17CA">
        <w:t>eagerly-awaited</w:t>
      </w:r>
    </w:p>
    <w:p w:rsidR="007A1A30" w:rsidRPr="00DA17CA" w:rsidRDefault="00DA17CA" w:rsidP="007A1A30">
      <w:pPr>
        <w:pStyle w:val="Textnumbered"/>
        <w:numPr>
          <w:ilvl w:val="0"/>
          <w:numId w:val="80"/>
        </w:numPr>
      </w:pPr>
      <w:r w:rsidRPr="00DA17CA">
        <w:t>world-famous</w:t>
      </w:r>
    </w:p>
    <w:p w:rsidR="007A1A30" w:rsidRPr="00DA17CA" w:rsidRDefault="002954E6" w:rsidP="007A1A30">
      <w:pPr>
        <w:pStyle w:val="Textnumbered"/>
        <w:numPr>
          <w:ilvl w:val="0"/>
          <w:numId w:val="80"/>
        </w:numPr>
      </w:pPr>
      <w:r>
        <w:t>first-</w:t>
      </w:r>
      <w:r w:rsidR="00DA17CA" w:rsidRPr="00DA17CA">
        <w:t>time</w:t>
      </w:r>
    </w:p>
    <w:p w:rsidR="007A1A30" w:rsidRPr="00DA17CA" w:rsidRDefault="00DA17CA" w:rsidP="007A1A30">
      <w:pPr>
        <w:pStyle w:val="Textnumbered"/>
        <w:numPr>
          <w:ilvl w:val="0"/>
          <w:numId w:val="80"/>
        </w:numPr>
      </w:pPr>
      <w:r w:rsidRPr="00DA17CA">
        <w:t>talked-about</w:t>
      </w:r>
    </w:p>
    <w:p w:rsidR="007A1A30" w:rsidRDefault="00DA17CA" w:rsidP="007A1A30">
      <w:pPr>
        <w:pStyle w:val="Textnumbered"/>
        <w:numPr>
          <w:ilvl w:val="0"/>
          <w:numId w:val="80"/>
        </w:numPr>
      </w:pPr>
      <w:r w:rsidRPr="00DA17CA">
        <w:t>little-known</w:t>
      </w:r>
    </w:p>
    <w:p w:rsidR="00BA36CB" w:rsidRPr="00DA17CA" w:rsidRDefault="00BA36CB" w:rsidP="007A1A30">
      <w:pPr>
        <w:pStyle w:val="Textnumbered"/>
        <w:numPr>
          <w:ilvl w:val="0"/>
          <w:numId w:val="80"/>
        </w:numPr>
      </w:pPr>
      <w:r>
        <w:t>open-air</w:t>
      </w:r>
    </w:p>
    <w:p w:rsidR="007A1A30" w:rsidRPr="00456F4E" w:rsidRDefault="007A1A30" w:rsidP="007A1A30">
      <w:pPr>
        <w:pStyle w:val="Bhead"/>
      </w:pPr>
      <w:r w:rsidRPr="00456F4E">
        <w:t>Grammar</w:t>
      </w:r>
    </w:p>
    <w:p w:rsidR="007A1A30" w:rsidRPr="00456F4E" w:rsidRDefault="007A1A30" w:rsidP="007A1A30">
      <w:pPr>
        <w:pStyle w:val="Rubric"/>
      </w:pPr>
    </w:p>
    <w:p w:rsidR="007A1A30" w:rsidRPr="00456F4E" w:rsidRDefault="00DA17CA" w:rsidP="007A1A30">
      <w:pPr>
        <w:pStyle w:val="Textnumbered"/>
        <w:numPr>
          <w:ilvl w:val="0"/>
          <w:numId w:val="81"/>
        </w:numPr>
      </w:pPr>
      <w:r w:rsidRPr="00456F4E">
        <w:t>formed</w:t>
      </w:r>
    </w:p>
    <w:p w:rsidR="007A1A30" w:rsidRPr="00456F4E" w:rsidRDefault="00DA17CA" w:rsidP="007A1A30">
      <w:pPr>
        <w:pStyle w:val="Textnumbered"/>
        <w:numPr>
          <w:ilvl w:val="0"/>
          <w:numId w:val="81"/>
        </w:numPr>
      </w:pPr>
      <w:r w:rsidRPr="00456F4E">
        <w:t>written</w:t>
      </w:r>
    </w:p>
    <w:p w:rsidR="007A1A30" w:rsidRPr="00456F4E" w:rsidRDefault="00DA17CA" w:rsidP="007A1A30">
      <w:pPr>
        <w:pStyle w:val="Textnumbered"/>
        <w:numPr>
          <w:ilvl w:val="0"/>
          <w:numId w:val="81"/>
        </w:numPr>
      </w:pPr>
      <w:r w:rsidRPr="00456F4E">
        <w:t>living</w:t>
      </w:r>
    </w:p>
    <w:p w:rsidR="007A1A30" w:rsidRPr="00456F4E" w:rsidRDefault="00DA17CA" w:rsidP="007A1A30">
      <w:pPr>
        <w:pStyle w:val="Textnumbered"/>
        <w:numPr>
          <w:ilvl w:val="0"/>
          <w:numId w:val="81"/>
        </w:numPr>
      </w:pPr>
      <w:r w:rsidRPr="00456F4E">
        <w:t>written</w:t>
      </w:r>
    </w:p>
    <w:p w:rsidR="007A1A30" w:rsidRPr="00456F4E" w:rsidRDefault="00DA17CA" w:rsidP="007A1A30">
      <w:pPr>
        <w:pStyle w:val="Textnumbered"/>
        <w:numPr>
          <w:ilvl w:val="0"/>
          <w:numId w:val="81"/>
        </w:numPr>
      </w:pPr>
      <w:r w:rsidRPr="00456F4E">
        <w:t>recommended</w:t>
      </w:r>
    </w:p>
    <w:p w:rsidR="007A1A30" w:rsidRPr="00456F4E" w:rsidRDefault="00DA17CA" w:rsidP="007A1A30">
      <w:pPr>
        <w:pStyle w:val="Textnumbered"/>
        <w:numPr>
          <w:ilvl w:val="0"/>
          <w:numId w:val="81"/>
        </w:numPr>
      </w:pPr>
      <w:r w:rsidRPr="00456F4E">
        <w:t>made</w:t>
      </w:r>
    </w:p>
    <w:p w:rsidR="007A1A30" w:rsidRPr="00456F4E" w:rsidRDefault="00DA17CA" w:rsidP="007A1A30">
      <w:pPr>
        <w:pStyle w:val="Textnumbered"/>
        <w:numPr>
          <w:ilvl w:val="0"/>
          <w:numId w:val="81"/>
        </w:numPr>
      </w:pPr>
      <w:r w:rsidRPr="00456F4E">
        <w:t>bought</w:t>
      </w:r>
    </w:p>
    <w:p w:rsidR="007A1A30" w:rsidRPr="00456F4E" w:rsidRDefault="00DA17CA" w:rsidP="007A1A30">
      <w:pPr>
        <w:pStyle w:val="Textnumbered"/>
        <w:numPr>
          <w:ilvl w:val="0"/>
          <w:numId w:val="81"/>
        </w:numPr>
      </w:pPr>
      <w:r w:rsidRPr="00456F4E">
        <w:t>opening</w:t>
      </w:r>
    </w:p>
    <w:p w:rsidR="007A1A30" w:rsidRPr="00456F4E" w:rsidRDefault="007A1A30" w:rsidP="007A1A30">
      <w:pPr>
        <w:pStyle w:val="Rubric"/>
      </w:pPr>
    </w:p>
    <w:p w:rsidR="007A1A30" w:rsidRPr="00456F4E" w:rsidRDefault="007A1A30" w:rsidP="00456F4E">
      <w:pPr>
        <w:pStyle w:val="Textnumbered"/>
        <w:numPr>
          <w:ilvl w:val="0"/>
          <w:numId w:val="100"/>
        </w:numPr>
      </w:pPr>
      <w:r w:rsidRPr="00456F4E">
        <w:t>c</w:t>
      </w:r>
    </w:p>
    <w:p w:rsidR="007A1A30" w:rsidRPr="00456F4E" w:rsidRDefault="007A1A30" w:rsidP="007A1A30">
      <w:pPr>
        <w:pStyle w:val="Textnumbered"/>
      </w:pPr>
      <w:r w:rsidRPr="00456F4E">
        <w:t>c</w:t>
      </w:r>
    </w:p>
    <w:p w:rsidR="007A1A30" w:rsidRPr="00456F4E" w:rsidRDefault="00456F4E" w:rsidP="00456F4E">
      <w:pPr>
        <w:pStyle w:val="Textnumbered"/>
      </w:pPr>
      <w:r w:rsidRPr="00456F4E">
        <w:t>b</w:t>
      </w:r>
    </w:p>
    <w:p w:rsidR="007A1A30" w:rsidRPr="00456F4E" w:rsidRDefault="00456F4E" w:rsidP="007A1A30">
      <w:pPr>
        <w:pStyle w:val="Textnumbered"/>
      </w:pPr>
      <w:r w:rsidRPr="00456F4E">
        <w:t>b</w:t>
      </w:r>
    </w:p>
    <w:p w:rsidR="007A1A30" w:rsidRPr="00456F4E" w:rsidRDefault="00456F4E" w:rsidP="007A1A30">
      <w:pPr>
        <w:pStyle w:val="Textnumbered"/>
      </w:pPr>
      <w:r w:rsidRPr="00456F4E">
        <w:t>a</w:t>
      </w:r>
    </w:p>
    <w:p w:rsidR="007A1A30" w:rsidRPr="00456F4E" w:rsidRDefault="00456F4E" w:rsidP="007A1A30">
      <w:pPr>
        <w:pStyle w:val="Textnumbered"/>
      </w:pPr>
      <w:r w:rsidRPr="00456F4E">
        <w:t>c</w:t>
      </w:r>
    </w:p>
    <w:p w:rsidR="007A1A30" w:rsidRPr="00456F4E" w:rsidRDefault="00456F4E" w:rsidP="007A1A30">
      <w:pPr>
        <w:pStyle w:val="Textnumbered"/>
      </w:pPr>
      <w:r w:rsidRPr="00456F4E">
        <w:t>c</w:t>
      </w:r>
    </w:p>
    <w:p w:rsidR="007A1A30" w:rsidRPr="00456F4E" w:rsidRDefault="00456F4E" w:rsidP="007A1A30">
      <w:pPr>
        <w:pStyle w:val="Textnumbered"/>
      </w:pPr>
      <w:r w:rsidRPr="00456F4E">
        <w:t>a</w:t>
      </w:r>
    </w:p>
    <w:p w:rsidR="007A1A30" w:rsidRPr="001306C5" w:rsidRDefault="00671DCB" w:rsidP="00671DCB">
      <w:pPr>
        <w:pStyle w:val="Rubric"/>
      </w:pPr>
      <w:r w:rsidRPr="00BC5B6B">
        <w:rPr>
          <w:highlight w:val="yellow"/>
        </w:rPr>
        <w:br w:type="column"/>
      </w:r>
    </w:p>
    <w:p w:rsidR="00671DCB" w:rsidRPr="001306C5" w:rsidRDefault="00456F4E" w:rsidP="00671DCB">
      <w:pPr>
        <w:pStyle w:val="Textnumbered"/>
        <w:numPr>
          <w:ilvl w:val="0"/>
          <w:numId w:val="83"/>
        </w:numPr>
      </w:pPr>
      <w:r w:rsidRPr="001306C5">
        <w:t>many</w:t>
      </w:r>
    </w:p>
    <w:p w:rsidR="00671DCB" w:rsidRPr="001306C5" w:rsidRDefault="00456F4E" w:rsidP="00671DCB">
      <w:pPr>
        <w:pStyle w:val="Textnumbered"/>
        <w:numPr>
          <w:ilvl w:val="0"/>
          <w:numId w:val="83"/>
        </w:numPr>
      </w:pPr>
      <w:r w:rsidRPr="001306C5">
        <w:t>taking</w:t>
      </w:r>
    </w:p>
    <w:p w:rsidR="00671DCB" w:rsidRPr="001306C5" w:rsidRDefault="00456F4E" w:rsidP="00671DCB">
      <w:pPr>
        <w:pStyle w:val="Textnumbered"/>
        <w:numPr>
          <w:ilvl w:val="0"/>
          <w:numId w:val="83"/>
        </w:numPr>
      </w:pPr>
      <w:r w:rsidRPr="001306C5">
        <w:t>many</w:t>
      </w:r>
    </w:p>
    <w:p w:rsidR="00671DCB" w:rsidRPr="001306C5" w:rsidRDefault="00456F4E" w:rsidP="00671DCB">
      <w:pPr>
        <w:pStyle w:val="Textnumbered"/>
        <w:numPr>
          <w:ilvl w:val="0"/>
          <w:numId w:val="83"/>
        </w:numPr>
      </w:pPr>
      <w:r w:rsidRPr="001306C5">
        <w:t>a little</w:t>
      </w:r>
    </w:p>
    <w:p w:rsidR="00671DCB" w:rsidRPr="001306C5" w:rsidRDefault="00456F4E" w:rsidP="00671DCB">
      <w:pPr>
        <w:pStyle w:val="Textnumbered"/>
        <w:numPr>
          <w:ilvl w:val="0"/>
          <w:numId w:val="83"/>
        </w:numPr>
      </w:pPr>
      <w:r w:rsidRPr="001306C5">
        <w:t>Most</w:t>
      </w:r>
    </w:p>
    <w:p w:rsidR="00671DCB" w:rsidRPr="001306C5" w:rsidRDefault="00BF4827" w:rsidP="00671DCB">
      <w:pPr>
        <w:pStyle w:val="Textnumbered"/>
        <w:numPr>
          <w:ilvl w:val="0"/>
          <w:numId w:val="83"/>
        </w:numPr>
      </w:pPr>
      <w:r>
        <w:t>each</w:t>
      </w:r>
    </w:p>
    <w:p w:rsidR="00671DCB" w:rsidRPr="001306C5" w:rsidRDefault="00456F4E" w:rsidP="00671DCB">
      <w:pPr>
        <w:pStyle w:val="Textnumbered"/>
        <w:numPr>
          <w:ilvl w:val="0"/>
          <w:numId w:val="83"/>
        </w:numPr>
      </w:pPr>
      <w:r w:rsidRPr="001306C5">
        <w:t>most</w:t>
      </w:r>
    </w:p>
    <w:p w:rsidR="00671DCB" w:rsidRPr="001306C5" w:rsidRDefault="00456F4E" w:rsidP="00671DCB">
      <w:pPr>
        <w:pStyle w:val="Textnumbered"/>
        <w:numPr>
          <w:ilvl w:val="0"/>
          <w:numId w:val="83"/>
        </w:numPr>
      </w:pPr>
      <w:r w:rsidRPr="001306C5">
        <w:t>sung</w:t>
      </w:r>
    </w:p>
    <w:sectPr w:rsidR="00671DCB" w:rsidRPr="001306C5" w:rsidSect="009E3507">
      <w:type w:val="continuous"/>
      <w:pgSz w:w="11906" w:h="16838" w:code="9"/>
      <w:pgMar w:top="851" w:right="992" w:bottom="1276" w:left="851" w:header="720" w:footer="0" w:gutter="0"/>
      <w:paperSrc w:first="15" w:other="15"/>
      <w:cols w:num="2" w:sep="1" w:space="397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45F6" w:rsidRDefault="004645F6">
      <w:r>
        <w:separator/>
      </w:r>
    </w:p>
    <w:p w:rsidR="004645F6" w:rsidRDefault="004645F6"/>
  </w:endnote>
  <w:endnote w:type="continuationSeparator" w:id="0">
    <w:p w:rsidR="004645F6" w:rsidRDefault="004645F6">
      <w:r>
        <w:continuationSeparator/>
      </w:r>
    </w:p>
    <w:p w:rsidR="004645F6" w:rsidRDefault="004645F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altName w:val="Corbel"/>
    <w:charset w:val="A1"/>
    <w:family w:val="swiss"/>
    <w:pitch w:val="variable"/>
    <w:sig w:usb0="00000001" w:usb1="00000000" w:usb2="00000000" w:usb3="00000000" w:csb0="0000009F" w:csb1="00000000"/>
  </w:font>
  <w:font w:name="Lucida Grande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98327689"/>
      <w:docPartObj>
        <w:docPartGallery w:val="Page Numbers (Bottom of Page)"/>
        <w:docPartUnique/>
      </w:docPartObj>
    </w:sdtPr>
    <w:sdtEndPr>
      <w:rPr>
        <w:rFonts w:ascii="Arial" w:hAnsi="Arial" w:cs="Arial"/>
        <w:noProof/>
      </w:rPr>
    </w:sdtEndPr>
    <w:sdtContent>
      <w:p w:rsidR="009E3507" w:rsidRDefault="004645F6" w:rsidP="001840A0">
        <w:pPr>
          <w:pStyle w:val="Footer"/>
          <w:jc w:val="center"/>
          <w:rPr>
            <w:rFonts w:ascii="Arial" w:hAnsi="Arial" w:cs="Arial"/>
            <w:noProof/>
          </w:rPr>
        </w:pPr>
        <w:r w:rsidRPr="001840A0">
          <w:rPr>
            <w:rFonts w:ascii="Arial" w:hAnsi="Arial" w:cs="Arial"/>
          </w:rPr>
          <w:fldChar w:fldCharType="begin"/>
        </w:r>
        <w:r w:rsidRPr="001840A0">
          <w:rPr>
            <w:rFonts w:ascii="Arial" w:hAnsi="Arial" w:cs="Arial"/>
          </w:rPr>
          <w:instrText xml:space="preserve"> PAGE   \* MERGEFORMAT </w:instrText>
        </w:r>
        <w:r w:rsidRPr="001840A0">
          <w:rPr>
            <w:rFonts w:ascii="Arial" w:hAnsi="Arial" w:cs="Arial"/>
          </w:rPr>
          <w:fldChar w:fldCharType="separate"/>
        </w:r>
        <w:r w:rsidR="00561C99">
          <w:rPr>
            <w:rFonts w:ascii="Arial" w:hAnsi="Arial" w:cs="Arial"/>
            <w:noProof/>
          </w:rPr>
          <w:t>1</w:t>
        </w:r>
        <w:r w:rsidRPr="001840A0">
          <w:rPr>
            <w:rFonts w:ascii="Arial" w:hAnsi="Arial" w:cs="Arial"/>
            <w:noProof/>
          </w:rPr>
          <w:fldChar w:fldCharType="end"/>
        </w:r>
      </w:p>
      <w:p w:rsidR="004645F6" w:rsidRPr="001840A0" w:rsidRDefault="009E3507" w:rsidP="001840A0">
        <w:pPr>
          <w:pStyle w:val="Footer"/>
          <w:jc w:val="center"/>
          <w:rPr>
            <w:rFonts w:ascii="Arial" w:hAnsi="Arial" w:cs="Arial"/>
          </w:rPr>
        </w:pPr>
        <w:r>
          <w:rPr>
            <w:noProof/>
          </w:rPr>
          <w:drawing>
            <wp:inline distT="0" distB="0" distL="0" distR="0" wp14:anchorId="2C341C23" wp14:editId="662822AF">
              <wp:extent cx="6390005" cy="647065"/>
              <wp:effectExtent l="0" t="0" r="0" b="635"/>
              <wp:docPr id="1" name="Picture 1" descr="C:\Users\starrenm\AppData\Local\Microsoft\Windows\Temporary Internet Files\Content.Word\insight intermediate test bank footer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C:\Users\starrenm\AppData\Local\Microsoft\Windows\Temporary Internet Files\Content.Word\insight intermediate test bank footer.jpg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390005" cy="647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45F6" w:rsidRDefault="004645F6">
      <w:r>
        <w:separator/>
      </w:r>
    </w:p>
    <w:p w:rsidR="004645F6" w:rsidRDefault="004645F6"/>
  </w:footnote>
  <w:footnote w:type="continuationSeparator" w:id="0">
    <w:p w:rsidR="004645F6" w:rsidRDefault="004645F6">
      <w:r>
        <w:continuationSeparator/>
      </w:r>
    </w:p>
    <w:p w:rsidR="004645F6" w:rsidRDefault="004645F6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3622E0"/>
    <w:multiLevelType w:val="multilevel"/>
    <w:tmpl w:val="7EBEBA38"/>
    <w:numStyleLink w:val="Style1"/>
  </w:abstractNum>
  <w:abstractNum w:abstractNumId="1">
    <w:nsid w:val="4C3F5BCB"/>
    <w:multiLevelType w:val="hybridMultilevel"/>
    <w:tmpl w:val="7A743840"/>
    <w:lvl w:ilvl="0" w:tplc="5AFA9F9C">
      <w:start w:val="1"/>
      <w:numFmt w:val="bullet"/>
      <w:pStyle w:val="Textbulleted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53A0728F"/>
    <w:multiLevelType w:val="hybridMultilevel"/>
    <w:tmpl w:val="A85452BE"/>
    <w:lvl w:ilvl="0" w:tplc="AB8CA70A">
      <w:start w:val="1"/>
      <w:numFmt w:val="upperLetter"/>
      <w:pStyle w:val="TextUC-Lettered"/>
      <w:lvlText w:val="%1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5CC824DA"/>
    <w:multiLevelType w:val="multilevel"/>
    <w:tmpl w:val="7EBEBA38"/>
    <w:styleLink w:val="Style1"/>
    <w:lvl w:ilvl="0">
      <w:start w:val="1"/>
      <w:numFmt w:val="decimal"/>
      <w:pStyle w:val="Textnumbered"/>
      <w:lvlText w:val="%1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36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0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rFonts w:hint="default"/>
      </w:rPr>
    </w:lvl>
  </w:abstractNum>
  <w:abstractNum w:abstractNumId="4">
    <w:nsid w:val="7059647D"/>
    <w:multiLevelType w:val="hybridMultilevel"/>
    <w:tmpl w:val="D060A75E"/>
    <w:lvl w:ilvl="0" w:tplc="393AE712">
      <w:start w:val="1"/>
      <w:numFmt w:val="decimal"/>
      <w:pStyle w:val="Rubric"/>
      <w:lvlText w:val="%1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  <w:lvlOverride w:ilvl="0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  <w:lvlOverride w:ilvl="0">
      <w:startOverride w:val="1"/>
    </w:lvlOverride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"/>
    <w:lvlOverride w:ilvl="0">
      <w:startOverride w:val="1"/>
    </w:lvlOverride>
  </w:num>
  <w:num w:numId="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4"/>
    <w:lvlOverride w:ilvl="0">
      <w:startOverride w:val="1"/>
    </w:lvlOverride>
  </w:num>
  <w:num w:numId="4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4"/>
    <w:lvlOverride w:ilvl="0">
      <w:startOverride w:val="1"/>
    </w:lvlOverride>
  </w:num>
  <w:num w:numId="5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>
    <w:abstractNumId w:val="4"/>
    <w:lvlOverride w:ilvl="0">
      <w:startOverride w:val="1"/>
    </w:lvlOverride>
  </w:num>
  <w:num w:numId="6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>
    <w:abstractNumId w:val="4"/>
    <w:lvlOverride w:ilvl="0">
      <w:startOverride w:val="1"/>
    </w:lvlOverride>
  </w:num>
  <w:num w:numId="6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6">
    <w:abstractNumId w:val="4"/>
    <w:lvlOverride w:ilvl="0">
      <w:startOverride w:val="1"/>
    </w:lvlOverride>
  </w:num>
  <w:num w:numId="7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2">
    <w:abstractNumId w:val="0"/>
  </w:num>
  <w:num w:numId="8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4">
    <w:abstractNumId w:val="4"/>
    <w:lvlOverride w:ilvl="0">
      <w:startOverride w:val="1"/>
    </w:lvlOverride>
  </w:num>
  <w:num w:numId="8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3">
    <w:abstractNumId w:val="4"/>
    <w:lvlOverride w:ilvl="0">
      <w:startOverride w:val="1"/>
    </w:lvlOverride>
  </w:num>
  <w:num w:numId="9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A2C"/>
    <w:rsid w:val="00002878"/>
    <w:rsid w:val="00002F45"/>
    <w:rsid w:val="00007341"/>
    <w:rsid w:val="0002587D"/>
    <w:rsid w:val="00026295"/>
    <w:rsid w:val="00027DCD"/>
    <w:rsid w:val="00030A94"/>
    <w:rsid w:val="00045E17"/>
    <w:rsid w:val="00051BDA"/>
    <w:rsid w:val="00051FB6"/>
    <w:rsid w:val="0005414A"/>
    <w:rsid w:val="000572CF"/>
    <w:rsid w:val="00057D23"/>
    <w:rsid w:val="000634C7"/>
    <w:rsid w:val="00063CBF"/>
    <w:rsid w:val="000659CB"/>
    <w:rsid w:val="00066DE8"/>
    <w:rsid w:val="00071313"/>
    <w:rsid w:val="00073553"/>
    <w:rsid w:val="000742C2"/>
    <w:rsid w:val="00080170"/>
    <w:rsid w:val="00082557"/>
    <w:rsid w:val="000A5BE4"/>
    <w:rsid w:val="000C7BCB"/>
    <w:rsid w:val="000D7095"/>
    <w:rsid w:val="000E726C"/>
    <w:rsid w:val="000F7147"/>
    <w:rsid w:val="000F79C4"/>
    <w:rsid w:val="0010334E"/>
    <w:rsid w:val="0010580E"/>
    <w:rsid w:val="00110510"/>
    <w:rsid w:val="001222A5"/>
    <w:rsid w:val="00127454"/>
    <w:rsid w:val="0013043C"/>
    <w:rsid w:val="001306C5"/>
    <w:rsid w:val="00144B2C"/>
    <w:rsid w:val="00157180"/>
    <w:rsid w:val="00157890"/>
    <w:rsid w:val="00173DD7"/>
    <w:rsid w:val="00175797"/>
    <w:rsid w:val="0018374F"/>
    <w:rsid w:val="001840A0"/>
    <w:rsid w:val="00196935"/>
    <w:rsid w:val="001A2160"/>
    <w:rsid w:val="001B2482"/>
    <w:rsid w:val="001B2824"/>
    <w:rsid w:val="001C2529"/>
    <w:rsid w:val="001D2F27"/>
    <w:rsid w:val="001D439A"/>
    <w:rsid w:val="001F67B3"/>
    <w:rsid w:val="00202A92"/>
    <w:rsid w:val="00207CB7"/>
    <w:rsid w:val="00211666"/>
    <w:rsid w:val="00215AB1"/>
    <w:rsid w:val="00233CE4"/>
    <w:rsid w:val="00233F71"/>
    <w:rsid w:val="0025137D"/>
    <w:rsid w:val="00253443"/>
    <w:rsid w:val="00255386"/>
    <w:rsid w:val="00271A40"/>
    <w:rsid w:val="002751EC"/>
    <w:rsid w:val="00285F54"/>
    <w:rsid w:val="00294547"/>
    <w:rsid w:val="002954E6"/>
    <w:rsid w:val="002C640B"/>
    <w:rsid w:val="002D2A5D"/>
    <w:rsid w:val="002D3F58"/>
    <w:rsid w:val="002D6A1A"/>
    <w:rsid w:val="002E23F0"/>
    <w:rsid w:val="002E29CC"/>
    <w:rsid w:val="00302F33"/>
    <w:rsid w:val="00303599"/>
    <w:rsid w:val="0030623D"/>
    <w:rsid w:val="0032379C"/>
    <w:rsid w:val="0033675E"/>
    <w:rsid w:val="00340AB0"/>
    <w:rsid w:val="00345D07"/>
    <w:rsid w:val="00347BAB"/>
    <w:rsid w:val="003558F8"/>
    <w:rsid w:val="0037096B"/>
    <w:rsid w:val="003740F8"/>
    <w:rsid w:val="00374F82"/>
    <w:rsid w:val="0038104F"/>
    <w:rsid w:val="003938F2"/>
    <w:rsid w:val="003A2FAF"/>
    <w:rsid w:val="003B0E66"/>
    <w:rsid w:val="003B1F41"/>
    <w:rsid w:val="003B6366"/>
    <w:rsid w:val="003B6AF4"/>
    <w:rsid w:val="003C118D"/>
    <w:rsid w:val="003C3993"/>
    <w:rsid w:val="003C58E0"/>
    <w:rsid w:val="003C5D22"/>
    <w:rsid w:val="003E76DE"/>
    <w:rsid w:val="003F08BA"/>
    <w:rsid w:val="003F44A6"/>
    <w:rsid w:val="00401395"/>
    <w:rsid w:val="0040675B"/>
    <w:rsid w:val="00410027"/>
    <w:rsid w:val="00412F41"/>
    <w:rsid w:val="00417F8E"/>
    <w:rsid w:val="00421B4E"/>
    <w:rsid w:val="004237AB"/>
    <w:rsid w:val="00430BAD"/>
    <w:rsid w:val="004360AB"/>
    <w:rsid w:val="00456F4E"/>
    <w:rsid w:val="004576FA"/>
    <w:rsid w:val="00457B18"/>
    <w:rsid w:val="00462B80"/>
    <w:rsid w:val="0046324D"/>
    <w:rsid w:val="004645F6"/>
    <w:rsid w:val="004719D5"/>
    <w:rsid w:val="004755D8"/>
    <w:rsid w:val="0047755D"/>
    <w:rsid w:val="00483A3C"/>
    <w:rsid w:val="004844F7"/>
    <w:rsid w:val="004977C5"/>
    <w:rsid w:val="004B5C1E"/>
    <w:rsid w:val="004B5DBB"/>
    <w:rsid w:val="004B718E"/>
    <w:rsid w:val="004D2730"/>
    <w:rsid w:val="004E1875"/>
    <w:rsid w:val="00503427"/>
    <w:rsid w:val="005114A9"/>
    <w:rsid w:val="00531584"/>
    <w:rsid w:val="005345D0"/>
    <w:rsid w:val="005355F0"/>
    <w:rsid w:val="0053652C"/>
    <w:rsid w:val="00552188"/>
    <w:rsid w:val="0055486B"/>
    <w:rsid w:val="00560231"/>
    <w:rsid w:val="00561689"/>
    <w:rsid w:val="00561C99"/>
    <w:rsid w:val="00564EDA"/>
    <w:rsid w:val="00570CA3"/>
    <w:rsid w:val="00582F2E"/>
    <w:rsid w:val="00583FB2"/>
    <w:rsid w:val="005A1490"/>
    <w:rsid w:val="005A5DC7"/>
    <w:rsid w:val="005A6498"/>
    <w:rsid w:val="005B14C2"/>
    <w:rsid w:val="005B1B9F"/>
    <w:rsid w:val="005B26DE"/>
    <w:rsid w:val="005C3898"/>
    <w:rsid w:val="005C4E69"/>
    <w:rsid w:val="005C59CD"/>
    <w:rsid w:val="005E09ED"/>
    <w:rsid w:val="005E3DCC"/>
    <w:rsid w:val="005F3D7F"/>
    <w:rsid w:val="00607BA7"/>
    <w:rsid w:val="006111E1"/>
    <w:rsid w:val="00641B16"/>
    <w:rsid w:val="006460A1"/>
    <w:rsid w:val="00647C23"/>
    <w:rsid w:val="006556C0"/>
    <w:rsid w:val="00663213"/>
    <w:rsid w:val="00667B36"/>
    <w:rsid w:val="006712A8"/>
    <w:rsid w:val="00671DCB"/>
    <w:rsid w:val="00680EFD"/>
    <w:rsid w:val="006812A5"/>
    <w:rsid w:val="006A22ED"/>
    <w:rsid w:val="006A4137"/>
    <w:rsid w:val="006B3F93"/>
    <w:rsid w:val="006B7E5A"/>
    <w:rsid w:val="006D743D"/>
    <w:rsid w:val="006E5412"/>
    <w:rsid w:val="006F7996"/>
    <w:rsid w:val="0070265D"/>
    <w:rsid w:val="0071292C"/>
    <w:rsid w:val="00716A2A"/>
    <w:rsid w:val="0072233A"/>
    <w:rsid w:val="00727EE3"/>
    <w:rsid w:val="007474FB"/>
    <w:rsid w:val="0075040C"/>
    <w:rsid w:val="00752B41"/>
    <w:rsid w:val="00767E45"/>
    <w:rsid w:val="007803E5"/>
    <w:rsid w:val="007949CC"/>
    <w:rsid w:val="00796D7A"/>
    <w:rsid w:val="007A1A30"/>
    <w:rsid w:val="007A711B"/>
    <w:rsid w:val="007C4847"/>
    <w:rsid w:val="007C66B4"/>
    <w:rsid w:val="007C703D"/>
    <w:rsid w:val="007D1897"/>
    <w:rsid w:val="007D5F70"/>
    <w:rsid w:val="007E105D"/>
    <w:rsid w:val="007E15BE"/>
    <w:rsid w:val="007E3227"/>
    <w:rsid w:val="007F3B31"/>
    <w:rsid w:val="007F3B53"/>
    <w:rsid w:val="007F5BB3"/>
    <w:rsid w:val="00801E06"/>
    <w:rsid w:val="00812EA1"/>
    <w:rsid w:val="00833A8C"/>
    <w:rsid w:val="008360BF"/>
    <w:rsid w:val="008461F7"/>
    <w:rsid w:val="00851946"/>
    <w:rsid w:val="00852E01"/>
    <w:rsid w:val="00853E25"/>
    <w:rsid w:val="0085712E"/>
    <w:rsid w:val="00860D3C"/>
    <w:rsid w:val="00861561"/>
    <w:rsid w:val="008660E1"/>
    <w:rsid w:val="008708ED"/>
    <w:rsid w:val="00881FF4"/>
    <w:rsid w:val="0089553B"/>
    <w:rsid w:val="00896352"/>
    <w:rsid w:val="008B17CB"/>
    <w:rsid w:val="008B5945"/>
    <w:rsid w:val="008C6327"/>
    <w:rsid w:val="008D036B"/>
    <w:rsid w:val="008E2A0A"/>
    <w:rsid w:val="008F168A"/>
    <w:rsid w:val="008F23C5"/>
    <w:rsid w:val="008F5DD2"/>
    <w:rsid w:val="009108DC"/>
    <w:rsid w:val="0091121E"/>
    <w:rsid w:val="00917F87"/>
    <w:rsid w:val="00932BAF"/>
    <w:rsid w:val="009608BA"/>
    <w:rsid w:val="00971764"/>
    <w:rsid w:val="0098174F"/>
    <w:rsid w:val="009849BF"/>
    <w:rsid w:val="00984FA7"/>
    <w:rsid w:val="009926F3"/>
    <w:rsid w:val="009A2A83"/>
    <w:rsid w:val="009A5CB3"/>
    <w:rsid w:val="009B0FA5"/>
    <w:rsid w:val="009B47E0"/>
    <w:rsid w:val="009C5FB7"/>
    <w:rsid w:val="009C60BE"/>
    <w:rsid w:val="009D6B55"/>
    <w:rsid w:val="009D7F00"/>
    <w:rsid w:val="009E0A76"/>
    <w:rsid w:val="009E3507"/>
    <w:rsid w:val="009E4E03"/>
    <w:rsid w:val="009F3199"/>
    <w:rsid w:val="009F3376"/>
    <w:rsid w:val="009F6A66"/>
    <w:rsid w:val="00A02B8E"/>
    <w:rsid w:val="00A14167"/>
    <w:rsid w:val="00A158F4"/>
    <w:rsid w:val="00A161B5"/>
    <w:rsid w:val="00A1674A"/>
    <w:rsid w:val="00A25709"/>
    <w:rsid w:val="00A307AD"/>
    <w:rsid w:val="00A55205"/>
    <w:rsid w:val="00A7006A"/>
    <w:rsid w:val="00A77320"/>
    <w:rsid w:val="00A8213E"/>
    <w:rsid w:val="00A909CB"/>
    <w:rsid w:val="00A95164"/>
    <w:rsid w:val="00AA2AE0"/>
    <w:rsid w:val="00AB4195"/>
    <w:rsid w:val="00AC2A59"/>
    <w:rsid w:val="00AC7EC3"/>
    <w:rsid w:val="00AF01C6"/>
    <w:rsid w:val="00AF5F22"/>
    <w:rsid w:val="00B07FF6"/>
    <w:rsid w:val="00B12B7C"/>
    <w:rsid w:val="00B13969"/>
    <w:rsid w:val="00B171FC"/>
    <w:rsid w:val="00B229FE"/>
    <w:rsid w:val="00B33969"/>
    <w:rsid w:val="00B42C47"/>
    <w:rsid w:val="00B50A5C"/>
    <w:rsid w:val="00B52E63"/>
    <w:rsid w:val="00B61D27"/>
    <w:rsid w:val="00B62269"/>
    <w:rsid w:val="00B628AA"/>
    <w:rsid w:val="00B73372"/>
    <w:rsid w:val="00B77927"/>
    <w:rsid w:val="00B801F7"/>
    <w:rsid w:val="00B84771"/>
    <w:rsid w:val="00B90436"/>
    <w:rsid w:val="00B921A3"/>
    <w:rsid w:val="00B929E7"/>
    <w:rsid w:val="00BA36CB"/>
    <w:rsid w:val="00BA5D57"/>
    <w:rsid w:val="00BB3347"/>
    <w:rsid w:val="00BC5B6B"/>
    <w:rsid w:val="00BC5BC8"/>
    <w:rsid w:val="00BD5871"/>
    <w:rsid w:val="00BD6A2B"/>
    <w:rsid w:val="00BD7029"/>
    <w:rsid w:val="00BF4827"/>
    <w:rsid w:val="00BF4BF6"/>
    <w:rsid w:val="00BF687B"/>
    <w:rsid w:val="00BF7E90"/>
    <w:rsid w:val="00C060B8"/>
    <w:rsid w:val="00C11C27"/>
    <w:rsid w:val="00C14E44"/>
    <w:rsid w:val="00C273AD"/>
    <w:rsid w:val="00C3768C"/>
    <w:rsid w:val="00C43ECA"/>
    <w:rsid w:val="00C447E5"/>
    <w:rsid w:val="00C57125"/>
    <w:rsid w:val="00C82148"/>
    <w:rsid w:val="00C87C12"/>
    <w:rsid w:val="00C9056D"/>
    <w:rsid w:val="00C97BDA"/>
    <w:rsid w:val="00CA6271"/>
    <w:rsid w:val="00CA6F23"/>
    <w:rsid w:val="00CB57EF"/>
    <w:rsid w:val="00CC57C3"/>
    <w:rsid w:val="00CC7FC3"/>
    <w:rsid w:val="00CD28C2"/>
    <w:rsid w:val="00CF4B3E"/>
    <w:rsid w:val="00CF5B0B"/>
    <w:rsid w:val="00D00F18"/>
    <w:rsid w:val="00D136A7"/>
    <w:rsid w:val="00D356F0"/>
    <w:rsid w:val="00D46CED"/>
    <w:rsid w:val="00D4717C"/>
    <w:rsid w:val="00D92FB7"/>
    <w:rsid w:val="00DA17CA"/>
    <w:rsid w:val="00DA2C0B"/>
    <w:rsid w:val="00DC44F6"/>
    <w:rsid w:val="00DC6F73"/>
    <w:rsid w:val="00DD450E"/>
    <w:rsid w:val="00DE5770"/>
    <w:rsid w:val="00DE6A2C"/>
    <w:rsid w:val="00DF3465"/>
    <w:rsid w:val="00DF70D5"/>
    <w:rsid w:val="00E31487"/>
    <w:rsid w:val="00E41307"/>
    <w:rsid w:val="00E41F21"/>
    <w:rsid w:val="00E51BDC"/>
    <w:rsid w:val="00E67768"/>
    <w:rsid w:val="00E7124D"/>
    <w:rsid w:val="00E774B2"/>
    <w:rsid w:val="00E818BC"/>
    <w:rsid w:val="00E83023"/>
    <w:rsid w:val="00E8329A"/>
    <w:rsid w:val="00E84669"/>
    <w:rsid w:val="00E90F44"/>
    <w:rsid w:val="00EA04D6"/>
    <w:rsid w:val="00EC0BCB"/>
    <w:rsid w:val="00ED02B8"/>
    <w:rsid w:val="00ED7465"/>
    <w:rsid w:val="00EE3F43"/>
    <w:rsid w:val="00EE51C9"/>
    <w:rsid w:val="00EE659F"/>
    <w:rsid w:val="00EE7807"/>
    <w:rsid w:val="00EF534D"/>
    <w:rsid w:val="00F16067"/>
    <w:rsid w:val="00F219E3"/>
    <w:rsid w:val="00F30761"/>
    <w:rsid w:val="00F35BED"/>
    <w:rsid w:val="00F62969"/>
    <w:rsid w:val="00F67090"/>
    <w:rsid w:val="00F70DF3"/>
    <w:rsid w:val="00F71E54"/>
    <w:rsid w:val="00F75573"/>
    <w:rsid w:val="00F81A4A"/>
    <w:rsid w:val="00F84BC3"/>
    <w:rsid w:val="00F946F5"/>
    <w:rsid w:val="00F963C1"/>
    <w:rsid w:val="00FA3EFB"/>
    <w:rsid w:val="00FC6CE3"/>
    <w:rsid w:val="00FC7C55"/>
    <w:rsid w:val="00FD7926"/>
    <w:rsid w:val="00FE01D7"/>
    <w:rsid w:val="00FF6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1745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B1F41"/>
  </w:style>
  <w:style w:type="paragraph" w:styleId="Heading1">
    <w:name w:val="heading 1"/>
    <w:basedOn w:val="Normal"/>
    <w:next w:val="Normal"/>
    <w:rsid w:val="006232BD"/>
    <w:pPr>
      <w:outlineLvl w:val="0"/>
    </w:pPr>
    <w:rPr>
      <w:color w:val="C0C0C0"/>
      <w:sz w:val="16"/>
    </w:rPr>
  </w:style>
  <w:style w:type="paragraph" w:styleId="Heading2">
    <w:name w:val="heading 2"/>
    <w:basedOn w:val="Normal"/>
    <w:next w:val="Normal"/>
    <w:rsid w:val="006232BD"/>
    <w:pPr>
      <w:keepNext/>
      <w:spacing w:before="240" w:after="60"/>
      <w:outlineLvl w:val="1"/>
    </w:pPr>
    <w:rPr>
      <w:rFonts w:cs="Arial"/>
      <w:bCs/>
      <w:iCs/>
      <w:color w:val="C0C0C0"/>
      <w:sz w:val="16"/>
      <w:szCs w:val="28"/>
    </w:rPr>
  </w:style>
  <w:style w:type="paragraph" w:styleId="Heading3">
    <w:name w:val="heading 3"/>
    <w:basedOn w:val="Normal"/>
    <w:next w:val="Normal"/>
    <w:rsid w:val="006232BD"/>
    <w:pPr>
      <w:keepNext/>
      <w:spacing w:before="240" w:after="60"/>
      <w:outlineLvl w:val="2"/>
    </w:pPr>
    <w:rPr>
      <w:rFonts w:cs="Arial"/>
      <w:bCs/>
      <w:color w:val="C0C0C0"/>
      <w:sz w:val="1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nithead">
    <w:name w:val="Unit head"/>
    <w:basedOn w:val="Normal"/>
    <w:next w:val="Normal"/>
    <w:link w:val="UnitheadChar"/>
    <w:rsid w:val="003A3692"/>
    <w:pPr>
      <w:spacing w:after="60"/>
    </w:pPr>
    <w:rPr>
      <w:rFonts w:ascii="Arial Black" w:hAnsi="Arial Black"/>
      <w:color w:val="008000"/>
      <w:sz w:val="56"/>
      <w:szCs w:val="40"/>
    </w:rPr>
  </w:style>
  <w:style w:type="character" w:customStyle="1" w:styleId="UnitheadChar">
    <w:name w:val="Unit head Char"/>
    <w:link w:val="Unithead"/>
    <w:rsid w:val="00BE63A4"/>
    <w:rPr>
      <w:rFonts w:ascii="Arial Black" w:hAnsi="Arial Black"/>
      <w:color w:val="008000"/>
      <w:sz w:val="56"/>
      <w:szCs w:val="40"/>
      <w:lang w:val="en-GB" w:eastAsia="en-GB" w:bidi="ar-SA"/>
    </w:rPr>
  </w:style>
  <w:style w:type="paragraph" w:customStyle="1" w:styleId="FacsimileHead">
    <w:name w:val="Facsimile Head"/>
    <w:basedOn w:val="Facsimile"/>
    <w:rsid w:val="001840A0"/>
    <w:pPr>
      <w:spacing w:before="120"/>
    </w:pPr>
    <w:rPr>
      <w:b/>
      <w:bCs/>
      <w:sz w:val="28"/>
    </w:rPr>
  </w:style>
  <w:style w:type="paragraph" w:customStyle="1" w:styleId="Facsimile">
    <w:name w:val="Facsimile"/>
    <w:basedOn w:val="Normal"/>
    <w:rsid w:val="001F67B3"/>
    <w:pPr>
      <w:spacing w:after="180"/>
      <w:ind w:left="284"/>
    </w:pPr>
    <w:rPr>
      <w:sz w:val="24"/>
      <w:szCs w:val="24"/>
    </w:rPr>
  </w:style>
  <w:style w:type="paragraph" w:customStyle="1" w:styleId="Text">
    <w:name w:val="Text"/>
    <w:basedOn w:val="Normal"/>
    <w:link w:val="TextChar"/>
    <w:rsid w:val="00C57125"/>
    <w:pPr>
      <w:spacing w:after="60" w:line="360" w:lineRule="auto"/>
      <w:ind w:left="284"/>
    </w:pPr>
    <w:rPr>
      <w:rFonts w:ascii="Arial" w:hAnsi="Arial"/>
      <w:sz w:val="22"/>
    </w:rPr>
  </w:style>
  <w:style w:type="character" w:customStyle="1" w:styleId="TextChar">
    <w:name w:val="Text Char"/>
    <w:link w:val="Text"/>
    <w:rsid w:val="00C57125"/>
    <w:rPr>
      <w:rFonts w:ascii="Arial" w:hAnsi="Arial"/>
      <w:sz w:val="22"/>
    </w:rPr>
  </w:style>
  <w:style w:type="paragraph" w:customStyle="1" w:styleId="Bhead">
    <w:name w:val="B head"/>
    <w:basedOn w:val="Normal"/>
    <w:link w:val="BheadChar"/>
    <w:rsid w:val="00C57125"/>
    <w:pPr>
      <w:spacing w:before="120" w:after="240"/>
    </w:pPr>
    <w:rPr>
      <w:rFonts w:ascii="Arial" w:hAnsi="Arial"/>
      <w:sz w:val="36"/>
    </w:rPr>
  </w:style>
  <w:style w:type="paragraph" w:styleId="Footer">
    <w:name w:val="footer"/>
    <w:basedOn w:val="Normal"/>
    <w:link w:val="FooterChar"/>
    <w:uiPriority w:val="99"/>
    <w:rsid w:val="00FD792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FD7926"/>
    <w:rPr>
      <w:color w:val="999999"/>
    </w:rPr>
  </w:style>
  <w:style w:type="character" w:styleId="PageNumber">
    <w:name w:val="page number"/>
    <w:basedOn w:val="DefaultParagraphFont"/>
    <w:rsid w:val="002D454E"/>
  </w:style>
  <w:style w:type="paragraph" w:customStyle="1" w:styleId="Wordpool">
    <w:name w:val="Wordpool"/>
    <w:basedOn w:val="Normal"/>
    <w:link w:val="WordpoolChar"/>
    <w:rsid w:val="00C57125"/>
    <w:pPr>
      <w:spacing w:before="80" w:after="180"/>
      <w:ind w:left="284"/>
    </w:pPr>
    <w:rPr>
      <w:rFonts w:ascii="Arial" w:hAnsi="Arial"/>
      <w:sz w:val="22"/>
    </w:rPr>
  </w:style>
  <w:style w:type="character" w:customStyle="1" w:styleId="WordpoolChar">
    <w:name w:val="Wordpool Char"/>
    <w:link w:val="Wordpool"/>
    <w:rsid w:val="00C57125"/>
    <w:rPr>
      <w:rFonts w:ascii="Arial" w:hAnsi="Arial"/>
      <w:sz w:val="22"/>
    </w:rPr>
  </w:style>
  <w:style w:type="paragraph" w:customStyle="1" w:styleId="Dialogue">
    <w:name w:val="Dialogue"/>
    <w:basedOn w:val="Text"/>
    <w:rsid w:val="00175797"/>
    <w:pPr>
      <w:keepLines/>
      <w:spacing w:line="240" w:lineRule="auto"/>
      <w:ind w:left="568" w:hanging="284"/>
    </w:pPr>
  </w:style>
  <w:style w:type="character" w:customStyle="1" w:styleId="TextnumberedChar">
    <w:name w:val="Text numbered Char"/>
    <w:link w:val="Textnumbered"/>
    <w:rsid w:val="0013043C"/>
    <w:rPr>
      <w:rFonts w:ascii="Arial" w:hAnsi="Arial"/>
      <w:sz w:val="22"/>
    </w:rPr>
  </w:style>
  <w:style w:type="paragraph" w:customStyle="1" w:styleId="Textnumbered">
    <w:name w:val="Text numbered"/>
    <w:basedOn w:val="Normal"/>
    <w:link w:val="TextnumberedChar"/>
    <w:rsid w:val="0013043C"/>
    <w:pPr>
      <w:numPr>
        <w:numId w:val="17"/>
      </w:numPr>
      <w:spacing w:after="20" w:line="360" w:lineRule="auto"/>
    </w:pPr>
    <w:rPr>
      <w:rFonts w:ascii="Arial" w:hAnsi="Arial"/>
      <w:sz w:val="22"/>
    </w:rPr>
  </w:style>
  <w:style w:type="paragraph" w:customStyle="1" w:styleId="Rubric">
    <w:name w:val="Rubric"/>
    <w:basedOn w:val="Text"/>
    <w:next w:val="Textnumbered"/>
    <w:link w:val="RubricChar"/>
    <w:rsid w:val="00C57125"/>
    <w:pPr>
      <w:numPr>
        <w:numId w:val="2"/>
      </w:numPr>
      <w:spacing w:before="180" w:line="240" w:lineRule="auto"/>
    </w:pPr>
    <w:rPr>
      <w:b/>
    </w:rPr>
  </w:style>
  <w:style w:type="character" w:customStyle="1" w:styleId="RubricChar">
    <w:name w:val="Rubric Char"/>
    <w:link w:val="Rubric"/>
    <w:rsid w:val="00C57125"/>
    <w:rPr>
      <w:rFonts w:ascii="Arial" w:hAnsi="Arial"/>
      <w:b/>
      <w:sz w:val="22"/>
    </w:rPr>
  </w:style>
  <w:style w:type="paragraph" w:customStyle="1" w:styleId="Mark">
    <w:name w:val="Mark"/>
    <w:basedOn w:val="Normal"/>
    <w:rsid w:val="00C57125"/>
    <w:pPr>
      <w:spacing w:before="120" w:after="120"/>
      <w:ind w:left="284"/>
    </w:pPr>
    <w:rPr>
      <w:rFonts w:ascii="Arial Black" w:hAnsi="Arial Black"/>
      <w:sz w:val="22"/>
    </w:rPr>
  </w:style>
  <w:style w:type="paragraph" w:customStyle="1" w:styleId="Poprawka">
    <w:name w:val="Poprawka"/>
    <w:hidden/>
    <w:uiPriority w:val="99"/>
    <w:semiHidden/>
    <w:rsid w:val="00BD6ED0"/>
    <w:rPr>
      <w:color w:val="999999"/>
    </w:rPr>
  </w:style>
  <w:style w:type="table" w:styleId="TableGrid">
    <w:name w:val="Table Grid"/>
    <w:basedOn w:val="TableNormal"/>
    <w:uiPriority w:val="59"/>
    <w:rsid w:val="00D365C8"/>
    <w:rPr>
      <w:rFonts w:ascii="Franklin Gothic Book" w:eastAsia="Franklin Gothic Book" w:hAnsi="Franklin Gothic Book"/>
      <w:sz w:val="22"/>
      <w:szCs w:val="22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semiHidden/>
    <w:rsid w:val="008A5775"/>
    <w:pPr>
      <w:shd w:val="clear" w:color="auto" w:fill="C6D5EC"/>
    </w:pPr>
    <w:rPr>
      <w:rFonts w:ascii="Lucida Grande" w:hAnsi="Lucida Grande"/>
      <w:sz w:val="24"/>
      <w:szCs w:val="24"/>
    </w:rPr>
  </w:style>
  <w:style w:type="paragraph" w:customStyle="1" w:styleId="Nameline">
    <w:name w:val="Name line"/>
    <w:basedOn w:val="Rubric"/>
    <w:link w:val="NamelineChar"/>
    <w:qFormat/>
    <w:rsid w:val="00FD7926"/>
    <w:pPr>
      <w:numPr>
        <w:numId w:val="0"/>
      </w:numPr>
      <w:spacing w:after="240"/>
    </w:pPr>
  </w:style>
  <w:style w:type="character" w:customStyle="1" w:styleId="NamelineChar">
    <w:name w:val="Name line Char"/>
    <w:link w:val="Nameline"/>
    <w:rsid w:val="00FD7926"/>
    <w:rPr>
      <w:rFonts w:ascii="Arial" w:hAnsi="Arial"/>
      <w:b/>
      <w:sz w:val="22"/>
    </w:rPr>
  </w:style>
  <w:style w:type="paragraph" w:customStyle="1" w:styleId="Textbulleted">
    <w:name w:val="Text bulleted"/>
    <w:basedOn w:val="Text"/>
    <w:rsid w:val="003F08BA"/>
    <w:pPr>
      <w:numPr>
        <w:numId w:val="1"/>
      </w:numPr>
      <w:spacing w:line="240" w:lineRule="auto"/>
      <w:ind w:left="1003" w:hanging="357"/>
    </w:pPr>
    <w:rPr>
      <w:lang w:val="pl-PL"/>
    </w:rPr>
  </w:style>
  <w:style w:type="paragraph" w:customStyle="1" w:styleId="Superscript">
    <w:name w:val="Superscript"/>
    <w:basedOn w:val="Text"/>
    <w:link w:val="SuperscriptChar"/>
    <w:qFormat/>
    <w:rsid w:val="00C57125"/>
    <w:rPr>
      <w:vertAlign w:val="superscript"/>
    </w:rPr>
  </w:style>
  <w:style w:type="character" w:customStyle="1" w:styleId="SuperscriptChar">
    <w:name w:val="Superscript Char"/>
    <w:link w:val="Superscript"/>
    <w:rsid w:val="00C57125"/>
    <w:rPr>
      <w:rFonts w:ascii="Arial" w:hAnsi="Arial"/>
      <w:sz w:val="22"/>
      <w:vertAlign w:val="superscript"/>
    </w:rPr>
  </w:style>
  <w:style w:type="paragraph" w:customStyle="1" w:styleId="AHead">
    <w:name w:val="A Head"/>
    <w:basedOn w:val="Bhead"/>
    <w:link w:val="AHeadChar"/>
    <w:qFormat/>
    <w:rsid w:val="00A77320"/>
    <w:pPr>
      <w:pBdr>
        <w:top w:val="double" w:sz="4" w:space="6" w:color="auto"/>
      </w:pBdr>
    </w:pPr>
    <w:rPr>
      <w:sz w:val="44"/>
    </w:rPr>
  </w:style>
  <w:style w:type="character" w:customStyle="1" w:styleId="BheadChar">
    <w:name w:val="B head Char"/>
    <w:link w:val="Bhead"/>
    <w:rsid w:val="00C57125"/>
    <w:rPr>
      <w:rFonts w:ascii="Arial" w:hAnsi="Arial"/>
      <w:sz w:val="36"/>
    </w:rPr>
  </w:style>
  <w:style w:type="character" w:customStyle="1" w:styleId="AHeadChar">
    <w:name w:val="A Head Char"/>
    <w:link w:val="AHead"/>
    <w:rsid w:val="00A77320"/>
    <w:rPr>
      <w:rFonts w:ascii="Arial" w:hAnsi="Arial"/>
      <w:sz w:val="44"/>
    </w:rPr>
  </w:style>
  <w:style w:type="numbering" w:customStyle="1" w:styleId="Style1">
    <w:name w:val="Style1"/>
    <w:uiPriority w:val="99"/>
    <w:rsid w:val="0013043C"/>
    <w:pPr>
      <w:numPr>
        <w:numId w:val="4"/>
      </w:numPr>
    </w:pPr>
  </w:style>
  <w:style w:type="paragraph" w:customStyle="1" w:styleId="TextUC-Lettered">
    <w:name w:val="Text UC-Lettered"/>
    <w:basedOn w:val="Textnumbered"/>
    <w:link w:val="TextUC-LetteredChar"/>
    <w:qFormat/>
    <w:rsid w:val="0013043C"/>
    <w:pPr>
      <w:numPr>
        <w:numId w:val="3"/>
      </w:numPr>
    </w:pPr>
  </w:style>
  <w:style w:type="character" w:customStyle="1" w:styleId="TextUC-LetteredChar">
    <w:name w:val="Text UC-Lettered Char"/>
    <w:link w:val="TextUC-Lettered"/>
    <w:rsid w:val="0013043C"/>
    <w:rPr>
      <w:rFonts w:ascii="Arial" w:hAnsi="Arial"/>
      <w:sz w:val="22"/>
    </w:rPr>
  </w:style>
  <w:style w:type="numbering" w:customStyle="1" w:styleId="Style11">
    <w:name w:val="Style11"/>
    <w:rsid w:val="00080170"/>
  </w:style>
  <w:style w:type="character" w:styleId="CommentReference">
    <w:name w:val="annotation reference"/>
    <w:basedOn w:val="DefaultParagraphFont"/>
    <w:uiPriority w:val="99"/>
    <w:rsid w:val="00BD6A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D6A2B"/>
  </w:style>
  <w:style w:type="character" w:customStyle="1" w:styleId="CommentTextChar">
    <w:name w:val="Comment Text Char"/>
    <w:basedOn w:val="DefaultParagraphFont"/>
    <w:link w:val="CommentText"/>
    <w:uiPriority w:val="99"/>
    <w:rsid w:val="00BD6A2B"/>
  </w:style>
  <w:style w:type="paragraph" w:styleId="CommentSubject">
    <w:name w:val="annotation subject"/>
    <w:basedOn w:val="CommentText"/>
    <w:next w:val="CommentText"/>
    <w:link w:val="CommentSubjectChar"/>
    <w:rsid w:val="00BD6A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D6A2B"/>
    <w:rPr>
      <w:b/>
      <w:bCs/>
    </w:rPr>
  </w:style>
  <w:style w:type="paragraph" w:styleId="BalloonText">
    <w:name w:val="Balloon Text"/>
    <w:basedOn w:val="Normal"/>
    <w:link w:val="BalloonTextChar"/>
    <w:rsid w:val="00063C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63CBF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qFormat/>
    <w:rsid w:val="00063CBF"/>
    <w:pPr>
      <w:spacing w:before="120" w:after="60"/>
    </w:pPr>
    <w:rPr>
      <w:rFonts w:ascii="Arial" w:eastAsia="Franklin Gothic Book" w:hAnsi="Arial"/>
      <w:sz w:val="22"/>
      <w:szCs w:val="22"/>
      <w:lang w:eastAsia="en-US"/>
    </w:rPr>
  </w:style>
  <w:style w:type="character" w:styleId="Strong">
    <w:name w:val="Strong"/>
    <w:uiPriority w:val="22"/>
    <w:qFormat/>
    <w:rsid w:val="0089553B"/>
    <w:rPr>
      <w:b/>
      <w:bCs/>
    </w:rPr>
  </w:style>
  <w:style w:type="paragraph" w:styleId="Revision">
    <w:name w:val="Revision"/>
    <w:hidden/>
    <w:uiPriority w:val="99"/>
    <w:semiHidden/>
    <w:rsid w:val="00DE6A2C"/>
  </w:style>
  <w:style w:type="paragraph" w:styleId="Header">
    <w:name w:val="header"/>
    <w:basedOn w:val="Normal"/>
    <w:link w:val="HeaderChar"/>
    <w:rsid w:val="009E350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9E350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B1F41"/>
  </w:style>
  <w:style w:type="paragraph" w:styleId="Heading1">
    <w:name w:val="heading 1"/>
    <w:basedOn w:val="Normal"/>
    <w:next w:val="Normal"/>
    <w:rsid w:val="006232BD"/>
    <w:pPr>
      <w:outlineLvl w:val="0"/>
    </w:pPr>
    <w:rPr>
      <w:color w:val="C0C0C0"/>
      <w:sz w:val="16"/>
    </w:rPr>
  </w:style>
  <w:style w:type="paragraph" w:styleId="Heading2">
    <w:name w:val="heading 2"/>
    <w:basedOn w:val="Normal"/>
    <w:next w:val="Normal"/>
    <w:rsid w:val="006232BD"/>
    <w:pPr>
      <w:keepNext/>
      <w:spacing w:before="240" w:after="60"/>
      <w:outlineLvl w:val="1"/>
    </w:pPr>
    <w:rPr>
      <w:rFonts w:cs="Arial"/>
      <w:bCs/>
      <w:iCs/>
      <w:color w:val="C0C0C0"/>
      <w:sz w:val="16"/>
      <w:szCs w:val="28"/>
    </w:rPr>
  </w:style>
  <w:style w:type="paragraph" w:styleId="Heading3">
    <w:name w:val="heading 3"/>
    <w:basedOn w:val="Normal"/>
    <w:next w:val="Normal"/>
    <w:rsid w:val="006232BD"/>
    <w:pPr>
      <w:keepNext/>
      <w:spacing w:before="240" w:after="60"/>
      <w:outlineLvl w:val="2"/>
    </w:pPr>
    <w:rPr>
      <w:rFonts w:cs="Arial"/>
      <w:bCs/>
      <w:color w:val="C0C0C0"/>
      <w:sz w:val="1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nithead">
    <w:name w:val="Unit head"/>
    <w:basedOn w:val="Normal"/>
    <w:next w:val="Normal"/>
    <w:link w:val="UnitheadChar"/>
    <w:rsid w:val="003A3692"/>
    <w:pPr>
      <w:spacing w:after="60"/>
    </w:pPr>
    <w:rPr>
      <w:rFonts w:ascii="Arial Black" w:hAnsi="Arial Black"/>
      <w:color w:val="008000"/>
      <w:sz w:val="56"/>
      <w:szCs w:val="40"/>
    </w:rPr>
  </w:style>
  <w:style w:type="character" w:customStyle="1" w:styleId="UnitheadChar">
    <w:name w:val="Unit head Char"/>
    <w:link w:val="Unithead"/>
    <w:rsid w:val="00BE63A4"/>
    <w:rPr>
      <w:rFonts w:ascii="Arial Black" w:hAnsi="Arial Black"/>
      <w:color w:val="008000"/>
      <w:sz w:val="56"/>
      <w:szCs w:val="40"/>
      <w:lang w:val="en-GB" w:eastAsia="en-GB" w:bidi="ar-SA"/>
    </w:rPr>
  </w:style>
  <w:style w:type="paragraph" w:customStyle="1" w:styleId="FacsimileHead">
    <w:name w:val="Facsimile Head"/>
    <w:basedOn w:val="Facsimile"/>
    <w:rsid w:val="001840A0"/>
    <w:pPr>
      <w:spacing w:before="120"/>
    </w:pPr>
    <w:rPr>
      <w:b/>
      <w:bCs/>
      <w:sz w:val="28"/>
    </w:rPr>
  </w:style>
  <w:style w:type="paragraph" w:customStyle="1" w:styleId="Facsimile">
    <w:name w:val="Facsimile"/>
    <w:basedOn w:val="Normal"/>
    <w:rsid w:val="001F67B3"/>
    <w:pPr>
      <w:spacing w:after="180"/>
      <w:ind w:left="284"/>
    </w:pPr>
    <w:rPr>
      <w:sz w:val="24"/>
      <w:szCs w:val="24"/>
    </w:rPr>
  </w:style>
  <w:style w:type="paragraph" w:customStyle="1" w:styleId="Text">
    <w:name w:val="Text"/>
    <w:basedOn w:val="Normal"/>
    <w:link w:val="TextChar"/>
    <w:rsid w:val="00C57125"/>
    <w:pPr>
      <w:spacing w:after="60" w:line="360" w:lineRule="auto"/>
      <w:ind w:left="284"/>
    </w:pPr>
    <w:rPr>
      <w:rFonts w:ascii="Arial" w:hAnsi="Arial"/>
      <w:sz w:val="22"/>
    </w:rPr>
  </w:style>
  <w:style w:type="character" w:customStyle="1" w:styleId="TextChar">
    <w:name w:val="Text Char"/>
    <w:link w:val="Text"/>
    <w:rsid w:val="00C57125"/>
    <w:rPr>
      <w:rFonts w:ascii="Arial" w:hAnsi="Arial"/>
      <w:sz w:val="22"/>
    </w:rPr>
  </w:style>
  <w:style w:type="paragraph" w:customStyle="1" w:styleId="Bhead">
    <w:name w:val="B head"/>
    <w:basedOn w:val="Normal"/>
    <w:link w:val="BheadChar"/>
    <w:rsid w:val="00C57125"/>
    <w:pPr>
      <w:spacing w:before="120" w:after="240"/>
    </w:pPr>
    <w:rPr>
      <w:rFonts w:ascii="Arial" w:hAnsi="Arial"/>
      <w:sz w:val="36"/>
    </w:rPr>
  </w:style>
  <w:style w:type="paragraph" w:styleId="Footer">
    <w:name w:val="footer"/>
    <w:basedOn w:val="Normal"/>
    <w:link w:val="FooterChar"/>
    <w:uiPriority w:val="99"/>
    <w:rsid w:val="00FD792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FD7926"/>
    <w:rPr>
      <w:color w:val="999999"/>
    </w:rPr>
  </w:style>
  <w:style w:type="character" w:styleId="PageNumber">
    <w:name w:val="page number"/>
    <w:basedOn w:val="DefaultParagraphFont"/>
    <w:rsid w:val="002D454E"/>
  </w:style>
  <w:style w:type="paragraph" w:customStyle="1" w:styleId="Wordpool">
    <w:name w:val="Wordpool"/>
    <w:basedOn w:val="Normal"/>
    <w:link w:val="WordpoolChar"/>
    <w:rsid w:val="00C57125"/>
    <w:pPr>
      <w:spacing w:before="80" w:after="180"/>
      <w:ind w:left="284"/>
    </w:pPr>
    <w:rPr>
      <w:rFonts w:ascii="Arial" w:hAnsi="Arial"/>
      <w:sz w:val="22"/>
    </w:rPr>
  </w:style>
  <w:style w:type="character" w:customStyle="1" w:styleId="WordpoolChar">
    <w:name w:val="Wordpool Char"/>
    <w:link w:val="Wordpool"/>
    <w:rsid w:val="00C57125"/>
    <w:rPr>
      <w:rFonts w:ascii="Arial" w:hAnsi="Arial"/>
      <w:sz w:val="22"/>
    </w:rPr>
  </w:style>
  <w:style w:type="paragraph" w:customStyle="1" w:styleId="Dialogue">
    <w:name w:val="Dialogue"/>
    <w:basedOn w:val="Text"/>
    <w:rsid w:val="00175797"/>
    <w:pPr>
      <w:keepLines/>
      <w:spacing w:line="240" w:lineRule="auto"/>
      <w:ind w:left="568" w:hanging="284"/>
    </w:pPr>
  </w:style>
  <w:style w:type="character" w:customStyle="1" w:styleId="TextnumberedChar">
    <w:name w:val="Text numbered Char"/>
    <w:link w:val="Textnumbered"/>
    <w:rsid w:val="0013043C"/>
    <w:rPr>
      <w:rFonts w:ascii="Arial" w:hAnsi="Arial"/>
      <w:sz w:val="22"/>
    </w:rPr>
  </w:style>
  <w:style w:type="paragraph" w:customStyle="1" w:styleId="Textnumbered">
    <w:name w:val="Text numbered"/>
    <w:basedOn w:val="Normal"/>
    <w:link w:val="TextnumberedChar"/>
    <w:rsid w:val="0013043C"/>
    <w:pPr>
      <w:numPr>
        <w:numId w:val="17"/>
      </w:numPr>
      <w:spacing w:after="20" w:line="360" w:lineRule="auto"/>
    </w:pPr>
    <w:rPr>
      <w:rFonts w:ascii="Arial" w:hAnsi="Arial"/>
      <w:sz w:val="22"/>
    </w:rPr>
  </w:style>
  <w:style w:type="paragraph" w:customStyle="1" w:styleId="Rubric">
    <w:name w:val="Rubric"/>
    <w:basedOn w:val="Text"/>
    <w:next w:val="Textnumbered"/>
    <w:link w:val="RubricChar"/>
    <w:rsid w:val="00C57125"/>
    <w:pPr>
      <w:numPr>
        <w:numId w:val="2"/>
      </w:numPr>
      <w:spacing w:before="180" w:line="240" w:lineRule="auto"/>
    </w:pPr>
    <w:rPr>
      <w:b/>
    </w:rPr>
  </w:style>
  <w:style w:type="character" w:customStyle="1" w:styleId="RubricChar">
    <w:name w:val="Rubric Char"/>
    <w:link w:val="Rubric"/>
    <w:rsid w:val="00C57125"/>
    <w:rPr>
      <w:rFonts w:ascii="Arial" w:hAnsi="Arial"/>
      <w:b/>
      <w:sz w:val="22"/>
    </w:rPr>
  </w:style>
  <w:style w:type="paragraph" w:customStyle="1" w:styleId="Mark">
    <w:name w:val="Mark"/>
    <w:basedOn w:val="Normal"/>
    <w:rsid w:val="00C57125"/>
    <w:pPr>
      <w:spacing w:before="120" w:after="120"/>
      <w:ind w:left="284"/>
    </w:pPr>
    <w:rPr>
      <w:rFonts w:ascii="Arial Black" w:hAnsi="Arial Black"/>
      <w:sz w:val="22"/>
    </w:rPr>
  </w:style>
  <w:style w:type="paragraph" w:customStyle="1" w:styleId="Poprawka">
    <w:name w:val="Poprawka"/>
    <w:hidden/>
    <w:uiPriority w:val="99"/>
    <w:semiHidden/>
    <w:rsid w:val="00BD6ED0"/>
    <w:rPr>
      <w:color w:val="999999"/>
    </w:rPr>
  </w:style>
  <w:style w:type="table" w:styleId="TableGrid">
    <w:name w:val="Table Grid"/>
    <w:basedOn w:val="TableNormal"/>
    <w:uiPriority w:val="59"/>
    <w:rsid w:val="00D365C8"/>
    <w:rPr>
      <w:rFonts w:ascii="Franklin Gothic Book" w:eastAsia="Franklin Gothic Book" w:hAnsi="Franklin Gothic Book"/>
      <w:sz w:val="22"/>
      <w:szCs w:val="22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semiHidden/>
    <w:rsid w:val="008A5775"/>
    <w:pPr>
      <w:shd w:val="clear" w:color="auto" w:fill="C6D5EC"/>
    </w:pPr>
    <w:rPr>
      <w:rFonts w:ascii="Lucida Grande" w:hAnsi="Lucida Grande"/>
      <w:sz w:val="24"/>
      <w:szCs w:val="24"/>
    </w:rPr>
  </w:style>
  <w:style w:type="paragraph" w:customStyle="1" w:styleId="Nameline">
    <w:name w:val="Name line"/>
    <w:basedOn w:val="Rubric"/>
    <w:link w:val="NamelineChar"/>
    <w:qFormat/>
    <w:rsid w:val="00FD7926"/>
    <w:pPr>
      <w:numPr>
        <w:numId w:val="0"/>
      </w:numPr>
      <w:spacing w:after="240"/>
    </w:pPr>
  </w:style>
  <w:style w:type="character" w:customStyle="1" w:styleId="NamelineChar">
    <w:name w:val="Name line Char"/>
    <w:link w:val="Nameline"/>
    <w:rsid w:val="00FD7926"/>
    <w:rPr>
      <w:rFonts w:ascii="Arial" w:hAnsi="Arial"/>
      <w:b/>
      <w:sz w:val="22"/>
    </w:rPr>
  </w:style>
  <w:style w:type="paragraph" w:customStyle="1" w:styleId="Textbulleted">
    <w:name w:val="Text bulleted"/>
    <w:basedOn w:val="Text"/>
    <w:rsid w:val="003F08BA"/>
    <w:pPr>
      <w:numPr>
        <w:numId w:val="1"/>
      </w:numPr>
      <w:spacing w:line="240" w:lineRule="auto"/>
      <w:ind w:left="1003" w:hanging="357"/>
    </w:pPr>
    <w:rPr>
      <w:lang w:val="pl-PL"/>
    </w:rPr>
  </w:style>
  <w:style w:type="paragraph" w:customStyle="1" w:styleId="Superscript">
    <w:name w:val="Superscript"/>
    <w:basedOn w:val="Text"/>
    <w:link w:val="SuperscriptChar"/>
    <w:qFormat/>
    <w:rsid w:val="00C57125"/>
    <w:rPr>
      <w:vertAlign w:val="superscript"/>
    </w:rPr>
  </w:style>
  <w:style w:type="character" w:customStyle="1" w:styleId="SuperscriptChar">
    <w:name w:val="Superscript Char"/>
    <w:link w:val="Superscript"/>
    <w:rsid w:val="00C57125"/>
    <w:rPr>
      <w:rFonts w:ascii="Arial" w:hAnsi="Arial"/>
      <w:sz w:val="22"/>
      <w:vertAlign w:val="superscript"/>
    </w:rPr>
  </w:style>
  <w:style w:type="paragraph" w:customStyle="1" w:styleId="AHead">
    <w:name w:val="A Head"/>
    <w:basedOn w:val="Bhead"/>
    <w:link w:val="AHeadChar"/>
    <w:qFormat/>
    <w:rsid w:val="00A77320"/>
    <w:pPr>
      <w:pBdr>
        <w:top w:val="double" w:sz="4" w:space="6" w:color="auto"/>
      </w:pBdr>
    </w:pPr>
    <w:rPr>
      <w:sz w:val="44"/>
    </w:rPr>
  </w:style>
  <w:style w:type="character" w:customStyle="1" w:styleId="BheadChar">
    <w:name w:val="B head Char"/>
    <w:link w:val="Bhead"/>
    <w:rsid w:val="00C57125"/>
    <w:rPr>
      <w:rFonts w:ascii="Arial" w:hAnsi="Arial"/>
      <w:sz w:val="36"/>
    </w:rPr>
  </w:style>
  <w:style w:type="character" w:customStyle="1" w:styleId="AHeadChar">
    <w:name w:val="A Head Char"/>
    <w:link w:val="AHead"/>
    <w:rsid w:val="00A77320"/>
    <w:rPr>
      <w:rFonts w:ascii="Arial" w:hAnsi="Arial"/>
      <w:sz w:val="44"/>
    </w:rPr>
  </w:style>
  <w:style w:type="numbering" w:customStyle="1" w:styleId="Style1">
    <w:name w:val="Style1"/>
    <w:uiPriority w:val="99"/>
    <w:rsid w:val="0013043C"/>
    <w:pPr>
      <w:numPr>
        <w:numId w:val="4"/>
      </w:numPr>
    </w:pPr>
  </w:style>
  <w:style w:type="paragraph" w:customStyle="1" w:styleId="TextUC-Lettered">
    <w:name w:val="Text UC-Lettered"/>
    <w:basedOn w:val="Textnumbered"/>
    <w:link w:val="TextUC-LetteredChar"/>
    <w:qFormat/>
    <w:rsid w:val="0013043C"/>
    <w:pPr>
      <w:numPr>
        <w:numId w:val="3"/>
      </w:numPr>
    </w:pPr>
  </w:style>
  <w:style w:type="character" w:customStyle="1" w:styleId="TextUC-LetteredChar">
    <w:name w:val="Text UC-Lettered Char"/>
    <w:link w:val="TextUC-Lettered"/>
    <w:rsid w:val="0013043C"/>
    <w:rPr>
      <w:rFonts w:ascii="Arial" w:hAnsi="Arial"/>
      <w:sz w:val="22"/>
    </w:rPr>
  </w:style>
  <w:style w:type="numbering" w:customStyle="1" w:styleId="Style11">
    <w:name w:val="Style11"/>
    <w:rsid w:val="00080170"/>
  </w:style>
  <w:style w:type="character" w:styleId="CommentReference">
    <w:name w:val="annotation reference"/>
    <w:basedOn w:val="DefaultParagraphFont"/>
    <w:uiPriority w:val="99"/>
    <w:rsid w:val="00BD6A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D6A2B"/>
  </w:style>
  <w:style w:type="character" w:customStyle="1" w:styleId="CommentTextChar">
    <w:name w:val="Comment Text Char"/>
    <w:basedOn w:val="DefaultParagraphFont"/>
    <w:link w:val="CommentText"/>
    <w:uiPriority w:val="99"/>
    <w:rsid w:val="00BD6A2B"/>
  </w:style>
  <w:style w:type="paragraph" w:styleId="CommentSubject">
    <w:name w:val="annotation subject"/>
    <w:basedOn w:val="CommentText"/>
    <w:next w:val="CommentText"/>
    <w:link w:val="CommentSubjectChar"/>
    <w:rsid w:val="00BD6A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D6A2B"/>
    <w:rPr>
      <w:b/>
      <w:bCs/>
    </w:rPr>
  </w:style>
  <w:style w:type="paragraph" w:styleId="BalloonText">
    <w:name w:val="Balloon Text"/>
    <w:basedOn w:val="Normal"/>
    <w:link w:val="BalloonTextChar"/>
    <w:rsid w:val="00063C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63CBF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qFormat/>
    <w:rsid w:val="00063CBF"/>
    <w:pPr>
      <w:spacing w:before="120" w:after="60"/>
    </w:pPr>
    <w:rPr>
      <w:rFonts w:ascii="Arial" w:eastAsia="Franklin Gothic Book" w:hAnsi="Arial"/>
      <w:sz w:val="22"/>
      <w:szCs w:val="22"/>
      <w:lang w:eastAsia="en-US"/>
    </w:rPr>
  </w:style>
  <w:style w:type="character" w:styleId="Strong">
    <w:name w:val="Strong"/>
    <w:uiPriority w:val="22"/>
    <w:qFormat/>
    <w:rsid w:val="0089553B"/>
    <w:rPr>
      <w:b/>
      <w:bCs/>
    </w:rPr>
  </w:style>
  <w:style w:type="paragraph" w:styleId="Revision">
    <w:name w:val="Revision"/>
    <w:hidden/>
    <w:uiPriority w:val="99"/>
    <w:semiHidden/>
    <w:rsid w:val="00DE6A2C"/>
  </w:style>
  <w:style w:type="paragraph" w:styleId="Header">
    <w:name w:val="header"/>
    <w:basedOn w:val="Normal"/>
    <w:link w:val="HeaderChar"/>
    <w:rsid w:val="009E350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9E35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7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V:\Elt-Data1\Publishing\Schoolbooks%20Publishing\IS%20&amp;%20PL\(d)%20Projects\Text-based%20course\Intermediate\Test%20Bank\04%20Styled%20and%20edited%20by%20Natalie\insight%20Answer%20Key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D06212-FA7B-4FB1-81F5-A379E4D4EE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insight Answer Keys Template.dotx</Template>
  <TotalTime>2</TotalTime>
  <Pages>11</Pages>
  <Words>1823</Words>
  <Characters>5262</Characters>
  <Application>Microsoft Office Word</Application>
  <DocSecurity>0</DocSecurity>
  <Lines>43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head</vt:lpstr>
    </vt:vector>
  </TitlesOfParts>
  <Company>Oxford University Press</Company>
  <LinksUpToDate>false</LinksUpToDate>
  <CharactersWithSpaces>7071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head</dc:title>
  <dc:creator>Natalie Catchpole</dc:creator>
  <cp:lastModifiedBy>STARREN, Melanie</cp:lastModifiedBy>
  <cp:revision>3</cp:revision>
  <cp:lastPrinted>2012-06-01T14:55:00Z</cp:lastPrinted>
  <dcterms:created xsi:type="dcterms:W3CDTF">2013-06-10T11:57:00Z</dcterms:created>
  <dcterms:modified xsi:type="dcterms:W3CDTF">2013-06-11T07:07:00Z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AdHocReviewCycleID">
    <vt:i4>-765611025</vt:i4>
  </property>
  <property fmtid="{D5CDD505-2E9C-101B-9397-08002B2CF9AE}" pid="4" name="_EmailSubject">
    <vt:lpwstr>Matura tests</vt:lpwstr>
  </property>
  <property fmtid="{D5CDD505-2E9C-101B-9397-08002B2CF9AE}" pid="5" name="_AuthorEmail">
    <vt:lpwstr>ruth.ballantyne@oup.com</vt:lpwstr>
  </property>
  <property fmtid="{D5CDD505-2E9C-101B-9397-08002B2CF9AE}" pid="6" name="_AuthorEmailDisplayName">
    <vt:lpwstr>BALLANTYNE, Ruth</vt:lpwstr>
  </property>
  <property fmtid="{D5CDD505-2E9C-101B-9397-08002B2CF9AE}" pid="7" name="_ReviewingToolsShownOnce">
    <vt:lpwstr/>
  </property>
</Properties>
</file>