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281062" w:rsidP="0089553B">
      <w:pPr>
        <w:pStyle w:val="AHead"/>
        <w:pBdr>
          <w:top w:val="none" w:sz="0" w:space="0" w:color="auto"/>
        </w:pBdr>
        <w:sectPr w:rsidR="00EE7807" w:rsidSect="0017609D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281062">
        <w:t>Vocabulary &amp; Grammar</w:t>
      </w:r>
      <w:r w:rsidR="00C77110">
        <w:t xml:space="preserve"> Tests Units 1–10 A Answer Keys</w:t>
      </w:r>
    </w:p>
    <w:p w:rsidR="0005414A" w:rsidRDefault="0005414A" w:rsidP="00EE7807">
      <w:pPr>
        <w:pStyle w:val="AHead"/>
      </w:pPr>
      <w:r>
        <w:lastRenderedPageBreak/>
        <w:t>Unit 1</w:t>
      </w:r>
    </w:p>
    <w:p w:rsidR="0005414A" w:rsidRDefault="0005414A" w:rsidP="0005414A">
      <w:pPr>
        <w:pStyle w:val="Bhead"/>
      </w:pPr>
      <w:r>
        <w:t>Vocabulary</w:t>
      </w:r>
    </w:p>
    <w:p w:rsidR="0005414A" w:rsidRDefault="0005414A" w:rsidP="0005414A">
      <w:pPr>
        <w:pStyle w:val="Rubric"/>
      </w:pPr>
    </w:p>
    <w:p w:rsidR="0005414A" w:rsidRDefault="0005414A" w:rsidP="0005414A">
      <w:pPr>
        <w:pStyle w:val="Textnumbered"/>
      </w:pPr>
      <w:r>
        <w:t>handsome</w:t>
      </w:r>
    </w:p>
    <w:p w:rsidR="0005414A" w:rsidRDefault="0005414A" w:rsidP="0005414A">
      <w:pPr>
        <w:pStyle w:val="Textnumbered"/>
      </w:pPr>
      <w:r>
        <w:t>trim</w:t>
      </w:r>
    </w:p>
    <w:p w:rsidR="0005414A" w:rsidRDefault="0005414A" w:rsidP="0005414A">
      <w:pPr>
        <w:pStyle w:val="Textnumbered"/>
      </w:pPr>
      <w:r>
        <w:t>plump</w:t>
      </w:r>
    </w:p>
    <w:p w:rsidR="0005414A" w:rsidRDefault="0005414A" w:rsidP="0005414A">
      <w:pPr>
        <w:pStyle w:val="Textnumbered"/>
      </w:pPr>
      <w:r>
        <w:t>beautiful</w:t>
      </w:r>
    </w:p>
    <w:p w:rsidR="0005414A" w:rsidRDefault="0005414A" w:rsidP="0005414A">
      <w:pPr>
        <w:pStyle w:val="Textnumbered"/>
      </w:pPr>
      <w:r>
        <w:t>ugly</w:t>
      </w:r>
    </w:p>
    <w:p w:rsidR="0005414A" w:rsidRDefault="0005414A" w:rsidP="0005414A">
      <w:pPr>
        <w:pStyle w:val="Textnumbered"/>
      </w:pPr>
      <w:r>
        <w:t>slender</w:t>
      </w:r>
    </w:p>
    <w:p w:rsidR="0005414A" w:rsidRDefault="0005414A" w:rsidP="0005414A">
      <w:pPr>
        <w:pStyle w:val="Rubric"/>
      </w:pP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sighted, aged</w:t>
      </w: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tanned</w:t>
      </w: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shouldered</w:t>
      </w: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eyed, haired</w:t>
      </w: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eyed, sighted</w:t>
      </w:r>
    </w:p>
    <w:p w:rsidR="0005414A" w:rsidRDefault="0005414A" w:rsidP="0005414A">
      <w:pPr>
        <w:pStyle w:val="Textnumbered"/>
        <w:numPr>
          <w:ilvl w:val="0"/>
          <w:numId w:val="14"/>
        </w:numPr>
      </w:pPr>
      <w:r>
        <w:t>skinned, haired</w:t>
      </w:r>
    </w:p>
    <w:p w:rsidR="0005414A" w:rsidRDefault="00294089" w:rsidP="0005414A">
      <w:pPr>
        <w:pStyle w:val="Textnumbered"/>
        <w:numPr>
          <w:ilvl w:val="0"/>
          <w:numId w:val="14"/>
        </w:numPr>
      </w:pPr>
      <w:r>
        <w:t>haired, skinned</w:t>
      </w:r>
    </w:p>
    <w:p w:rsidR="0005414A" w:rsidRDefault="0005414A" w:rsidP="0005414A">
      <w:pPr>
        <w:pStyle w:val="Rubric"/>
      </w:pP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easy-going</w:t>
      </w: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modest</w:t>
      </w: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arrogant</w:t>
      </w: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stubborn</w:t>
      </w: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shy</w:t>
      </w:r>
    </w:p>
    <w:p w:rsidR="0005414A" w:rsidRDefault="0005414A" w:rsidP="0005414A">
      <w:pPr>
        <w:pStyle w:val="Textnumbered"/>
        <w:numPr>
          <w:ilvl w:val="0"/>
          <w:numId w:val="15"/>
        </w:numPr>
      </w:pPr>
      <w:r>
        <w:t>sensitive</w:t>
      </w:r>
    </w:p>
    <w:p w:rsidR="0005414A" w:rsidRDefault="005B26DE" w:rsidP="0005414A">
      <w:pPr>
        <w:pStyle w:val="Textnumbered"/>
        <w:numPr>
          <w:ilvl w:val="0"/>
          <w:numId w:val="15"/>
        </w:numPr>
      </w:pPr>
      <w:r>
        <w:t>assertive</w:t>
      </w:r>
    </w:p>
    <w:p w:rsidR="005B26DE" w:rsidRDefault="005B26DE" w:rsidP="0005414A">
      <w:pPr>
        <w:pStyle w:val="Textnumbered"/>
        <w:numPr>
          <w:ilvl w:val="0"/>
          <w:numId w:val="15"/>
        </w:numPr>
      </w:pPr>
      <w:r>
        <w:t>determined</w:t>
      </w:r>
    </w:p>
    <w:p w:rsidR="005B26DE" w:rsidRDefault="005B26DE" w:rsidP="0005414A">
      <w:pPr>
        <w:pStyle w:val="Textnumbered"/>
        <w:numPr>
          <w:ilvl w:val="0"/>
          <w:numId w:val="15"/>
        </w:numPr>
      </w:pPr>
      <w:r>
        <w:t>lazy</w:t>
      </w:r>
    </w:p>
    <w:p w:rsidR="005B26DE" w:rsidRDefault="005B26DE" w:rsidP="0005414A">
      <w:pPr>
        <w:pStyle w:val="Textnumbered"/>
        <w:numPr>
          <w:ilvl w:val="0"/>
          <w:numId w:val="15"/>
        </w:numPr>
      </w:pPr>
      <w:r>
        <w:t>emotional</w:t>
      </w:r>
    </w:p>
    <w:p w:rsidR="005B26DE" w:rsidRDefault="005B26DE" w:rsidP="005B26DE">
      <w:pPr>
        <w:pStyle w:val="Rubric"/>
      </w:pPr>
      <w:r>
        <w:br w:type="column"/>
      </w:r>
    </w:p>
    <w:p w:rsidR="005B26DE" w:rsidRDefault="005B26DE" w:rsidP="005B26DE">
      <w:pPr>
        <w:pStyle w:val="Textnumbered"/>
        <w:numPr>
          <w:ilvl w:val="0"/>
          <w:numId w:val="16"/>
        </w:numPr>
      </w:pPr>
      <w:r>
        <w:t>b and d</w:t>
      </w:r>
    </w:p>
    <w:p w:rsidR="005B26DE" w:rsidRDefault="005B26DE" w:rsidP="005B26DE">
      <w:pPr>
        <w:pStyle w:val="Textnumbered"/>
        <w:numPr>
          <w:ilvl w:val="0"/>
          <w:numId w:val="16"/>
        </w:numPr>
      </w:pPr>
      <w:r>
        <w:t>a and c</w:t>
      </w:r>
    </w:p>
    <w:p w:rsidR="005B26DE" w:rsidRDefault="005B26DE" w:rsidP="005B26DE">
      <w:pPr>
        <w:pStyle w:val="Textnumbered"/>
        <w:numPr>
          <w:ilvl w:val="0"/>
          <w:numId w:val="16"/>
        </w:numPr>
      </w:pPr>
      <w:r>
        <w:t>b and d</w:t>
      </w:r>
    </w:p>
    <w:p w:rsidR="005B26DE" w:rsidRDefault="005B26DE" w:rsidP="005B26DE">
      <w:pPr>
        <w:pStyle w:val="Textnumbered"/>
        <w:numPr>
          <w:ilvl w:val="0"/>
          <w:numId w:val="16"/>
        </w:numPr>
      </w:pPr>
      <w:r>
        <w:t>a and c</w:t>
      </w:r>
    </w:p>
    <w:p w:rsidR="005B26DE" w:rsidRDefault="005B26DE" w:rsidP="005B26DE">
      <w:pPr>
        <w:pStyle w:val="Bhead"/>
      </w:pPr>
      <w:r>
        <w:t>Grammar</w:t>
      </w:r>
    </w:p>
    <w:p w:rsidR="005B26DE" w:rsidRDefault="005B26DE" w:rsidP="005B26DE">
      <w:pPr>
        <w:pStyle w:val="Rubric"/>
      </w:pP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hardly ever wears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dancing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doesn’t think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don’t need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are having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usually buy</w:t>
      </w:r>
    </w:p>
    <w:p w:rsidR="005B26DE" w:rsidRDefault="00012C5B" w:rsidP="005B26DE">
      <w:pPr>
        <w:pStyle w:val="Textnumbered"/>
        <w:numPr>
          <w:ilvl w:val="0"/>
          <w:numId w:val="17"/>
        </w:numPr>
      </w:pPr>
      <w:r>
        <w:t xml:space="preserve">is </w:t>
      </w:r>
      <w:r w:rsidR="005B26DE">
        <w:t>always criticiz</w:t>
      </w:r>
      <w:r>
        <w:t>ing</w:t>
      </w:r>
      <w:r w:rsidR="005B26DE">
        <w:t xml:space="preserve"> </w:t>
      </w:r>
    </w:p>
    <w:p w:rsidR="005B26DE" w:rsidRDefault="005B26DE" w:rsidP="005B26DE">
      <w:pPr>
        <w:pStyle w:val="Textnumbered"/>
        <w:numPr>
          <w:ilvl w:val="0"/>
          <w:numId w:val="17"/>
        </w:numPr>
      </w:pPr>
      <w:r>
        <w:t>looks</w:t>
      </w:r>
    </w:p>
    <w:p w:rsidR="005B26DE" w:rsidRDefault="005B26DE" w:rsidP="005B26DE">
      <w:pPr>
        <w:pStyle w:val="Rubric"/>
      </w:pPr>
    </w:p>
    <w:p w:rsidR="005B26DE" w:rsidRDefault="005B26DE" w:rsidP="005B26DE">
      <w:pPr>
        <w:pStyle w:val="Textnumbered"/>
        <w:numPr>
          <w:ilvl w:val="0"/>
          <w:numId w:val="18"/>
        </w:numPr>
      </w:pPr>
      <w:r>
        <w:t>What’s he wearing?</w:t>
      </w:r>
    </w:p>
    <w:p w:rsidR="005B26DE" w:rsidRDefault="005B26DE" w:rsidP="005B26DE">
      <w:pPr>
        <w:pStyle w:val="Textnumbered"/>
        <w:numPr>
          <w:ilvl w:val="0"/>
          <w:numId w:val="18"/>
        </w:numPr>
      </w:pPr>
      <w:r>
        <w:t>Who does she look like?</w:t>
      </w:r>
    </w:p>
    <w:p w:rsidR="005B26DE" w:rsidRDefault="005B26DE" w:rsidP="005B26DE">
      <w:pPr>
        <w:pStyle w:val="Textnumbered"/>
        <w:numPr>
          <w:ilvl w:val="0"/>
          <w:numId w:val="18"/>
        </w:numPr>
      </w:pPr>
      <w:r>
        <w:t>Where do you go shopping?</w:t>
      </w:r>
    </w:p>
    <w:p w:rsidR="005B26DE" w:rsidRDefault="005B26DE" w:rsidP="005B26DE">
      <w:pPr>
        <w:pStyle w:val="Textnumbered"/>
        <w:numPr>
          <w:ilvl w:val="0"/>
          <w:numId w:val="18"/>
        </w:numPr>
      </w:pPr>
      <w:r>
        <w:t>Why is Peter going to the gym these days?</w:t>
      </w:r>
    </w:p>
    <w:p w:rsidR="005B26DE" w:rsidRDefault="005B26DE" w:rsidP="005B26DE">
      <w:pPr>
        <w:pStyle w:val="Rubric"/>
      </w:pP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dressing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to buy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pay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wearing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to go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to be</w:t>
      </w:r>
    </w:p>
    <w:p w:rsidR="005B26DE" w:rsidRDefault="005B26DE" w:rsidP="005B26DE">
      <w:pPr>
        <w:pStyle w:val="Textnumbered"/>
        <w:numPr>
          <w:ilvl w:val="0"/>
          <w:numId w:val="19"/>
        </w:numPr>
      </w:pPr>
      <w:r>
        <w:t>to lend</w:t>
      </w:r>
    </w:p>
    <w:p w:rsidR="005B26DE" w:rsidRPr="005B26DE" w:rsidRDefault="005B26DE" w:rsidP="005B26DE">
      <w:pPr>
        <w:pStyle w:val="Textnumbered"/>
        <w:numPr>
          <w:ilvl w:val="0"/>
          <w:numId w:val="19"/>
        </w:numPr>
      </w:pPr>
      <w:r>
        <w:t>becoming</w:t>
      </w:r>
    </w:p>
    <w:p w:rsidR="004719D5" w:rsidRDefault="005B26DE" w:rsidP="00EE7807">
      <w:pPr>
        <w:pStyle w:val="AHead"/>
      </w:pPr>
      <w:r>
        <w:br w:type="column"/>
      </w:r>
      <w:r w:rsidR="004719D5">
        <w:lastRenderedPageBreak/>
        <w:t xml:space="preserve">Unit </w:t>
      </w:r>
      <w:r w:rsidR="0005414A">
        <w:t>2</w:t>
      </w:r>
    </w:p>
    <w:p w:rsidR="00E774B2" w:rsidRDefault="00DE6A2C" w:rsidP="0037096B">
      <w:pPr>
        <w:pStyle w:val="Bhead"/>
      </w:pPr>
      <w:r>
        <w:t>Vocabulary</w:t>
      </w:r>
    </w:p>
    <w:p w:rsidR="0037096B" w:rsidRDefault="0037096B" w:rsidP="0005414A">
      <w:pPr>
        <w:pStyle w:val="Rubric"/>
        <w:numPr>
          <w:ilvl w:val="0"/>
          <w:numId w:val="12"/>
        </w:numPr>
      </w:pPr>
    </w:p>
    <w:p w:rsidR="00DE6A2C" w:rsidRDefault="00DE6A2C" w:rsidP="0005414A">
      <w:pPr>
        <w:pStyle w:val="Textnumbered"/>
        <w:numPr>
          <w:ilvl w:val="0"/>
          <w:numId w:val="13"/>
        </w:numPr>
      </w:pPr>
      <w:r>
        <w:t>resort</w:t>
      </w:r>
    </w:p>
    <w:p w:rsidR="00DE6A2C" w:rsidRDefault="00DE6A2C" w:rsidP="00DE6A2C">
      <w:pPr>
        <w:pStyle w:val="Textnumbered"/>
      </w:pPr>
      <w:r>
        <w:t>transport</w:t>
      </w:r>
    </w:p>
    <w:p w:rsidR="00DE6A2C" w:rsidRDefault="00DE6A2C" w:rsidP="00DE6A2C">
      <w:pPr>
        <w:pStyle w:val="Textnumbered"/>
      </w:pPr>
      <w:r>
        <w:t>trap</w:t>
      </w:r>
    </w:p>
    <w:p w:rsidR="00DE6A2C" w:rsidRDefault="00DE6A2C" w:rsidP="00DE6A2C">
      <w:pPr>
        <w:pStyle w:val="Textnumbered"/>
      </w:pPr>
      <w:r>
        <w:t>guide</w:t>
      </w:r>
    </w:p>
    <w:p w:rsidR="00DE6A2C" w:rsidRDefault="00DE6A2C" w:rsidP="00DE6A2C">
      <w:pPr>
        <w:pStyle w:val="Textnumbered"/>
      </w:pPr>
      <w:r>
        <w:t>holiday</w:t>
      </w:r>
    </w:p>
    <w:p w:rsidR="00DE6A2C" w:rsidRDefault="00DE6A2C" w:rsidP="00DE6A2C">
      <w:pPr>
        <w:pStyle w:val="Textnumbered"/>
      </w:pPr>
      <w:r>
        <w:t>park</w:t>
      </w:r>
    </w:p>
    <w:p w:rsidR="00DE6A2C" w:rsidRDefault="00DE6A2C" w:rsidP="00DE6A2C">
      <w:pPr>
        <w:pStyle w:val="Rubric"/>
      </w:pP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get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track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escape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take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out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soak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up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get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take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in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take</w:t>
      </w:r>
    </w:p>
    <w:p w:rsidR="00DE6A2C" w:rsidRDefault="00DE6A2C" w:rsidP="00DE6A2C">
      <w:pPr>
        <w:pStyle w:val="Textnumbered"/>
        <w:numPr>
          <w:ilvl w:val="0"/>
          <w:numId w:val="6"/>
        </w:numPr>
      </w:pPr>
      <w:r>
        <w:t>see</w:t>
      </w:r>
    </w:p>
    <w:p w:rsidR="00DE6A2C" w:rsidRDefault="00DE6A2C" w:rsidP="00DE6A2C">
      <w:pPr>
        <w:pStyle w:val="Rubric"/>
      </w:pP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F</w:t>
      </w: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C</w:t>
      </w: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D</w:t>
      </w: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B</w:t>
      </w: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A</w:t>
      </w:r>
    </w:p>
    <w:p w:rsidR="00DE6A2C" w:rsidRDefault="00DE6A2C" w:rsidP="00DE6A2C">
      <w:pPr>
        <w:pStyle w:val="Textnumbered"/>
        <w:numPr>
          <w:ilvl w:val="0"/>
          <w:numId w:val="7"/>
        </w:numPr>
      </w:pPr>
      <w:r>
        <w:t>E</w:t>
      </w:r>
    </w:p>
    <w:p w:rsidR="00DE6A2C" w:rsidRDefault="005B26DE" w:rsidP="00DE6A2C">
      <w:pPr>
        <w:pStyle w:val="Rubric"/>
      </w:pPr>
      <w:r>
        <w:br w:type="column"/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head for</w:t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winds around</w:t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connects to</w:t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cut through</w:t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lead to</w:t>
      </w:r>
    </w:p>
    <w:p w:rsidR="00DE6A2C" w:rsidRDefault="00DE6A2C" w:rsidP="00DE6A2C">
      <w:pPr>
        <w:pStyle w:val="Textnumbered"/>
        <w:numPr>
          <w:ilvl w:val="0"/>
          <w:numId w:val="8"/>
        </w:numPr>
      </w:pPr>
      <w:r>
        <w:t>drive along</w:t>
      </w:r>
    </w:p>
    <w:p w:rsidR="00DE6A2C" w:rsidRDefault="00DE6A2C" w:rsidP="00DE6A2C">
      <w:pPr>
        <w:pStyle w:val="Bhead"/>
      </w:pPr>
      <w:r>
        <w:t>Grammar</w:t>
      </w:r>
    </w:p>
    <w:p w:rsidR="00DE6A2C" w:rsidRDefault="00DE6A2C" w:rsidP="00DE6A2C">
      <w:pPr>
        <w:pStyle w:val="Rubric"/>
      </w:pP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visited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had booked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had never been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proofErr w:type="spellStart"/>
      <w:r>
        <w:t>were</w:t>
      </w:r>
      <w:proofErr w:type="spellEnd"/>
      <w:r>
        <w:t xml:space="preserve"> walking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was shining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wanted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had lost</w:t>
      </w:r>
    </w:p>
    <w:p w:rsidR="00DE6A2C" w:rsidRDefault="00DE6A2C" w:rsidP="00DE6A2C">
      <w:pPr>
        <w:pStyle w:val="Textnumbered"/>
        <w:numPr>
          <w:ilvl w:val="0"/>
          <w:numId w:val="9"/>
        </w:numPr>
      </w:pPr>
      <w:r>
        <w:t>was holding</w:t>
      </w:r>
    </w:p>
    <w:p w:rsidR="00DE6A2C" w:rsidRDefault="00DE6A2C" w:rsidP="00DE6A2C">
      <w:pPr>
        <w:pStyle w:val="Rubric"/>
      </w:pPr>
    </w:p>
    <w:p w:rsidR="00DE6A2C" w:rsidRDefault="00DE6A2C" w:rsidP="00DE6A2C">
      <w:pPr>
        <w:pStyle w:val="Textnumbered"/>
        <w:numPr>
          <w:ilvl w:val="0"/>
          <w:numId w:val="10"/>
        </w:numPr>
      </w:pPr>
      <w:proofErr w:type="spellStart"/>
      <w:r>
        <w:t>were</w:t>
      </w:r>
      <w:proofErr w:type="spellEnd"/>
      <w:r>
        <w:t xml:space="preserve"> living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decided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had never organized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placed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responded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were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proofErr w:type="spellStart"/>
      <w:r>
        <w:t>were</w:t>
      </w:r>
      <w:proofErr w:type="spellEnd"/>
      <w:r>
        <w:t xml:space="preserve"> trying</w:t>
      </w:r>
    </w:p>
    <w:p w:rsidR="00DE6A2C" w:rsidRDefault="00DE6A2C" w:rsidP="00DE6A2C">
      <w:pPr>
        <w:pStyle w:val="Textnumbered"/>
        <w:numPr>
          <w:ilvl w:val="0"/>
          <w:numId w:val="10"/>
        </w:numPr>
      </w:pPr>
      <w:r>
        <w:t>seemed</w:t>
      </w:r>
    </w:p>
    <w:p w:rsidR="00DE6A2C" w:rsidRDefault="005B26DE" w:rsidP="00DE6A2C">
      <w:pPr>
        <w:pStyle w:val="Rubric"/>
      </w:pPr>
      <w:r>
        <w:br w:type="column"/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In my teens, I would never / never used to go for long walks in the countryside.</w:t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NP</w:t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Travelling by rail used to be a lot more fun back in the age of steam trains.</w:t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In his younger days, your grandfather would lead / used to lead guided tours of the city three times a week.</w:t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NP</w:t>
      </w:r>
    </w:p>
    <w:p w:rsidR="00DE6A2C" w:rsidRDefault="00DE6A2C" w:rsidP="00DE6A2C">
      <w:pPr>
        <w:pStyle w:val="Textnumbered"/>
        <w:numPr>
          <w:ilvl w:val="0"/>
          <w:numId w:val="11"/>
        </w:numPr>
      </w:pPr>
      <w:r>
        <w:t>Patrick didn’t use to like hiking as a child. He loves it now!</w:t>
      </w:r>
    </w:p>
    <w:p w:rsidR="00E13C2A" w:rsidRDefault="00E13C2A" w:rsidP="00DE6A2C">
      <w:pPr>
        <w:pStyle w:val="Textnumbered"/>
        <w:numPr>
          <w:ilvl w:val="0"/>
          <w:numId w:val="11"/>
        </w:numPr>
      </w:pPr>
      <w:r>
        <w:t>During the summer holidays we would</w:t>
      </w:r>
      <w:r w:rsidR="000C4ABB">
        <w:t xml:space="preserve"> </w:t>
      </w:r>
      <w:r>
        <w:t>/</w:t>
      </w:r>
      <w:r w:rsidR="000C4ABB">
        <w:t xml:space="preserve"> </w:t>
      </w:r>
      <w:r>
        <w:t>used to take the boat out on to the lake every day.</w:t>
      </w:r>
    </w:p>
    <w:p w:rsidR="00DE6A2C" w:rsidRDefault="00E13C2A" w:rsidP="001E76AA">
      <w:pPr>
        <w:pStyle w:val="Textnumbered"/>
        <w:numPr>
          <w:ilvl w:val="0"/>
          <w:numId w:val="0"/>
        </w:numPr>
        <w:ind w:left="644" w:hanging="360"/>
      </w:pPr>
      <w:r>
        <w:t>8</w:t>
      </w:r>
      <w:r>
        <w:tab/>
      </w:r>
      <w:r w:rsidR="00DE6A2C">
        <w:t>Did you use to belong to the world travel club?</w:t>
      </w:r>
    </w:p>
    <w:p w:rsidR="00DE6A2C" w:rsidRDefault="005B26DE" w:rsidP="00DE6A2C">
      <w:pPr>
        <w:pStyle w:val="AHead"/>
      </w:pPr>
      <w:r>
        <w:t>Unit 3</w:t>
      </w:r>
    </w:p>
    <w:p w:rsidR="00DE6A2C" w:rsidRDefault="00DE6A2C" w:rsidP="00DE6A2C">
      <w:pPr>
        <w:pStyle w:val="Bhead"/>
      </w:pPr>
      <w:r>
        <w:t>Vocabulary</w:t>
      </w:r>
    </w:p>
    <w:p w:rsidR="005B26DE" w:rsidRDefault="005B26DE" w:rsidP="005B26DE">
      <w:pPr>
        <w:pStyle w:val="Rubric"/>
        <w:numPr>
          <w:ilvl w:val="0"/>
          <w:numId w:val="20"/>
        </w:numPr>
      </w:pPr>
    </w:p>
    <w:p w:rsidR="005B26DE" w:rsidRDefault="001B2482" w:rsidP="005B26DE">
      <w:pPr>
        <w:pStyle w:val="Textnumbered"/>
        <w:numPr>
          <w:ilvl w:val="0"/>
          <w:numId w:val="21"/>
        </w:numPr>
      </w:pPr>
      <w:r>
        <w:t>felt</w:t>
      </w:r>
    </w:p>
    <w:p w:rsidR="001B2482" w:rsidRDefault="001B2482" w:rsidP="005B26DE">
      <w:pPr>
        <w:pStyle w:val="Textnumbered"/>
        <w:numPr>
          <w:ilvl w:val="0"/>
          <w:numId w:val="21"/>
        </w:numPr>
      </w:pPr>
      <w:r>
        <w:t>over, moon</w:t>
      </w:r>
    </w:p>
    <w:p w:rsidR="001B2482" w:rsidRDefault="001B2482" w:rsidP="005B26DE">
      <w:pPr>
        <w:pStyle w:val="Textnumbered"/>
        <w:numPr>
          <w:ilvl w:val="0"/>
          <w:numId w:val="21"/>
        </w:numPr>
      </w:pPr>
      <w:r>
        <w:t>on, world</w:t>
      </w:r>
    </w:p>
    <w:p w:rsidR="001B2482" w:rsidRDefault="001B2482" w:rsidP="005B26DE">
      <w:pPr>
        <w:pStyle w:val="Textnumbered"/>
        <w:numPr>
          <w:ilvl w:val="0"/>
          <w:numId w:val="21"/>
        </w:numPr>
      </w:pPr>
      <w:r>
        <w:t>down, mouth</w:t>
      </w:r>
    </w:p>
    <w:p w:rsidR="001B2482" w:rsidRDefault="001B2482" w:rsidP="001B2482">
      <w:pPr>
        <w:pStyle w:val="Rubric"/>
      </w:pPr>
    </w:p>
    <w:p w:rsidR="001B2482" w:rsidRDefault="001B2482" w:rsidP="001B2482">
      <w:pPr>
        <w:pStyle w:val="Textnumbered"/>
        <w:numPr>
          <w:ilvl w:val="0"/>
          <w:numId w:val="22"/>
        </w:numPr>
      </w:pPr>
      <w:r>
        <w:t>ability</w:t>
      </w:r>
    </w:p>
    <w:p w:rsidR="001B2482" w:rsidRDefault="001B2482" w:rsidP="001B2482">
      <w:pPr>
        <w:pStyle w:val="Textnumbered"/>
        <w:numPr>
          <w:ilvl w:val="0"/>
          <w:numId w:val="22"/>
        </w:numPr>
      </w:pPr>
      <w:r>
        <w:t>Happiness</w:t>
      </w:r>
    </w:p>
    <w:p w:rsidR="001B2482" w:rsidRDefault="001B2482" w:rsidP="001B2482">
      <w:pPr>
        <w:pStyle w:val="Textnumbered"/>
        <w:numPr>
          <w:ilvl w:val="0"/>
          <w:numId w:val="22"/>
        </w:numPr>
      </w:pPr>
      <w:r>
        <w:t>tiredness</w:t>
      </w:r>
    </w:p>
    <w:p w:rsidR="001B2482" w:rsidRDefault="001B2482" w:rsidP="001B2482">
      <w:pPr>
        <w:pStyle w:val="Textnumbered"/>
        <w:numPr>
          <w:ilvl w:val="0"/>
          <w:numId w:val="22"/>
        </w:numPr>
      </w:pPr>
      <w:r>
        <w:t>prosperity</w:t>
      </w:r>
    </w:p>
    <w:p w:rsidR="001B2482" w:rsidRDefault="009F6A66" w:rsidP="001B2482">
      <w:pPr>
        <w:pStyle w:val="Textnumbered"/>
        <w:numPr>
          <w:ilvl w:val="0"/>
          <w:numId w:val="22"/>
        </w:numPr>
      </w:pPr>
      <w:r>
        <w:t>generosity</w:t>
      </w:r>
    </w:p>
    <w:p w:rsidR="009F6A66" w:rsidRDefault="009F6A66" w:rsidP="001B2482">
      <w:pPr>
        <w:pStyle w:val="Textnumbered"/>
        <w:numPr>
          <w:ilvl w:val="0"/>
          <w:numId w:val="22"/>
        </w:numPr>
      </w:pPr>
      <w:r>
        <w:t>laziness</w:t>
      </w:r>
    </w:p>
    <w:p w:rsidR="009F6A66" w:rsidRDefault="009F6A66" w:rsidP="001B2482">
      <w:pPr>
        <w:pStyle w:val="Textnumbered"/>
        <w:numPr>
          <w:ilvl w:val="0"/>
          <w:numId w:val="22"/>
        </w:numPr>
      </w:pPr>
      <w:r>
        <w:t>kindness</w:t>
      </w:r>
    </w:p>
    <w:p w:rsidR="009F6A66" w:rsidRDefault="009F6A66" w:rsidP="001B2482">
      <w:pPr>
        <w:pStyle w:val="Textnumbered"/>
        <w:numPr>
          <w:ilvl w:val="0"/>
          <w:numId w:val="22"/>
        </w:numPr>
      </w:pPr>
      <w:r>
        <w:t>necessity</w:t>
      </w:r>
    </w:p>
    <w:p w:rsidR="009F6A66" w:rsidRDefault="009F6A66" w:rsidP="009F6A66">
      <w:pPr>
        <w:pStyle w:val="Rubric"/>
      </w:pPr>
      <w:r>
        <w:br w:type="column"/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C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B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A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H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G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F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D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I</w:t>
      </w:r>
    </w:p>
    <w:p w:rsidR="009F6A66" w:rsidRDefault="009F6A66" w:rsidP="009F6A66">
      <w:pPr>
        <w:pStyle w:val="Textnumbered"/>
        <w:numPr>
          <w:ilvl w:val="0"/>
          <w:numId w:val="23"/>
        </w:numPr>
      </w:pPr>
      <w:r>
        <w:t>E</w:t>
      </w:r>
    </w:p>
    <w:p w:rsidR="009F6A66" w:rsidRDefault="009F6A66" w:rsidP="009F6A66">
      <w:pPr>
        <w:pStyle w:val="Rubric"/>
      </w:pPr>
    </w:p>
    <w:p w:rsidR="009F6A66" w:rsidRDefault="009F6A66" w:rsidP="009F6A66">
      <w:pPr>
        <w:pStyle w:val="Textnumbered"/>
        <w:numPr>
          <w:ilvl w:val="0"/>
          <w:numId w:val="24"/>
        </w:numPr>
      </w:pPr>
      <w:r>
        <w:t>Worryingly, Clearly</w:t>
      </w:r>
    </w:p>
    <w:p w:rsidR="009F6A66" w:rsidRDefault="009F6A66" w:rsidP="009F6A66">
      <w:pPr>
        <w:pStyle w:val="Textnumbered"/>
        <w:numPr>
          <w:ilvl w:val="0"/>
          <w:numId w:val="24"/>
        </w:numPr>
      </w:pPr>
      <w:r>
        <w:t>really, incredibly</w:t>
      </w:r>
    </w:p>
    <w:p w:rsidR="009F6A66" w:rsidRDefault="009F6A66" w:rsidP="009F6A66">
      <w:pPr>
        <w:pStyle w:val="Textnumbered"/>
        <w:numPr>
          <w:ilvl w:val="0"/>
          <w:numId w:val="24"/>
        </w:numPr>
      </w:pPr>
      <w:r>
        <w:t>Similarly, Clearly</w:t>
      </w:r>
    </w:p>
    <w:p w:rsidR="009F6A66" w:rsidRDefault="00DD450E" w:rsidP="009F6A66">
      <w:pPr>
        <w:pStyle w:val="Textnumbered"/>
        <w:numPr>
          <w:ilvl w:val="0"/>
          <w:numId w:val="24"/>
        </w:numPr>
      </w:pPr>
      <w:r>
        <w:t>rapidly, quickly</w:t>
      </w:r>
    </w:p>
    <w:p w:rsidR="00DD450E" w:rsidRDefault="00DD450E" w:rsidP="009F6A66">
      <w:pPr>
        <w:pStyle w:val="Textnumbered"/>
        <w:numPr>
          <w:ilvl w:val="0"/>
          <w:numId w:val="24"/>
        </w:numPr>
      </w:pPr>
      <w:r>
        <w:t>surprisingly, incredibly</w:t>
      </w:r>
    </w:p>
    <w:p w:rsidR="00DD450E" w:rsidRDefault="00DD450E" w:rsidP="009F6A66">
      <w:pPr>
        <w:pStyle w:val="Textnumbered"/>
        <w:numPr>
          <w:ilvl w:val="0"/>
          <w:numId w:val="24"/>
        </w:numPr>
      </w:pPr>
      <w:r>
        <w:t>extremely, really</w:t>
      </w:r>
    </w:p>
    <w:p w:rsidR="00DD450E" w:rsidRDefault="00DD450E" w:rsidP="00DD450E">
      <w:pPr>
        <w:pStyle w:val="Bhead"/>
      </w:pPr>
      <w:r>
        <w:t>Grammar</w:t>
      </w:r>
    </w:p>
    <w:p w:rsidR="00DD450E" w:rsidRDefault="00DD450E" w:rsidP="00DD450E">
      <w:pPr>
        <w:pStyle w:val="Rubric"/>
      </w:pPr>
    </w:p>
    <w:p w:rsidR="00DD450E" w:rsidRDefault="00DD450E" w:rsidP="00DD450E">
      <w:pPr>
        <w:pStyle w:val="Textnumbered"/>
        <w:numPr>
          <w:ilvl w:val="0"/>
          <w:numId w:val="27"/>
        </w:numPr>
      </w:pPr>
      <w:r>
        <w:t>have just joined</w:t>
      </w:r>
    </w:p>
    <w:p w:rsidR="00DD450E" w:rsidRDefault="00DD450E" w:rsidP="00DD450E">
      <w:pPr>
        <w:pStyle w:val="Textnumbered"/>
        <w:numPr>
          <w:ilvl w:val="0"/>
          <w:numId w:val="27"/>
        </w:numPr>
      </w:pPr>
      <w:r>
        <w:t>went</w:t>
      </w:r>
    </w:p>
    <w:p w:rsidR="00DD450E" w:rsidRDefault="00DD450E" w:rsidP="00DD450E">
      <w:pPr>
        <w:pStyle w:val="Textnumbered"/>
        <w:numPr>
          <w:ilvl w:val="0"/>
          <w:numId w:val="27"/>
        </w:numPr>
      </w:pPr>
      <w:r>
        <w:t>did you leave</w:t>
      </w:r>
    </w:p>
    <w:p w:rsidR="00DD450E" w:rsidRDefault="00DD450E" w:rsidP="00DD450E">
      <w:pPr>
        <w:pStyle w:val="Textnumbered"/>
        <w:numPr>
          <w:ilvl w:val="0"/>
          <w:numId w:val="27"/>
        </w:numPr>
      </w:pPr>
      <w:r>
        <w:t>didn’t do</w:t>
      </w:r>
    </w:p>
    <w:p w:rsidR="00DD450E" w:rsidRDefault="00DD450E" w:rsidP="00DD450E">
      <w:pPr>
        <w:pStyle w:val="Textnumbered"/>
        <w:numPr>
          <w:ilvl w:val="0"/>
          <w:numId w:val="27"/>
        </w:numPr>
      </w:pPr>
      <w:r>
        <w:t>broke</w:t>
      </w:r>
    </w:p>
    <w:p w:rsidR="00DD450E" w:rsidRPr="00DD450E" w:rsidRDefault="00DD450E" w:rsidP="00DD450E">
      <w:pPr>
        <w:pStyle w:val="Textnumbered"/>
        <w:numPr>
          <w:ilvl w:val="0"/>
          <w:numId w:val="27"/>
        </w:numPr>
      </w:pPr>
      <w:r>
        <w:t>have been</w:t>
      </w:r>
    </w:p>
    <w:p w:rsidR="00DD450E" w:rsidRDefault="00DD450E" w:rsidP="00DD450E">
      <w:pPr>
        <w:pStyle w:val="Rubric"/>
      </w:pP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joined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has played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made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didn’t score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has also become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hasn’t always been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has had</w:t>
      </w:r>
    </w:p>
    <w:p w:rsidR="00DD450E" w:rsidRDefault="00DD450E" w:rsidP="00DD450E">
      <w:pPr>
        <w:pStyle w:val="Textnumbered"/>
        <w:numPr>
          <w:ilvl w:val="0"/>
          <w:numId w:val="25"/>
        </w:numPr>
      </w:pPr>
      <w:r>
        <w:t>broke</w:t>
      </w:r>
    </w:p>
    <w:p w:rsidR="00DD450E" w:rsidRDefault="00DD450E" w:rsidP="00DD450E">
      <w:pPr>
        <w:pStyle w:val="Rubric"/>
      </w:pPr>
      <w:r>
        <w:br w:type="column"/>
      </w:r>
    </w:p>
    <w:p w:rsidR="00DD450E" w:rsidRDefault="00DD450E" w:rsidP="00DD450E">
      <w:pPr>
        <w:pStyle w:val="Textnumbered"/>
        <w:numPr>
          <w:ilvl w:val="0"/>
          <w:numId w:val="26"/>
        </w:numPr>
      </w:pPr>
      <w:r>
        <w:t xml:space="preserve">Graeme and Jo have been working at </w:t>
      </w:r>
      <w:r w:rsidR="00957888">
        <w:t>the</w:t>
      </w:r>
      <w:r>
        <w:t xml:space="preserve"> fast food restaurant </w:t>
      </w:r>
      <w:r w:rsidR="00957888">
        <w:t>since the start of the summer holidays</w:t>
      </w:r>
      <w:r>
        <w:t>.</w:t>
      </w:r>
    </w:p>
    <w:p w:rsidR="00DD450E" w:rsidRDefault="00DD450E" w:rsidP="00DD450E">
      <w:pPr>
        <w:pStyle w:val="Textnumbered"/>
        <w:numPr>
          <w:ilvl w:val="0"/>
          <w:numId w:val="26"/>
        </w:numPr>
      </w:pPr>
      <w:r>
        <w:t>Working long hours hasn’t been easy.</w:t>
      </w:r>
    </w:p>
    <w:p w:rsidR="00DD450E" w:rsidRDefault="00DD450E" w:rsidP="00DD450E">
      <w:pPr>
        <w:pStyle w:val="Textnumbered"/>
        <w:numPr>
          <w:ilvl w:val="0"/>
          <w:numId w:val="26"/>
        </w:numPr>
      </w:pPr>
      <w:r>
        <w:t>Graeme has put on weight because the restaurant gives him free hamburgers to eat!</w:t>
      </w:r>
    </w:p>
    <w:p w:rsidR="00DD450E" w:rsidRDefault="00DD450E" w:rsidP="00DD450E">
      <w:pPr>
        <w:pStyle w:val="Textnumbered"/>
        <w:numPr>
          <w:ilvl w:val="0"/>
          <w:numId w:val="26"/>
        </w:numPr>
      </w:pPr>
      <w:r>
        <w:t xml:space="preserve">Graeme and Jo haven’t </w:t>
      </w:r>
      <w:r w:rsidR="00957888">
        <w:t>been running a lot recently. Usually they go three times a week</w:t>
      </w:r>
      <w:r>
        <w:t>.</w:t>
      </w:r>
    </w:p>
    <w:p w:rsidR="00DD450E" w:rsidRDefault="00DD450E" w:rsidP="00DD450E">
      <w:pPr>
        <w:pStyle w:val="Textnumbered"/>
        <w:numPr>
          <w:ilvl w:val="0"/>
          <w:numId w:val="26"/>
        </w:numPr>
      </w:pPr>
      <w:r>
        <w:t xml:space="preserve">Jo has just finished eating two hamburgers, and she </w:t>
      </w:r>
      <w:r w:rsidR="00012C5B">
        <w:t>is feeling</w:t>
      </w:r>
      <w:r>
        <w:t xml:space="preserve"> very full.</w:t>
      </w:r>
    </w:p>
    <w:p w:rsidR="00DD450E" w:rsidRDefault="00DD450E" w:rsidP="00DD450E">
      <w:pPr>
        <w:pStyle w:val="AHead"/>
      </w:pPr>
      <w:r>
        <w:t>Unit 4</w:t>
      </w:r>
    </w:p>
    <w:p w:rsidR="00DD450E" w:rsidRDefault="00DD450E" w:rsidP="00DD450E">
      <w:pPr>
        <w:pStyle w:val="Bhead"/>
      </w:pPr>
      <w:r>
        <w:t>Vocabulary</w:t>
      </w:r>
    </w:p>
    <w:p w:rsidR="00DD450E" w:rsidRDefault="00DD450E" w:rsidP="00DD450E">
      <w:pPr>
        <w:pStyle w:val="Rubric"/>
        <w:numPr>
          <w:ilvl w:val="0"/>
          <w:numId w:val="28"/>
        </w:numPr>
      </w:pPr>
    </w:p>
    <w:p w:rsidR="00DD450E" w:rsidRDefault="00F81A4A" w:rsidP="00DD450E">
      <w:pPr>
        <w:pStyle w:val="Textnumbered"/>
        <w:numPr>
          <w:ilvl w:val="0"/>
          <w:numId w:val="29"/>
        </w:numPr>
      </w:pPr>
      <w:r>
        <w:t>C</w:t>
      </w:r>
    </w:p>
    <w:p w:rsidR="00F81A4A" w:rsidRDefault="00F81A4A" w:rsidP="00DD450E">
      <w:pPr>
        <w:pStyle w:val="Textnumbered"/>
        <w:numPr>
          <w:ilvl w:val="0"/>
          <w:numId w:val="29"/>
        </w:numPr>
      </w:pPr>
      <w:r>
        <w:t>F</w:t>
      </w:r>
    </w:p>
    <w:p w:rsidR="00F81A4A" w:rsidRDefault="00F81A4A" w:rsidP="00DD450E">
      <w:pPr>
        <w:pStyle w:val="Textnumbered"/>
        <w:numPr>
          <w:ilvl w:val="0"/>
          <w:numId w:val="29"/>
        </w:numPr>
      </w:pPr>
      <w:r>
        <w:t>B</w:t>
      </w:r>
    </w:p>
    <w:p w:rsidR="00F81A4A" w:rsidRDefault="00F81A4A" w:rsidP="00DD450E">
      <w:pPr>
        <w:pStyle w:val="Textnumbered"/>
        <w:numPr>
          <w:ilvl w:val="0"/>
          <w:numId w:val="29"/>
        </w:numPr>
      </w:pPr>
      <w:r>
        <w:t>A</w:t>
      </w:r>
    </w:p>
    <w:p w:rsidR="00F81A4A" w:rsidRDefault="00F81A4A" w:rsidP="00DD450E">
      <w:pPr>
        <w:pStyle w:val="Textnumbered"/>
        <w:numPr>
          <w:ilvl w:val="0"/>
          <w:numId w:val="29"/>
        </w:numPr>
      </w:pPr>
      <w:r>
        <w:t>D</w:t>
      </w:r>
    </w:p>
    <w:p w:rsidR="00F81A4A" w:rsidRDefault="00F81A4A" w:rsidP="00DD450E">
      <w:pPr>
        <w:pStyle w:val="Textnumbered"/>
        <w:numPr>
          <w:ilvl w:val="0"/>
          <w:numId w:val="29"/>
        </w:numPr>
      </w:pPr>
      <w:r>
        <w:t>E</w:t>
      </w:r>
    </w:p>
    <w:p w:rsidR="00F81A4A" w:rsidRDefault="00F81A4A" w:rsidP="00F81A4A">
      <w:pPr>
        <w:pStyle w:val="Rubric"/>
      </w:pPr>
    </w:p>
    <w:p w:rsidR="00F81A4A" w:rsidRDefault="00F81A4A" w:rsidP="00F81A4A">
      <w:pPr>
        <w:pStyle w:val="Textnumbered"/>
        <w:numPr>
          <w:ilvl w:val="0"/>
          <w:numId w:val="30"/>
        </w:numPr>
      </w:pPr>
      <w:r>
        <w:t>overcrowded</w:t>
      </w:r>
    </w:p>
    <w:p w:rsidR="00F81A4A" w:rsidRDefault="005E09ED" w:rsidP="00F81A4A">
      <w:pPr>
        <w:pStyle w:val="Textnumbered"/>
        <w:numPr>
          <w:ilvl w:val="0"/>
          <w:numId w:val="30"/>
        </w:numPr>
      </w:pPr>
      <w:r>
        <w:t>co-operating</w:t>
      </w:r>
    </w:p>
    <w:p w:rsidR="005E09ED" w:rsidRDefault="005E09ED" w:rsidP="00F81A4A">
      <w:pPr>
        <w:pStyle w:val="Textnumbered"/>
        <w:numPr>
          <w:ilvl w:val="0"/>
          <w:numId w:val="30"/>
        </w:numPr>
      </w:pPr>
      <w:r>
        <w:t>undercook</w:t>
      </w:r>
    </w:p>
    <w:p w:rsidR="005E09ED" w:rsidRDefault="005E09ED" w:rsidP="00F81A4A">
      <w:pPr>
        <w:pStyle w:val="Textnumbered"/>
        <w:numPr>
          <w:ilvl w:val="0"/>
          <w:numId w:val="30"/>
        </w:numPr>
      </w:pPr>
      <w:r>
        <w:t>disappear</w:t>
      </w:r>
    </w:p>
    <w:p w:rsidR="005E09ED" w:rsidRDefault="005E09ED" w:rsidP="00F81A4A">
      <w:pPr>
        <w:pStyle w:val="Textnumbered"/>
        <w:numPr>
          <w:ilvl w:val="0"/>
          <w:numId w:val="30"/>
        </w:numPr>
      </w:pPr>
      <w:r>
        <w:t>semi-permanent</w:t>
      </w:r>
    </w:p>
    <w:p w:rsidR="005E09ED" w:rsidRDefault="005E09ED" w:rsidP="00F81A4A">
      <w:pPr>
        <w:pStyle w:val="Textnumbered"/>
        <w:numPr>
          <w:ilvl w:val="0"/>
          <w:numId w:val="30"/>
        </w:numPr>
      </w:pPr>
      <w:r>
        <w:t>interact</w:t>
      </w:r>
    </w:p>
    <w:p w:rsidR="005E09ED" w:rsidRDefault="00CD28C2" w:rsidP="005E09ED">
      <w:pPr>
        <w:pStyle w:val="Rubric"/>
      </w:pPr>
      <w:r>
        <w:br w:type="column"/>
      </w:r>
    </w:p>
    <w:p w:rsidR="005E09ED" w:rsidRDefault="00CD28C2" w:rsidP="005E09ED">
      <w:pPr>
        <w:pStyle w:val="Textnumbered"/>
        <w:numPr>
          <w:ilvl w:val="0"/>
          <w:numId w:val="31"/>
        </w:numPr>
      </w:pPr>
      <w:r>
        <w:t>in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against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up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about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to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on</w:t>
      </w:r>
    </w:p>
    <w:p w:rsidR="00CD28C2" w:rsidRDefault="00CD28C2" w:rsidP="005E09ED">
      <w:pPr>
        <w:pStyle w:val="Textnumbered"/>
        <w:numPr>
          <w:ilvl w:val="0"/>
          <w:numId w:val="31"/>
        </w:numPr>
      </w:pPr>
      <w:r>
        <w:t>on</w:t>
      </w:r>
    </w:p>
    <w:p w:rsidR="00CD28C2" w:rsidRDefault="00CD28C2" w:rsidP="00CD28C2">
      <w:pPr>
        <w:pStyle w:val="Rubric"/>
      </w:pP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raising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took</w:t>
      </w:r>
    </w:p>
    <w:p w:rsidR="00012C5B" w:rsidRDefault="00012C5B" w:rsidP="00CD28C2">
      <w:pPr>
        <w:pStyle w:val="Textnumbered"/>
        <w:numPr>
          <w:ilvl w:val="0"/>
          <w:numId w:val="32"/>
        </w:numPr>
      </w:pPr>
      <w:r>
        <w:t>address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transform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volunteer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donate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take part in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supporting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transform</w:t>
      </w:r>
    </w:p>
    <w:p w:rsidR="00012C5B" w:rsidRDefault="00012C5B" w:rsidP="00CD28C2">
      <w:pPr>
        <w:pStyle w:val="Textnumbered"/>
        <w:numPr>
          <w:ilvl w:val="0"/>
          <w:numId w:val="32"/>
        </w:numPr>
      </w:pPr>
      <w:r>
        <w:t>raise</w:t>
      </w:r>
    </w:p>
    <w:p w:rsidR="00CD28C2" w:rsidRDefault="00CD28C2" w:rsidP="00CD28C2">
      <w:pPr>
        <w:pStyle w:val="Textnumbered"/>
        <w:numPr>
          <w:ilvl w:val="0"/>
          <w:numId w:val="32"/>
        </w:numPr>
      </w:pPr>
      <w:r>
        <w:t>donated</w:t>
      </w:r>
    </w:p>
    <w:p w:rsidR="00CD28C2" w:rsidRDefault="00CD28C2" w:rsidP="00CD28C2">
      <w:pPr>
        <w:pStyle w:val="Bhead"/>
      </w:pPr>
      <w:r>
        <w:t>Grammar</w:t>
      </w:r>
    </w:p>
    <w:p w:rsidR="00CD28C2" w:rsidRDefault="00CD28C2" w:rsidP="00CD28C2">
      <w:pPr>
        <w:pStyle w:val="Rubric"/>
      </w:pPr>
    </w:p>
    <w:p w:rsidR="00CD28C2" w:rsidRDefault="00CD28C2" w:rsidP="00CD28C2">
      <w:pPr>
        <w:pStyle w:val="Textnumbered"/>
        <w:numPr>
          <w:ilvl w:val="0"/>
          <w:numId w:val="33"/>
        </w:numPr>
      </w:pPr>
      <w:r>
        <w:t>’m going to donate</w:t>
      </w:r>
    </w:p>
    <w:p w:rsidR="00CD28C2" w:rsidRDefault="00012C5B" w:rsidP="00CD28C2">
      <w:pPr>
        <w:pStyle w:val="Textnumbered"/>
        <w:numPr>
          <w:ilvl w:val="0"/>
          <w:numId w:val="33"/>
        </w:numPr>
      </w:pPr>
      <w:r>
        <w:t>t</w:t>
      </w:r>
      <w:r w:rsidR="00CD28C2">
        <w:t>akes</w:t>
      </w:r>
    </w:p>
    <w:p w:rsidR="00CD28C2" w:rsidRDefault="00CD28C2" w:rsidP="00CD28C2">
      <w:pPr>
        <w:pStyle w:val="Textnumbered"/>
        <w:numPr>
          <w:ilvl w:val="0"/>
          <w:numId w:val="33"/>
        </w:numPr>
      </w:pPr>
      <w:r>
        <w:t>’ll</w:t>
      </w:r>
      <w:r w:rsidR="000C4ABB">
        <w:t xml:space="preserve"> work</w:t>
      </w:r>
    </w:p>
    <w:p w:rsidR="00CD28C2" w:rsidRDefault="00CD28C2" w:rsidP="00CD28C2">
      <w:pPr>
        <w:pStyle w:val="Textnumbered"/>
        <w:numPr>
          <w:ilvl w:val="0"/>
          <w:numId w:val="33"/>
        </w:numPr>
      </w:pPr>
      <w:r>
        <w:t>’s going to have</w:t>
      </w:r>
    </w:p>
    <w:p w:rsidR="00CD28C2" w:rsidRDefault="00CD28C2" w:rsidP="00CD28C2">
      <w:pPr>
        <w:pStyle w:val="Textnumbered"/>
        <w:numPr>
          <w:ilvl w:val="0"/>
          <w:numId w:val="33"/>
        </w:numPr>
      </w:pPr>
      <w:r>
        <w:t xml:space="preserve">’m meeting / </w:t>
      </w:r>
      <w:r w:rsidR="00012C5B">
        <w:t xml:space="preserve">’m </w:t>
      </w:r>
      <w:r>
        <w:t>going to meet</w:t>
      </w:r>
    </w:p>
    <w:p w:rsidR="00CD28C2" w:rsidRDefault="00CD28C2" w:rsidP="00CD28C2">
      <w:pPr>
        <w:pStyle w:val="Textnumbered"/>
        <w:numPr>
          <w:ilvl w:val="0"/>
          <w:numId w:val="33"/>
        </w:numPr>
      </w:pPr>
      <w:r>
        <w:t xml:space="preserve">’m standing / </w:t>
      </w:r>
      <w:r w:rsidR="00012C5B">
        <w:t xml:space="preserve">’m </w:t>
      </w:r>
      <w:r>
        <w:t>going to stand</w:t>
      </w:r>
    </w:p>
    <w:p w:rsidR="00CD28C2" w:rsidRDefault="00012C5B" w:rsidP="004C1EC9">
      <w:pPr>
        <w:pStyle w:val="Rubric"/>
      </w:pPr>
      <w:r>
        <w:br w:type="column"/>
      </w:r>
      <w:bookmarkStart w:id="0" w:name="_GoBack"/>
      <w:bookmarkEnd w:id="0"/>
    </w:p>
    <w:p w:rsidR="00CD28C2" w:rsidRDefault="00CD28C2" w:rsidP="00CD28C2">
      <w:pPr>
        <w:pStyle w:val="Textnumbered"/>
        <w:numPr>
          <w:ilvl w:val="0"/>
          <w:numId w:val="34"/>
        </w:numPr>
      </w:pPr>
      <w:r>
        <w:t>might</w:t>
      </w:r>
    </w:p>
    <w:p w:rsidR="00CD28C2" w:rsidRDefault="00D00F18" w:rsidP="00CD28C2">
      <w:pPr>
        <w:pStyle w:val="Textnumbered"/>
        <w:numPr>
          <w:ilvl w:val="0"/>
          <w:numId w:val="34"/>
        </w:numPr>
      </w:pPr>
      <w:r>
        <w:t>starts</w:t>
      </w:r>
    </w:p>
    <w:p w:rsidR="00D00F18" w:rsidRDefault="00D00F18" w:rsidP="00CD28C2">
      <w:pPr>
        <w:pStyle w:val="Textnumbered"/>
        <w:numPr>
          <w:ilvl w:val="0"/>
          <w:numId w:val="34"/>
        </w:numPr>
      </w:pPr>
      <w:r>
        <w:t>’m meeting</w:t>
      </w:r>
    </w:p>
    <w:p w:rsidR="00D00F18" w:rsidRDefault="00D00F18" w:rsidP="00CD28C2">
      <w:pPr>
        <w:pStyle w:val="Textnumbered"/>
        <w:numPr>
          <w:ilvl w:val="0"/>
          <w:numId w:val="34"/>
        </w:numPr>
      </w:pPr>
      <w:r>
        <w:t>’re going to ask</w:t>
      </w:r>
    </w:p>
    <w:p w:rsidR="00D00F18" w:rsidRDefault="00D00F18" w:rsidP="00CD28C2">
      <w:pPr>
        <w:pStyle w:val="Textnumbered"/>
        <w:numPr>
          <w:ilvl w:val="0"/>
          <w:numId w:val="34"/>
        </w:numPr>
      </w:pPr>
      <w:r>
        <w:t>’ll be</w:t>
      </w:r>
    </w:p>
    <w:p w:rsidR="00D00F18" w:rsidRDefault="00D00F18" w:rsidP="00CD28C2">
      <w:pPr>
        <w:pStyle w:val="Textnumbered"/>
        <w:numPr>
          <w:ilvl w:val="0"/>
          <w:numId w:val="34"/>
        </w:numPr>
      </w:pPr>
      <w:r>
        <w:t>is going to bring</w:t>
      </w:r>
    </w:p>
    <w:p w:rsidR="00D00F18" w:rsidRDefault="00D00F18" w:rsidP="00CD28C2">
      <w:pPr>
        <w:pStyle w:val="Textnumbered"/>
        <w:numPr>
          <w:ilvl w:val="0"/>
          <w:numId w:val="34"/>
        </w:numPr>
      </w:pPr>
      <w:r>
        <w:t>’ll bring</w:t>
      </w:r>
    </w:p>
    <w:p w:rsidR="00D00F18" w:rsidRDefault="00012C5B" w:rsidP="00CD28C2">
      <w:pPr>
        <w:pStyle w:val="Textnumbered"/>
        <w:numPr>
          <w:ilvl w:val="0"/>
          <w:numId w:val="34"/>
        </w:numPr>
      </w:pPr>
      <w:r>
        <w:t>w</w:t>
      </w:r>
      <w:r w:rsidR="00D00F18">
        <w:t>ill</w:t>
      </w:r>
    </w:p>
    <w:p w:rsidR="00D00F18" w:rsidRDefault="00D00F18" w:rsidP="00D00F18">
      <w:pPr>
        <w:pStyle w:val="Rubric"/>
      </w:pPr>
    </w:p>
    <w:p w:rsidR="00D00F18" w:rsidRDefault="00D00F18" w:rsidP="00D00F18">
      <w:pPr>
        <w:pStyle w:val="Textnumbered"/>
        <w:numPr>
          <w:ilvl w:val="0"/>
          <w:numId w:val="35"/>
        </w:numPr>
      </w:pPr>
      <w:r>
        <w:t>At 10.30 a.m. Penny will be working in the charity shop.</w:t>
      </w:r>
    </w:p>
    <w:p w:rsidR="00D00F18" w:rsidRDefault="00D00F18" w:rsidP="00D00F18">
      <w:pPr>
        <w:pStyle w:val="Textnumbered"/>
        <w:numPr>
          <w:ilvl w:val="0"/>
          <w:numId w:val="35"/>
        </w:numPr>
      </w:pPr>
      <w:r>
        <w:t>By 12.15 p.m. she will have finished working in the charity shop.</w:t>
      </w:r>
    </w:p>
    <w:p w:rsidR="00D00F18" w:rsidRDefault="00D00F18" w:rsidP="00D00F18">
      <w:pPr>
        <w:pStyle w:val="Textnumbered"/>
        <w:numPr>
          <w:ilvl w:val="0"/>
          <w:numId w:val="35"/>
        </w:numPr>
      </w:pPr>
      <w:r>
        <w:t>At 1 p.m. Penny will be collecting money in the street.</w:t>
      </w:r>
    </w:p>
    <w:p w:rsidR="00D00F18" w:rsidRDefault="00D00F18" w:rsidP="00D00F18">
      <w:pPr>
        <w:pStyle w:val="Textnumbered"/>
        <w:numPr>
          <w:ilvl w:val="0"/>
          <w:numId w:val="35"/>
        </w:numPr>
      </w:pPr>
      <w:r>
        <w:t>At 1.30 p.m. she won’t be working in the charity shop.</w:t>
      </w:r>
    </w:p>
    <w:p w:rsidR="00D00F18" w:rsidRDefault="00D00F18" w:rsidP="00D00F18">
      <w:pPr>
        <w:pStyle w:val="Textnumbered"/>
        <w:numPr>
          <w:ilvl w:val="0"/>
          <w:numId w:val="35"/>
        </w:numPr>
      </w:pPr>
      <w:r>
        <w:t>By 3 p.m. Penny will have gone back home.</w:t>
      </w:r>
    </w:p>
    <w:p w:rsidR="00D00F18" w:rsidRDefault="00D00F18" w:rsidP="00D00F18">
      <w:pPr>
        <w:pStyle w:val="AHead"/>
      </w:pPr>
      <w:r>
        <w:t>Unit 5</w:t>
      </w:r>
    </w:p>
    <w:p w:rsidR="00ED7465" w:rsidRDefault="00ED7465" w:rsidP="00ED7465">
      <w:pPr>
        <w:pStyle w:val="Bhead"/>
      </w:pPr>
      <w:r>
        <w:t>Vocabulary</w:t>
      </w:r>
    </w:p>
    <w:p w:rsidR="00ED7465" w:rsidRDefault="00ED7465" w:rsidP="00ED7465">
      <w:pPr>
        <w:pStyle w:val="Rubric"/>
        <w:numPr>
          <w:ilvl w:val="0"/>
          <w:numId w:val="36"/>
        </w:numPr>
      </w:pP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MUGGING</w:t>
      </w: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VANDALISM</w:t>
      </w: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ARMED ROBBERY</w:t>
      </w: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OFFENCES</w:t>
      </w: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SHOPLIFTING</w:t>
      </w:r>
    </w:p>
    <w:p w:rsidR="00ED7465" w:rsidRDefault="00ED7465" w:rsidP="00ED7465">
      <w:pPr>
        <w:pStyle w:val="Textnumbered"/>
        <w:numPr>
          <w:ilvl w:val="0"/>
          <w:numId w:val="37"/>
        </w:numPr>
      </w:pPr>
      <w:r>
        <w:t>THEFT</w:t>
      </w:r>
    </w:p>
    <w:p w:rsidR="00ED7465" w:rsidRDefault="00ED7465" w:rsidP="00ED7465">
      <w:pPr>
        <w:pStyle w:val="Textnumbered"/>
        <w:numPr>
          <w:ilvl w:val="0"/>
          <w:numId w:val="38"/>
        </w:numPr>
      </w:pPr>
      <w:r>
        <w:t>mistreatment</w:t>
      </w:r>
    </w:p>
    <w:p w:rsidR="00ED7465" w:rsidRDefault="00ED7465" w:rsidP="00ED7465">
      <w:pPr>
        <w:pStyle w:val="Textnumbered"/>
        <w:numPr>
          <w:ilvl w:val="0"/>
          <w:numId w:val="38"/>
        </w:numPr>
      </w:pPr>
      <w:r>
        <w:t>disagreement</w:t>
      </w:r>
    </w:p>
    <w:p w:rsidR="00BF7E90" w:rsidRDefault="00BF7E90" w:rsidP="00ED7465">
      <w:pPr>
        <w:pStyle w:val="Textnumbered"/>
        <w:numPr>
          <w:ilvl w:val="0"/>
          <w:numId w:val="38"/>
        </w:numPr>
      </w:pPr>
      <w:r>
        <w:t>disbelief</w:t>
      </w:r>
    </w:p>
    <w:p w:rsidR="00BF7E90" w:rsidRDefault="00BF7E90" w:rsidP="00ED7465">
      <w:pPr>
        <w:pStyle w:val="Textnumbered"/>
        <w:numPr>
          <w:ilvl w:val="0"/>
          <w:numId w:val="38"/>
        </w:numPr>
      </w:pPr>
      <w:r>
        <w:t>misfortune</w:t>
      </w:r>
    </w:p>
    <w:p w:rsidR="00BF7E90" w:rsidRDefault="007B4AA3" w:rsidP="00ED7465">
      <w:pPr>
        <w:pStyle w:val="Textnumbered"/>
        <w:numPr>
          <w:ilvl w:val="0"/>
          <w:numId w:val="38"/>
        </w:numPr>
      </w:pPr>
      <w:r>
        <w:t>misbehaviour</w:t>
      </w:r>
    </w:p>
    <w:p w:rsidR="00BF7E90" w:rsidRDefault="00BF7E90" w:rsidP="00ED7465">
      <w:pPr>
        <w:pStyle w:val="Textnumbered"/>
        <w:numPr>
          <w:ilvl w:val="0"/>
          <w:numId w:val="38"/>
        </w:numPr>
      </w:pPr>
      <w:r>
        <w:t>dishonesty</w:t>
      </w:r>
    </w:p>
    <w:p w:rsidR="00BF7E90" w:rsidRDefault="00BF7E90" w:rsidP="00BF7E90">
      <w:pPr>
        <w:pStyle w:val="Rubric"/>
      </w:pP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out with</w:t>
      </w: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away with</w:t>
      </w: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up with</w:t>
      </w: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up to</w:t>
      </w: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up to</w:t>
      </w:r>
    </w:p>
    <w:p w:rsidR="00BF7E90" w:rsidRDefault="00BF7E90" w:rsidP="00BF7E90">
      <w:pPr>
        <w:pStyle w:val="Textnumbered"/>
        <w:numPr>
          <w:ilvl w:val="0"/>
          <w:numId w:val="39"/>
        </w:numPr>
      </w:pPr>
      <w:r>
        <w:t>up with</w:t>
      </w:r>
    </w:p>
    <w:p w:rsidR="00BF7E90" w:rsidRDefault="00BF7E90" w:rsidP="00BF7E90">
      <w:pPr>
        <w:pStyle w:val="Rubric"/>
      </w:pP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obligatory</w:t>
      </w: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prohibited</w:t>
      </w: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restrictive</w:t>
      </w: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legal</w:t>
      </w: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optional</w:t>
      </w:r>
    </w:p>
    <w:p w:rsidR="00BF7E90" w:rsidRDefault="00BF7E90" w:rsidP="00BF7E90">
      <w:pPr>
        <w:pStyle w:val="Textnumbered"/>
        <w:numPr>
          <w:ilvl w:val="0"/>
          <w:numId w:val="40"/>
        </w:numPr>
      </w:pPr>
      <w:r>
        <w:t>fair</w:t>
      </w:r>
    </w:p>
    <w:p w:rsidR="00BF7E90" w:rsidRDefault="00BF7E90" w:rsidP="00BF7E90">
      <w:pPr>
        <w:pStyle w:val="Bhead"/>
      </w:pPr>
      <w:r>
        <w:t>Grammar</w:t>
      </w:r>
    </w:p>
    <w:p w:rsidR="00BF7E90" w:rsidRDefault="00BF7E90" w:rsidP="00BF7E90">
      <w:pPr>
        <w:pStyle w:val="Rubric"/>
      </w:pP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will believe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would you say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won’t tell</w:t>
      </w:r>
      <w:r w:rsidR="00957888">
        <w:t xml:space="preserve"> / might not tell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hadn’t read</w:t>
      </w:r>
      <w:r w:rsidR="00B25F3B">
        <w:t xml:space="preserve"> / didn’t read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will go</w:t>
      </w:r>
      <w:r w:rsidR="00957888">
        <w:t xml:space="preserve"> / might go / could go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was / were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wouldn’t need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will they go</w:t>
      </w:r>
      <w:r w:rsidR="00F17DF4">
        <w:t xml:space="preserve"> / might they go / could they go</w:t>
      </w:r>
    </w:p>
    <w:p w:rsidR="00BF7E90" w:rsidRDefault="00F17DF4" w:rsidP="00BF7E90">
      <w:pPr>
        <w:pStyle w:val="Textnumbered"/>
        <w:numPr>
          <w:ilvl w:val="0"/>
          <w:numId w:val="41"/>
        </w:numPr>
      </w:pPr>
      <w:r>
        <w:t>w</w:t>
      </w:r>
      <w:r w:rsidR="00BF7E90">
        <w:t>on’t arrest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thought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’ll leave</w:t>
      </w:r>
    </w:p>
    <w:p w:rsidR="00BF7E90" w:rsidRDefault="00BF7E90" w:rsidP="00BF7E90">
      <w:pPr>
        <w:pStyle w:val="Textnumbered"/>
        <w:numPr>
          <w:ilvl w:val="0"/>
          <w:numId w:val="41"/>
        </w:numPr>
      </w:pPr>
      <w:r>
        <w:t>wouldn't be</w:t>
      </w:r>
      <w:r w:rsidR="00F17DF4">
        <w:t xml:space="preserve"> / might not be</w:t>
      </w:r>
    </w:p>
    <w:p w:rsidR="00BF7E90" w:rsidRDefault="00BF7E90" w:rsidP="00BF7E90">
      <w:pPr>
        <w:pStyle w:val="Rubric"/>
      </w:pP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mustn’t</w:t>
      </w: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’ll get</w:t>
      </w: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should</w:t>
      </w: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can’t</w:t>
      </w: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’d allow</w:t>
      </w:r>
    </w:p>
    <w:p w:rsidR="00BF7E90" w:rsidRDefault="00BF7E90" w:rsidP="00BF7E90">
      <w:pPr>
        <w:pStyle w:val="Textnumbered"/>
        <w:numPr>
          <w:ilvl w:val="0"/>
          <w:numId w:val="42"/>
        </w:numPr>
      </w:pPr>
      <w:r>
        <w:t>made</w:t>
      </w:r>
    </w:p>
    <w:p w:rsidR="00BF7E90" w:rsidRDefault="00BF7E90" w:rsidP="00BF7E90">
      <w:pPr>
        <w:pStyle w:val="Rubric"/>
      </w:pP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have to</w:t>
      </w: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doesn’t have to</w:t>
      </w: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must</w:t>
      </w: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mustn’t</w:t>
      </w: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can</w:t>
      </w:r>
    </w:p>
    <w:p w:rsidR="00BF7E90" w:rsidRDefault="00BF7E90" w:rsidP="00BF7E90">
      <w:pPr>
        <w:pStyle w:val="Textnumbered"/>
        <w:numPr>
          <w:ilvl w:val="0"/>
          <w:numId w:val="43"/>
        </w:numPr>
      </w:pPr>
      <w:r>
        <w:t>don’t have to</w:t>
      </w:r>
    </w:p>
    <w:p w:rsidR="00BF7E90" w:rsidRDefault="00BF7E90" w:rsidP="00BF7E90">
      <w:pPr>
        <w:pStyle w:val="AHead"/>
      </w:pPr>
      <w:r>
        <w:t>Unit 6</w:t>
      </w:r>
    </w:p>
    <w:p w:rsidR="00BF7E90" w:rsidRDefault="00BF7E90" w:rsidP="00BF7E90">
      <w:pPr>
        <w:pStyle w:val="Bhead"/>
      </w:pPr>
      <w:r>
        <w:t>Vocabulary</w:t>
      </w:r>
    </w:p>
    <w:p w:rsidR="00752B41" w:rsidRDefault="00752B41" w:rsidP="00347BAB">
      <w:pPr>
        <w:pStyle w:val="Rubric"/>
        <w:numPr>
          <w:ilvl w:val="0"/>
          <w:numId w:val="44"/>
        </w:numPr>
      </w:pP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c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b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b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c</w:t>
      </w:r>
    </w:p>
    <w:p w:rsidR="00347BAB" w:rsidRDefault="00347BAB" w:rsidP="00347BAB">
      <w:pPr>
        <w:pStyle w:val="Textnumbered"/>
        <w:numPr>
          <w:ilvl w:val="0"/>
          <w:numId w:val="45"/>
        </w:numPr>
      </w:pPr>
      <w:r>
        <w:t>a</w:t>
      </w:r>
    </w:p>
    <w:p w:rsidR="00347BAB" w:rsidRDefault="00347BAB" w:rsidP="00347BAB">
      <w:pPr>
        <w:pStyle w:val="Rubric"/>
      </w:pP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brand image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insider knowledge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luxury goods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free sample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special offer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glossy magazines</w:t>
      </w:r>
    </w:p>
    <w:p w:rsidR="00347BAB" w:rsidRDefault="00347BAB" w:rsidP="00347BAB">
      <w:pPr>
        <w:pStyle w:val="Textnumbered"/>
        <w:numPr>
          <w:ilvl w:val="0"/>
          <w:numId w:val="46"/>
        </w:numPr>
      </w:pPr>
      <w:r>
        <w:t>marketing agency</w:t>
      </w:r>
    </w:p>
    <w:p w:rsidR="00347BAB" w:rsidRDefault="00347BAB" w:rsidP="00347BAB">
      <w:pPr>
        <w:pStyle w:val="Rubric"/>
      </w:pP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b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c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a</w:t>
      </w:r>
    </w:p>
    <w:p w:rsidR="00347BAB" w:rsidRDefault="00347BAB" w:rsidP="00347BAB">
      <w:pPr>
        <w:pStyle w:val="Textnumbered"/>
        <w:numPr>
          <w:ilvl w:val="0"/>
          <w:numId w:val="47"/>
        </w:numPr>
      </w:pPr>
      <w:r>
        <w:t>c</w:t>
      </w:r>
    </w:p>
    <w:p w:rsidR="00347BAB" w:rsidRDefault="00BD7029" w:rsidP="00347BAB">
      <w:pPr>
        <w:pStyle w:val="Rubric"/>
      </w:pPr>
      <w:r>
        <w:br w:type="column"/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profit</w:t>
      </w:r>
    </w:p>
    <w:p w:rsidR="00347BAB" w:rsidRDefault="004705ED" w:rsidP="00347BAB">
      <w:pPr>
        <w:pStyle w:val="Textnumbered"/>
        <w:numPr>
          <w:ilvl w:val="0"/>
          <w:numId w:val="48"/>
        </w:numPr>
      </w:pPr>
      <w:r>
        <w:t>consu</w:t>
      </w:r>
      <w:r w:rsidR="00347BAB">
        <w:t>mers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manufactured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trend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industry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retailer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commercial</w:t>
      </w:r>
    </w:p>
    <w:p w:rsidR="00347BAB" w:rsidRDefault="00347BAB" w:rsidP="00347BAB">
      <w:pPr>
        <w:pStyle w:val="Textnumbered"/>
        <w:numPr>
          <w:ilvl w:val="0"/>
          <w:numId w:val="48"/>
        </w:numPr>
      </w:pPr>
      <w:r>
        <w:t>design</w:t>
      </w:r>
    </w:p>
    <w:p w:rsidR="00BD7029" w:rsidRDefault="00BD7029" w:rsidP="00BD7029">
      <w:pPr>
        <w:pStyle w:val="Bhead"/>
      </w:pPr>
      <w:r>
        <w:t>Grammar</w:t>
      </w:r>
    </w:p>
    <w:p w:rsidR="00BD7029" w:rsidRDefault="00BD7029" w:rsidP="00BD7029">
      <w:pPr>
        <w:pStyle w:val="Rubric"/>
      </w:pP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>was launched</w:t>
      </w: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>have been sold</w:t>
      </w: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 xml:space="preserve">are opened / </w:t>
      </w:r>
      <w:r w:rsidR="00012C5B">
        <w:t xml:space="preserve">are </w:t>
      </w:r>
      <w:r>
        <w:t>being opened</w:t>
      </w: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>are being delivered</w:t>
      </w: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>will be introduced</w:t>
      </w:r>
    </w:p>
    <w:p w:rsidR="00BD7029" w:rsidRDefault="00BD7029" w:rsidP="00BD7029">
      <w:pPr>
        <w:pStyle w:val="Textnumbered"/>
        <w:numPr>
          <w:ilvl w:val="0"/>
          <w:numId w:val="49"/>
        </w:numPr>
      </w:pPr>
      <w:r>
        <w:t>was started</w:t>
      </w:r>
    </w:p>
    <w:p w:rsidR="00BD7029" w:rsidRDefault="00BD7029" w:rsidP="00BD7029">
      <w:pPr>
        <w:pStyle w:val="Rubric"/>
      </w:pPr>
    </w:p>
    <w:p w:rsidR="00BD7029" w:rsidRDefault="00BD7029" w:rsidP="00BD7029">
      <w:pPr>
        <w:pStyle w:val="Textnumbered"/>
        <w:numPr>
          <w:ilvl w:val="0"/>
          <w:numId w:val="50"/>
        </w:numPr>
      </w:pPr>
      <w:r>
        <w:t xml:space="preserve">Lots of images have </w:t>
      </w:r>
      <w:r w:rsidR="00072FB5">
        <w:t>been uploaded to</w:t>
      </w:r>
      <w:r>
        <w:t xml:space="preserve"> the internet by designers.</w:t>
      </w:r>
    </w:p>
    <w:p w:rsidR="00BD7029" w:rsidRDefault="00BD7029" w:rsidP="00BD7029">
      <w:pPr>
        <w:pStyle w:val="Textnumbered"/>
        <w:numPr>
          <w:ilvl w:val="0"/>
          <w:numId w:val="50"/>
        </w:numPr>
      </w:pPr>
      <w:r>
        <w:t xml:space="preserve">New managers are being employed by the </w:t>
      </w:r>
      <w:r w:rsidR="00012C5B">
        <w:t>marketing</w:t>
      </w:r>
      <w:r>
        <w:t xml:space="preserve"> agency.</w:t>
      </w:r>
    </w:p>
    <w:p w:rsidR="00BD7029" w:rsidRDefault="00BD7029" w:rsidP="00BD7029">
      <w:pPr>
        <w:pStyle w:val="Textnumbered"/>
        <w:numPr>
          <w:ilvl w:val="0"/>
          <w:numId w:val="50"/>
        </w:numPr>
      </w:pPr>
      <w:r>
        <w:t>Aid was being sent to developing countries by the charity.</w:t>
      </w:r>
    </w:p>
    <w:p w:rsidR="00BD7029" w:rsidRDefault="00BD7029" w:rsidP="00BD7029">
      <w:pPr>
        <w:pStyle w:val="Textnumbered"/>
        <w:numPr>
          <w:ilvl w:val="0"/>
          <w:numId w:val="50"/>
        </w:numPr>
      </w:pPr>
      <w:r>
        <w:t>Multinational companies were criticized by the government.</w:t>
      </w:r>
    </w:p>
    <w:p w:rsidR="00BD7029" w:rsidRDefault="008E2A0A" w:rsidP="00BD7029">
      <w:pPr>
        <w:pStyle w:val="Textnumbered"/>
        <w:numPr>
          <w:ilvl w:val="0"/>
          <w:numId w:val="50"/>
        </w:numPr>
      </w:pPr>
      <w:r>
        <w:t>In the near future, the face of the IT industry will be changed by new inventions.</w:t>
      </w:r>
    </w:p>
    <w:p w:rsidR="008E2A0A" w:rsidRDefault="008E2A0A" w:rsidP="008E2A0A">
      <w:pPr>
        <w:pStyle w:val="Rubric"/>
      </w:pPr>
      <w:r>
        <w:br w:type="column"/>
      </w:r>
    </w:p>
    <w:p w:rsidR="008E2A0A" w:rsidRDefault="008E2A0A" w:rsidP="008E2A0A">
      <w:pPr>
        <w:pStyle w:val="Textnumbered"/>
        <w:numPr>
          <w:ilvl w:val="0"/>
          <w:numId w:val="51"/>
        </w:numPr>
      </w:pPr>
      <w:r>
        <w:t>Jack had his hair cut yesterday.</w:t>
      </w:r>
    </w:p>
    <w:p w:rsidR="008E2A0A" w:rsidRDefault="008E2A0A" w:rsidP="008E2A0A">
      <w:pPr>
        <w:pStyle w:val="Textnumbered"/>
        <w:numPr>
          <w:ilvl w:val="0"/>
          <w:numId w:val="51"/>
        </w:numPr>
      </w:pPr>
      <w:r>
        <w:t>We are going to get the house redecorated.</w:t>
      </w:r>
    </w:p>
    <w:p w:rsidR="008E2A0A" w:rsidRDefault="008E2A0A" w:rsidP="008E2A0A">
      <w:pPr>
        <w:pStyle w:val="Textnumbered"/>
        <w:numPr>
          <w:ilvl w:val="0"/>
          <w:numId w:val="51"/>
        </w:numPr>
      </w:pPr>
      <w:r>
        <w:t>Andy has already got the marketing campaign organized.</w:t>
      </w:r>
    </w:p>
    <w:p w:rsidR="008E2A0A" w:rsidRDefault="008E2A0A" w:rsidP="008E2A0A">
      <w:pPr>
        <w:pStyle w:val="Textnumbered"/>
        <w:numPr>
          <w:ilvl w:val="0"/>
          <w:numId w:val="51"/>
        </w:numPr>
      </w:pPr>
      <w:r>
        <w:t>Ridley’s had the product manufactured overseas.</w:t>
      </w:r>
    </w:p>
    <w:p w:rsidR="004844F7" w:rsidRDefault="004844F7" w:rsidP="004844F7">
      <w:pPr>
        <w:pStyle w:val="AHead"/>
      </w:pPr>
      <w:r>
        <w:t>Unit 7</w:t>
      </w:r>
    </w:p>
    <w:p w:rsidR="004844F7" w:rsidRDefault="004844F7" w:rsidP="004844F7">
      <w:pPr>
        <w:pStyle w:val="Bhead"/>
      </w:pPr>
      <w:r>
        <w:t>Vocabulary</w:t>
      </w:r>
    </w:p>
    <w:p w:rsidR="004844F7" w:rsidRDefault="004844F7" w:rsidP="004844F7">
      <w:pPr>
        <w:pStyle w:val="Rubric"/>
        <w:numPr>
          <w:ilvl w:val="0"/>
          <w:numId w:val="52"/>
        </w:numPr>
      </w:pPr>
    </w:p>
    <w:p w:rsidR="004844F7" w:rsidRDefault="008D036B" w:rsidP="004844F7">
      <w:pPr>
        <w:pStyle w:val="Textnumbered"/>
        <w:numPr>
          <w:ilvl w:val="0"/>
          <w:numId w:val="53"/>
        </w:numPr>
      </w:pPr>
      <w:r>
        <w:t>distinguish</w:t>
      </w:r>
    </w:p>
    <w:p w:rsidR="008D036B" w:rsidRDefault="008D036B" w:rsidP="004844F7">
      <w:pPr>
        <w:pStyle w:val="Textnumbered"/>
        <w:numPr>
          <w:ilvl w:val="0"/>
          <w:numId w:val="53"/>
        </w:numPr>
      </w:pPr>
      <w:r>
        <w:t>view</w:t>
      </w:r>
    </w:p>
    <w:p w:rsidR="008D036B" w:rsidRDefault="008D036B" w:rsidP="004844F7">
      <w:pPr>
        <w:pStyle w:val="Textnumbered"/>
        <w:numPr>
          <w:ilvl w:val="0"/>
          <w:numId w:val="53"/>
        </w:numPr>
      </w:pPr>
      <w:r>
        <w:t>considered</w:t>
      </w:r>
    </w:p>
    <w:p w:rsidR="008D036B" w:rsidRDefault="008D036B" w:rsidP="004844F7">
      <w:pPr>
        <w:pStyle w:val="Textnumbered"/>
        <w:numPr>
          <w:ilvl w:val="0"/>
          <w:numId w:val="53"/>
        </w:numPr>
      </w:pPr>
      <w:r>
        <w:t>detected</w:t>
      </w:r>
    </w:p>
    <w:p w:rsidR="008D036B" w:rsidRDefault="008D036B" w:rsidP="004844F7">
      <w:pPr>
        <w:pStyle w:val="Textnumbered"/>
        <w:numPr>
          <w:ilvl w:val="0"/>
          <w:numId w:val="53"/>
        </w:numPr>
      </w:pPr>
      <w:r>
        <w:t>realize</w:t>
      </w:r>
    </w:p>
    <w:p w:rsidR="008D036B" w:rsidRDefault="008D036B" w:rsidP="004844F7">
      <w:pPr>
        <w:pStyle w:val="Textnumbered"/>
        <w:numPr>
          <w:ilvl w:val="0"/>
          <w:numId w:val="53"/>
        </w:numPr>
      </w:pPr>
      <w:r>
        <w:t>differentiate</w:t>
      </w:r>
    </w:p>
    <w:p w:rsidR="008D036B" w:rsidRDefault="008D036B" w:rsidP="008D036B">
      <w:pPr>
        <w:pStyle w:val="Rubric"/>
      </w:pPr>
    </w:p>
    <w:p w:rsidR="008D036B" w:rsidRDefault="008D036B" w:rsidP="008D036B">
      <w:pPr>
        <w:pStyle w:val="Textnumbered"/>
        <w:numPr>
          <w:ilvl w:val="0"/>
          <w:numId w:val="54"/>
        </w:numPr>
      </w:pPr>
      <w:r>
        <w:t>C</w:t>
      </w:r>
    </w:p>
    <w:p w:rsidR="008D036B" w:rsidRDefault="008D036B" w:rsidP="008D036B">
      <w:pPr>
        <w:pStyle w:val="Textnumbered"/>
        <w:numPr>
          <w:ilvl w:val="0"/>
          <w:numId w:val="54"/>
        </w:numPr>
      </w:pPr>
      <w:r>
        <w:t>D</w:t>
      </w:r>
    </w:p>
    <w:p w:rsidR="008D036B" w:rsidRDefault="008D036B" w:rsidP="008D036B">
      <w:pPr>
        <w:pStyle w:val="Textnumbered"/>
        <w:numPr>
          <w:ilvl w:val="0"/>
          <w:numId w:val="54"/>
        </w:numPr>
      </w:pPr>
      <w:r>
        <w:t>B</w:t>
      </w:r>
    </w:p>
    <w:p w:rsidR="008D036B" w:rsidRDefault="008D036B" w:rsidP="008D036B">
      <w:pPr>
        <w:pStyle w:val="Textnumbered"/>
        <w:numPr>
          <w:ilvl w:val="0"/>
          <w:numId w:val="54"/>
        </w:numPr>
      </w:pPr>
      <w:r>
        <w:t>A</w:t>
      </w:r>
    </w:p>
    <w:p w:rsidR="008D036B" w:rsidRDefault="008D036B" w:rsidP="008D036B">
      <w:pPr>
        <w:pStyle w:val="Textnumbered"/>
        <w:numPr>
          <w:ilvl w:val="0"/>
          <w:numId w:val="54"/>
        </w:numPr>
      </w:pPr>
      <w:r>
        <w:t>E</w:t>
      </w:r>
    </w:p>
    <w:p w:rsidR="008D036B" w:rsidRDefault="008D036B" w:rsidP="008D036B">
      <w:pPr>
        <w:pStyle w:val="Rubric"/>
      </w:pP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impression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vibrations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reactions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protection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situations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decision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expression</w:t>
      </w:r>
      <w:r w:rsidR="009B4DFF">
        <w:t>s</w:t>
      </w:r>
    </w:p>
    <w:p w:rsidR="008D036B" w:rsidRDefault="008D036B" w:rsidP="008D036B">
      <w:pPr>
        <w:pStyle w:val="Textnumbered"/>
        <w:numPr>
          <w:ilvl w:val="0"/>
          <w:numId w:val="55"/>
        </w:numPr>
      </w:pPr>
      <w:r>
        <w:t>conclusion</w:t>
      </w:r>
    </w:p>
    <w:p w:rsidR="008D036B" w:rsidRDefault="008D036B" w:rsidP="008D036B">
      <w:pPr>
        <w:pStyle w:val="Rubric"/>
      </w:pPr>
      <w:r>
        <w:br w:type="column"/>
      </w:r>
    </w:p>
    <w:p w:rsidR="008D036B" w:rsidRDefault="00F17DF4" w:rsidP="008D036B">
      <w:pPr>
        <w:pStyle w:val="Textnumbered"/>
        <w:numPr>
          <w:ilvl w:val="0"/>
          <w:numId w:val="56"/>
        </w:numPr>
      </w:pPr>
      <w:r>
        <w:t xml:space="preserve">was </w:t>
      </w:r>
      <w:r w:rsidR="008D036B">
        <w:t>snoring</w:t>
      </w:r>
    </w:p>
    <w:p w:rsidR="008D036B" w:rsidRDefault="008D036B" w:rsidP="008D036B">
      <w:pPr>
        <w:pStyle w:val="Textnumbered"/>
        <w:numPr>
          <w:ilvl w:val="0"/>
          <w:numId w:val="56"/>
        </w:numPr>
      </w:pPr>
      <w:r>
        <w:t>whispered</w:t>
      </w:r>
    </w:p>
    <w:p w:rsidR="008D036B" w:rsidRDefault="00F17DF4" w:rsidP="008D036B">
      <w:pPr>
        <w:pStyle w:val="Textnumbered"/>
        <w:numPr>
          <w:ilvl w:val="0"/>
          <w:numId w:val="56"/>
        </w:numPr>
      </w:pPr>
      <w:r>
        <w:t xml:space="preserve">to </w:t>
      </w:r>
      <w:r w:rsidR="008D036B">
        <w:t>peer</w:t>
      </w:r>
    </w:p>
    <w:p w:rsidR="00C82DCB" w:rsidRDefault="00F17DF4" w:rsidP="008D036B">
      <w:pPr>
        <w:pStyle w:val="Textnumbered"/>
        <w:numPr>
          <w:ilvl w:val="0"/>
          <w:numId w:val="56"/>
        </w:numPr>
      </w:pPr>
      <w:r>
        <w:t xml:space="preserve">was </w:t>
      </w:r>
      <w:r w:rsidR="00C82DCB">
        <w:t>blinking</w:t>
      </w:r>
    </w:p>
    <w:p w:rsidR="008D036B" w:rsidRDefault="008D036B" w:rsidP="008D036B">
      <w:pPr>
        <w:pStyle w:val="Textnumbered"/>
        <w:numPr>
          <w:ilvl w:val="0"/>
          <w:numId w:val="56"/>
        </w:numPr>
      </w:pPr>
      <w:r>
        <w:t>snuffling</w:t>
      </w:r>
    </w:p>
    <w:p w:rsidR="008D036B" w:rsidRDefault="00F17DF4" w:rsidP="008D036B">
      <w:pPr>
        <w:pStyle w:val="Textnumbered"/>
        <w:numPr>
          <w:ilvl w:val="0"/>
          <w:numId w:val="56"/>
        </w:numPr>
      </w:pPr>
      <w:r>
        <w:t xml:space="preserve">was </w:t>
      </w:r>
      <w:r w:rsidR="008D036B">
        <w:t>staring</w:t>
      </w:r>
    </w:p>
    <w:p w:rsidR="008D036B" w:rsidRDefault="008D036B" w:rsidP="008D036B">
      <w:pPr>
        <w:pStyle w:val="Bhead"/>
      </w:pPr>
      <w:r>
        <w:t>Grammar</w:t>
      </w:r>
    </w:p>
    <w:p w:rsidR="008D036B" w:rsidRDefault="008D036B" w:rsidP="008D036B">
      <w:pPr>
        <w:pStyle w:val="Rubric"/>
      </w:pPr>
    </w:p>
    <w:p w:rsidR="008D036B" w:rsidRDefault="008D036B" w:rsidP="008D036B">
      <w:pPr>
        <w:pStyle w:val="Textnumbered"/>
        <w:numPr>
          <w:ilvl w:val="0"/>
          <w:numId w:val="57"/>
        </w:numPr>
      </w:pPr>
      <w:r>
        <w:t>he had a good sense of smell</w:t>
      </w:r>
    </w:p>
    <w:p w:rsidR="008D036B" w:rsidRDefault="008D036B" w:rsidP="008D036B">
      <w:pPr>
        <w:pStyle w:val="Textnumbered"/>
        <w:numPr>
          <w:ilvl w:val="0"/>
          <w:numId w:val="57"/>
        </w:numPr>
      </w:pPr>
      <w:r>
        <w:t>she was going to get her eyes tested</w:t>
      </w:r>
    </w:p>
    <w:p w:rsidR="008D036B" w:rsidRDefault="008D036B" w:rsidP="008D036B">
      <w:pPr>
        <w:pStyle w:val="Textnumbered"/>
        <w:numPr>
          <w:ilvl w:val="0"/>
          <w:numId w:val="57"/>
        </w:numPr>
      </w:pPr>
      <w:r>
        <w:t>they hadn’t been able to do the taste experiments</w:t>
      </w:r>
    </w:p>
    <w:p w:rsidR="008D036B" w:rsidRDefault="008D036B" w:rsidP="008D036B">
      <w:pPr>
        <w:pStyle w:val="Textnumbered"/>
        <w:numPr>
          <w:ilvl w:val="0"/>
          <w:numId w:val="57"/>
        </w:numPr>
      </w:pPr>
      <w:r>
        <w:t>she couldn’t work out what was wrong with my hearing</w:t>
      </w:r>
    </w:p>
    <w:p w:rsidR="008D036B" w:rsidRDefault="008D036B" w:rsidP="008D036B">
      <w:pPr>
        <w:pStyle w:val="Textnumbered"/>
        <w:numPr>
          <w:ilvl w:val="0"/>
          <w:numId w:val="57"/>
        </w:numPr>
      </w:pPr>
      <w:r>
        <w:t>it didn’t taste very nice</w:t>
      </w:r>
    </w:p>
    <w:p w:rsidR="008D036B" w:rsidRDefault="008D036B" w:rsidP="008D036B">
      <w:pPr>
        <w:pStyle w:val="Rubric"/>
      </w:pPr>
    </w:p>
    <w:p w:rsidR="008D036B" w:rsidRDefault="008D036B" w:rsidP="008D036B">
      <w:pPr>
        <w:pStyle w:val="Textnumbered"/>
        <w:numPr>
          <w:ilvl w:val="0"/>
          <w:numId w:val="58"/>
        </w:numPr>
      </w:pPr>
      <w:r>
        <w:t>if (she) was</w:t>
      </w:r>
    </w:p>
    <w:p w:rsidR="008D036B" w:rsidRDefault="008D036B" w:rsidP="008D036B">
      <w:pPr>
        <w:pStyle w:val="Textnumbered"/>
        <w:numPr>
          <w:ilvl w:val="0"/>
          <w:numId w:val="58"/>
        </w:numPr>
      </w:pPr>
      <w:r>
        <w:t>if (he) had</w:t>
      </w:r>
      <w:r w:rsidR="00F17DF4">
        <w:t xml:space="preserve"> learned</w:t>
      </w:r>
    </w:p>
    <w:p w:rsidR="008D036B" w:rsidRDefault="008D036B" w:rsidP="008D036B">
      <w:pPr>
        <w:pStyle w:val="Textnumbered"/>
        <w:numPr>
          <w:ilvl w:val="0"/>
          <w:numId w:val="58"/>
        </w:numPr>
      </w:pPr>
      <w:r>
        <w:t>where (he) had</w:t>
      </w:r>
      <w:r w:rsidR="00F17DF4">
        <w:t xml:space="preserve"> seen</w:t>
      </w:r>
    </w:p>
    <w:p w:rsidR="008D036B" w:rsidRDefault="00F17DF4" w:rsidP="008D036B">
      <w:pPr>
        <w:pStyle w:val="Textnumbered"/>
        <w:numPr>
          <w:ilvl w:val="0"/>
          <w:numId w:val="58"/>
        </w:numPr>
      </w:pPr>
      <w:r>
        <w:t xml:space="preserve">to </w:t>
      </w:r>
      <w:r w:rsidR="008D036B">
        <w:t>put</w:t>
      </w:r>
    </w:p>
    <w:p w:rsidR="008D036B" w:rsidRDefault="008D036B" w:rsidP="008D036B">
      <w:pPr>
        <w:pStyle w:val="Textnumbered"/>
        <w:numPr>
          <w:ilvl w:val="0"/>
          <w:numId w:val="58"/>
        </w:numPr>
      </w:pPr>
      <w:r>
        <w:t>how (she) could</w:t>
      </w:r>
    </w:p>
    <w:p w:rsidR="008D036B" w:rsidRDefault="008D036B" w:rsidP="008D036B">
      <w:pPr>
        <w:pStyle w:val="Textnumbered"/>
        <w:numPr>
          <w:ilvl w:val="0"/>
          <w:numId w:val="58"/>
        </w:numPr>
      </w:pPr>
      <w:r>
        <w:t>not</w:t>
      </w:r>
      <w:r w:rsidR="00F17DF4">
        <w:t xml:space="preserve"> </w:t>
      </w:r>
      <w:r>
        <w:t xml:space="preserve">to shout </w:t>
      </w:r>
      <w:r w:rsidR="00F17DF4">
        <w:t>(</w:t>
      </w:r>
      <w:r>
        <w:t>at) her</w:t>
      </w:r>
    </w:p>
    <w:p w:rsidR="008D036B" w:rsidRDefault="008D036B" w:rsidP="008D036B">
      <w:pPr>
        <w:pStyle w:val="Rubric"/>
      </w:pPr>
    </w:p>
    <w:p w:rsidR="008D036B" w:rsidRDefault="008D036B" w:rsidP="008D036B">
      <w:pPr>
        <w:pStyle w:val="Textnumbered"/>
        <w:numPr>
          <w:ilvl w:val="0"/>
          <w:numId w:val="59"/>
        </w:numPr>
      </w:pPr>
      <w:r>
        <w:t>Penny told me to be quiet.</w:t>
      </w:r>
    </w:p>
    <w:p w:rsidR="008D036B" w:rsidRDefault="008D036B" w:rsidP="008D036B">
      <w:pPr>
        <w:pStyle w:val="Textnumbered"/>
        <w:numPr>
          <w:ilvl w:val="0"/>
          <w:numId w:val="59"/>
        </w:numPr>
      </w:pPr>
      <w:r>
        <w:t>My brother asked me if I was listening to the radio.</w:t>
      </w:r>
    </w:p>
    <w:p w:rsidR="008D036B" w:rsidRDefault="008D036B" w:rsidP="008D036B">
      <w:pPr>
        <w:pStyle w:val="Textnumbered"/>
        <w:numPr>
          <w:ilvl w:val="0"/>
          <w:numId w:val="59"/>
        </w:numPr>
      </w:pPr>
      <w:r>
        <w:t>Rachel asked Ben what he could smell.</w:t>
      </w:r>
    </w:p>
    <w:p w:rsidR="008D036B" w:rsidRDefault="008D036B" w:rsidP="008D036B">
      <w:pPr>
        <w:pStyle w:val="Textnumbered"/>
        <w:numPr>
          <w:ilvl w:val="0"/>
          <w:numId w:val="59"/>
        </w:numPr>
      </w:pPr>
      <w:r>
        <w:t>The teacher told / asked Susan not to</w:t>
      </w:r>
      <w:r w:rsidR="00062315">
        <w:t xml:space="preserve"> whisper because he / she</w:t>
      </w:r>
      <w:r>
        <w:t xml:space="preserve"> couldn’t hear.</w:t>
      </w:r>
    </w:p>
    <w:p w:rsidR="008D036B" w:rsidRDefault="008D036B" w:rsidP="008D036B">
      <w:pPr>
        <w:pStyle w:val="AHead"/>
      </w:pPr>
      <w:r>
        <w:br w:type="column"/>
      </w:r>
      <w:r>
        <w:lastRenderedPageBreak/>
        <w:t>Unit 8</w:t>
      </w:r>
    </w:p>
    <w:p w:rsidR="008D036B" w:rsidRDefault="008D036B" w:rsidP="008D036B">
      <w:pPr>
        <w:pStyle w:val="Bhead"/>
      </w:pPr>
      <w:r>
        <w:t>Vocabulary</w:t>
      </w:r>
    </w:p>
    <w:p w:rsidR="008D036B" w:rsidRDefault="008D036B" w:rsidP="008D036B">
      <w:pPr>
        <w:pStyle w:val="Rubric"/>
        <w:numPr>
          <w:ilvl w:val="0"/>
          <w:numId w:val="60"/>
        </w:numPr>
      </w:pPr>
    </w:p>
    <w:p w:rsidR="008D036B" w:rsidRDefault="006A22ED" w:rsidP="008D036B">
      <w:pPr>
        <w:pStyle w:val="Textnumbered"/>
        <w:numPr>
          <w:ilvl w:val="0"/>
          <w:numId w:val="61"/>
        </w:numPr>
      </w:pPr>
      <w:r>
        <w:t>highly-skilled</w:t>
      </w:r>
    </w:p>
    <w:p w:rsidR="006A22ED" w:rsidRDefault="006A22ED" w:rsidP="008D036B">
      <w:pPr>
        <w:pStyle w:val="Textnumbered"/>
        <w:numPr>
          <w:ilvl w:val="0"/>
          <w:numId w:val="61"/>
        </w:numPr>
      </w:pPr>
      <w:r>
        <w:t>dead-end</w:t>
      </w:r>
    </w:p>
    <w:p w:rsidR="006A22ED" w:rsidRDefault="006A22ED" w:rsidP="008D036B">
      <w:pPr>
        <w:pStyle w:val="Textnumbered"/>
        <w:numPr>
          <w:ilvl w:val="0"/>
          <w:numId w:val="61"/>
        </w:numPr>
      </w:pPr>
      <w:r>
        <w:t>glamorous</w:t>
      </w:r>
    </w:p>
    <w:p w:rsidR="006A22ED" w:rsidRDefault="00356596" w:rsidP="008D036B">
      <w:pPr>
        <w:pStyle w:val="Textnumbered"/>
        <w:numPr>
          <w:ilvl w:val="0"/>
          <w:numId w:val="61"/>
        </w:numPr>
      </w:pPr>
      <w:r>
        <w:t>challenging</w:t>
      </w:r>
    </w:p>
    <w:p w:rsidR="006A22ED" w:rsidRDefault="006A22ED" w:rsidP="008D036B">
      <w:pPr>
        <w:pStyle w:val="Textnumbered"/>
        <w:numPr>
          <w:ilvl w:val="0"/>
          <w:numId w:val="61"/>
        </w:numPr>
      </w:pPr>
      <w:r>
        <w:t>repetitive</w:t>
      </w:r>
    </w:p>
    <w:p w:rsidR="006A22ED" w:rsidRDefault="006A22ED" w:rsidP="008D036B">
      <w:pPr>
        <w:pStyle w:val="Textnumbered"/>
        <w:numPr>
          <w:ilvl w:val="0"/>
          <w:numId w:val="61"/>
        </w:numPr>
      </w:pPr>
      <w:r>
        <w:t>worthwhile</w:t>
      </w:r>
    </w:p>
    <w:p w:rsidR="006A22ED" w:rsidRDefault="00356596" w:rsidP="008D036B">
      <w:pPr>
        <w:pStyle w:val="Textnumbered"/>
        <w:numPr>
          <w:ilvl w:val="0"/>
          <w:numId w:val="61"/>
        </w:numPr>
      </w:pPr>
      <w:r>
        <w:t>stressful</w:t>
      </w:r>
    </w:p>
    <w:p w:rsidR="006A22ED" w:rsidRDefault="006A22ED" w:rsidP="008D036B">
      <w:pPr>
        <w:pStyle w:val="Textnumbered"/>
        <w:numPr>
          <w:ilvl w:val="0"/>
          <w:numId w:val="61"/>
        </w:numPr>
      </w:pPr>
      <w:r>
        <w:t>varied</w:t>
      </w:r>
    </w:p>
    <w:p w:rsidR="006A22ED" w:rsidRDefault="006A22ED" w:rsidP="006A22ED">
      <w:pPr>
        <w:pStyle w:val="Rubric"/>
      </w:pP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plate, B</w:t>
      </w: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feet, D</w:t>
      </w: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rolling, E</w:t>
      </w: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ropes, A</w:t>
      </w: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rose, F</w:t>
      </w:r>
    </w:p>
    <w:p w:rsidR="006A22ED" w:rsidRDefault="006A22ED" w:rsidP="006A22ED">
      <w:pPr>
        <w:pStyle w:val="Textnumbered"/>
        <w:numPr>
          <w:ilvl w:val="0"/>
          <w:numId w:val="62"/>
        </w:numPr>
      </w:pPr>
      <w:r>
        <w:t>deep, C</w:t>
      </w:r>
    </w:p>
    <w:p w:rsidR="006A22ED" w:rsidRDefault="006A22ED" w:rsidP="006A22ED">
      <w:pPr>
        <w:pStyle w:val="Rubric"/>
      </w:pP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a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b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a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c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a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b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c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b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a</w:t>
      </w:r>
    </w:p>
    <w:p w:rsidR="006A22ED" w:rsidRDefault="006A22ED" w:rsidP="006A22ED">
      <w:pPr>
        <w:pStyle w:val="Textnumbered"/>
        <w:numPr>
          <w:ilvl w:val="0"/>
          <w:numId w:val="63"/>
        </w:numPr>
      </w:pPr>
      <w:r>
        <w:t>b</w:t>
      </w:r>
    </w:p>
    <w:p w:rsidR="006A22ED" w:rsidRDefault="006A22ED" w:rsidP="006A22ED">
      <w:pPr>
        <w:pStyle w:val="Rubric"/>
      </w:pPr>
      <w:r>
        <w:br w:type="column"/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C</w:t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D</w:t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E</w:t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F</w:t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B</w:t>
      </w:r>
    </w:p>
    <w:p w:rsidR="006A22ED" w:rsidRDefault="006A22ED" w:rsidP="006A22ED">
      <w:pPr>
        <w:pStyle w:val="Textnumbered"/>
        <w:numPr>
          <w:ilvl w:val="0"/>
          <w:numId w:val="64"/>
        </w:numPr>
      </w:pPr>
      <w:r>
        <w:t>A</w:t>
      </w:r>
    </w:p>
    <w:p w:rsidR="006A22ED" w:rsidRDefault="006A22ED" w:rsidP="006A22ED">
      <w:pPr>
        <w:pStyle w:val="Bhead"/>
      </w:pPr>
      <w:r>
        <w:t>Grammar</w:t>
      </w:r>
    </w:p>
    <w:p w:rsidR="006A22ED" w:rsidRDefault="006A22ED" w:rsidP="006A22ED">
      <w:pPr>
        <w:pStyle w:val="Rubric"/>
      </w:pP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had applied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wouldn’t have gone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would you have worked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wouldn’t have bought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had been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had attended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wouldn’t have gone</w:t>
      </w:r>
    </w:p>
    <w:p w:rsidR="006A22ED" w:rsidRDefault="006A22ED" w:rsidP="006A22ED">
      <w:pPr>
        <w:pStyle w:val="Textnumbered"/>
        <w:numPr>
          <w:ilvl w:val="0"/>
          <w:numId w:val="65"/>
        </w:numPr>
      </w:pPr>
      <w:r>
        <w:t>Would she have known</w:t>
      </w:r>
    </w:p>
    <w:p w:rsidR="006A22ED" w:rsidRDefault="006A22ED" w:rsidP="006A22ED">
      <w:pPr>
        <w:pStyle w:val="Rubric"/>
      </w:pP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I had a job.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we had gone on the demonstration.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Rachel had been promoted.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>I wish / If only Tom wasn’t / weren’t in a dead-end job.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the protestors hadn’t been arrested during the march.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Stuart hadn’t given up his job at the supermarket.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Louise had passed her exams.</w:t>
      </w:r>
    </w:p>
    <w:p w:rsidR="006A22ED" w:rsidRDefault="006A22ED" w:rsidP="006A22ED">
      <w:pPr>
        <w:pStyle w:val="Textnumbered"/>
        <w:numPr>
          <w:ilvl w:val="0"/>
          <w:numId w:val="66"/>
        </w:numPr>
      </w:pPr>
      <w:r>
        <w:t xml:space="preserve">I wish / </w:t>
      </w:r>
      <w:proofErr w:type="gramStart"/>
      <w:r>
        <w:t>If</w:t>
      </w:r>
      <w:proofErr w:type="gramEnd"/>
      <w:r>
        <w:t xml:space="preserve"> only I earned a lot of money.</w:t>
      </w:r>
    </w:p>
    <w:p w:rsidR="006A22ED" w:rsidRDefault="006A22ED" w:rsidP="006A22ED">
      <w:pPr>
        <w:pStyle w:val="Rubric"/>
      </w:pPr>
      <w:r>
        <w:br w:type="column"/>
      </w:r>
    </w:p>
    <w:p w:rsidR="006A22ED" w:rsidRDefault="006A22ED" w:rsidP="006A22ED">
      <w:pPr>
        <w:pStyle w:val="Textnumbered"/>
        <w:numPr>
          <w:ilvl w:val="0"/>
          <w:numId w:val="67"/>
        </w:numPr>
      </w:pPr>
      <w:r>
        <w:t>can’t have left</w:t>
      </w:r>
    </w:p>
    <w:p w:rsidR="006A22ED" w:rsidRDefault="006A22ED" w:rsidP="006A22ED">
      <w:pPr>
        <w:pStyle w:val="Textnumbered"/>
        <w:numPr>
          <w:ilvl w:val="0"/>
          <w:numId w:val="67"/>
        </w:numPr>
      </w:pPr>
      <w:r>
        <w:t>might have decided</w:t>
      </w:r>
    </w:p>
    <w:p w:rsidR="006A22ED" w:rsidRDefault="006A22ED" w:rsidP="006A22ED">
      <w:pPr>
        <w:pStyle w:val="Textnumbered"/>
        <w:numPr>
          <w:ilvl w:val="0"/>
          <w:numId w:val="67"/>
        </w:numPr>
      </w:pPr>
      <w:r>
        <w:t>might have gone</w:t>
      </w:r>
    </w:p>
    <w:p w:rsidR="006A22ED" w:rsidRDefault="006A22ED" w:rsidP="006A22ED">
      <w:pPr>
        <w:pStyle w:val="Textnumbered"/>
        <w:numPr>
          <w:ilvl w:val="0"/>
          <w:numId w:val="67"/>
        </w:numPr>
      </w:pPr>
      <w:r>
        <w:t>must have taken</w:t>
      </w:r>
    </w:p>
    <w:p w:rsidR="00B84771" w:rsidRDefault="00B84771" w:rsidP="00B84771">
      <w:pPr>
        <w:pStyle w:val="AHead"/>
      </w:pPr>
      <w:r>
        <w:t>Unit 9</w:t>
      </w:r>
    </w:p>
    <w:p w:rsidR="007803E5" w:rsidRDefault="007803E5" w:rsidP="007803E5">
      <w:pPr>
        <w:pStyle w:val="Bhead"/>
      </w:pPr>
      <w:r>
        <w:t>Vocabulary</w:t>
      </w:r>
    </w:p>
    <w:p w:rsidR="00B84771" w:rsidRDefault="00B84771" w:rsidP="00B84771">
      <w:pPr>
        <w:pStyle w:val="Rubric"/>
        <w:numPr>
          <w:ilvl w:val="0"/>
          <w:numId w:val="68"/>
        </w:numPr>
      </w:pP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hit it off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catch up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pick on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open up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get over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stick up</w:t>
      </w:r>
      <w:r w:rsidR="00012C5B">
        <w:t xml:space="preserve"> for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make up</w:t>
      </w:r>
    </w:p>
    <w:p w:rsidR="007803E5" w:rsidRDefault="007803E5" w:rsidP="007803E5">
      <w:pPr>
        <w:pStyle w:val="Textnumbered"/>
        <w:numPr>
          <w:ilvl w:val="0"/>
          <w:numId w:val="69"/>
        </w:numPr>
      </w:pPr>
      <w:r>
        <w:t>run into</w:t>
      </w:r>
    </w:p>
    <w:p w:rsidR="007803E5" w:rsidRDefault="007803E5" w:rsidP="007803E5">
      <w:pPr>
        <w:pStyle w:val="Rubric"/>
      </w:pP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sympathetic</w:t>
      </w: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Consequently</w:t>
      </w: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latest</w:t>
      </w: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Eventually</w:t>
      </w: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Actually</w:t>
      </w:r>
    </w:p>
    <w:p w:rsidR="007803E5" w:rsidRDefault="007803E5" w:rsidP="007803E5">
      <w:pPr>
        <w:pStyle w:val="Textnumbered"/>
        <w:numPr>
          <w:ilvl w:val="0"/>
          <w:numId w:val="70"/>
        </w:numPr>
      </w:pPr>
      <w:r>
        <w:t>last</w:t>
      </w:r>
    </w:p>
    <w:p w:rsidR="007803E5" w:rsidRDefault="007803E5" w:rsidP="007803E5">
      <w:pPr>
        <w:pStyle w:val="Rubric"/>
      </w:pP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A</w:t>
      </w: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D</w:t>
      </w: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E</w:t>
      </w: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F</w:t>
      </w: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B</w:t>
      </w:r>
    </w:p>
    <w:p w:rsidR="007803E5" w:rsidRDefault="007803E5" w:rsidP="007803E5">
      <w:pPr>
        <w:pStyle w:val="Textnumbered"/>
        <w:numPr>
          <w:ilvl w:val="0"/>
          <w:numId w:val="71"/>
        </w:numPr>
      </w:pPr>
      <w:r>
        <w:t>C</w:t>
      </w:r>
    </w:p>
    <w:p w:rsidR="007803E5" w:rsidRDefault="007803E5" w:rsidP="007803E5">
      <w:pPr>
        <w:pStyle w:val="Rubric"/>
      </w:pPr>
      <w:r>
        <w:br w:type="column"/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face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Apple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book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face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disc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apple</w:t>
      </w:r>
    </w:p>
    <w:p w:rsidR="007803E5" w:rsidRDefault="005F6704" w:rsidP="007803E5">
      <w:pPr>
        <w:pStyle w:val="Textnumbered"/>
        <w:numPr>
          <w:ilvl w:val="0"/>
          <w:numId w:val="72"/>
        </w:numPr>
      </w:pPr>
      <w:r>
        <w:t>disc</w:t>
      </w:r>
    </w:p>
    <w:p w:rsidR="007803E5" w:rsidRDefault="007803E5" w:rsidP="007803E5">
      <w:pPr>
        <w:pStyle w:val="Textnumbered"/>
        <w:numPr>
          <w:ilvl w:val="0"/>
          <w:numId w:val="72"/>
        </w:numPr>
      </w:pPr>
      <w:r>
        <w:t>book</w:t>
      </w:r>
    </w:p>
    <w:p w:rsidR="007803E5" w:rsidRDefault="007803E5" w:rsidP="007803E5">
      <w:pPr>
        <w:pStyle w:val="Bhead"/>
      </w:pPr>
      <w:r>
        <w:t>Grammar</w:t>
      </w:r>
    </w:p>
    <w:p w:rsidR="007803E5" w:rsidRDefault="007803E5" w:rsidP="007803E5">
      <w:pPr>
        <w:pStyle w:val="Rubric"/>
      </w:pP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who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which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where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whose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when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who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where</w:t>
      </w:r>
    </w:p>
    <w:p w:rsidR="007803E5" w:rsidRDefault="007803E5" w:rsidP="007803E5">
      <w:pPr>
        <w:pStyle w:val="Textnumbered"/>
        <w:numPr>
          <w:ilvl w:val="0"/>
          <w:numId w:val="73"/>
        </w:numPr>
      </w:pPr>
      <w:r>
        <w:t>who</w:t>
      </w:r>
    </w:p>
    <w:p w:rsidR="007803E5" w:rsidRDefault="007803E5" w:rsidP="007803E5">
      <w:pPr>
        <w:pStyle w:val="Rubric"/>
      </w:pPr>
    </w:p>
    <w:p w:rsidR="007803E5" w:rsidRDefault="007803E5" w:rsidP="007803E5">
      <w:pPr>
        <w:pStyle w:val="Textnumbered"/>
        <w:numPr>
          <w:ilvl w:val="0"/>
          <w:numId w:val="74"/>
        </w:numPr>
      </w:pPr>
      <w:r>
        <w:t>Andrew is a friend who always gives me good advice.</w:t>
      </w:r>
    </w:p>
    <w:p w:rsidR="007803E5" w:rsidRDefault="007803E5" w:rsidP="007803E5">
      <w:pPr>
        <w:pStyle w:val="Textnumbered"/>
        <w:numPr>
          <w:ilvl w:val="0"/>
          <w:numId w:val="74"/>
        </w:numPr>
      </w:pPr>
      <w:r>
        <w:t>We went for a walk in the forest where we used to hang out when we were younger.</w:t>
      </w:r>
    </w:p>
    <w:p w:rsidR="007803E5" w:rsidRDefault="007803E5" w:rsidP="007803E5">
      <w:pPr>
        <w:pStyle w:val="Textnumbered"/>
        <w:numPr>
          <w:ilvl w:val="0"/>
          <w:numId w:val="74"/>
        </w:numPr>
      </w:pPr>
      <w:r>
        <w:t>March is the time of year when the weather starts to get better.</w:t>
      </w:r>
    </w:p>
    <w:p w:rsidR="007803E5" w:rsidRDefault="007803E5" w:rsidP="007803E5">
      <w:pPr>
        <w:pStyle w:val="Textnumbered"/>
        <w:numPr>
          <w:ilvl w:val="0"/>
          <w:numId w:val="74"/>
        </w:numPr>
      </w:pPr>
      <w:r>
        <w:t>Football is a sport (</w:t>
      </w:r>
      <w:r w:rsidR="00937B53">
        <w:t xml:space="preserve">which / </w:t>
      </w:r>
      <w:r>
        <w:t>that) I often watch on TV.</w:t>
      </w:r>
    </w:p>
    <w:p w:rsidR="007803E5" w:rsidRDefault="007803E5" w:rsidP="007803E5">
      <w:pPr>
        <w:pStyle w:val="Textnumbered"/>
        <w:numPr>
          <w:ilvl w:val="0"/>
          <w:numId w:val="74"/>
        </w:numPr>
      </w:pPr>
      <w:r>
        <w:t xml:space="preserve">Graham belongs to a tennis club </w:t>
      </w:r>
      <w:r w:rsidR="001B05C1">
        <w:t xml:space="preserve">which / </w:t>
      </w:r>
      <w:r>
        <w:t>that has tournaments twice a year.</w:t>
      </w:r>
    </w:p>
    <w:p w:rsidR="007803E5" w:rsidRDefault="007803E5" w:rsidP="007803E5">
      <w:pPr>
        <w:pStyle w:val="Rubric"/>
      </w:pPr>
      <w:r>
        <w:br w:type="column"/>
      </w:r>
    </w:p>
    <w:p w:rsidR="007803E5" w:rsidRDefault="007803E5" w:rsidP="007803E5">
      <w:pPr>
        <w:pStyle w:val="Textnumbered"/>
        <w:numPr>
          <w:ilvl w:val="0"/>
          <w:numId w:val="75"/>
        </w:numPr>
      </w:pPr>
      <w:r>
        <w:t>My sister Anna, who’s a really good tennis player, is competing in a tournament at the weekend.</w:t>
      </w:r>
    </w:p>
    <w:p w:rsidR="007803E5" w:rsidRDefault="007803E5" w:rsidP="007803E5">
      <w:pPr>
        <w:pStyle w:val="Textnumbered"/>
        <w:numPr>
          <w:ilvl w:val="0"/>
          <w:numId w:val="75"/>
        </w:numPr>
      </w:pPr>
      <w:r>
        <w:t>My best friend Olga, who loves travelling, has just started a trip around Thailand.</w:t>
      </w:r>
    </w:p>
    <w:p w:rsidR="007803E5" w:rsidRDefault="007803E5" w:rsidP="007803E5">
      <w:pPr>
        <w:pStyle w:val="Textnumbered"/>
        <w:numPr>
          <w:ilvl w:val="0"/>
          <w:numId w:val="75"/>
        </w:numPr>
      </w:pPr>
      <w:r>
        <w:t>One of the teachers at my school, who’s a really good cook, has left to open a restaurant.</w:t>
      </w:r>
    </w:p>
    <w:p w:rsidR="007803E5" w:rsidRDefault="007803E5" w:rsidP="007803E5">
      <w:pPr>
        <w:pStyle w:val="AHead"/>
      </w:pPr>
      <w:r>
        <w:t>Unit 10</w:t>
      </w:r>
    </w:p>
    <w:p w:rsidR="007803E5" w:rsidRDefault="007803E5" w:rsidP="007803E5">
      <w:pPr>
        <w:pStyle w:val="Bhead"/>
      </w:pPr>
      <w:r>
        <w:t>Vocabulary</w:t>
      </w:r>
    </w:p>
    <w:p w:rsidR="00374F82" w:rsidRDefault="00374F82" w:rsidP="007A1A30">
      <w:pPr>
        <w:pStyle w:val="Rubric"/>
        <w:numPr>
          <w:ilvl w:val="0"/>
          <w:numId w:val="76"/>
        </w:numPr>
      </w:pP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maturity</w:t>
      </w: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vision</w:t>
      </w: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originality</w:t>
      </w: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success</w:t>
      </w: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dedication</w:t>
      </w:r>
    </w:p>
    <w:p w:rsidR="007A1A30" w:rsidRDefault="007A1A30" w:rsidP="007A1A30">
      <w:pPr>
        <w:pStyle w:val="Textnumbered"/>
        <w:numPr>
          <w:ilvl w:val="0"/>
          <w:numId w:val="77"/>
        </w:numPr>
      </w:pPr>
      <w:r>
        <w:t>beauty</w:t>
      </w:r>
    </w:p>
    <w:p w:rsidR="007A1A30" w:rsidRDefault="007A1A30" w:rsidP="007A1A30">
      <w:pPr>
        <w:pStyle w:val="Rubric"/>
      </w:pP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a</w:t>
      </w: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a</w:t>
      </w: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b</w:t>
      </w: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78"/>
        </w:numPr>
      </w:pPr>
      <w:r>
        <w:t>a</w:t>
      </w:r>
    </w:p>
    <w:p w:rsidR="007A1A30" w:rsidRDefault="007A1A30" w:rsidP="007A1A30">
      <w:pPr>
        <w:pStyle w:val="Rubric"/>
      </w:pP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comical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romantic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moving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original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elaborate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flowing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lifelike</w:t>
      </w:r>
    </w:p>
    <w:p w:rsidR="007A1A30" w:rsidRDefault="007A1A30" w:rsidP="007A1A30">
      <w:pPr>
        <w:pStyle w:val="Textnumbered"/>
        <w:numPr>
          <w:ilvl w:val="0"/>
          <w:numId w:val="79"/>
        </w:numPr>
      </w:pPr>
      <w:r>
        <w:t>dramatic</w:t>
      </w:r>
    </w:p>
    <w:p w:rsidR="007A1A30" w:rsidRDefault="007A1A30" w:rsidP="007A1A30">
      <w:pPr>
        <w:pStyle w:val="Rubric"/>
      </w:pP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world-famous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family-oriented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open-air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talked-about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cutting-edge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little-known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feature-length</w:t>
      </w:r>
    </w:p>
    <w:p w:rsidR="007A1A30" w:rsidRDefault="007A1A30" w:rsidP="007A1A30">
      <w:pPr>
        <w:pStyle w:val="Textnumbered"/>
        <w:numPr>
          <w:ilvl w:val="0"/>
          <w:numId w:val="80"/>
        </w:numPr>
      </w:pPr>
      <w:r>
        <w:t>first-time</w:t>
      </w:r>
    </w:p>
    <w:p w:rsidR="007A1A30" w:rsidRDefault="007A1A30" w:rsidP="007A1A30">
      <w:pPr>
        <w:pStyle w:val="Bhead"/>
      </w:pPr>
      <w:r>
        <w:t>Grammar</w:t>
      </w:r>
    </w:p>
    <w:p w:rsidR="007A1A30" w:rsidRDefault="007A1A30" w:rsidP="007A1A30">
      <w:pPr>
        <w:pStyle w:val="Rubric"/>
      </w:pP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living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inspired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formed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describing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written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hanging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telling</w:t>
      </w:r>
    </w:p>
    <w:p w:rsidR="007A1A30" w:rsidRDefault="007A1A30" w:rsidP="007A1A30">
      <w:pPr>
        <w:pStyle w:val="Textnumbered"/>
        <w:numPr>
          <w:ilvl w:val="0"/>
          <w:numId w:val="81"/>
        </w:numPr>
      </w:pPr>
      <w:r>
        <w:t>lost</w:t>
      </w:r>
    </w:p>
    <w:p w:rsidR="007A1A30" w:rsidRDefault="007A1A30" w:rsidP="007A1A30">
      <w:pPr>
        <w:pStyle w:val="Rubric"/>
      </w:pP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a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b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c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b</w:t>
      </w:r>
    </w:p>
    <w:p w:rsidR="007A1A30" w:rsidRDefault="007A1A30" w:rsidP="007A1A30">
      <w:pPr>
        <w:pStyle w:val="Textnumbered"/>
        <w:numPr>
          <w:ilvl w:val="0"/>
          <w:numId w:val="82"/>
        </w:numPr>
      </w:pPr>
      <w:r>
        <w:t>a</w:t>
      </w:r>
    </w:p>
    <w:p w:rsidR="007A1A30" w:rsidRDefault="00671DCB" w:rsidP="00671DCB">
      <w:pPr>
        <w:pStyle w:val="Rubric"/>
      </w:pPr>
      <w:r>
        <w:br w:type="column"/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some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held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a few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much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Every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playing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Each</w:t>
      </w:r>
    </w:p>
    <w:p w:rsidR="00671DCB" w:rsidRDefault="00671DCB" w:rsidP="00671DCB">
      <w:pPr>
        <w:pStyle w:val="Textnumbered"/>
        <w:numPr>
          <w:ilvl w:val="0"/>
          <w:numId w:val="83"/>
        </w:numPr>
      </w:pPr>
      <w:r>
        <w:t>pretending</w:t>
      </w:r>
    </w:p>
    <w:sectPr w:rsidR="00671DCB" w:rsidSect="0017609D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88" w:rsidRDefault="00957888">
      <w:r>
        <w:separator/>
      </w:r>
    </w:p>
    <w:p w:rsidR="00957888" w:rsidRDefault="00957888"/>
  </w:endnote>
  <w:endnote w:type="continuationSeparator" w:id="0">
    <w:p w:rsidR="00957888" w:rsidRDefault="00957888">
      <w:r>
        <w:continuationSeparator/>
      </w:r>
    </w:p>
    <w:p w:rsidR="00957888" w:rsidRDefault="00957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17609D" w:rsidRDefault="00957888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4C1EC9">
          <w:rPr>
            <w:rFonts w:ascii="Arial" w:hAnsi="Arial" w:cs="Arial"/>
            <w:noProof/>
          </w:rPr>
          <w:t>10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957888" w:rsidRPr="001840A0" w:rsidRDefault="0017609D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67CB3D84" wp14:editId="7B03D3DB">
              <wp:extent cx="6390005" cy="647065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88" w:rsidRDefault="00957888">
      <w:r>
        <w:separator/>
      </w:r>
    </w:p>
    <w:p w:rsidR="00957888" w:rsidRDefault="00957888"/>
  </w:footnote>
  <w:footnote w:type="continuationSeparator" w:id="0">
    <w:p w:rsidR="00957888" w:rsidRDefault="00957888">
      <w:r>
        <w:continuationSeparator/>
      </w:r>
    </w:p>
    <w:p w:rsidR="00957888" w:rsidRDefault="009578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  <w:lvlOverride w:ilvl="0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"/>
    <w:lvlOverride w:ilvl="0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"/>
    <w:lvlOverride w:ilvl="0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12C5B"/>
    <w:rsid w:val="0002587D"/>
    <w:rsid w:val="00026295"/>
    <w:rsid w:val="00027DCD"/>
    <w:rsid w:val="00030A94"/>
    <w:rsid w:val="00045E17"/>
    <w:rsid w:val="00051BDA"/>
    <w:rsid w:val="0005414A"/>
    <w:rsid w:val="000572CF"/>
    <w:rsid w:val="00057D23"/>
    <w:rsid w:val="00062315"/>
    <w:rsid w:val="000634C7"/>
    <w:rsid w:val="00063CBF"/>
    <w:rsid w:val="000659CB"/>
    <w:rsid w:val="00066DE8"/>
    <w:rsid w:val="00071313"/>
    <w:rsid w:val="00072FB5"/>
    <w:rsid w:val="00073553"/>
    <w:rsid w:val="00080170"/>
    <w:rsid w:val="00082557"/>
    <w:rsid w:val="000A5BE4"/>
    <w:rsid w:val="000C4ABB"/>
    <w:rsid w:val="000D7095"/>
    <w:rsid w:val="000E726C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75797"/>
    <w:rsid w:val="0017609D"/>
    <w:rsid w:val="0018374F"/>
    <w:rsid w:val="001840A0"/>
    <w:rsid w:val="00196935"/>
    <w:rsid w:val="001A2160"/>
    <w:rsid w:val="001B05C1"/>
    <w:rsid w:val="001B2482"/>
    <w:rsid w:val="001B2824"/>
    <w:rsid w:val="001C2529"/>
    <w:rsid w:val="001D2F27"/>
    <w:rsid w:val="001D439A"/>
    <w:rsid w:val="001E76AA"/>
    <w:rsid w:val="001F67B3"/>
    <w:rsid w:val="00202A92"/>
    <w:rsid w:val="00207CB7"/>
    <w:rsid w:val="00215AB1"/>
    <w:rsid w:val="00223A1E"/>
    <w:rsid w:val="00233D84"/>
    <w:rsid w:val="00233F71"/>
    <w:rsid w:val="0025137D"/>
    <w:rsid w:val="00253443"/>
    <w:rsid w:val="00254920"/>
    <w:rsid w:val="00255386"/>
    <w:rsid w:val="00271A40"/>
    <w:rsid w:val="002751EC"/>
    <w:rsid w:val="00281062"/>
    <w:rsid w:val="00285F54"/>
    <w:rsid w:val="00294089"/>
    <w:rsid w:val="00294547"/>
    <w:rsid w:val="002C640B"/>
    <w:rsid w:val="002D2A5D"/>
    <w:rsid w:val="002D3F58"/>
    <w:rsid w:val="002D6A1A"/>
    <w:rsid w:val="002E23F0"/>
    <w:rsid w:val="002E29CC"/>
    <w:rsid w:val="002E31A2"/>
    <w:rsid w:val="00302F33"/>
    <w:rsid w:val="00303599"/>
    <w:rsid w:val="0030623D"/>
    <w:rsid w:val="0032379C"/>
    <w:rsid w:val="0033675E"/>
    <w:rsid w:val="003452E5"/>
    <w:rsid w:val="00345D07"/>
    <w:rsid w:val="00347BAB"/>
    <w:rsid w:val="003558F8"/>
    <w:rsid w:val="00356596"/>
    <w:rsid w:val="00363A32"/>
    <w:rsid w:val="0037096B"/>
    <w:rsid w:val="003740F8"/>
    <w:rsid w:val="00374F82"/>
    <w:rsid w:val="0038104F"/>
    <w:rsid w:val="003917D6"/>
    <w:rsid w:val="003938F2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05ED"/>
    <w:rsid w:val="004719D5"/>
    <w:rsid w:val="004755D8"/>
    <w:rsid w:val="0047755D"/>
    <w:rsid w:val="004844F7"/>
    <w:rsid w:val="004977C5"/>
    <w:rsid w:val="004B5C1E"/>
    <w:rsid w:val="004B5DBB"/>
    <w:rsid w:val="004B718E"/>
    <w:rsid w:val="004C1EC9"/>
    <w:rsid w:val="004D2730"/>
    <w:rsid w:val="004E1875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82F2E"/>
    <w:rsid w:val="00583FB2"/>
    <w:rsid w:val="005A1490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5F6704"/>
    <w:rsid w:val="00607BA7"/>
    <w:rsid w:val="006111E1"/>
    <w:rsid w:val="00641B16"/>
    <w:rsid w:val="00647C23"/>
    <w:rsid w:val="00663213"/>
    <w:rsid w:val="00667B36"/>
    <w:rsid w:val="006712A8"/>
    <w:rsid w:val="00671DCB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6A2A"/>
    <w:rsid w:val="0072233A"/>
    <w:rsid w:val="00727EE3"/>
    <w:rsid w:val="0075040C"/>
    <w:rsid w:val="00752B41"/>
    <w:rsid w:val="00767E45"/>
    <w:rsid w:val="007803E5"/>
    <w:rsid w:val="007949CC"/>
    <w:rsid w:val="00796D7A"/>
    <w:rsid w:val="007A1A30"/>
    <w:rsid w:val="007B4AA3"/>
    <w:rsid w:val="007C4847"/>
    <w:rsid w:val="007C66B4"/>
    <w:rsid w:val="007C703D"/>
    <w:rsid w:val="007D5F70"/>
    <w:rsid w:val="007E105D"/>
    <w:rsid w:val="007E15BE"/>
    <w:rsid w:val="007F3B31"/>
    <w:rsid w:val="007F3B53"/>
    <w:rsid w:val="007F5BB3"/>
    <w:rsid w:val="00801E06"/>
    <w:rsid w:val="00812EA1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9553B"/>
    <w:rsid w:val="00896352"/>
    <w:rsid w:val="008B17CB"/>
    <w:rsid w:val="008C6327"/>
    <w:rsid w:val="008D036B"/>
    <w:rsid w:val="008E2A0A"/>
    <w:rsid w:val="008F168A"/>
    <w:rsid w:val="008F23C5"/>
    <w:rsid w:val="008F5DD2"/>
    <w:rsid w:val="00917F87"/>
    <w:rsid w:val="00932BAF"/>
    <w:rsid w:val="00937B53"/>
    <w:rsid w:val="00954F08"/>
    <w:rsid w:val="00956575"/>
    <w:rsid w:val="00957888"/>
    <w:rsid w:val="009608BA"/>
    <w:rsid w:val="00971764"/>
    <w:rsid w:val="0098174F"/>
    <w:rsid w:val="009849BF"/>
    <w:rsid w:val="00984FA7"/>
    <w:rsid w:val="009926F3"/>
    <w:rsid w:val="009A2A83"/>
    <w:rsid w:val="009A5CB3"/>
    <w:rsid w:val="009B0FA5"/>
    <w:rsid w:val="009B47E0"/>
    <w:rsid w:val="009B4DFF"/>
    <w:rsid w:val="009C60BE"/>
    <w:rsid w:val="009D6B55"/>
    <w:rsid w:val="009D7F00"/>
    <w:rsid w:val="009E0A76"/>
    <w:rsid w:val="009F3199"/>
    <w:rsid w:val="009F6A66"/>
    <w:rsid w:val="00A02B8E"/>
    <w:rsid w:val="00A14167"/>
    <w:rsid w:val="00A158F4"/>
    <w:rsid w:val="00A161B5"/>
    <w:rsid w:val="00A25709"/>
    <w:rsid w:val="00A307AD"/>
    <w:rsid w:val="00A55205"/>
    <w:rsid w:val="00A7006A"/>
    <w:rsid w:val="00A77320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229FE"/>
    <w:rsid w:val="00B25F3B"/>
    <w:rsid w:val="00B33969"/>
    <w:rsid w:val="00B42C47"/>
    <w:rsid w:val="00B50A5C"/>
    <w:rsid w:val="00B52E63"/>
    <w:rsid w:val="00B62269"/>
    <w:rsid w:val="00B628AA"/>
    <w:rsid w:val="00B73372"/>
    <w:rsid w:val="00B801F7"/>
    <w:rsid w:val="00B84771"/>
    <w:rsid w:val="00B90436"/>
    <w:rsid w:val="00B921A3"/>
    <w:rsid w:val="00B929E7"/>
    <w:rsid w:val="00BB3347"/>
    <w:rsid w:val="00BC5BC8"/>
    <w:rsid w:val="00BD5871"/>
    <w:rsid w:val="00BD6A2B"/>
    <w:rsid w:val="00BD7029"/>
    <w:rsid w:val="00BF4BF6"/>
    <w:rsid w:val="00BF687B"/>
    <w:rsid w:val="00BF7E90"/>
    <w:rsid w:val="00C11C27"/>
    <w:rsid w:val="00C14E44"/>
    <w:rsid w:val="00C273AD"/>
    <w:rsid w:val="00C3768C"/>
    <w:rsid w:val="00C43ECA"/>
    <w:rsid w:val="00C57125"/>
    <w:rsid w:val="00C77110"/>
    <w:rsid w:val="00C82148"/>
    <w:rsid w:val="00C82DCB"/>
    <w:rsid w:val="00C87C12"/>
    <w:rsid w:val="00C9056D"/>
    <w:rsid w:val="00C97BDA"/>
    <w:rsid w:val="00CA6271"/>
    <w:rsid w:val="00CA6F23"/>
    <w:rsid w:val="00CB57EF"/>
    <w:rsid w:val="00CC57C3"/>
    <w:rsid w:val="00CD28C2"/>
    <w:rsid w:val="00CF4B3E"/>
    <w:rsid w:val="00CF5B0B"/>
    <w:rsid w:val="00D00F18"/>
    <w:rsid w:val="00D136A7"/>
    <w:rsid w:val="00D356F0"/>
    <w:rsid w:val="00D4717C"/>
    <w:rsid w:val="00D51DB5"/>
    <w:rsid w:val="00D92FB7"/>
    <w:rsid w:val="00DA2C0B"/>
    <w:rsid w:val="00DC44F6"/>
    <w:rsid w:val="00DC6F73"/>
    <w:rsid w:val="00DD450E"/>
    <w:rsid w:val="00DE6A2C"/>
    <w:rsid w:val="00DF3465"/>
    <w:rsid w:val="00DF70D5"/>
    <w:rsid w:val="00E13C2A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7DF4"/>
    <w:rsid w:val="00F219E3"/>
    <w:rsid w:val="00F30761"/>
    <w:rsid w:val="00F35BED"/>
    <w:rsid w:val="00F62969"/>
    <w:rsid w:val="00F67090"/>
    <w:rsid w:val="00F70DF3"/>
    <w:rsid w:val="00F71E54"/>
    <w:rsid w:val="00F75573"/>
    <w:rsid w:val="00F81A4A"/>
    <w:rsid w:val="00F963C1"/>
    <w:rsid w:val="00FA3EFB"/>
    <w:rsid w:val="00FC6CE3"/>
    <w:rsid w:val="00FC7C55"/>
    <w:rsid w:val="00FD7926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176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76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176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7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61F4-13D5-447C-88CB-7B8A9D32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283</TotalTime>
  <Pages>11</Pages>
  <Words>1844</Words>
  <Characters>5418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subject/>
  <dc:creator>Natalie Catchpole</dc:creator>
  <cp:keywords/>
  <dc:description/>
  <cp:lastModifiedBy>STARREN, Melanie</cp:lastModifiedBy>
  <cp:revision>30</cp:revision>
  <cp:lastPrinted>2012-06-01T14:55:00Z</cp:lastPrinted>
  <dcterms:created xsi:type="dcterms:W3CDTF">2013-04-26T11:18:00Z</dcterms:created>
  <dcterms:modified xsi:type="dcterms:W3CDTF">2013-06-11T07:08:00Z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