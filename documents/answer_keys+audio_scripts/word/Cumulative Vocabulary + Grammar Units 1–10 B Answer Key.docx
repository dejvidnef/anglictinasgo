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807" w:rsidRDefault="00D54007" w:rsidP="0089553B">
      <w:pPr>
        <w:pStyle w:val="AHead"/>
        <w:pBdr>
          <w:top w:val="none" w:sz="0" w:space="0" w:color="auto"/>
        </w:pBdr>
        <w:sectPr w:rsidR="00EE7807" w:rsidSect="0004362E">
          <w:footerReference w:type="default" r:id="rId9"/>
          <w:type w:val="continuous"/>
          <w:pgSz w:w="11906" w:h="16838" w:code="9"/>
          <w:pgMar w:top="851" w:right="992" w:bottom="1276" w:left="851" w:header="720" w:footer="0" w:gutter="0"/>
          <w:paperSrc w:first="15" w:other="15"/>
          <w:cols w:space="141"/>
          <w:docGrid w:linePitch="360"/>
        </w:sectPr>
      </w:pPr>
      <w:r w:rsidRPr="00D54007">
        <w:t>Cumulative Vocabulary &amp; Grammar Test Units</w:t>
      </w:r>
      <w:r w:rsidR="00E856F3">
        <w:br/>
      </w:r>
      <w:r w:rsidRPr="00D54007">
        <w:t>1–10 B Answer Key</w:t>
      </w:r>
    </w:p>
    <w:p w:rsidR="00853E25" w:rsidRPr="00051FB6" w:rsidRDefault="00853E25" w:rsidP="00853E25">
      <w:pPr>
        <w:pStyle w:val="AHead"/>
      </w:pPr>
    </w:p>
    <w:p w:rsidR="00853E25" w:rsidRPr="00051FB6" w:rsidRDefault="00853E25" w:rsidP="00853E25">
      <w:pPr>
        <w:pStyle w:val="Bhead"/>
      </w:pPr>
      <w:r w:rsidRPr="00051FB6">
        <w:t>Vocabulary</w:t>
      </w:r>
    </w:p>
    <w:p w:rsidR="00853E25" w:rsidRPr="00051FB6" w:rsidRDefault="00853E25" w:rsidP="00853E25">
      <w:pPr>
        <w:pStyle w:val="Rubric"/>
        <w:numPr>
          <w:ilvl w:val="0"/>
          <w:numId w:val="93"/>
        </w:numPr>
      </w:pPr>
    </w:p>
    <w:p w:rsidR="00853E25" w:rsidRPr="00051FB6" w:rsidRDefault="00F84BC3" w:rsidP="00853E25">
      <w:pPr>
        <w:pStyle w:val="Textnumbered"/>
        <w:numPr>
          <w:ilvl w:val="0"/>
          <w:numId w:val="92"/>
        </w:numPr>
      </w:pPr>
      <w:r w:rsidRPr="00051FB6">
        <w:t>a</w:t>
      </w:r>
    </w:p>
    <w:p w:rsidR="00853E25" w:rsidRPr="00051FB6" w:rsidRDefault="00F84BC3" w:rsidP="00853E25">
      <w:pPr>
        <w:pStyle w:val="Textnumbered"/>
        <w:numPr>
          <w:ilvl w:val="0"/>
          <w:numId w:val="92"/>
        </w:numPr>
      </w:pPr>
      <w:r w:rsidRPr="00051FB6">
        <w:t>b</w:t>
      </w:r>
    </w:p>
    <w:p w:rsidR="00853E25" w:rsidRPr="00051FB6" w:rsidRDefault="00F84BC3" w:rsidP="00853E25">
      <w:pPr>
        <w:pStyle w:val="Textnumbered"/>
        <w:numPr>
          <w:ilvl w:val="0"/>
          <w:numId w:val="92"/>
        </w:numPr>
      </w:pPr>
      <w:r w:rsidRPr="00051FB6">
        <w:t>a</w:t>
      </w:r>
    </w:p>
    <w:p w:rsidR="00853E25" w:rsidRPr="00051FB6" w:rsidRDefault="00F84BC3" w:rsidP="00853E25">
      <w:pPr>
        <w:pStyle w:val="Textnumbered"/>
        <w:numPr>
          <w:ilvl w:val="0"/>
          <w:numId w:val="92"/>
        </w:numPr>
      </w:pPr>
      <w:r w:rsidRPr="00051FB6">
        <w:t>a</w:t>
      </w:r>
    </w:p>
    <w:p w:rsidR="00853E25" w:rsidRPr="00051FB6" w:rsidRDefault="00F84BC3" w:rsidP="00853E25">
      <w:pPr>
        <w:pStyle w:val="Textnumbered"/>
        <w:numPr>
          <w:ilvl w:val="0"/>
          <w:numId w:val="92"/>
        </w:numPr>
      </w:pPr>
      <w:r w:rsidRPr="00051FB6">
        <w:t>b</w:t>
      </w:r>
    </w:p>
    <w:p w:rsidR="00853E25" w:rsidRPr="00051FB6" w:rsidRDefault="00F84BC3" w:rsidP="00853E25">
      <w:pPr>
        <w:pStyle w:val="Textnumbered"/>
        <w:numPr>
          <w:ilvl w:val="0"/>
          <w:numId w:val="92"/>
        </w:numPr>
      </w:pPr>
      <w:r w:rsidRPr="00051FB6">
        <w:t>c</w:t>
      </w:r>
    </w:p>
    <w:p w:rsidR="00853E25" w:rsidRPr="00051FB6" w:rsidRDefault="00F84BC3" w:rsidP="00853E25">
      <w:pPr>
        <w:pStyle w:val="Textnumbered"/>
        <w:numPr>
          <w:ilvl w:val="0"/>
          <w:numId w:val="92"/>
        </w:numPr>
      </w:pPr>
      <w:r w:rsidRPr="00051FB6">
        <w:t>a</w:t>
      </w:r>
    </w:p>
    <w:p w:rsidR="00853E25" w:rsidRPr="00051FB6" w:rsidRDefault="00F84BC3" w:rsidP="00853E25">
      <w:pPr>
        <w:pStyle w:val="Textnumbered"/>
        <w:numPr>
          <w:ilvl w:val="0"/>
          <w:numId w:val="92"/>
        </w:numPr>
      </w:pPr>
      <w:r w:rsidRPr="00051FB6">
        <w:t>a</w:t>
      </w:r>
    </w:p>
    <w:p w:rsidR="00853E25" w:rsidRPr="00051FB6" w:rsidRDefault="00853E25" w:rsidP="00853E25">
      <w:pPr>
        <w:pStyle w:val="Rubric"/>
      </w:pPr>
    </w:p>
    <w:p w:rsidR="00853E25" w:rsidRPr="00051FB6" w:rsidRDefault="00680EFD" w:rsidP="00853E25">
      <w:pPr>
        <w:pStyle w:val="Textnumbered"/>
        <w:numPr>
          <w:ilvl w:val="0"/>
          <w:numId w:val="94"/>
        </w:numPr>
      </w:pPr>
      <w:r>
        <w:t>a</w:t>
      </w:r>
      <w:r w:rsidR="00051FB6" w:rsidRPr="00051FB6">
        <w:t>ssertive</w:t>
      </w:r>
    </w:p>
    <w:p w:rsidR="00853E25" w:rsidRPr="00051FB6" w:rsidRDefault="00853E25" w:rsidP="00853E25">
      <w:pPr>
        <w:pStyle w:val="Textnumbered"/>
        <w:numPr>
          <w:ilvl w:val="0"/>
          <w:numId w:val="94"/>
        </w:numPr>
      </w:pPr>
      <w:r w:rsidRPr="00051FB6">
        <w:t>out-of-date</w:t>
      </w:r>
    </w:p>
    <w:p w:rsidR="00853E25" w:rsidRPr="00051FB6" w:rsidRDefault="00051FB6" w:rsidP="00853E25">
      <w:pPr>
        <w:pStyle w:val="Textnumbered"/>
        <w:numPr>
          <w:ilvl w:val="0"/>
          <w:numId w:val="94"/>
        </w:numPr>
      </w:pPr>
      <w:r w:rsidRPr="00051FB6">
        <w:t>whopping</w:t>
      </w:r>
    </w:p>
    <w:p w:rsidR="00853E25" w:rsidRPr="00051FB6" w:rsidRDefault="00051FB6" w:rsidP="00853E25">
      <w:pPr>
        <w:pStyle w:val="Textnumbered"/>
        <w:numPr>
          <w:ilvl w:val="0"/>
          <w:numId w:val="94"/>
        </w:numPr>
      </w:pPr>
      <w:r w:rsidRPr="00051FB6">
        <w:t>chic</w:t>
      </w:r>
    </w:p>
    <w:p w:rsidR="00853E25" w:rsidRPr="00051FB6" w:rsidRDefault="00051FB6" w:rsidP="00853E25">
      <w:pPr>
        <w:pStyle w:val="Textnumbered"/>
        <w:numPr>
          <w:ilvl w:val="0"/>
          <w:numId w:val="94"/>
        </w:numPr>
      </w:pPr>
      <w:r w:rsidRPr="00051FB6">
        <w:t>fragile</w:t>
      </w:r>
    </w:p>
    <w:p w:rsidR="00853E25" w:rsidRPr="00051FB6" w:rsidRDefault="00051FB6" w:rsidP="00853E25">
      <w:pPr>
        <w:pStyle w:val="Textnumbered"/>
        <w:numPr>
          <w:ilvl w:val="0"/>
          <w:numId w:val="94"/>
        </w:numPr>
      </w:pPr>
      <w:r w:rsidRPr="00051FB6">
        <w:t>challenging</w:t>
      </w:r>
    </w:p>
    <w:p w:rsidR="00853E25" w:rsidRPr="00051FB6" w:rsidRDefault="00051FB6" w:rsidP="00853E25">
      <w:pPr>
        <w:pStyle w:val="Textnumbered"/>
        <w:numPr>
          <w:ilvl w:val="0"/>
          <w:numId w:val="94"/>
        </w:numPr>
      </w:pPr>
      <w:r w:rsidRPr="00051FB6">
        <w:t>lifelike</w:t>
      </w:r>
    </w:p>
    <w:p w:rsidR="00561689" w:rsidRDefault="00051FB6" w:rsidP="00853E25">
      <w:pPr>
        <w:pStyle w:val="Textnumbered"/>
        <w:numPr>
          <w:ilvl w:val="0"/>
          <w:numId w:val="94"/>
        </w:numPr>
      </w:pPr>
      <w:r w:rsidRPr="00051FB6">
        <w:t>reliable</w:t>
      </w:r>
    </w:p>
    <w:p w:rsidR="00561689" w:rsidRPr="00051FB6" w:rsidRDefault="00BD68CD" w:rsidP="00BD68CD">
      <w:pPr>
        <w:pStyle w:val="Rubric"/>
      </w:pPr>
      <w:r>
        <w:br w:type="column"/>
      </w:r>
    </w:p>
    <w:p w:rsidR="00561689" w:rsidRPr="00051FB6" w:rsidRDefault="00051FB6" w:rsidP="00561689">
      <w:pPr>
        <w:pStyle w:val="Textnumbered"/>
        <w:numPr>
          <w:ilvl w:val="0"/>
          <w:numId w:val="95"/>
        </w:numPr>
      </w:pPr>
      <w:r w:rsidRPr="00051FB6">
        <w:t>off</w:t>
      </w:r>
    </w:p>
    <w:p w:rsidR="00561689" w:rsidRPr="00051FB6" w:rsidRDefault="00051FB6" w:rsidP="00561689">
      <w:pPr>
        <w:pStyle w:val="Textnumbered"/>
        <w:numPr>
          <w:ilvl w:val="0"/>
          <w:numId w:val="95"/>
        </w:numPr>
      </w:pPr>
      <w:r w:rsidRPr="00051FB6">
        <w:t>on</w:t>
      </w:r>
    </w:p>
    <w:p w:rsidR="00561689" w:rsidRPr="00051FB6" w:rsidRDefault="00051FB6" w:rsidP="00561689">
      <w:pPr>
        <w:pStyle w:val="Textnumbered"/>
        <w:numPr>
          <w:ilvl w:val="0"/>
          <w:numId w:val="95"/>
        </w:numPr>
      </w:pPr>
      <w:r w:rsidRPr="00051FB6">
        <w:t>over</w:t>
      </w:r>
    </w:p>
    <w:p w:rsidR="00561689" w:rsidRPr="00051FB6" w:rsidRDefault="00F946F5" w:rsidP="00561689">
      <w:pPr>
        <w:pStyle w:val="Textnumbered"/>
        <w:numPr>
          <w:ilvl w:val="0"/>
          <w:numId w:val="95"/>
        </w:numPr>
      </w:pPr>
      <w:r>
        <w:t>and</w:t>
      </w:r>
    </w:p>
    <w:p w:rsidR="00561689" w:rsidRPr="00051FB6" w:rsidRDefault="00F946F5" w:rsidP="00561689">
      <w:pPr>
        <w:pStyle w:val="Textnumbered"/>
        <w:numPr>
          <w:ilvl w:val="0"/>
          <w:numId w:val="95"/>
        </w:numPr>
      </w:pPr>
      <w:r>
        <w:t>of</w:t>
      </w:r>
    </w:p>
    <w:p w:rsidR="00561689" w:rsidRPr="00051FB6" w:rsidRDefault="00051FB6" w:rsidP="00561689">
      <w:pPr>
        <w:pStyle w:val="Textnumbered"/>
        <w:numPr>
          <w:ilvl w:val="0"/>
          <w:numId w:val="95"/>
        </w:numPr>
      </w:pPr>
      <w:r w:rsidRPr="00051FB6">
        <w:t>to</w:t>
      </w:r>
    </w:p>
    <w:p w:rsidR="00561689" w:rsidRPr="00051FB6" w:rsidRDefault="00051FB6" w:rsidP="00561689">
      <w:pPr>
        <w:pStyle w:val="Textnumbered"/>
        <w:numPr>
          <w:ilvl w:val="0"/>
          <w:numId w:val="95"/>
        </w:numPr>
      </w:pPr>
      <w:r w:rsidRPr="00051FB6">
        <w:t>up</w:t>
      </w:r>
    </w:p>
    <w:p w:rsidR="00561689" w:rsidRPr="00051FB6" w:rsidRDefault="00051FB6" w:rsidP="00561689">
      <w:pPr>
        <w:pStyle w:val="Textnumbered"/>
        <w:numPr>
          <w:ilvl w:val="0"/>
          <w:numId w:val="95"/>
        </w:numPr>
      </w:pPr>
      <w:r w:rsidRPr="00051FB6">
        <w:t>with</w:t>
      </w:r>
    </w:p>
    <w:p w:rsidR="00561689" w:rsidRPr="00051FB6" w:rsidRDefault="00561689" w:rsidP="00561689">
      <w:pPr>
        <w:pStyle w:val="Textnumbered"/>
        <w:numPr>
          <w:ilvl w:val="0"/>
          <w:numId w:val="95"/>
        </w:numPr>
      </w:pPr>
      <w:r w:rsidRPr="00051FB6">
        <w:t>to</w:t>
      </w:r>
    </w:p>
    <w:p w:rsidR="00561689" w:rsidRPr="00051FB6" w:rsidRDefault="00051FB6" w:rsidP="00561689">
      <w:pPr>
        <w:pStyle w:val="Textnumbered"/>
        <w:numPr>
          <w:ilvl w:val="0"/>
          <w:numId w:val="95"/>
        </w:numPr>
      </w:pPr>
      <w:r w:rsidRPr="00051FB6">
        <w:t>in</w:t>
      </w:r>
    </w:p>
    <w:p w:rsidR="00561689" w:rsidRPr="00051FB6" w:rsidRDefault="00F946F5" w:rsidP="00561689">
      <w:pPr>
        <w:pStyle w:val="Textnumbered"/>
        <w:numPr>
          <w:ilvl w:val="0"/>
          <w:numId w:val="95"/>
        </w:numPr>
      </w:pPr>
      <w:r>
        <w:t>the</w:t>
      </w:r>
    </w:p>
    <w:p w:rsidR="00561689" w:rsidRPr="00051FB6" w:rsidRDefault="00051FB6" w:rsidP="00561689">
      <w:pPr>
        <w:pStyle w:val="Textnumbered"/>
        <w:numPr>
          <w:ilvl w:val="0"/>
          <w:numId w:val="95"/>
        </w:numPr>
      </w:pPr>
      <w:r w:rsidRPr="00051FB6">
        <w:t>showed</w:t>
      </w:r>
    </w:p>
    <w:p w:rsidR="00561689" w:rsidRPr="00051FB6" w:rsidRDefault="00561689" w:rsidP="00561689">
      <w:pPr>
        <w:pStyle w:val="Rubric"/>
      </w:pPr>
    </w:p>
    <w:p w:rsidR="00561689" w:rsidRPr="00051FB6" w:rsidRDefault="00051FB6" w:rsidP="00561689">
      <w:pPr>
        <w:pStyle w:val="Textnumbered"/>
        <w:numPr>
          <w:ilvl w:val="0"/>
          <w:numId w:val="96"/>
        </w:numPr>
      </w:pPr>
      <w:r w:rsidRPr="00051FB6">
        <w:t>behaviour</w:t>
      </w:r>
    </w:p>
    <w:p w:rsidR="00561689" w:rsidRPr="00051FB6" w:rsidRDefault="00051FB6" w:rsidP="00561689">
      <w:pPr>
        <w:pStyle w:val="Textnumbered"/>
        <w:numPr>
          <w:ilvl w:val="0"/>
          <w:numId w:val="96"/>
        </w:numPr>
      </w:pPr>
      <w:r w:rsidRPr="00051FB6">
        <w:t>promotion</w:t>
      </w:r>
    </w:p>
    <w:p w:rsidR="00561689" w:rsidRPr="00051FB6" w:rsidRDefault="00051FB6" w:rsidP="00561689">
      <w:pPr>
        <w:pStyle w:val="Textnumbered"/>
        <w:numPr>
          <w:ilvl w:val="0"/>
          <w:numId w:val="96"/>
        </w:numPr>
      </w:pPr>
      <w:r w:rsidRPr="00051FB6">
        <w:t>minority</w:t>
      </w:r>
    </w:p>
    <w:p w:rsidR="00561689" w:rsidRPr="00051FB6" w:rsidRDefault="00051FB6" w:rsidP="00561689">
      <w:pPr>
        <w:pStyle w:val="Textnumbered"/>
        <w:numPr>
          <w:ilvl w:val="0"/>
          <w:numId w:val="96"/>
        </w:numPr>
      </w:pPr>
      <w:r w:rsidRPr="00051FB6">
        <w:t>knowledge</w:t>
      </w:r>
    </w:p>
    <w:p w:rsidR="00561689" w:rsidRPr="00051FB6" w:rsidRDefault="00051FB6" w:rsidP="00561689">
      <w:pPr>
        <w:pStyle w:val="Textnumbered"/>
        <w:numPr>
          <w:ilvl w:val="0"/>
          <w:numId w:val="96"/>
        </w:numPr>
      </w:pPr>
      <w:r w:rsidRPr="00051FB6">
        <w:t>difficulties</w:t>
      </w:r>
    </w:p>
    <w:p w:rsidR="00561689" w:rsidRPr="00051FB6" w:rsidRDefault="00051FB6" w:rsidP="00561689">
      <w:pPr>
        <w:pStyle w:val="Textnumbered"/>
        <w:numPr>
          <w:ilvl w:val="0"/>
          <w:numId w:val="96"/>
        </w:numPr>
      </w:pPr>
      <w:r w:rsidRPr="00051FB6">
        <w:t>originality</w:t>
      </w:r>
    </w:p>
    <w:p w:rsidR="00561689" w:rsidRPr="00051FB6" w:rsidRDefault="00051FB6" w:rsidP="00561689">
      <w:pPr>
        <w:pStyle w:val="Textnumbered"/>
        <w:numPr>
          <w:ilvl w:val="0"/>
          <w:numId w:val="96"/>
        </w:numPr>
      </w:pPr>
      <w:r w:rsidRPr="00051FB6">
        <w:t>repetition</w:t>
      </w:r>
    </w:p>
    <w:p w:rsidR="00561689" w:rsidRDefault="00051FB6" w:rsidP="00561689">
      <w:pPr>
        <w:pStyle w:val="Textnumbered"/>
        <w:numPr>
          <w:ilvl w:val="0"/>
          <w:numId w:val="96"/>
        </w:numPr>
      </w:pPr>
      <w:r w:rsidRPr="00051FB6">
        <w:t>necessity</w:t>
      </w:r>
    </w:p>
    <w:p w:rsidR="00561689" w:rsidRPr="007D1897" w:rsidRDefault="00BD68CD" w:rsidP="00BD68CD">
      <w:pPr>
        <w:pStyle w:val="Bhead"/>
      </w:pPr>
      <w:r>
        <w:br w:type="column"/>
      </w:r>
      <w:r w:rsidR="00561689" w:rsidRPr="007D1897">
        <w:lastRenderedPageBreak/>
        <w:t>Grammar</w:t>
      </w:r>
    </w:p>
    <w:p w:rsidR="00561689" w:rsidRPr="007D1897" w:rsidRDefault="00561689" w:rsidP="00561689">
      <w:pPr>
        <w:pStyle w:val="Rubric"/>
      </w:pPr>
    </w:p>
    <w:p w:rsidR="00561689" w:rsidRPr="007D1897" w:rsidRDefault="00561689" w:rsidP="00561689">
      <w:pPr>
        <w:pStyle w:val="Textnumbered"/>
        <w:numPr>
          <w:ilvl w:val="0"/>
          <w:numId w:val="97"/>
        </w:numPr>
      </w:pPr>
      <w:r w:rsidRPr="007D1897">
        <w:t xml:space="preserve">I’ve </w:t>
      </w:r>
      <w:r w:rsidR="00051FB6" w:rsidRPr="007D1897">
        <w:t>downloaded</w:t>
      </w:r>
    </w:p>
    <w:p w:rsidR="00561689" w:rsidRPr="007D1897" w:rsidRDefault="00051FB6" w:rsidP="00561689">
      <w:pPr>
        <w:pStyle w:val="Textnumbered"/>
        <w:numPr>
          <w:ilvl w:val="0"/>
          <w:numId w:val="97"/>
        </w:numPr>
      </w:pPr>
      <w:r w:rsidRPr="007D1897">
        <w:t>I’ve been studying</w:t>
      </w:r>
    </w:p>
    <w:p w:rsidR="00561689" w:rsidRPr="007D1897" w:rsidRDefault="00051FB6" w:rsidP="00561689">
      <w:pPr>
        <w:pStyle w:val="Textnumbered"/>
        <w:numPr>
          <w:ilvl w:val="0"/>
          <w:numId w:val="97"/>
        </w:numPr>
      </w:pPr>
      <w:r w:rsidRPr="007D1897">
        <w:t>That bird is flying</w:t>
      </w:r>
    </w:p>
    <w:p w:rsidR="00561689" w:rsidRPr="007D1897" w:rsidRDefault="00051FB6" w:rsidP="00561689">
      <w:pPr>
        <w:pStyle w:val="Textnumbered"/>
        <w:numPr>
          <w:ilvl w:val="0"/>
          <w:numId w:val="97"/>
        </w:numPr>
      </w:pPr>
      <w:r w:rsidRPr="007D1897">
        <w:t>she had already seen</w:t>
      </w:r>
    </w:p>
    <w:p w:rsidR="00561689" w:rsidRPr="007D1897" w:rsidRDefault="00051FB6" w:rsidP="00561689">
      <w:pPr>
        <w:pStyle w:val="Textnumbered"/>
        <w:numPr>
          <w:ilvl w:val="0"/>
          <w:numId w:val="97"/>
        </w:numPr>
      </w:pPr>
      <w:r w:rsidRPr="007D1897">
        <w:t>I’ll be having</w:t>
      </w:r>
    </w:p>
    <w:p w:rsidR="00561689" w:rsidRPr="007D1897" w:rsidRDefault="00051FB6" w:rsidP="00561689">
      <w:pPr>
        <w:pStyle w:val="Textnumbered"/>
        <w:numPr>
          <w:ilvl w:val="0"/>
          <w:numId w:val="97"/>
        </w:numPr>
      </w:pPr>
      <w:r w:rsidRPr="007D1897">
        <w:t>Jeff bought</w:t>
      </w:r>
    </w:p>
    <w:p w:rsidR="00561689" w:rsidRPr="007D1897" w:rsidRDefault="00051FB6" w:rsidP="00561689">
      <w:pPr>
        <w:pStyle w:val="Textnumbered"/>
        <w:numPr>
          <w:ilvl w:val="0"/>
          <w:numId w:val="97"/>
        </w:numPr>
      </w:pPr>
      <w:r w:rsidRPr="007D1897">
        <w:t>we’re going to see</w:t>
      </w:r>
    </w:p>
    <w:p w:rsidR="00561689" w:rsidRPr="007D1897" w:rsidRDefault="007D1897" w:rsidP="00561689">
      <w:pPr>
        <w:pStyle w:val="Textnumbered"/>
        <w:numPr>
          <w:ilvl w:val="0"/>
          <w:numId w:val="97"/>
        </w:numPr>
      </w:pPr>
      <w:r w:rsidRPr="007D1897">
        <w:t>the exam will have finished</w:t>
      </w:r>
    </w:p>
    <w:p w:rsidR="00561689" w:rsidRPr="007D1897" w:rsidRDefault="007D1897" w:rsidP="00561689">
      <w:pPr>
        <w:pStyle w:val="Textnumbered"/>
        <w:numPr>
          <w:ilvl w:val="0"/>
          <w:numId w:val="97"/>
        </w:numPr>
      </w:pPr>
      <w:r w:rsidRPr="007D1897">
        <w:t>do you travel</w:t>
      </w:r>
    </w:p>
    <w:p w:rsidR="00561689" w:rsidRPr="007D1897" w:rsidRDefault="007D1897" w:rsidP="00561689">
      <w:pPr>
        <w:pStyle w:val="Textnumbered"/>
        <w:numPr>
          <w:ilvl w:val="0"/>
          <w:numId w:val="97"/>
        </w:numPr>
      </w:pPr>
      <w:r w:rsidRPr="007D1897">
        <w:t>I was shopping</w:t>
      </w:r>
    </w:p>
    <w:p w:rsidR="00561689" w:rsidRPr="007D1897" w:rsidRDefault="00561689" w:rsidP="00561689">
      <w:pPr>
        <w:pStyle w:val="Rubric"/>
      </w:pPr>
    </w:p>
    <w:p w:rsidR="00561689" w:rsidRPr="007D1897" w:rsidRDefault="007D1897" w:rsidP="00561689">
      <w:pPr>
        <w:pStyle w:val="Textnumbered"/>
        <w:numPr>
          <w:ilvl w:val="0"/>
          <w:numId w:val="98"/>
        </w:numPr>
      </w:pPr>
      <w:r w:rsidRPr="007D1897">
        <w:t>b</w:t>
      </w:r>
    </w:p>
    <w:p w:rsidR="00561689" w:rsidRPr="007D1897" w:rsidRDefault="007D1897" w:rsidP="00561689">
      <w:pPr>
        <w:pStyle w:val="Textnumbered"/>
        <w:numPr>
          <w:ilvl w:val="0"/>
          <w:numId w:val="98"/>
        </w:numPr>
      </w:pPr>
      <w:r w:rsidRPr="007D1897">
        <w:t>b</w:t>
      </w:r>
    </w:p>
    <w:p w:rsidR="00561689" w:rsidRPr="007D1897" w:rsidRDefault="007D1897" w:rsidP="00561689">
      <w:pPr>
        <w:pStyle w:val="Textnumbered"/>
        <w:numPr>
          <w:ilvl w:val="0"/>
          <w:numId w:val="98"/>
        </w:numPr>
      </w:pPr>
      <w:r w:rsidRPr="007D1897">
        <w:t>a</w:t>
      </w:r>
    </w:p>
    <w:p w:rsidR="00561689" w:rsidRPr="007D1897" w:rsidRDefault="007D1897" w:rsidP="00561689">
      <w:pPr>
        <w:pStyle w:val="Textnumbered"/>
        <w:numPr>
          <w:ilvl w:val="0"/>
          <w:numId w:val="98"/>
        </w:numPr>
      </w:pPr>
      <w:r w:rsidRPr="007D1897">
        <w:t>c</w:t>
      </w:r>
    </w:p>
    <w:p w:rsidR="00561689" w:rsidRPr="007D1897" w:rsidRDefault="007D1897" w:rsidP="00561689">
      <w:pPr>
        <w:pStyle w:val="Textnumbered"/>
        <w:numPr>
          <w:ilvl w:val="0"/>
          <w:numId w:val="98"/>
        </w:numPr>
      </w:pPr>
      <w:r w:rsidRPr="007D1897">
        <w:t>c</w:t>
      </w:r>
    </w:p>
    <w:p w:rsidR="00561689" w:rsidRDefault="007D1897" w:rsidP="00561689">
      <w:pPr>
        <w:pStyle w:val="Textnumbered"/>
        <w:numPr>
          <w:ilvl w:val="0"/>
          <w:numId w:val="98"/>
        </w:numPr>
      </w:pPr>
      <w:r w:rsidRPr="007D1897">
        <w:t>b</w:t>
      </w:r>
    </w:p>
    <w:p w:rsidR="00561689" w:rsidRPr="007D1897" w:rsidRDefault="00BD68CD" w:rsidP="00BD68CD">
      <w:pPr>
        <w:pStyle w:val="Rubric"/>
      </w:pPr>
      <w:r>
        <w:br w:type="column"/>
      </w:r>
    </w:p>
    <w:p w:rsidR="00561689" w:rsidRPr="007D1897" w:rsidRDefault="007D1897" w:rsidP="00561689">
      <w:pPr>
        <w:pStyle w:val="Textnumbered"/>
        <w:numPr>
          <w:ilvl w:val="0"/>
          <w:numId w:val="99"/>
        </w:numPr>
      </w:pPr>
      <w:r w:rsidRPr="007D1897">
        <w:t>when</w:t>
      </w:r>
    </w:p>
    <w:p w:rsidR="00561689" w:rsidRPr="007D1897" w:rsidRDefault="007D1897" w:rsidP="00561689">
      <w:pPr>
        <w:pStyle w:val="Textnumbered"/>
        <w:numPr>
          <w:ilvl w:val="0"/>
          <w:numId w:val="99"/>
        </w:numPr>
      </w:pPr>
      <w:r w:rsidRPr="007D1897">
        <w:t>who</w:t>
      </w:r>
    </w:p>
    <w:p w:rsidR="00561689" w:rsidRPr="007D1897" w:rsidRDefault="007D1897" w:rsidP="00561689">
      <w:pPr>
        <w:pStyle w:val="Textnumbered"/>
        <w:numPr>
          <w:ilvl w:val="0"/>
          <w:numId w:val="99"/>
        </w:numPr>
      </w:pPr>
      <w:r w:rsidRPr="007D1897">
        <w:t>had</w:t>
      </w:r>
    </w:p>
    <w:p w:rsidR="00561689" w:rsidRPr="007D1897" w:rsidRDefault="007D1897" w:rsidP="00561689">
      <w:pPr>
        <w:pStyle w:val="Textnumbered"/>
        <w:numPr>
          <w:ilvl w:val="0"/>
          <w:numId w:val="99"/>
        </w:numPr>
      </w:pPr>
      <w:r w:rsidRPr="007D1897">
        <w:t>wish</w:t>
      </w:r>
    </w:p>
    <w:p w:rsidR="00561689" w:rsidRPr="007D1897" w:rsidRDefault="007D1897" w:rsidP="00561689">
      <w:pPr>
        <w:pStyle w:val="Textnumbered"/>
        <w:numPr>
          <w:ilvl w:val="0"/>
          <w:numId w:val="99"/>
        </w:numPr>
      </w:pPr>
      <w:r w:rsidRPr="007D1897">
        <w:t>have</w:t>
      </w:r>
    </w:p>
    <w:p w:rsidR="00561689" w:rsidRPr="007D1897" w:rsidRDefault="007D1897" w:rsidP="00561689">
      <w:pPr>
        <w:pStyle w:val="Textnumbered"/>
        <w:numPr>
          <w:ilvl w:val="0"/>
          <w:numId w:val="99"/>
        </w:numPr>
      </w:pPr>
      <w:r w:rsidRPr="007D1897">
        <w:t>to</w:t>
      </w:r>
    </w:p>
    <w:p w:rsidR="00561689" w:rsidRPr="007D1897" w:rsidRDefault="007D1897" w:rsidP="00561689">
      <w:pPr>
        <w:pStyle w:val="Textnumbered"/>
        <w:numPr>
          <w:ilvl w:val="0"/>
          <w:numId w:val="99"/>
        </w:numPr>
      </w:pPr>
      <w:r w:rsidRPr="007D1897">
        <w:t>used</w:t>
      </w:r>
    </w:p>
    <w:p w:rsidR="00561689" w:rsidRPr="007D1897" w:rsidRDefault="007D1897" w:rsidP="00561689">
      <w:pPr>
        <w:pStyle w:val="Textnumbered"/>
        <w:numPr>
          <w:ilvl w:val="0"/>
          <w:numId w:val="99"/>
        </w:numPr>
      </w:pPr>
      <w:r w:rsidRPr="007D1897">
        <w:t>majority</w:t>
      </w:r>
      <w:bookmarkStart w:id="0" w:name="_GoBack"/>
      <w:bookmarkEnd w:id="0"/>
    </w:p>
    <w:sectPr w:rsidR="00561689" w:rsidRPr="007D1897" w:rsidSect="0004362E">
      <w:type w:val="continuous"/>
      <w:pgSz w:w="11906" w:h="16838" w:code="9"/>
      <w:pgMar w:top="851" w:right="992" w:bottom="1276" w:left="851" w:header="720" w:footer="0" w:gutter="0"/>
      <w:paperSrc w:first="15" w:other="15"/>
      <w:cols w:num="2" w:sep="1" w:space="39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5F6" w:rsidRDefault="004645F6">
      <w:r>
        <w:separator/>
      </w:r>
    </w:p>
    <w:p w:rsidR="004645F6" w:rsidRDefault="004645F6"/>
  </w:endnote>
  <w:endnote w:type="continuationSeparator" w:id="0">
    <w:p w:rsidR="004645F6" w:rsidRDefault="004645F6">
      <w:r>
        <w:continuationSeparator/>
      </w:r>
    </w:p>
    <w:p w:rsidR="004645F6" w:rsidRDefault="004645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04362E" w:rsidRDefault="004645F6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BD68CD">
          <w:rPr>
            <w:rFonts w:ascii="Arial" w:hAnsi="Arial" w:cs="Arial"/>
            <w:noProof/>
          </w:rPr>
          <w:t>2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4645F6" w:rsidRPr="001840A0" w:rsidRDefault="0004362E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6DD1D83B" wp14:editId="26613DA8">
              <wp:extent cx="6387465" cy="655320"/>
              <wp:effectExtent l="0" t="0" r="0" b="0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87465" cy="65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5F6" w:rsidRDefault="004645F6">
      <w:r>
        <w:separator/>
      </w:r>
    </w:p>
    <w:p w:rsidR="004645F6" w:rsidRDefault="004645F6"/>
  </w:footnote>
  <w:footnote w:type="continuationSeparator" w:id="0">
    <w:p w:rsidR="004645F6" w:rsidRDefault="004645F6">
      <w:r>
        <w:continuationSeparator/>
      </w:r>
    </w:p>
    <w:p w:rsidR="004645F6" w:rsidRDefault="004645F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4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"/>
    <w:lvlOverride w:ilvl="0">
      <w:startOverride w:val="1"/>
    </w:lvlOverride>
  </w:num>
  <w:num w:numId="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"/>
    <w:lvlOverride w:ilvl="0">
      <w:startOverride w:val="1"/>
    </w:lvlOverride>
  </w:num>
  <w:num w:numId="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4"/>
    <w:lvlOverride w:ilvl="0">
      <w:startOverride w:val="1"/>
    </w:lvlOverride>
  </w:num>
  <w:num w:numId="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"/>
    <w:lvlOverride w:ilvl="0">
      <w:startOverride w:val="1"/>
    </w:lvlOverride>
  </w:num>
  <w:num w:numId="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0"/>
  </w:num>
  <w:num w:numId="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4"/>
    <w:lvlOverride w:ilvl="0">
      <w:startOverride w:val="1"/>
    </w:lvlOverride>
  </w:num>
  <w:num w:numId="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4"/>
    <w:lvlOverride w:ilvl="0">
      <w:startOverride w:val="1"/>
    </w:lvlOverride>
  </w:num>
  <w:num w:numId="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2C"/>
    <w:rsid w:val="00002878"/>
    <w:rsid w:val="00002F45"/>
    <w:rsid w:val="00007341"/>
    <w:rsid w:val="0002587D"/>
    <w:rsid w:val="00026295"/>
    <w:rsid w:val="00027DCD"/>
    <w:rsid w:val="00030A94"/>
    <w:rsid w:val="0004362E"/>
    <w:rsid w:val="00045E17"/>
    <w:rsid w:val="00051BDA"/>
    <w:rsid w:val="00051FB6"/>
    <w:rsid w:val="0005414A"/>
    <w:rsid w:val="000572CF"/>
    <w:rsid w:val="00057D23"/>
    <w:rsid w:val="000634C7"/>
    <w:rsid w:val="00063CBF"/>
    <w:rsid w:val="000659CB"/>
    <w:rsid w:val="00066DE8"/>
    <w:rsid w:val="00071313"/>
    <w:rsid w:val="00073553"/>
    <w:rsid w:val="000742C2"/>
    <w:rsid w:val="00080170"/>
    <w:rsid w:val="00082557"/>
    <w:rsid w:val="000A5BE4"/>
    <w:rsid w:val="000C7BCB"/>
    <w:rsid w:val="000D7095"/>
    <w:rsid w:val="000E726C"/>
    <w:rsid w:val="000F7147"/>
    <w:rsid w:val="000F79C4"/>
    <w:rsid w:val="0010334E"/>
    <w:rsid w:val="0010580E"/>
    <w:rsid w:val="00110510"/>
    <w:rsid w:val="001222A5"/>
    <w:rsid w:val="00127454"/>
    <w:rsid w:val="0013043C"/>
    <w:rsid w:val="001306C5"/>
    <w:rsid w:val="00144B2C"/>
    <w:rsid w:val="00157180"/>
    <w:rsid w:val="00157890"/>
    <w:rsid w:val="00173DD7"/>
    <w:rsid w:val="00175797"/>
    <w:rsid w:val="0018374F"/>
    <w:rsid w:val="001840A0"/>
    <w:rsid w:val="00196935"/>
    <w:rsid w:val="001A2160"/>
    <w:rsid w:val="001B2482"/>
    <w:rsid w:val="001B2824"/>
    <w:rsid w:val="001C2529"/>
    <w:rsid w:val="001D2F27"/>
    <w:rsid w:val="001D439A"/>
    <w:rsid w:val="001D7D4F"/>
    <w:rsid w:val="001E5055"/>
    <w:rsid w:val="001F6567"/>
    <w:rsid w:val="001F67B3"/>
    <w:rsid w:val="00202A92"/>
    <w:rsid w:val="00207CB7"/>
    <w:rsid w:val="00211666"/>
    <w:rsid w:val="00215AB1"/>
    <w:rsid w:val="00233CE4"/>
    <w:rsid w:val="00233F71"/>
    <w:rsid w:val="0025137D"/>
    <w:rsid w:val="00253443"/>
    <w:rsid w:val="00255386"/>
    <w:rsid w:val="00271A40"/>
    <w:rsid w:val="002751EC"/>
    <w:rsid w:val="00285F54"/>
    <w:rsid w:val="00294547"/>
    <w:rsid w:val="002954E6"/>
    <w:rsid w:val="002C640B"/>
    <w:rsid w:val="002D2A5D"/>
    <w:rsid w:val="002D3F58"/>
    <w:rsid w:val="002D6A1A"/>
    <w:rsid w:val="002E23F0"/>
    <w:rsid w:val="002E29CC"/>
    <w:rsid w:val="00302F33"/>
    <w:rsid w:val="00303599"/>
    <w:rsid w:val="0030623D"/>
    <w:rsid w:val="0032379C"/>
    <w:rsid w:val="0033675E"/>
    <w:rsid w:val="00340AB0"/>
    <w:rsid w:val="00345D07"/>
    <w:rsid w:val="00347BAB"/>
    <w:rsid w:val="003558F8"/>
    <w:rsid w:val="0037096B"/>
    <w:rsid w:val="003740F8"/>
    <w:rsid w:val="00374F82"/>
    <w:rsid w:val="0038104F"/>
    <w:rsid w:val="003938F2"/>
    <w:rsid w:val="003A2FA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0675B"/>
    <w:rsid w:val="00410027"/>
    <w:rsid w:val="00412F41"/>
    <w:rsid w:val="00417F8E"/>
    <w:rsid w:val="00421B4E"/>
    <w:rsid w:val="004237AB"/>
    <w:rsid w:val="00430BAD"/>
    <w:rsid w:val="004360AB"/>
    <w:rsid w:val="00456F4E"/>
    <w:rsid w:val="004576FA"/>
    <w:rsid w:val="00457B18"/>
    <w:rsid w:val="00462B80"/>
    <w:rsid w:val="0046324D"/>
    <w:rsid w:val="004645F6"/>
    <w:rsid w:val="004719D5"/>
    <w:rsid w:val="004755D8"/>
    <w:rsid w:val="0047755D"/>
    <w:rsid w:val="00483A3C"/>
    <w:rsid w:val="004844F7"/>
    <w:rsid w:val="004977C5"/>
    <w:rsid w:val="004B5C1E"/>
    <w:rsid w:val="004B5DBB"/>
    <w:rsid w:val="004B718E"/>
    <w:rsid w:val="004D2730"/>
    <w:rsid w:val="004E1875"/>
    <w:rsid w:val="00503427"/>
    <w:rsid w:val="005114A9"/>
    <w:rsid w:val="00531584"/>
    <w:rsid w:val="005345D0"/>
    <w:rsid w:val="005355F0"/>
    <w:rsid w:val="0053652C"/>
    <w:rsid w:val="00552188"/>
    <w:rsid w:val="0055486B"/>
    <w:rsid w:val="00560231"/>
    <w:rsid w:val="00561689"/>
    <w:rsid w:val="00564EDA"/>
    <w:rsid w:val="00570CA3"/>
    <w:rsid w:val="00582F2E"/>
    <w:rsid w:val="00583FB2"/>
    <w:rsid w:val="005A1490"/>
    <w:rsid w:val="005A5DC7"/>
    <w:rsid w:val="005A6498"/>
    <w:rsid w:val="005B14C2"/>
    <w:rsid w:val="005B1B9F"/>
    <w:rsid w:val="005B26DE"/>
    <w:rsid w:val="005C3898"/>
    <w:rsid w:val="005C4E69"/>
    <w:rsid w:val="005C59CD"/>
    <w:rsid w:val="005E09ED"/>
    <w:rsid w:val="005E3DCC"/>
    <w:rsid w:val="005F3D7F"/>
    <w:rsid w:val="00607BA7"/>
    <w:rsid w:val="006111E1"/>
    <w:rsid w:val="00641B16"/>
    <w:rsid w:val="006460A1"/>
    <w:rsid w:val="00647C23"/>
    <w:rsid w:val="006556C0"/>
    <w:rsid w:val="00663213"/>
    <w:rsid w:val="00667B36"/>
    <w:rsid w:val="006712A8"/>
    <w:rsid w:val="00671DCB"/>
    <w:rsid w:val="00680EFD"/>
    <w:rsid w:val="006812A5"/>
    <w:rsid w:val="006A22ED"/>
    <w:rsid w:val="006A4137"/>
    <w:rsid w:val="006B3F93"/>
    <w:rsid w:val="006B7E5A"/>
    <w:rsid w:val="006D743D"/>
    <w:rsid w:val="006E5412"/>
    <w:rsid w:val="006F7996"/>
    <w:rsid w:val="0070265D"/>
    <w:rsid w:val="0071292C"/>
    <w:rsid w:val="00716A2A"/>
    <w:rsid w:val="0072233A"/>
    <w:rsid w:val="00727EE3"/>
    <w:rsid w:val="007474FB"/>
    <w:rsid w:val="0075040C"/>
    <w:rsid w:val="00752B41"/>
    <w:rsid w:val="00767E45"/>
    <w:rsid w:val="007803E5"/>
    <w:rsid w:val="007949CC"/>
    <w:rsid w:val="00796D7A"/>
    <w:rsid w:val="007A1A30"/>
    <w:rsid w:val="007A711B"/>
    <w:rsid w:val="007C4847"/>
    <w:rsid w:val="007C66B4"/>
    <w:rsid w:val="007C703D"/>
    <w:rsid w:val="007D1897"/>
    <w:rsid w:val="007D5F70"/>
    <w:rsid w:val="007E105D"/>
    <w:rsid w:val="007E15BE"/>
    <w:rsid w:val="007E3227"/>
    <w:rsid w:val="007F3B31"/>
    <w:rsid w:val="007F3B53"/>
    <w:rsid w:val="007F5BB3"/>
    <w:rsid w:val="00801E06"/>
    <w:rsid w:val="00812EA1"/>
    <w:rsid w:val="00833A8C"/>
    <w:rsid w:val="008360BF"/>
    <w:rsid w:val="008461F7"/>
    <w:rsid w:val="00851946"/>
    <w:rsid w:val="00852E01"/>
    <w:rsid w:val="00853E25"/>
    <w:rsid w:val="0085712E"/>
    <w:rsid w:val="00860D3C"/>
    <w:rsid w:val="00861561"/>
    <w:rsid w:val="008660E1"/>
    <w:rsid w:val="008708ED"/>
    <w:rsid w:val="00881FF4"/>
    <w:rsid w:val="0089553B"/>
    <w:rsid w:val="00896352"/>
    <w:rsid w:val="008B17CB"/>
    <w:rsid w:val="008B5945"/>
    <w:rsid w:val="008C6327"/>
    <w:rsid w:val="008D036B"/>
    <w:rsid w:val="008E2A0A"/>
    <w:rsid w:val="008F168A"/>
    <w:rsid w:val="008F23C5"/>
    <w:rsid w:val="008F5DD2"/>
    <w:rsid w:val="009108DC"/>
    <w:rsid w:val="0091121E"/>
    <w:rsid w:val="00917F87"/>
    <w:rsid w:val="00932BAF"/>
    <w:rsid w:val="009608BA"/>
    <w:rsid w:val="00971764"/>
    <w:rsid w:val="0098174F"/>
    <w:rsid w:val="009849BF"/>
    <w:rsid w:val="00984FA7"/>
    <w:rsid w:val="009926F3"/>
    <w:rsid w:val="009A2A83"/>
    <w:rsid w:val="009A5CB3"/>
    <w:rsid w:val="009B0FA5"/>
    <w:rsid w:val="009B47E0"/>
    <w:rsid w:val="009C5FB7"/>
    <w:rsid w:val="009C60BE"/>
    <w:rsid w:val="009D6B55"/>
    <w:rsid w:val="009D7F00"/>
    <w:rsid w:val="009E0A76"/>
    <w:rsid w:val="009E4E03"/>
    <w:rsid w:val="009F3199"/>
    <w:rsid w:val="009F3376"/>
    <w:rsid w:val="009F6A66"/>
    <w:rsid w:val="00A02B8E"/>
    <w:rsid w:val="00A14167"/>
    <w:rsid w:val="00A158F4"/>
    <w:rsid w:val="00A161B5"/>
    <w:rsid w:val="00A1674A"/>
    <w:rsid w:val="00A25709"/>
    <w:rsid w:val="00A307AD"/>
    <w:rsid w:val="00A55205"/>
    <w:rsid w:val="00A7006A"/>
    <w:rsid w:val="00A77320"/>
    <w:rsid w:val="00A8213E"/>
    <w:rsid w:val="00A909CB"/>
    <w:rsid w:val="00A95164"/>
    <w:rsid w:val="00AA2AE0"/>
    <w:rsid w:val="00AB4195"/>
    <w:rsid w:val="00AC2A59"/>
    <w:rsid w:val="00AC7EC3"/>
    <w:rsid w:val="00AF01C6"/>
    <w:rsid w:val="00AF5F22"/>
    <w:rsid w:val="00B07FF6"/>
    <w:rsid w:val="00B12B7C"/>
    <w:rsid w:val="00B13969"/>
    <w:rsid w:val="00B171FC"/>
    <w:rsid w:val="00B229FE"/>
    <w:rsid w:val="00B33969"/>
    <w:rsid w:val="00B42C47"/>
    <w:rsid w:val="00B50A5C"/>
    <w:rsid w:val="00B52E63"/>
    <w:rsid w:val="00B62269"/>
    <w:rsid w:val="00B628AA"/>
    <w:rsid w:val="00B73372"/>
    <w:rsid w:val="00B77927"/>
    <w:rsid w:val="00B801F7"/>
    <w:rsid w:val="00B84771"/>
    <w:rsid w:val="00B90436"/>
    <w:rsid w:val="00B921A3"/>
    <w:rsid w:val="00B929E7"/>
    <w:rsid w:val="00BA36CB"/>
    <w:rsid w:val="00BA5D57"/>
    <w:rsid w:val="00BB3347"/>
    <w:rsid w:val="00BC5B6B"/>
    <w:rsid w:val="00BC5BC8"/>
    <w:rsid w:val="00BD5871"/>
    <w:rsid w:val="00BD68CD"/>
    <w:rsid w:val="00BD6A2B"/>
    <w:rsid w:val="00BD7029"/>
    <w:rsid w:val="00BF4827"/>
    <w:rsid w:val="00BF4BF6"/>
    <w:rsid w:val="00BF687B"/>
    <w:rsid w:val="00BF7E90"/>
    <w:rsid w:val="00C060B8"/>
    <w:rsid w:val="00C11C27"/>
    <w:rsid w:val="00C14E44"/>
    <w:rsid w:val="00C273AD"/>
    <w:rsid w:val="00C3768C"/>
    <w:rsid w:val="00C43ECA"/>
    <w:rsid w:val="00C447E5"/>
    <w:rsid w:val="00C57125"/>
    <w:rsid w:val="00C82148"/>
    <w:rsid w:val="00C87C12"/>
    <w:rsid w:val="00C9056D"/>
    <w:rsid w:val="00C97BDA"/>
    <w:rsid w:val="00CA6271"/>
    <w:rsid w:val="00CA6F23"/>
    <w:rsid w:val="00CB57EF"/>
    <w:rsid w:val="00CC57C3"/>
    <w:rsid w:val="00CC7FC3"/>
    <w:rsid w:val="00CD28C2"/>
    <w:rsid w:val="00CF4B3E"/>
    <w:rsid w:val="00CF5B0B"/>
    <w:rsid w:val="00D00F18"/>
    <w:rsid w:val="00D136A7"/>
    <w:rsid w:val="00D356F0"/>
    <w:rsid w:val="00D46CED"/>
    <w:rsid w:val="00D4717C"/>
    <w:rsid w:val="00D54007"/>
    <w:rsid w:val="00D92FB7"/>
    <w:rsid w:val="00DA17CA"/>
    <w:rsid w:val="00DA2C0B"/>
    <w:rsid w:val="00DC44F6"/>
    <w:rsid w:val="00DC6F73"/>
    <w:rsid w:val="00DD450E"/>
    <w:rsid w:val="00DE5770"/>
    <w:rsid w:val="00DE6A2C"/>
    <w:rsid w:val="00DF3465"/>
    <w:rsid w:val="00DF70D5"/>
    <w:rsid w:val="00E31487"/>
    <w:rsid w:val="00E41307"/>
    <w:rsid w:val="00E41F21"/>
    <w:rsid w:val="00E51BDC"/>
    <w:rsid w:val="00E67768"/>
    <w:rsid w:val="00E7124D"/>
    <w:rsid w:val="00E774B2"/>
    <w:rsid w:val="00E818BC"/>
    <w:rsid w:val="00E83023"/>
    <w:rsid w:val="00E8329A"/>
    <w:rsid w:val="00E84669"/>
    <w:rsid w:val="00E856F3"/>
    <w:rsid w:val="00E90F44"/>
    <w:rsid w:val="00EA04D6"/>
    <w:rsid w:val="00EC0BCB"/>
    <w:rsid w:val="00ED02B8"/>
    <w:rsid w:val="00ED7465"/>
    <w:rsid w:val="00EE3F43"/>
    <w:rsid w:val="00EE51C9"/>
    <w:rsid w:val="00EE659F"/>
    <w:rsid w:val="00EE7807"/>
    <w:rsid w:val="00EF534D"/>
    <w:rsid w:val="00F16067"/>
    <w:rsid w:val="00F219E3"/>
    <w:rsid w:val="00F30761"/>
    <w:rsid w:val="00F35BED"/>
    <w:rsid w:val="00F62969"/>
    <w:rsid w:val="00F67090"/>
    <w:rsid w:val="00F701DD"/>
    <w:rsid w:val="00F70DF3"/>
    <w:rsid w:val="00F71E54"/>
    <w:rsid w:val="00F75573"/>
    <w:rsid w:val="00F81A4A"/>
    <w:rsid w:val="00F84BC3"/>
    <w:rsid w:val="00F946F5"/>
    <w:rsid w:val="00F963C1"/>
    <w:rsid w:val="00FA3EFB"/>
    <w:rsid w:val="00FC6CE3"/>
    <w:rsid w:val="00FC7C55"/>
    <w:rsid w:val="00FD7926"/>
    <w:rsid w:val="00FE01D7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175797"/>
    <w:pPr>
      <w:keepLines/>
      <w:spacing w:line="240" w:lineRule="auto"/>
      <w:ind w:left="568" w:hanging="284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17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A77320"/>
    <w:pPr>
      <w:pBdr>
        <w:top w:val="double" w:sz="4" w:space="6" w:color="auto"/>
      </w:pBdr>
    </w:pPr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A77320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4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3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0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CB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063CBF"/>
    <w:pPr>
      <w:spacing w:before="120" w:after="60"/>
    </w:pPr>
    <w:rPr>
      <w:rFonts w:ascii="Arial" w:eastAsia="Franklin Gothic Book" w:hAnsi="Arial"/>
      <w:sz w:val="22"/>
      <w:szCs w:val="22"/>
      <w:lang w:eastAsia="en-US"/>
    </w:rPr>
  </w:style>
  <w:style w:type="character" w:styleId="Strong">
    <w:name w:val="Strong"/>
    <w:uiPriority w:val="22"/>
    <w:qFormat/>
    <w:rsid w:val="0089553B"/>
    <w:rPr>
      <w:b/>
      <w:bCs/>
    </w:rPr>
  </w:style>
  <w:style w:type="paragraph" w:styleId="Revision">
    <w:name w:val="Revision"/>
    <w:hidden/>
    <w:uiPriority w:val="99"/>
    <w:semiHidden/>
    <w:rsid w:val="00DE6A2C"/>
  </w:style>
  <w:style w:type="paragraph" w:styleId="Header">
    <w:name w:val="header"/>
    <w:basedOn w:val="Normal"/>
    <w:link w:val="HeaderChar"/>
    <w:rsid w:val="000436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436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175797"/>
    <w:pPr>
      <w:keepLines/>
      <w:spacing w:line="240" w:lineRule="auto"/>
      <w:ind w:left="568" w:hanging="284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17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A77320"/>
    <w:pPr>
      <w:pBdr>
        <w:top w:val="double" w:sz="4" w:space="6" w:color="auto"/>
      </w:pBdr>
    </w:pPr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A77320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4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3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0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CB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qFormat/>
    <w:rsid w:val="00063CBF"/>
    <w:pPr>
      <w:spacing w:before="120" w:after="60"/>
    </w:pPr>
    <w:rPr>
      <w:rFonts w:ascii="Arial" w:eastAsia="Franklin Gothic Book" w:hAnsi="Arial"/>
      <w:sz w:val="22"/>
      <w:szCs w:val="22"/>
      <w:lang w:eastAsia="en-US"/>
    </w:rPr>
  </w:style>
  <w:style w:type="character" w:styleId="Strong">
    <w:name w:val="Strong"/>
    <w:uiPriority w:val="22"/>
    <w:qFormat/>
    <w:rsid w:val="0089553B"/>
    <w:rPr>
      <w:b/>
      <w:bCs/>
    </w:rPr>
  </w:style>
  <w:style w:type="paragraph" w:styleId="Revision">
    <w:name w:val="Revision"/>
    <w:hidden/>
    <w:uiPriority w:val="99"/>
    <w:semiHidden/>
    <w:rsid w:val="00DE6A2C"/>
  </w:style>
  <w:style w:type="paragraph" w:styleId="Header">
    <w:name w:val="header"/>
    <w:basedOn w:val="Normal"/>
    <w:link w:val="HeaderChar"/>
    <w:rsid w:val="000436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43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Answer%20Key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9C756-14BB-4883-86CF-B904D173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Answer Keys Template.dotx</Template>
  <TotalTime>2</TotalTime>
  <Pages>2</Pages>
  <Words>163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6</cp:revision>
  <cp:lastPrinted>2012-06-01T14:55:00Z</cp:lastPrinted>
  <dcterms:created xsi:type="dcterms:W3CDTF">2013-06-10T12:11:00Z</dcterms:created>
  <dcterms:modified xsi:type="dcterms:W3CDTF">2013-06-11T07:16:00Z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