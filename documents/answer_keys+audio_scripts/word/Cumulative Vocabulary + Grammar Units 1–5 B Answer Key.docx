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807" w:rsidRDefault="00C566B6" w:rsidP="0089553B">
      <w:pPr>
        <w:pStyle w:val="AHead"/>
        <w:pBdr>
          <w:top w:val="none" w:sz="0" w:space="0" w:color="auto"/>
        </w:pBdr>
        <w:sectPr w:rsidR="00EE7807" w:rsidSect="007D336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 w:code="9"/>
          <w:pgMar w:top="851" w:right="992" w:bottom="1276" w:left="851" w:header="720" w:footer="0" w:gutter="0"/>
          <w:paperSrc w:first="15" w:other="15"/>
          <w:cols w:space="141"/>
          <w:docGrid w:linePitch="360"/>
        </w:sectPr>
      </w:pPr>
      <w:r w:rsidRPr="00C566B6">
        <w:t>Cumulative Vocabulary &amp; Grammar Test Units 1–5 B Answer Key</w:t>
      </w:r>
      <w:bookmarkStart w:id="0" w:name="_GoBack"/>
      <w:bookmarkEnd w:id="0"/>
    </w:p>
    <w:p w:rsidR="00671DCB" w:rsidRPr="001306C5" w:rsidRDefault="00671DCB" w:rsidP="00671DCB">
      <w:pPr>
        <w:pStyle w:val="AHead"/>
      </w:pPr>
    </w:p>
    <w:p w:rsidR="00671DCB" w:rsidRPr="001306C5" w:rsidRDefault="00671DCB" w:rsidP="00671DCB">
      <w:pPr>
        <w:pStyle w:val="Bhead"/>
      </w:pPr>
      <w:r w:rsidRPr="001306C5">
        <w:t>Vocabulary</w:t>
      </w:r>
    </w:p>
    <w:p w:rsidR="00671DCB" w:rsidRPr="001306C5" w:rsidRDefault="00671DCB" w:rsidP="00C566B6">
      <w:pPr>
        <w:pStyle w:val="Rubric"/>
        <w:numPr>
          <w:ilvl w:val="0"/>
          <w:numId w:val="6"/>
        </w:numPr>
      </w:pPr>
    </w:p>
    <w:p w:rsidR="00FF667F" w:rsidRPr="001306C5" w:rsidRDefault="001306C5" w:rsidP="00C566B6">
      <w:pPr>
        <w:pStyle w:val="Textnumbered"/>
        <w:numPr>
          <w:ilvl w:val="0"/>
          <w:numId w:val="7"/>
        </w:numPr>
      </w:pPr>
      <w:r w:rsidRPr="001306C5">
        <w:t>trim</w:t>
      </w:r>
    </w:p>
    <w:p w:rsidR="00FF667F" w:rsidRPr="001306C5" w:rsidRDefault="001306C5" w:rsidP="00C566B6">
      <w:pPr>
        <w:pStyle w:val="Textnumbered"/>
        <w:numPr>
          <w:ilvl w:val="0"/>
          <w:numId w:val="7"/>
        </w:numPr>
      </w:pPr>
      <w:r w:rsidRPr="001306C5">
        <w:t>contaminated</w:t>
      </w:r>
    </w:p>
    <w:p w:rsidR="00FF667F" w:rsidRPr="001306C5" w:rsidRDefault="001306C5" w:rsidP="00C566B6">
      <w:pPr>
        <w:pStyle w:val="Textnumbered"/>
        <w:numPr>
          <w:ilvl w:val="0"/>
          <w:numId w:val="7"/>
        </w:numPr>
      </w:pPr>
      <w:r w:rsidRPr="001306C5">
        <w:t>stubborn</w:t>
      </w:r>
    </w:p>
    <w:p w:rsidR="00FF667F" w:rsidRPr="001306C5" w:rsidRDefault="001306C5" w:rsidP="00C566B6">
      <w:pPr>
        <w:pStyle w:val="Textnumbered"/>
        <w:numPr>
          <w:ilvl w:val="0"/>
          <w:numId w:val="7"/>
        </w:numPr>
      </w:pPr>
      <w:r w:rsidRPr="001306C5">
        <w:t>trek</w:t>
      </w:r>
    </w:p>
    <w:p w:rsidR="00FF667F" w:rsidRPr="001306C5" w:rsidRDefault="001306C5" w:rsidP="00C566B6">
      <w:pPr>
        <w:pStyle w:val="Textnumbered"/>
        <w:numPr>
          <w:ilvl w:val="0"/>
          <w:numId w:val="7"/>
        </w:numPr>
      </w:pPr>
      <w:r w:rsidRPr="001306C5">
        <w:t>prosperity</w:t>
      </w:r>
    </w:p>
    <w:p w:rsidR="00FF667F" w:rsidRPr="001306C5" w:rsidRDefault="001306C5" w:rsidP="00C566B6">
      <w:pPr>
        <w:pStyle w:val="Textnumbered"/>
        <w:numPr>
          <w:ilvl w:val="0"/>
          <w:numId w:val="7"/>
        </w:numPr>
      </w:pPr>
      <w:r w:rsidRPr="001306C5">
        <w:t>conserve</w:t>
      </w:r>
    </w:p>
    <w:p w:rsidR="00FF667F" w:rsidRPr="001306C5" w:rsidRDefault="001306C5" w:rsidP="00C566B6">
      <w:pPr>
        <w:pStyle w:val="Textnumbered"/>
        <w:numPr>
          <w:ilvl w:val="0"/>
          <w:numId w:val="7"/>
        </w:numPr>
      </w:pPr>
      <w:r w:rsidRPr="001306C5">
        <w:t>offence</w:t>
      </w:r>
    </w:p>
    <w:p w:rsidR="00FF667F" w:rsidRPr="001306C5" w:rsidRDefault="001306C5" w:rsidP="00C566B6">
      <w:pPr>
        <w:pStyle w:val="Textnumbered"/>
        <w:numPr>
          <w:ilvl w:val="0"/>
          <w:numId w:val="7"/>
        </w:numPr>
      </w:pPr>
      <w:r w:rsidRPr="001306C5">
        <w:t>obligatory</w:t>
      </w:r>
    </w:p>
    <w:p w:rsidR="00FF667F" w:rsidRPr="001306C5" w:rsidRDefault="00FF667F" w:rsidP="00FF667F">
      <w:pPr>
        <w:pStyle w:val="Rubric"/>
      </w:pPr>
    </w:p>
    <w:p w:rsidR="00FF667F" w:rsidRPr="001306C5" w:rsidRDefault="001306C5" w:rsidP="00C566B6">
      <w:pPr>
        <w:pStyle w:val="Textnumbered"/>
        <w:numPr>
          <w:ilvl w:val="0"/>
          <w:numId w:val="8"/>
        </w:numPr>
      </w:pPr>
      <w:r w:rsidRPr="001306C5">
        <w:t>second-hand</w:t>
      </w:r>
    </w:p>
    <w:p w:rsidR="00FF667F" w:rsidRPr="001306C5" w:rsidRDefault="001306C5" w:rsidP="00C566B6">
      <w:pPr>
        <w:pStyle w:val="Textnumbered"/>
        <w:numPr>
          <w:ilvl w:val="0"/>
          <w:numId w:val="8"/>
        </w:numPr>
      </w:pPr>
      <w:r w:rsidRPr="001306C5">
        <w:t>short-sighted</w:t>
      </w:r>
    </w:p>
    <w:p w:rsidR="00FF667F" w:rsidRPr="001306C5" w:rsidRDefault="001306C5" w:rsidP="00C566B6">
      <w:pPr>
        <w:pStyle w:val="Textnumbered"/>
        <w:numPr>
          <w:ilvl w:val="0"/>
          <w:numId w:val="8"/>
        </w:numPr>
      </w:pPr>
      <w:r w:rsidRPr="001306C5">
        <w:t>theme parks</w:t>
      </w:r>
    </w:p>
    <w:p w:rsidR="00FF667F" w:rsidRPr="001306C5" w:rsidRDefault="001306C5" w:rsidP="00C566B6">
      <w:pPr>
        <w:pStyle w:val="Textnumbered"/>
        <w:numPr>
          <w:ilvl w:val="0"/>
          <w:numId w:val="8"/>
        </w:numPr>
      </w:pPr>
      <w:r w:rsidRPr="001306C5">
        <w:t>self-esteem</w:t>
      </w:r>
    </w:p>
    <w:p w:rsidR="00FF667F" w:rsidRPr="001306C5" w:rsidRDefault="001306C5" w:rsidP="00C566B6">
      <w:pPr>
        <w:pStyle w:val="Textnumbered"/>
        <w:numPr>
          <w:ilvl w:val="0"/>
          <w:numId w:val="8"/>
        </w:numPr>
      </w:pPr>
      <w:r w:rsidRPr="001306C5">
        <w:t>armed robbery</w:t>
      </w:r>
    </w:p>
    <w:p w:rsidR="00FF667F" w:rsidRPr="001306C5" w:rsidRDefault="001306C5" w:rsidP="00C566B6">
      <w:pPr>
        <w:pStyle w:val="Textnumbered"/>
        <w:numPr>
          <w:ilvl w:val="0"/>
          <w:numId w:val="8"/>
        </w:numPr>
      </w:pPr>
      <w:r w:rsidRPr="001306C5">
        <w:t>team spirit</w:t>
      </w:r>
    </w:p>
    <w:p w:rsidR="00FF667F" w:rsidRPr="001306C5" w:rsidRDefault="001306C5" w:rsidP="00C566B6">
      <w:pPr>
        <w:pStyle w:val="Textnumbered"/>
        <w:numPr>
          <w:ilvl w:val="0"/>
          <w:numId w:val="8"/>
        </w:numPr>
      </w:pPr>
      <w:r w:rsidRPr="001306C5">
        <w:t>broad-shouldered</w:t>
      </w:r>
    </w:p>
    <w:p w:rsidR="00FF667F" w:rsidRPr="001306C5" w:rsidRDefault="001306C5" w:rsidP="00C566B6">
      <w:pPr>
        <w:pStyle w:val="Textnumbered"/>
        <w:numPr>
          <w:ilvl w:val="0"/>
          <w:numId w:val="8"/>
        </w:numPr>
      </w:pPr>
      <w:r w:rsidRPr="001306C5">
        <w:t>single-minded</w:t>
      </w:r>
    </w:p>
    <w:p w:rsidR="00FF667F" w:rsidRPr="001306C5" w:rsidRDefault="00FF667F" w:rsidP="00FF667F">
      <w:pPr>
        <w:pStyle w:val="Rubric"/>
      </w:pPr>
      <w:r w:rsidRPr="00BC5B6B">
        <w:rPr>
          <w:highlight w:val="yellow"/>
        </w:rPr>
        <w:br w:type="column"/>
      </w:r>
    </w:p>
    <w:p w:rsidR="00FF667F" w:rsidRPr="001306C5" w:rsidRDefault="001306C5" w:rsidP="00C566B6">
      <w:pPr>
        <w:pStyle w:val="Textnumbered"/>
        <w:numPr>
          <w:ilvl w:val="0"/>
          <w:numId w:val="9"/>
        </w:numPr>
      </w:pPr>
      <w:r w:rsidRPr="001306C5">
        <w:t>out</w:t>
      </w:r>
    </w:p>
    <w:p w:rsidR="00FF667F" w:rsidRPr="001306C5" w:rsidRDefault="001306C5" w:rsidP="00C566B6">
      <w:pPr>
        <w:pStyle w:val="Textnumbered"/>
        <w:numPr>
          <w:ilvl w:val="0"/>
          <w:numId w:val="9"/>
        </w:numPr>
      </w:pPr>
      <w:r w:rsidRPr="001306C5">
        <w:t>over</w:t>
      </w:r>
    </w:p>
    <w:p w:rsidR="00FF667F" w:rsidRPr="001306C5" w:rsidRDefault="001306C5" w:rsidP="00C566B6">
      <w:pPr>
        <w:pStyle w:val="Textnumbered"/>
        <w:numPr>
          <w:ilvl w:val="0"/>
          <w:numId w:val="9"/>
        </w:numPr>
      </w:pPr>
      <w:r w:rsidRPr="001306C5">
        <w:t>on</w:t>
      </w:r>
    </w:p>
    <w:p w:rsidR="00FF667F" w:rsidRPr="001306C5" w:rsidRDefault="001306C5" w:rsidP="00C566B6">
      <w:pPr>
        <w:pStyle w:val="Textnumbered"/>
        <w:numPr>
          <w:ilvl w:val="0"/>
          <w:numId w:val="9"/>
        </w:numPr>
      </w:pPr>
      <w:r w:rsidRPr="001306C5">
        <w:t>out</w:t>
      </w:r>
    </w:p>
    <w:p w:rsidR="00FF667F" w:rsidRPr="001306C5" w:rsidRDefault="00FF667F" w:rsidP="00C566B6">
      <w:pPr>
        <w:pStyle w:val="Textnumbered"/>
        <w:numPr>
          <w:ilvl w:val="0"/>
          <w:numId w:val="9"/>
        </w:numPr>
      </w:pPr>
      <w:r w:rsidRPr="001306C5">
        <w:t>with</w:t>
      </w:r>
    </w:p>
    <w:p w:rsidR="00FF667F" w:rsidRPr="001306C5" w:rsidRDefault="001306C5" w:rsidP="00C566B6">
      <w:pPr>
        <w:pStyle w:val="Textnumbered"/>
        <w:numPr>
          <w:ilvl w:val="0"/>
          <w:numId w:val="9"/>
        </w:numPr>
      </w:pPr>
      <w:r w:rsidRPr="001306C5">
        <w:t>up</w:t>
      </w:r>
    </w:p>
    <w:p w:rsidR="00FF667F" w:rsidRPr="001306C5" w:rsidRDefault="001306C5" w:rsidP="00C566B6">
      <w:pPr>
        <w:pStyle w:val="Textnumbered"/>
        <w:numPr>
          <w:ilvl w:val="0"/>
          <w:numId w:val="9"/>
        </w:numPr>
      </w:pPr>
      <w:r w:rsidRPr="001306C5">
        <w:t>with</w:t>
      </w:r>
    </w:p>
    <w:p w:rsidR="00FF667F" w:rsidRPr="001306C5" w:rsidRDefault="001306C5" w:rsidP="00C566B6">
      <w:pPr>
        <w:pStyle w:val="Textnumbered"/>
        <w:numPr>
          <w:ilvl w:val="0"/>
          <w:numId w:val="9"/>
        </w:numPr>
      </w:pPr>
      <w:r w:rsidRPr="001306C5">
        <w:t>off</w:t>
      </w:r>
    </w:p>
    <w:p w:rsidR="00FF667F" w:rsidRPr="001306C5" w:rsidRDefault="00FF667F" w:rsidP="00C566B6">
      <w:pPr>
        <w:pStyle w:val="Textnumbered"/>
        <w:numPr>
          <w:ilvl w:val="0"/>
          <w:numId w:val="9"/>
        </w:numPr>
      </w:pPr>
      <w:r w:rsidRPr="001306C5">
        <w:t>on</w:t>
      </w:r>
    </w:p>
    <w:p w:rsidR="00FF667F" w:rsidRDefault="00FF667F" w:rsidP="00C566B6">
      <w:pPr>
        <w:pStyle w:val="Textnumbered"/>
        <w:numPr>
          <w:ilvl w:val="0"/>
          <w:numId w:val="9"/>
        </w:numPr>
      </w:pPr>
      <w:r w:rsidRPr="001306C5">
        <w:t>o</w:t>
      </w:r>
      <w:r w:rsidR="00AF5F22">
        <w:t>ut</w:t>
      </w:r>
    </w:p>
    <w:p w:rsidR="00AF5F22" w:rsidRPr="001306C5" w:rsidRDefault="00AF5F22" w:rsidP="00C566B6">
      <w:pPr>
        <w:pStyle w:val="Textnumbered"/>
        <w:numPr>
          <w:ilvl w:val="0"/>
          <w:numId w:val="9"/>
        </w:numPr>
      </w:pPr>
      <w:r>
        <w:t>on</w:t>
      </w:r>
    </w:p>
    <w:p w:rsidR="00FF667F" w:rsidRPr="001306C5" w:rsidRDefault="00FF667F" w:rsidP="00C566B6">
      <w:pPr>
        <w:pStyle w:val="Textnumbered"/>
        <w:numPr>
          <w:ilvl w:val="0"/>
          <w:numId w:val="9"/>
        </w:numPr>
      </w:pPr>
      <w:r w:rsidRPr="001306C5">
        <w:t>of</w:t>
      </w:r>
    </w:p>
    <w:p w:rsidR="00FF667F" w:rsidRPr="001306C5" w:rsidRDefault="00FF667F" w:rsidP="00FF667F">
      <w:pPr>
        <w:pStyle w:val="Rubric"/>
      </w:pPr>
    </w:p>
    <w:p w:rsidR="00FF667F" w:rsidRPr="001306C5" w:rsidRDefault="001306C5" w:rsidP="00C566B6">
      <w:pPr>
        <w:pStyle w:val="Textnumbered"/>
        <w:numPr>
          <w:ilvl w:val="0"/>
          <w:numId w:val="10"/>
        </w:numPr>
      </w:pPr>
      <w:r w:rsidRPr="001306C5">
        <w:t>misfortune</w:t>
      </w:r>
    </w:p>
    <w:p w:rsidR="00FF667F" w:rsidRPr="001306C5" w:rsidRDefault="001306C5" w:rsidP="00C566B6">
      <w:pPr>
        <w:pStyle w:val="Textnumbered"/>
        <w:numPr>
          <w:ilvl w:val="0"/>
          <w:numId w:val="10"/>
        </w:numPr>
      </w:pPr>
      <w:r w:rsidRPr="001306C5">
        <w:t>semi-permanent</w:t>
      </w:r>
    </w:p>
    <w:p w:rsidR="00FF667F" w:rsidRPr="001306C5" w:rsidRDefault="001306C5" w:rsidP="00C566B6">
      <w:pPr>
        <w:pStyle w:val="Textnumbered"/>
        <w:numPr>
          <w:ilvl w:val="0"/>
          <w:numId w:val="10"/>
        </w:numPr>
      </w:pPr>
      <w:r w:rsidRPr="001306C5">
        <w:t>kindness</w:t>
      </w:r>
    </w:p>
    <w:p w:rsidR="00FF667F" w:rsidRPr="001306C5" w:rsidRDefault="001306C5" w:rsidP="00C566B6">
      <w:pPr>
        <w:pStyle w:val="Textnumbered"/>
        <w:numPr>
          <w:ilvl w:val="0"/>
          <w:numId w:val="10"/>
        </w:numPr>
      </w:pPr>
      <w:r w:rsidRPr="001306C5">
        <w:t>international</w:t>
      </w:r>
    </w:p>
    <w:p w:rsidR="00FF667F" w:rsidRPr="001306C5" w:rsidRDefault="001306C5" w:rsidP="00C566B6">
      <w:pPr>
        <w:pStyle w:val="Textnumbered"/>
        <w:numPr>
          <w:ilvl w:val="0"/>
          <w:numId w:val="10"/>
        </w:numPr>
      </w:pPr>
      <w:r w:rsidRPr="001306C5">
        <w:t>ability</w:t>
      </w:r>
    </w:p>
    <w:p w:rsidR="00FF667F" w:rsidRPr="001306C5" w:rsidRDefault="001306C5" w:rsidP="00C566B6">
      <w:pPr>
        <w:pStyle w:val="Textnumbered"/>
        <w:numPr>
          <w:ilvl w:val="0"/>
          <w:numId w:val="10"/>
        </w:numPr>
      </w:pPr>
      <w:r w:rsidRPr="001306C5">
        <w:t>dishonest</w:t>
      </w:r>
    </w:p>
    <w:p w:rsidR="00FF667F" w:rsidRPr="001306C5" w:rsidRDefault="001306C5" w:rsidP="00C566B6">
      <w:pPr>
        <w:pStyle w:val="Textnumbered"/>
        <w:numPr>
          <w:ilvl w:val="0"/>
          <w:numId w:val="10"/>
        </w:numPr>
      </w:pPr>
      <w:r w:rsidRPr="001306C5">
        <w:t>undercooked</w:t>
      </w:r>
    </w:p>
    <w:p w:rsidR="00FF667F" w:rsidRPr="001306C5" w:rsidRDefault="001306C5" w:rsidP="00C566B6">
      <w:pPr>
        <w:pStyle w:val="Textnumbered"/>
        <w:numPr>
          <w:ilvl w:val="0"/>
          <w:numId w:val="10"/>
        </w:numPr>
      </w:pPr>
      <w:r w:rsidRPr="001306C5">
        <w:t>co-operate</w:t>
      </w:r>
    </w:p>
    <w:p w:rsidR="00294547" w:rsidRPr="00173DD7" w:rsidRDefault="00294547" w:rsidP="00294547">
      <w:pPr>
        <w:pStyle w:val="Bhead"/>
      </w:pPr>
      <w:r w:rsidRPr="00173DD7">
        <w:t>Grammar</w:t>
      </w:r>
    </w:p>
    <w:p w:rsidR="00FF667F" w:rsidRPr="00173DD7" w:rsidRDefault="00FF667F" w:rsidP="00FF667F">
      <w:pPr>
        <w:pStyle w:val="Rubric"/>
      </w:pPr>
    </w:p>
    <w:p w:rsidR="00294547" w:rsidRPr="00173DD7" w:rsidRDefault="00294547" w:rsidP="00C566B6">
      <w:pPr>
        <w:pStyle w:val="Textnumbered"/>
        <w:numPr>
          <w:ilvl w:val="0"/>
          <w:numId w:val="11"/>
        </w:numPr>
      </w:pPr>
      <w:r w:rsidRPr="00173DD7">
        <w:t>I’m writing</w:t>
      </w:r>
    </w:p>
    <w:p w:rsidR="00294547" w:rsidRPr="00173DD7" w:rsidRDefault="00294547" w:rsidP="00C566B6">
      <w:pPr>
        <w:pStyle w:val="Textnumbered"/>
        <w:numPr>
          <w:ilvl w:val="0"/>
          <w:numId w:val="11"/>
        </w:numPr>
      </w:pPr>
      <w:r w:rsidRPr="00173DD7">
        <w:t>have been staying</w:t>
      </w:r>
    </w:p>
    <w:p w:rsidR="00294547" w:rsidRPr="00173DD7" w:rsidRDefault="001306C5" w:rsidP="00C566B6">
      <w:pPr>
        <w:pStyle w:val="Textnumbered"/>
        <w:numPr>
          <w:ilvl w:val="0"/>
          <w:numId w:val="11"/>
        </w:numPr>
      </w:pPr>
      <w:r w:rsidRPr="00173DD7">
        <w:t>haven’t swum</w:t>
      </w:r>
    </w:p>
    <w:p w:rsidR="00294547" w:rsidRPr="00173DD7" w:rsidRDefault="001306C5" w:rsidP="00C566B6">
      <w:pPr>
        <w:pStyle w:val="Textnumbered"/>
        <w:numPr>
          <w:ilvl w:val="0"/>
          <w:numId w:val="11"/>
        </w:numPr>
      </w:pPr>
      <w:r w:rsidRPr="00173DD7">
        <w:t>went</w:t>
      </w:r>
    </w:p>
    <w:p w:rsidR="00294547" w:rsidRPr="00173DD7" w:rsidRDefault="000742C2" w:rsidP="00C566B6">
      <w:pPr>
        <w:pStyle w:val="Textnumbered"/>
        <w:numPr>
          <w:ilvl w:val="0"/>
          <w:numId w:val="11"/>
        </w:numPr>
      </w:pPr>
      <w:r>
        <w:t>had</w:t>
      </w:r>
      <w:r w:rsidR="001306C5" w:rsidRPr="00173DD7">
        <w:t>n’t heard</w:t>
      </w:r>
    </w:p>
    <w:p w:rsidR="00294547" w:rsidRPr="00173DD7" w:rsidRDefault="00294547" w:rsidP="00C566B6">
      <w:pPr>
        <w:pStyle w:val="Textnumbered"/>
        <w:numPr>
          <w:ilvl w:val="0"/>
          <w:numId w:val="11"/>
        </w:numPr>
      </w:pPr>
      <w:r w:rsidRPr="00173DD7">
        <w:t xml:space="preserve">’re </w:t>
      </w:r>
      <w:r w:rsidR="001306C5" w:rsidRPr="00173DD7">
        <w:t>staying</w:t>
      </w:r>
    </w:p>
    <w:p w:rsidR="00294547" w:rsidRPr="00173DD7" w:rsidRDefault="001306C5" w:rsidP="00C566B6">
      <w:pPr>
        <w:pStyle w:val="Textnumbered"/>
        <w:numPr>
          <w:ilvl w:val="0"/>
          <w:numId w:val="11"/>
        </w:numPr>
      </w:pPr>
      <w:r w:rsidRPr="00173DD7">
        <w:t>don’t have</w:t>
      </w:r>
    </w:p>
    <w:p w:rsidR="00294547" w:rsidRPr="00173DD7" w:rsidRDefault="00173DD7" w:rsidP="00C566B6">
      <w:pPr>
        <w:pStyle w:val="Textnumbered"/>
        <w:numPr>
          <w:ilvl w:val="0"/>
          <w:numId w:val="11"/>
        </w:numPr>
      </w:pPr>
      <w:r w:rsidRPr="00173DD7">
        <w:t>’ll try</w:t>
      </w:r>
    </w:p>
    <w:p w:rsidR="00C566B6" w:rsidRPr="00173DD7" w:rsidRDefault="00C566B6" w:rsidP="00C566B6">
      <w:pPr>
        <w:pStyle w:val="Rubric"/>
      </w:pPr>
    </w:p>
    <w:p w:rsidR="00C3768C" w:rsidRPr="00462B80" w:rsidRDefault="00462B80" w:rsidP="00C566B6">
      <w:pPr>
        <w:pStyle w:val="Textnumbered"/>
        <w:numPr>
          <w:ilvl w:val="0"/>
          <w:numId w:val="12"/>
        </w:numPr>
      </w:pPr>
      <w:r w:rsidRPr="00462B80">
        <w:t>c</w:t>
      </w:r>
    </w:p>
    <w:p w:rsidR="00C3768C" w:rsidRPr="00462B80" w:rsidRDefault="00462B80" w:rsidP="00C566B6">
      <w:pPr>
        <w:pStyle w:val="Textnumbered"/>
        <w:numPr>
          <w:ilvl w:val="0"/>
          <w:numId w:val="12"/>
        </w:numPr>
      </w:pPr>
      <w:r w:rsidRPr="00462B80">
        <w:t>a</w:t>
      </w:r>
    </w:p>
    <w:p w:rsidR="00C3768C" w:rsidRPr="00462B80" w:rsidRDefault="00462B80" w:rsidP="00C566B6">
      <w:pPr>
        <w:pStyle w:val="Textnumbered"/>
        <w:numPr>
          <w:ilvl w:val="0"/>
          <w:numId w:val="12"/>
        </w:numPr>
      </w:pPr>
      <w:r w:rsidRPr="00462B80">
        <w:t>b</w:t>
      </w:r>
    </w:p>
    <w:p w:rsidR="00C3768C" w:rsidRPr="00462B80" w:rsidRDefault="00462B80" w:rsidP="00C566B6">
      <w:pPr>
        <w:pStyle w:val="Textnumbered"/>
        <w:numPr>
          <w:ilvl w:val="0"/>
          <w:numId w:val="12"/>
        </w:numPr>
      </w:pPr>
      <w:r w:rsidRPr="00462B80">
        <w:t>a</w:t>
      </w:r>
    </w:p>
    <w:p w:rsidR="00C3768C" w:rsidRPr="00462B80" w:rsidRDefault="00462B80" w:rsidP="00C566B6">
      <w:pPr>
        <w:pStyle w:val="Textnumbered"/>
        <w:numPr>
          <w:ilvl w:val="0"/>
          <w:numId w:val="12"/>
        </w:numPr>
      </w:pPr>
      <w:r w:rsidRPr="00462B80">
        <w:t>c</w:t>
      </w:r>
    </w:p>
    <w:p w:rsidR="00C3768C" w:rsidRPr="00462B80" w:rsidRDefault="00462B80" w:rsidP="00C566B6">
      <w:pPr>
        <w:pStyle w:val="Textnumbered"/>
        <w:numPr>
          <w:ilvl w:val="0"/>
          <w:numId w:val="12"/>
        </w:numPr>
      </w:pPr>
      <w:r w:rsidRPr="00462B80">
        <w:t>c</w:t>
      </w:r>
    </w:p>
    <w:p w:rsidR="00C3768C" w:rsidRPr="00462B80" w:rsidRDefault="00462B80" w:rsidP="00C566B6">
      <w:pPr>
        <w:pStyle w:val="Textnumbered"/>
        <w:numPr>
          <w:ilvl w:val="0"/>
          <w:numId w:val="12"/>
        </w:numPr>
      </w:pPr>
      <w:r w:rsidRPr="00462B80">
        <w:t>a</w:t>
      </w:r>
    </w:p>
    <w:p w:rsidR="00C3768C" w:rsidRPr="00462B80" w:rsidRDefault="00462B80" w:rsidP="00C566B6">
      <w:pPr>
        <w:pStyle w:val="Textnumbered"/>
        <w:numPr>
          <w:ilvl w:val="0"/>
          <w:numId w:val="12"/>
        </w:numPr>
      </w:pPr>
      <w:r w:rsidRPr="00462B80">
        <w:t>b</w:t>
      </w:r>
    </w:p>
    <w:p w:rsidR="00C3768C" w:rsidRPr="00462B80" w:rsidRDefault="00C3768C" w:rsidP="00C3768C">
      <w:pPr>
        <w:pStyle w:val="Rubric"/>
      </w:pPr>
    </w:p>
    <w:p w:rsidR="00C3768C" w:rsidRPr="00462B80" w:rsidRDefault="00462B80" w:rsidP="00C566B6">
      <w:pPr>
        <w:pStyle w:val="Textnumbered"/>
        <w:numPr>
          <w:ilvl w:val="0"/>
          <w:numId w:val="13"/>
        </w:numPr>
      </w:pPr>
      <w:r w:rsidRPr="00462B80">
        <w:t>decided not to</w:t>
      </w:r>
    </w:p>
    <w:p w:rsidR="00C3768C" w:rsidRPr="00462B80" w:rsidRDefault="00462B80" w:rsidP="00C566B6">
      <w:pPr>
        <w:pStyle w:val="Textnumbered"/>
        <w:numPr>
          <w:ilvl w:val="0"/>
          <w:numId w:val="13"/>
        </w:numPr>
      </w:pPr>
      <w:r w:rsidRPr="00462B80">
        <w:t>used to wear</w:t>
      </w:r>
    </w:p>
    <w:p w:rsidR="00C3768C" w:rsidRPr="00462B80" w:rsidRDefault="00462B80" w:rsidP="00C566B6">
      <w:pPr>
        <w:pStyle w:val="Textnumbered"/>
        <w:numPr>
          <w:ilvl w:val="0"/>
          <w:numId w:val="13"/>
        </w:numPr>
      </w:pPr>
      <w:r w:rsidRPr="00462B80">
        <w:t>would listen</w:t>
      </w:r>
    </w:p>
    <w:p w:rsidR="00C3768C" w:rsidRPr="00462B80" w:rsidRDefault="00462B80" w:rsidP="00C566B6">
      <w:pPr>
        <w:pStyle w:val="Textnumbered"/>
        <w:numPr>
          <w:ilvl w:val="0"/>
          <w:numId w:val="13"/>
        </w:numPr>
      </w:pPr>
      <w:r w:rsidRPr="00462B80">
        <w:t>regret not taking</w:t>
      </w:r>
    </w:p>
    <w:p w:rsidR="00C3768C" w:rsidRPr="00462B80" w:rsidRDefault="00462B80" w:rsidP="00C566B6">
      <w:pPr>
        <w:pStyle w:val="Textnumbered"/>
        <w:numPr>
          <w:ilvl w:val="0"/>
          <w:numId w:val="13"/>
        </w:numPr>
      </w:pPr>
      <w:r w:rsidRPr="00462B80">
        <w:t>enjoys seeing</w:t>
      </w:r>
    </w:p>
    <w:p w:rsidR="00C3768C" w:rsidRPr="00462B80" w:rsidRDefault="00462B80" w:rsidP="00C566B6">
      <w:pPr>
        <w:pStyle w:val="Textnumbered"/>
        <w:numPr>
          <w:ilvl w:val="0"/>
          <w:numId w:val="13"/>
        </w:numPr>
      </w:pPr>
      <w:r w:rsidRPr="00462B80">
        <w:t>had already left</w:t>
      </w:r>
    </w:p>
    <w:p w:rsidR="00C3768C" w:rsidRPr="00462B80" w:rsidRDefault="00462B80" w:rsidP="00C566B6">
      <w:pPr>
        <w:pStyle w:val="Textnumbered"/>
        <w:numPr>
          <w:ilvl w:val="0"/>
          <w:numId w:val="13"/>
        </w:numPr>
      </w:pPr>
      <w:r w:rsidRPr="00462B80">
        <w:t>wish I had finished</w:t>
      </w:r>
    </w:p>
    <w:p w:rsidR="00C3768C" w:rsidRPr="00462B80" w:rsidRDefault="00C3768C" w:rsidP="00C566B6">
      <w:pPr>
        <w:pStyle w:val="Textnumbered"/>
        <w:numPr>
          <w:ilvl w:val="0"/>
          <w:numId w:val="13"/>
        </w:numPr>
      </w:pPr>
      <w:r w:rsidRPr="00462B80">
        <w:t xml:space="preserve">Avoid </w:t>
      </w:r>
      <w:r w:rsidR="00462B80" w:rsidRPr="00462B80">
        <w:t>diving</w:t>
      </w:r>
    </w:p>
    <w:sectPr w:rsidR="00C3768C" w:rsidRPr="00462B80" w:rsidSect="007D3366">
      <w:type w:val="continuous"/>
      <w:pgSz w:w="11906" w:h="16838" w:code="9"/>
      <w:pgMar w:top="851" w:right="992" w:bottom="1276" w:left="851" w:header="720" w:footer="0" w:gutter="0"/>
      <w:paperSrc w:first="15" w:other="15"/>
      <w:cols w:num="2" w:sep="1" w:space="39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5F6" w:rsidRDefault="004645F6">
      <w:r>
        <w:separator/>
      </w:r>
    </w:p>
    <w:p w:rsidR="004645F6" w:rsidRDefault="004645F6"/>
  </w:endnote>
  <w:endnote w:type="continuationSeparator" w:id="0">
    <w:p w:rsidR="004645F6" w:rsidRDefault="004645F6">
      <w:r>
        <w:continuationSeparator/>
      </w:r>
    </w:p>
    <w:p w:rsidR="004645F6" w:rsidRDefault="004645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Corbel"/>
    <w:charset w:val="A1"/>
    <w:family w:val="swiss"/>
    <w:pitch w:val="variable"/>
    <w:sig w:usb0="00000001" w:usb1="00000000" w:usb2="00000000" w:usb3="00000000" w:csb0="0000009F" w:csb1="00000000"/>
  </w:font>
  <w:font w:name="Lucida Grand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366" w:rsidRDefault="007D336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8327689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7D3366" w:rsidRDefault="004645F6" w:rsidP="001840A0">
        <w:pPr>
          <w:pStyle w:val="Footer"/>
          <w:jc w:val="center"/>
          <w:rPr>
            <w:rFonts w:ascii="Arial" w:hAnsi="Arial" w:cs="Arial"/>
            <w:noProof/>
          </w:rPr>
        </w:pPr>
        <w:r w:rsidRPr="001840A0">
          <w:rPr>
            <w:rFonts w:ascii="Arial" w:hAnsi="Arial" w:cs="Arial"/>
          </w:rPr>
          <w:fldChar w:fldCharType="begin"/>
        </w:r>
        <w:r w:rsidRPr="001840A0">
          <w:rPr>
            <w:rFonts w:ascii="Arial" w:hAnsi="Arial" w:cs="Arial"/>
          </w:rPr>
          <w:instrText xml:space="preserve"> PAGE   \* MERGEFORMAT </w:instrText>
        </w:r>
        <w:r w:rsidRPr="001840A0">
          <w:rPr>
            <w:rFonts w:ascii="Arial" w:hAnsi="Arial" w:cs="Arial"/>
          </w:rPr>
          <w:fldChar w:fldCharType="separate"/>
        </w:r>
        <w:r w:rsidR="005015B4">
          <w:rPr>
            <w:rFonts w:ascii="Arial" w:hAnsi="Arial" w:cs="Arial"/>
            <w:noProof/>
          </w:rPr>
          <w:t>2</w:t>
        </w:r>
        <w:r w:rsidRPr="001840A0">
          <w:rPr>
            <w:rFonts w:ascii="Arial" w:hAnsi="Arial" w:cs="Arial"/>
            <w:noProof/>
          </w:rPr>
          <w:fldChar w:fldCharType="end"/>
        </w:r>
      </w:p>
      <w:p w:rsidR="004645F6" w:rsidRPr="001840A0" w:rsidRDefault="007D3366" w:rsidP="001840A0">
        <w:pPr>
          <w:pStyle w:val="Footer"/>
          <w:jc w:val="center"/>
          <w:rPr>
            <w:rFonts w:ascii="Arial" w:hAnsi="Arial" w:cs="Arial"/>
          </w:rPr>
        </w:pPr>
        <w:r>
          <w:rPr>
            <w:noProof/>
          </w:rPr>
          <w:drawing>
            <wp:inline distT="0" distB="0" distL="0" distR="0" wp14:anchorId="7A63DA31" wp14:editId="63B67CAA">
              <wp:extent cx="6387465" cy="655320"/>
              <wp:effectExtent l="0" t="0" r="0" b="0"/>
              <wp:docPr id="1" name="Picture 1" descr="C:\Users\starrenm\AppData\Local\Microsoft\Windows\Temporary Internet Files\Content.Word\insight intermediate test bank footer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starrenm\AppData\Local\Microsoft\Windows\Temporary Internet Files\Content.Word\insight intermediate test bank footer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87465" cy="655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366" w:rsidRDefault="007D33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5F6" w:rsidRDefault="004645F6">
      <w:r>
        <w:separator/>
      </w:r>
    </w:p>
    <w:p w:rsidR="004645F6" w:rsidRDefault="004645F6"/>
  </w:footnote>
  <w:footnote w:type="continuationSeparator" w:id="0">
    <w:p w:rsidR="004645F6" w:rsidRDefault="004645F6">
      <w:r>
        <w:continuationSeparator/>
      </w:r>
    </w:p>
    <w:p w:rsidR="004645F6" w:rsidRDefault="004645F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366" w:rsidRDefault="007D33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366" w:rsidRDefault="007D336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366" w:rsidRDefault="007D33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622E0"/>
    <w:multiLevelType w:val="multilevel"/>
    <w:tmpl w:val="7EBEBA38"/>
    <w:numStyleLink w:val="Style1"/>
  </w:abstractNum>
  <w:abstractNum w:abstractNumId="1">
    <w:nsid w:val="4C3F5BCB"/>
    <w:multiLevelType w:val="hybridMultilevel"/>
    <w:tmpl w:val="7A743840"/>
    <w:lvl w:ilvl="0" w:tplc="5AFA9F9C">
      <w:start w:val="1"/>
      <w:numFmt w:val="bullet"/>
      <w:pStyle w:val="Textbulleted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53A0728F"/>
    <w:multiLevelType w:val="hybridMultilevel"/>
    <w:tmpl w:val="A85452BE"/>
    <w:lvl w:ilvl="0" w:tplc="AB8CA70A">
      <w:start w:val="1"/>
      <w:numFmt w:val="upperLetter"/>
      <w:pStyle w:val="TextUC-Lettered"/>
      <w:lvlText w:val="%1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CC824DA"/>
    <w:multiLevelType w:val="multilevel"/>
    <w:tmpl w:val="7EBEBA38"/>
    <w:styleLink w:val="Style1"/>
    <w:lvl w:ilvl="0">
      <w:start w:val="1"/>
      <w:numFmt w:val="decimal"/>
      <w:pStyle w:val="Textnumbered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3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4">
    <w:nsid w:val="7059647D"/>
    <w:multiLevelType w:val="hybridMultilevel"/>
    <w:tmpl w:val="D060A75E"/>
    <w:lvl w:ilvl="0" w:tplc="393AE712">
      <w:start w:val="1"/>
      <w:numFmt w:val="decimal"/>
      <w:pStyle w:val="Rubric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4"/>
    <w:lvlOverride w:ilvl="0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58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2C"/>
    <w:rsid w:val="00002878"/>
    <w:rsid w:val="00002F45"/>
    <w:rsid w:val="00007341"/>
    <w:rsid w:val="0002587D"/>
    <w:rsid w:val="00026295"/>
    <w:rsid w:val="00027DCD"/>
    <w:rsid w:val="00030A94"/>
    <w:rsid w:val="00045E17"/>
    <w:rsid w:val="00051BDA"/>
    <w:rsid w:val="00051FB6"/>
    <w:rsid w:val="0005414A"/>
    <w:rsid w:val="000572CF"/>
    <w:rsid w:val="00057D23"/>
    <w:rsid w:val="000634C7"/>
    <w:rsid w:val="00063CBF"/>
    <w:rsid w:val="000659CB"/>
    <w:rsid w:val="00066DE8"/>
    <w:rsid w:val="00071313"/>
    <w:rsid w:val="00073553"/>
    <w:rsid w:val="000742C2"/>
    <w:rsid w:val="00080170"/>
    <w:rsid w:val="00082557"/>
    <w:rsid w:val="000A5BE4"/>
    <w:rsid w:val="000C7BCB"/>
    <w:rsid w:val="000D7095"/>
    <w:rsid w:val="000E726C"/>
    <w:rsid w:val="000F7147"/>
    <w:rsid w:val="000F79C4"/>
    <w:rsid w:val="0010334E"/>
    <w:rsid w:val="0010580E"/>
    <w:rsid w:val="00110510"/>
    <w:rsid w:val="001222A5"/>
    <w:rsid w:val="00127454"/>
    <w:rsid w:val="0013043C"/>
    <w:rsid w:val="001306C5"/>
    <w:rsid w:val="00144B2C"/>
    <w:rsid w:val="00157180"/>
    <w:rsid w:val="00157890"/>
    <w:rsid w:val="00173DD7"/>
    <w:rsid w:val="00175797"/>
    <w:rsid w:val="0018374F"/>
    <w:rsid w:val="001840A0"/>
    <w:rsid w:val="00196935"/>
    <w:rsid w:val="001A2160"/>
    <w:rsid w:val="001B2482"/>
    <w:rsid w:val="001B2824"/>
    <w:rsid w:val="001C2529"/>
    <w:rsid w:val="001D2F27"/>
    <w:rsid w:val="001D439A"/>
    <w:rsid w:val="001F67B3"/>
    <w:rsid w:val="00202A92"/>
    <w:rsid w:val="00207CB7"/>
    <w:rsid w:val="00211666"/>
    <w:rsid w:val="00215AB1"/>
    <w:rsid w:val="00233CE4"/>
    <w:rsid w:val="00233F71"/>
    <w:rsid w:val="0025137D"/>
    <w:rsid w:val="00253443"/>
    <w:rsid w:val="00255386"/>
    <w:rsid w:val="00271A40"/>
    <w:rsid w:val="002751EC"/>
    <w:rsid w:val="00285F54"/>
    <w:rsid w:val="00294547"/>
    <w:rsid w:val="002954E6"/>
    <w:rsid w:val="002C640B"/>
    <w:rsid w:val="002D2A5D"/>
    <w:rsid w:val="002D3F58"/>
    <w:rsid w:val="002D6A1A"/>
    <w:rsid w:val="002E23F0"/>
    <w:rsid w:val="002E29CC"/>
    <w:rsid w:val="00302F33"/>
    <w:rsid w:val="00303599"/>
    <w:rsid w:val="0030623D"/>
    <w:rsid w:val="0032379C"/>
    <w:rsid w:val="0033675E"/>
    <w:rsid w:val="00340AB0"/>
    <w:rsid w:val="00345D07"/>
    <w:rsid w:val="00347BAB"/>
    <w:rsid w:val="003558F8"/>
    <w:rsid w:val="0037096B"/>
    <w:rsid w:val="003740F8"/>
    <w:rsid w:val="00374F82"/>
    <w:rsid w:val="0038104F"/>
    <w:rsid w:val="003938F2"/>
    <w:rsid w:val="003A2FAF"/>
    <w:rsid w:val="003B0E66"/>
    <w:rsid w:val="003B1F41"/>
    <w:rsid w:val="003B6366"/>
    <w:rsid w:val="003B6AF4"/>
    <w:rsid w:val="003C118D"/>
    <w:rsid w:val="003C3993"/>
    <w:rsid w:val="003C58E0"/>
    <w:rsid w:val="003C5D22"/>
    <w:rsid w:val="003E76DE"/>
    <w:rsid w:val="003F08BA"/>
    <w:rsid w:val="003F44A6"/>
    <w:rsid w:val="00401395"/>
    <w:rsid w:val="0040675B"/>
    <w:rsid w:val="00410027"/>
    <w:rsid w:val="00412F41"/>
    <w:rsid w:val="00417F8E"/>
    <w:rsid w:val="00421B4E"/>
    <w:rsid w:val="004237AB"/>
    <w:rsid w:val="00430BAD"/>
    <w:rsid w:val="004360AB"/>
    <w:rsid w:val="00456F4E"/>
    <w:rsid w:val="004576FA"/>
    <w:rsid w:val="00457B18"/>
    <w:rsid w:val="00462B80"/>
    <w:rsid w:val="0046324D"/>
    <w:rsid w:val="004645F6"/>
    <w:rsid w:val="004719D5"/>
    <w:rsid w:val="004755D8"/>
    <w:rsid w:val="0047755D"/>
    <w:rsid w:val="00483A3C"/>
    <w:rsid w:val="004844F7"/>
    <w:rsid w:val="004977C5"/>
    <w:rsid w:val="004B5C1E"/>
    <w:rsid w:val="004B5DBB"/>
    <w:rsid w:val="004B718E"/>
    <w:rsid w:val="004D2730"/>
    <w:rsid w:val="004E1875"/>
    <w:rsid w:val="005015B4"/>
    <w:rsid w:val="00503427"/>
    <w:rsid w:val="005114A9"/>
    <w:rsid w:val="00531584"/>
    <w:rsid w:val="005345D0"/>
    <w:rsid w:val="005355F0"/>
    <w:rsid w:val="0053652C"/>
    <w:rsid w:val="00552188"/>
    <w:rsid w:val="0055486B"/>
    <w:rsid w:val="00560231"/>
    <w:rsid w:val="00561689"/>
    <w:rsid w:val="00564EDA"/>
    <w:rsid w:val="00570CA3"/>
    <w:rsid w:val="00582F2E"/>
    <w:rsid w:val="00583FB2"/>
    <w:rsid w:val="005A1490"/>
    <w:rsid w:val="005A5DC7"/>
    <w:rsid w:val="005A6498"/>
    <w:rsid w:val="005B14C2"/>
    <w:rsid w:val="005B1B9F"/>
    <w:rsid w:val="005B26DE"/>
    <w:rsid w:val="005C3898"/>
    <w:rsid w:val="005C4E69"/>
    <w:rsid w:val="005C59CD"/>
    <w:rsid w:val="005E09ED"/>
    <w:rsid w:val="005E3DCC"/>
    <w:rsid w:val="005F3D7F"/>
    <w:rsid w:val="00607BA7"/>
    <w:rsid w:val="006111E1"/>
    <w:rsid w:val="00641B16"/>
    <w:rsid w:val="006460A1"/>
    <w:rsid w:val="00647C23"/>
    <w:rsid w:val="006556C0"/>
    <w:rsid w:val="00663213"/>
    <w:rsid w:val="00667B36"/>
    <w:rsid w:val="006712A8"/>
    <w:rsid w:val="00671DCB"/>
    <w:rsid w:val="00680EFD"/>
    <w:rsid w:val="006812A5"/>
    <w:rsid w:val="006A22ED"/>
    <w:rsid w:val="006A4137"/>
    <w:rsid w:val="006B3F93"/>
    <w:rsid w:val="006B7E5A"/>
    <w:rsid w:val="006D743D"/>
    <w:rsid w:val="006E5412"/>
    <w:rsid w:val="006F7996"/>
    <w:rsid w:val="0070265D"/>
    <w:rsid w:val="0071292C"/>
    <w:rsid w:val="00716A2A"/>
    <w:rsid w:val="0072233A"/>
    <w:rsid w:val="00727EE3"/>
    <w:rsid w:val="007474FB"/>
    <w:rsid w:val="0075040C"/>
    <w:rsid w:val="00752B41"/>
    <w:rsid w:val="00767E45"/>
    <w:rsid w:val="007803E5"/>
    <w:rsid w:val="007949CC"/>
    <w:rsid w:val="00796D7A"/>
    <w:rsid w:val="007A1A30"/>
    <w:rsid w:val="007A711B"/>
    <w:rsid w:val="007C4847"/>
    <w:rsid w:val="007C66B4"/>
    <w:rsid w:val="007C703D"/>
    <w:rsid w:val="007D1897"/>
    <w:rsid w:val="007D3366"/>
    <w:rsid w:val="007D5F70"/>
    <w:rsid w:val="007E105D"/>
    <w:rsid w:val="007E15BE"/>
    <w:rsid w:val="007E3227"/>
    <w:rsid w:val="007F3B31"/>
    <w:rsid w:val="007F3B53"/>
    <w:rsid w:val="007F5BB3"/>
    <w:rsid w:val="00801E06"/>
    <w:rsid w:val="00812EA1"/>
    <w:rsid w:val="00833A8C"/>
    <w:rsid w:val="008360BF"/>
    <w:rsid w:val="008461F7"/>
    <w:rsid w:val="00851946"/>
    <w:rsid w:val="00852E01"/>
    <w:rsid w:val="00853E25"/>
    <w:rsid w:val="0085712E"/>
    <w:rsid w:val="00860D3C"/>
    <w:rsid w:val="00861561"/>
    <w:rsid w:val="008660E1"/>
    <w:rsid w:val="008708ED"/>
    <w:rsid w:val="00881FF4"/>
    <w:rsid w:val="0089553B"/>
    <w:rsid w:val="00896352"/>
    <w:rsid w:val="008B17CB"/>
    <w:rsid w:val="008B5945"/>
    <w:rsid w:val="008C6327"/>
    <w:rsid w:val="008D036B"/>
    <w:rsid w:val="008E2A0A"/>
    <w:rsid w:val="008F168A"/>
    <w:rsid w:val="008F23C5"/>
    <w:rsid w:val="008F5DD2"/>
    <w:rsid w:val="009108DC"/>
    <w:rsid w:val="0091121E"/>
    <w:rsid w:val="00917F87"/>
    <w:rsid w:val="00932BAF"/>
    <w:rsid w:val="009608BA"/>
    <w:rsid w:val="00971764"/>
    <w:rsid w:val="0098174F"/>
    <w:rsid w:val="009849BF"/>
    <w:rsid w:val="00984FA7"/>
    <w:rsid w:val="009926F3"/>
    <w:rsid w:val="009A2A83"/>
    <w:rsid w:val="009A5CB3"/>
    <w:rsid w:val="009B0FA5"/>
    <w:rsid w:val="009B47E0"/>
    <w:rsid w:val="009C5FB7"/>
    <w:rsid w:val="009C60BE"/>
    <w:rsid w:val="009D6B55"/>
    <w:rsid w:val="009D7F00"/>
    <w:rsid w:val="009E0A76"/>
    <w:rsid w:val="009E4E03"/>
    <w:rsid w:val="009F3199"/>
    <w:rsid w:val="009F3376"/>
    <w:rsid w:val="009F6A66"/>
    <w:rsid w:val="00A02B8E"/>
    <w:rsid w:val="00A14167"/>
    <w:rsid w:val="00A158F4"/>
    <w:rsid w:val="00A161B5"/>
    <w:rsid w:val="00A1674A"/>
    <w:rsid w:val="00A25709"/>
    <w:rsid w:val="00A307AD"/>
    <w:rsid w:val="00A55205"/>
    <w:rsid w:val="00A7006A"/>
    <w:rsid w:val="00A77320"/>
    <w:rsid w:val="00A8213E"/>
    <w:rsid w:val="00A909CB"/>
    <w:rsid w:val="00A95164"/>
    <w:rsid w:val="00AA2AE0"/>
    <w:rsid w:val="00AB4195"/>
    <w:rsid w:val="00AC2A59"/>
    <w:rsid w:val="00AC7EC3"/>
    <w:rsid w:val="00AF01C6"/>
    <w:rsid w:val="00AF5F22"/>
    <w:rsid w:val="00B07FF6"/>
    <w:rsid w:val="00B12B7C"/>
    <w:rsid w:val="00B13969"/>
    <w:rsid w:val="00B171FC"/>
    <w:rsid w:val="00B229FE"/>
    <w:rsid w:val="00B33969"/>
    <w:rsid w:val="00B42C47"/>
    <w:rsid w:val="00B50A5C"/>
    <w:rsid w:val="00B52E63"/>
    <w:rsid w:val="00B62269"/>
    <w:rsid w:val="00B628AA"/>
    <w:rsid w:val="00B73372"/>
    <w:rsid w:val="00B77927"/>
    <w:rsid w:val="00B801F7"/>
    <w:rsid w:val="00B84771"/>
    <w:rsid w:val="00B90436"/>
    <w:rsid w:val="00B921A3"/>
    <w:rsid w:val="00B929E7"/>
    <w:rsid w:val="00BA36CB"/>
    <w:rsid w:val="00BA43D5"/>
    <w:rsid w:val="00BA5D57"/>
    <w:rsid w:val="00BB3347"/>
    <w:rsid w:val="00BC5B6B"/>
    <w:rsid w:val="00BC5BC8"/>
    <w:rsid w:val="00BD5871"/>
    <w:rsid w:val="00BD6A2B"/>
    <w:rsid w:val="00BD7029"/>
    <w:rsid w:val="00BF4827"/>
    <w:rsid w:val="00BF4BF6"/>
    <w:rsid w:val="00BF687B"/>
    <w:rsid w:val="00BF7E90"/>
    <w:rsid w:val="00C060B8"/>
    <w:rsid w:val="00C11C27"/>
    <w:rsid w:val="00C14E44"/>
    <w:rsid w:val="00C273AD"/>
    <w:rsid w:val="00C3768C"/>
    <w:rsid w:val="00C43ECA"/>
    <w:rsid w:val="00C447E5"/>
    <w:rsid w:val="00C566B6"/>
    <w:rsid w:val="00C57125"/>
    <w:rsid w:val="00C82148"/>
    <w:rsid w:val="00C87C12"/>
    <w:rsid w:val="00C9056D"/>
    <w:rsid w:val="00C97BDA"/>
    <w:rsid w:val="00CA6271"/>
    <w:rsid w:val="00CA6F23"/>
    <w:rsid w:val="00CB156F"/>
    <w:rsid w:val="00CB57EF"/>
    <w:rsid w:val="00CC57C3"/>
    <w:rsid w:val="00CC7FC3"/>
    <w:rsid w:val="00CD28C2"/>
    <w:rsid w:val="00CF4B3E"/>
    <w:rsid w:val="00CF5B0B"/>
    <w:rsid w:val="00D00F18"/>
    <w:rsid w:val="00D136A7"/>
    <w:rsid w:val="00D356F0"/>
    <w:rsid w:val="00D46CED"/>
    <w:rsid w:val="00D4717C"/>
    <w:rsid w:val="00D92FB7"/>
    <w:rsid w:val="00DA17CA"/>
    <w:rsid w:val="00DA2C0B"/>
    <w:rsid w:val="00DC44F6"/>
    <w:rsid w:val="00DC6F73"/>
    <w:rsid w:val="00DD450E"/>
    <w:rsid w:val="00DE5770"/>
    <w:rsid w:val="00DE6A2C"/>
    <w:rsid w:val="00DF3465"/>
    <w:rsid w:val="00DF70D5"/>
    <w:rsid w:val="00E31487"/>
    <w:rsid w:val="00E41307"/>
    <w:rsid w:val="00E41F21"/>
    <w:rsid w:val="00E51BDC"/>
    <w:rsid w:val="00E67768"/>
    <w:rsid w:val="00E7124D"/>
    <w:rsid w:val="00E774B2"/>
    <w:rsid w:val="00E818BC"/>
    <w:rsid w:val="00E83023"/>
    <w:rsid w:val="00E8329A"/>
    <w:rsid w:val="00E84669"/>
    <w:rsid w:val="00E90F44"/>
    <w:rsid w:val="00EA04D6"/>
    <w:rsid w:val="00EC0BCB"/>
    <w:rsid w:val="00ED02B8"/>
    <w:rsid w:val="00ED7465"/>
    <w:rsid w:val="00EE3F43"/>
    <w:rsid w:val="00EE51C9"/>
    <w:rsid w:val="00EE659F"/>
    <w:rsid w:val="00EE7807"/>
    <w:rsid w:val="00EF534D"/>
    <w:rsid w:val="00F16067"/>
    <w:rsid w:val="00F219E3"/>
    <w:rsid w:val="00F30761"/>
    <w:rsid w:val="00F35BED"/>
    <w:rsid w:val="00F62969"/>
    <w:rsid w:val="00F67090"/>
    <w:rsid w:val="00F70DF3"/>
    <w:rsid w:val="00F71E54"/>
    <w:rsid w:val="00F75573"/>
    <w:rsid w:val="00F81A4A"/>
    <w:rsid w:val="00F84BC3"/>
    <w:rsid w:val="00F946F5"/>
    <w:rsid w:val="00F963C1"/>
    <w:rsid w:val="00FA3EFB"/>
    <w:rsid w:val="00FC6CE3"/>
    <w:rsid w:val="00FC7C55"/>
    <w:rsid w:val="00FD7926"/>
    <w:rsid w:val="00FD7A7D"/>
    <w:rsid w:val="00FE01D7"/>
    <w:rsid w:val="00FF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1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175797"/>
    <w:pPr>
      <w:keepLines/>
      <w:spacing w:line="240" w:lineRule="auto"/>
      <w:ind w:left="568" w:hanging="284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5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A77320"/>
    <w:pPr>
      <w:pBdr>
        <w:top w:val="double" w:sz="4" w:space="6" w:color="auto"/>
      </w:pBdr>
    </w:pPr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A77320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4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3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uiPriority w:val="99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063C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3CBF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qFormat/>
    <w:rsid w:val="00063CBF"/>
    <w:pPr>
      <w:spacing w:before="120" w:after="60"/>
    </w:pPr>
    <w:rPr>
      <w:rFonts w:ascii="Arial" w:eastAsia="Franklin Gothic Book" w:hAnsi="Arial"/>
      <w:sz w:val="22"/>
      <w:szCs w:val="22"/>
      <w:lang w:eastAsia="en-US"/>
    </w:rPr>
  </w:style>
  <w:style w:type="character" w:styleId="Strong">
    <w:name w:val="Strong"/>
    <w:uiPriority w:val="22"/>
    <w:qFormat/>
    <w:rsid w:val="0089553B"/>
    <w:rPr>
      <w:b/>
      <w:bCs/>
    </w:rPr>
  </w:style>
  <w:style w:type="paragraph" w:styleId="Revision">
    <w:name w:val="Revision"/>
    <w:hidden/>
    <w:uiPriority w:val="99"/>
    <w:semiHidden/>
    <w:rsid w:val="00DE6A2C"/>
  </w:style>
  <w:style w:type="paragraph" w:styleId="Header">
    <w:name w:val="header"/>
    <w:basedOn w:val="Normal"/>
    <w:link w:val="HeaderChar"/>
    <w:rsid w:val="007D33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D33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175797"/>
    <w:pPr>
      <w:keepLines/>
      <w:spacing w:line="240" w:lineRule="auto"/>
      <w:ind w:left="568" w:hanging="284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5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A77320"/>
    <w:pPr>
      <w:pBdr>
        <w:top w:val="double" w:sz="4" w:space="6" w:color="auto"/>
      </w:pBdr>
    </w:pPr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A77320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4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3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uiPriority w:val="99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063C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3CBF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qFormat/>
    <w:rsid w:val="00063CBF"/>
    <w:pPr>
      <w:spacing w:before="120" w:after="60"/>
    </w:pPr>
    <w:rPr>
      <w:rFonts w:ascii="Arial" w:eastAsia="Franklin Gothic Book" w:hAnsi="Arial"/>
      <w:sz w:val="22"/>
      <w:szCs w:val="22"/>
      <w:lang w:eastAsia="en-US"/>
    </w:rPr>
  </w:style>
  <w:style w:type="character" w:styleId="Strong">
    <w:name w:val="Strong"/>
    <w:uiPriority w:val="22"/>
    <w:qFormat/>
    <w:rsid w:val="0089553B"/>
    <w:rPr>
      <w:b/>
      <w:bCs/>
    </w:rPr>
  </w:style>
  <w:style w:type="paragraph" w:styleId="Revision">
    <w:name w:val="Revision"/>
    <w:hidden/>
    <w:uiPriority w:val="99"/>
    <w:semiHidden/>
    <w:rsid w:val="00DE6A2C"/>
  </w:style>
  <w:style w:type="paragraph" w:styleId="Header">
    <w:name w:val="header"/>
    <w:basedOn w:val="Normal"/>
    <w:link w:val="HeaderChar"/>
    <w:rsid w:val="007D33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D3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7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Elt-Data1\Publishing\Schoolbooks%20Publishing\IS%20&amp;%20PL\(d)%20Projects\Text-based%20course\Intermediate\Test%20Bank\04%20Styled%20and%20edited%20by%20Natalie\insight%20Answer%20Key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D0073-A46C-4913-BA3B-CC00BAD9E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insight Answer Keys Template.dotx</Template>
  <TotalTime>0</TotalTime>
  <Pages>2</Pages>
  <Words>165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head</vt:lpstr>
    </vt:vector>
  </TitlesOfParts>
  <Company>Oxford University Press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head</dc:title>
  <dc:creator>Natalie Catchpole</dc:creator>
  <cp:lastModifiedBy>STARREN, Melanie</cp:lastModifiedBy>
  <cp:revision>3</cp:revision>
  <cp:lastPrinted>2012-06-01T14:55:00Z</cp:lastPrinted>
  <dcterms:created xsi:type="dcterms:W3CDTF">2013-06-10T12:12:00Z</dcterms:created>
  <dcterms:modified xsi:type="dcterms:W3CDTF">2013-06-10T12:27:00Z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-765611025</vt:i4>
  </property>
  <property fmtid="{D5CDD505-2E9C-101B-9397-08002B2CF9AE}" pid="4" name="_EmailSubject">
    <vt:lpwstr>Matura tests</vt:lpwstr>
  </property>
  <property fmtid="{D5CDD505-2E9C-101B-9397-08002B2CF9AE}" pid="5" name="_AuthorEmail">
    <vt:lpwstr>ruth.ballantyne@oup.com</vt:lpwstr>
  </property>
  <property fmtid="{D5CDD505-2E9C-101B-9397-08002B2CF9AE}" pid="6" name="_AuthorEmailDisplayName">
    <vt:lpwstr>BALLANTYNE, Ruth</vt:lpwstr>
  </property>
  <property fmtid="{D5CDD505-2E9C-101B-9397-08002B2CF9AE}" pid="7" name="_ReviewingToolsShownOnce">
    <vt:lpwstr/>
  </property>
</Properties>
</file>