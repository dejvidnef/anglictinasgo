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0B" w:rsidRDefault="00E7690B" w:rsidP="00E7690B">
      <w:pPr>
        <w:pStyle w:val="AHead"/>
      </w:pPr>
      <w:r>
        <w:t>Vocabulary and Grammar Test Unit 7 Test B</w:t>
      </w:r>
    </w:p>
    <w:p w:rsidR="00E7690B" w:rsidRPr="00E7690B" w:rsidRDefault="00E7690B" w:rsidP="00E7690B">
      <w:pPr>
        <w:pStyle w:val="Nameline"/>
      </w:pPr>
      <w:r w:rsidRPr="00E7690B">
        <w:t>Name: ___________________________________________</w:t>
      </w:r>
    </w:p>
    <w:p w:rsidR="00E7690B" w:rsidRPr="00E7690B" w:rsidRDefault="00E7690B" w:rsidP="00E7690B">
      <w:pPr>
        <w:pStyle w:val="Bhead"/>
      </w:pPr>
      <w:r w:rsidRPr="00E7690B">
        <w:t>Vocabulary</w:t>
      </w:r>
    </w:p>
    <w:p w:rsidR="00E7690B" w:rsidRPr="00E7690B" w:rsidRDefault="00E7690B" w:rsidP="00E7690B">
      <w:pPr>
        <w:pStyle w:val="Rubric"/>
      </w:pPr>
      <w:r w:rsidRPr="00E7690B">
        <w:t>Circle the correct verb to complete the sentences.</w:t>
      </w:r>
    </w:p>
    <w:p w:rsidR="00E7690B" w:rsidRPr="00E7690B" w:rsidRDefault="00E7690B" w:rsidP="00E7690B">
      <w:pPr>
        <w:pStyle w:val="Textnumbered"/>
        <w:rPr>
          <w:lang w:val="en-US"/>
        </w:rPr>
      </w:pPr>
      <w:r w:rsidRPr="00E7690B">
        <w:rPr>
          <w:lang w:val="en-US"/>
        </w:rPr>
        <w:t>I began to</w:t>
      </w:r>
      <w:r w:rsidRPr="00E7690B">
        <w:t xml:space="preserve"> </w:t>
      </w:r>
      <w:r w:rsidRPr="00E7690B">
        <w:rPr>
          <w:b/>
        </w:rPr>
        <w:t>view / realize</w:t>
      </w:r>
      <w:r w:rsidRPr="00E7690B">
        <w:t xml:space="preserve"> that I was feeling much better.</w:t>
      </w:r>
    </w:p>
    <w:p w:rsidR="00E7690B" w:rsidRPr="00E7690B" w:rsidRDefault="00E7690B" w:rsidP="00E7690B">
      <w:pPr>
        <w:pStyle w:val="Textnumbered"/>
        <w:rPr>
          <w:lang w:val="en-US"/>
        </w:rPr>
      </w:pPr>
      <w:r w:rsidRPr="00E7690B">
        <w:rPr>
          <w:lang w:val="en-US"/>
        </w:rPr>
        <w:t>Scientists managed to</w:t>
      </w:r>
      <w:r w:rsidRPr="00E7690B">
        <w:t xml:space="preserve"> </w:t>
      </w:r>
      <w:r w:rsidRPr="00E7690B">
        <w:rPr>
          <w:b/>
        </w:rPr>
        <w:t>detect / differentiate</w:t>
      </w:r>
      <w:r w:rsidRPr="00E7690B">
        <w:t xml:space="preserve"> a new type of bacteria in the waters of the </w:t>
      </w:r>
      <w:r w:rsidRPr="00E7690B">
        <w:rPr>
          <w:lang w:val="en-US"/>
        </w:rPr>
        <w:t>Arctic Ocean.</w:t>
      </w:r>
    </w:p>
    <w:p w:rsidR="00E7690B" w:rsidRPr="00E7690B" w:rsidRDefault="00E7690B" w:rsidP="00E7690B">
      <w:pPr>
        <w:pStyle w:val="Textnumbered"/>
      </w:pPr>
      <w:r w:rsidRPr="00E7690B">
        <w:t xml:space="preserve">Colour-blind people can’t </w:t>
      </w:r>
      <w:r w:rsidRPr="00E7690B">
        <w:rPr>
          <w:b/>
        </w:rPr>
        <w:t>differentiate / notice</w:t>
      </w:r>
      <w:r w:rsidRPr="00E7690B">
        <w:t xml:space="preserve"> between green and red.</w:t>
      </w:r>
    </w:p>
    <w:p w:rsidR="00E7690B" w:rsidRPr="00E7690B" w:rsidRDefault="00E7690B" w:rsidP="00E7690B">
      <w:pPr>
        <w:pStyle w:val="Textnumbered"/>
      </w:pPr>
      <w:r w:rsidRPr="00E7690B">
        <w:t xml:space="preserve">Many </w:t>
      </w:r>
      <w:r w:rsidRPr="00E7690B">
        <w:rPr>
          <w:lang w:val="en-US"/>
        </w:rPr>
        <w:t>parents</w:t>
      </w:r>
      <w:r w:rsidRPr="00E7690B">
        <w:t xml:space="preserve"> </w:t>
      </w:r>
      <w:r w:rsidRPr="00E7690B">
        <w:rPr>
          <w:b/>
        </w:rPr>
        <w:t>view / notice</w:t>
      </w:r>
      <w:r w:rsidRPr="00E7690B">
        <w:t xml:space="preserve"> teenagers’ eating habits with cynicism.</w:t>
      </w:r>
    </w:p>
    <w:p w:rsidR="00E7690B" w:rsidRPr="00E7690B" w:rsidRDefault="00E7690B" w:rsidP="00E7690B">
      <w:pPr>
        <w:pStyle w:val="Textnumbered"/>
      </w:pPr>
      <w:r w:rsidRPr="00E7690B">
        <w:t xml:space="preserve">An experienced chef can </w:t>
      </w:r>
      <w:r w:rsidRPr="00E7690B">
        <w:rPr>
          <w:b/>
        </w:rPr>
        <w:t>distinguish / detect</w:t>
      </w:r>
      <w:r w:rsidRPr="00E7690B">
        <w:t xml:space="preserve"> between the </w:t>
      </w:r>
      <w:proofErr w:type="gramStart"/>
      <w:r w:rsidRPr="00E7690B">
        <w:t>taste</w:t>
      </w:r>
      <w:proofErr w:type="gramEnd"/>
      <w:r w:rsidRPr="00E7690B">
        <w:t xml:space="preserve"> of two tomatoes grown in different areas.</w:t>
      </w:r>
    </w:p>
    <w:p w:rsidR="00E7690B" w:rsidRPr="00E7690B" w:rsidRDefault="00E7690B" w:rsidP="00E7690B">
      <w:pPr>
        <w:pStyle w:val="Textnumbered"/>
      </w:pPr>
      <w:r w:rsidRPr="00E7690B">
        <w:t xml:space="preserve">I’ve always </w:t>
      </w:r>
      <w:r w:rsidRPr="00E7690B">
        <w:rPr>
          <w:b/>
        </w:rPr>
        <w:t>considered / notice</w:t>
      </w:r>
      <w:r w:rsidRPr="00E7690B">
        <w:rPr>
          <w:b/>
          <w:lang w:val="en-US"/>
        </w:rPr>
        <w:t xml:space="preserve">d </w:t>
      </w:r>
      <w:r w:rsidRPr="00E7690B">
        <w:rPr>
          <w:lang w:val="en-US"/>
        </w:rPr>
        <w:t>home-made food to be much tastier.</w:t>
      </w:r>
    </w:p>
    <w:p w:rsidR="00E7690B" w:rsidRPr="00E7690B" w:rsidRDefault="00E7690B" w:rsidP="00E7690B">
      <w:pPr>
        <w:pStyle w:val="Mark"/>
      </w:pPr>
      <w:r w:rsidRPr="00E7690B">
        <w:t>Mark: ___ / 6</w:t>
      </w:r>
    </w:p>
    <w:p w:rsidR="00E7690B" w:rsidRPr="00E7690B" w:rsidRDefault="00E7690B" w:rsidP="00E7690B">
      <w:pPr>
        <w:pStyle w:val="Rubric"/>
      </w:pPr>
      <w:r w:rsidRPr="00E7690B">
        <w:t>Match the sentences (1</w:t>
      </w:r>
      <w:r>
        <w:t>–5</w:t>
      </w:r>
      <w:r w:rsidRPr="00E7690B">
        <w:t>) to the phrases (A</w:t>
      </w:r>
      <w:r>
        <w:t>–</w:t>
      </w:r>
      <w:r w:rsidRPr="00E7690B">
        <w:t>E).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544"/>
        <w:gridCol w:w="425"/>
        <w:gridCol w:w="2694"/>
      </w:tblGrid>
      <w:tr w:rsidR="00E7690B" w:rsidRPr="00E7690B" w:rsidTr="00E7690B"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1</w:t>
            </w:r>
          </w:p>
        </w:tc>
        <w:tc>
          <w:tcPr>
            <w:tcW w:w="354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It’s quite hard.</w:t>
            </w:r>
          </w:p>
        </w:tc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A</w:t>
            </w:r>
          </w:p>
        </w:tc>
        <w:tc>
          <w:tcPr>
            <w:tcW w:w="269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fairly tasteless</w:t>
            </w:r>
          </w:p>
        </w:tc>
      </w:tr>
      <w:tr w:rsidR="00E7690B" w:rsidRPr="00E7690B" w:rsidTr="00E7690B"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2</w:t>
            </w:r>
          </w:p>
        </w:tc>
        <w:tc>
          <w:tcPr>
            <w:tcW w:w="354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Everybody believes this is true.</w:t>
            </w:r>
          </w:p>
        </w:tc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B</w:t>
            </w:r>
          </w:p>
        </w:tc>
        <w:tc>
          <w:tcPr>
            <w:tcW w:w="269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somewhat difficult</w:t>
            </w:r>
          </w:p>
        </w:tc>
      </w:tr>
      <w:tr w:rsidR="00E7690B" w:rsidRPr="00E7690B" w:rsidTr="00E7690B"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3</w:t>
            </w:r>
          </w:p>
        </w:tc>
        <w:tc>
          <w:tcPr>
            <w:tcW w:w="354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Be sure not to make mistakes</w:t>
            </w:r>
            <w:r w:rsidR="0097433F">
              <w:t>.</w:t>
            </w:r>
          </w:p>
        </w:tc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C</w:t>
            </w:r>
          </w:p>
        </w:tc>
        <w:tc>
          <w:tcPr>
            <w:tcW w:w="269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exceptionally careful</w:t>
            </w:r>
          </w:p>
        </w:tc>
      </w:tr>
      <w:tr w:rsidR="00E7690B" w:rsidRPr="00E7690B" w:rsidTr="00E7690B"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4</w:t>
            </w:r>
          </w:p>
        </w:tc>
        <w:tc>
          <w:tcPr>
            <w:tcW w:w="354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You can find this everywhere.</w:t>
            </w:r>
          </w:p>
        </w:tc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D</w:t>
            </w:r>
          </w:p>
        </w:tc>
        <w:tc>
          <w:tcPr>
            <w:tcW w:w="269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 xml:space="preserve">widely available </w:t>
            </w:r>
          </w:p>
        </w:tc>
      </w:tr>
      <w:tr w:rsidR="00E7690B" w:rsidRPr="00E7690B" w:rsidTr="00E7690B"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5</w:t>
            </w:r>
          </w:p>
        </w:tc>
        <w:tc>
          <w:tcPr>
            <w:tcW w:w="354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It is quite boring to eat.</w:t>
            </w:r>
          </w:p>
        </w:tc>
        <w:tc>
          <w:tcPr>
            <w:tcW w:w="425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E</w:t>
            </w:r>
          </w:p>
        </w:tc>
        <w:tc>
          <w:tcPr>
            <w:tcW w:w="2694" w:type="dxa"/>
          </w:tcPr>
          <w:p w:rsidR="00E7690B" w:rsidRPr="00E7690B" w:rsidRDefault="00E7690B" w:rsidP="00E7690B">
            <w:pPr>
              <w:pStyle w:val="Tabletext"/>
            </w:pPr>
            <w:r w:rsidRPr="00E7690B">
              <w:t>universally accepted</w:t>
            </w:r>
          </w:p>
        </w:tc>
      </w:tr>
    </w:tbl>
    <w:p w:rsidR="00E7690B" w:rsidRPr="00E7690B" w:rsidRDefault="00E7690B" w:rsidP="00E7690B">
      <w:pPr>
        <w:pStyle w:val="Mark"/>
      </w:pPr>
      <w:r w:rsidRPr="00E7690B">
        <w:t>Mark: ___ / 10</w:t>
      </w:r>
    </w:p>
    <w:p w:rsidR="00E7690B" w:rsidRPr="00E7690B" w:rsidRDefault="00E7690B" w:rsidP="00E7690B">
      <w:pPr>
        <w:pStyle w:val="Rubric"/>
      </w:pPr>
      <w:r w:rsidRPr="00E7690B">
        <w:t>Complete the sentences by adding the correct noun suffix to the words in brackets.</w:t>
      </w:r>
      <w:r w:rsidR="00B24F58">
        <w:t xml:space="preserve"> You may need to make some words plural.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rPr>
          <w:lang w:val="en-US"/>
        </w:rPr>
        <w:t xml:space="preserve">Snakes are very sensitive to </w:t>
      </w:r>
      <w:r w:rsidRPr="00E7690B">
        <w:rPr>
          <w:iCs/>
        </w:rPr>
        <w:t>____________</w:t>
      </w:r>
      <w:r w:rsidRPr="00E7690B">
        <w:t xml:space="preserve"> (vibrate) </w:t>
      </w:r>
      <w:r>
        <w:t>in the ground</w:t>
      </w:r>
      <w:r w:rsidRPr="00E7690B">
        <w:t>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 xml:space="preserve">To avoid a snake bite, use </w:t>
      </w:r>
      <w:r w:rsidRPr="00E7690B">
        <w:rPr>
          <w:iCs/>
        </w:rPr>
        <w:t>____________</w:t>
      </w:r>
      <w:r w:rsidRPr="00E7690B">
        <w:t xml:space="preserve"> (protect). Wear special clothes and boots.</w:t>
      </w:r>
    </w:p>
    <w:p w:rsidR="00E7690B" w:rsidRPr="00E7690B" w:rsidRDefault="00BF2137" w:rsidP="00E7690B">
      <w:pPr>
        <w:pStyle w:val="Textnumbered"/>
        <w:numPr>
          <w:ilvl w:val="0"/>
          <w:numId w:val="32"/>
        </w:numPr>
      </w:pPr>
      <w:r>
        <w:t>My friend’s</w:t>
      </w:r>
      <w:r w:rsidR="00E7690B" w:rsidRPr="00E7690B">
        <w:t xml:space="preserve"> snake left quite </w:t>
      </w:r>
      <w:proofErr w:type="gramStart"/>
      <w:r w:rsidR="00E7690B" w:rsidRPr="00E7690B">
        <w:t>an</w:t>
      </w:r>
      <w:proofErr w:type="gramEnd"/>
      <w:r w:rsidR="00E7690B" w:rsidRPr="00E7690B">
        <w:t xml:space="preserve"> </w:t>
      </w:r>
      <w:r w:rsidR="00E7690B" w:rsidRPr="00E7690B">
        <w:rPr>
          <w:iCs/>
        </w:rPr>
        <w:t>____________</w:t>
      </w:r>
      <w:r w:rsidR="00E7690B" w:rsidRPr="00E7690B">
        <w:t xml:space="preserve"> (impress) on me. I </w:t>
      </w:r>
      <w:r>
        <w:t>had nightmares for weeks</w:t>
      </w:r>
      <w:r w:rsidR="00E7690B" w:rsidRPr="00E7690B">
        <w:t>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 xml:space="preserve">Snakes only attack first in </w:t>
      </w:r>
      <w:r w:rsidRPr="00E7690B">
        <w:rPr>
          <w:iCs/>
        </w:rPr>
        <w:t>____________</w:t>
      </w:r>
      <w:r w:rsidRPr="00E7690B">
        <w:t xml:space="preserve"> (situate) where they feel frightened.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 xml:space="preserve">The doctors made the </w:t>
      </w:r>
      <w:r w:rsidRPr="00E7690B">
        <w:rPr>
          <w:iCs/>
        </w:rPr>
        <w:t>____________</w:t>
      </w:r>
      <w:r w:rsidRPr="00E7690B">
        <w:t xml:space="preserve"> (decide) to take the tourist to hospital.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>It’s impossible</w:t>
      </w:r>
      <w:r w:rsidR="00BF2137">
        <w:t xml:space="preserve"> for humans</w:t>
      </w:r>
      <w:r w:rsidRPr="00E7690B">
        <w:t xml:space="preserve"> to</w:t>
      </w:r>
      <w:r w:rsidRPr="00E7690B">
        <w:rPr>
          <w:lang w:val="en-US"/>
        </w:rPr>
        <w:t xml:space="preserve"> read the</w:t>
      </w:r>
      <w:r w:rsidRPr="00E7690B">
        <w:t xml:space="preserve"> </w:t>
      </w:r>
      <w:r w:rsidRPr="00E7690B">
        <w:rPr>
          <w:iCs/>
        </w:rPr>
        <w:t>____________</w:t>
      </w:r>
      <w:r w:rsidRPr="00E7690B">
        <w:t xml:space="preserve"> (express) on the face</w:t>
      </w:r>
      <w:r w:rsidR="0097433F">
        <w:t>s</w:t>
      </w:r>
      <w:r w:rsidRPr="00E7690B">
        <w:t xml:space="preserve"> of a</w:t>
      </w:r>
      <w:r w:rsidR="00BF2137">
        <w:t>nimals like</w:t>
      </w:r>
      <w:r w:rsidRPr="00E7690B">
        <w:t xml:space="preserve"> snake</w:t>
      </w:r>
      <w:r w:rsidR="00BF2137">
        <w:t>s</w:t>
      </w:r>
      <w:r w:rsidRPr="00E7690B">
        <w:t>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 xml:space="preserve">It’s difficult to avoid a bite because snakes have very fast </w:t>
      </w:r>
      <w:r w:rsidRPr="00E7690B">
        <w:rPr>
          <w:iCs/>
        </w:rPr>
        <w:t>____________</w:t>
      </w:r>
      <w:r w:rsidRPr="00E7690B">
        <w:t xml:space="preserve"> (react).</w:t>
      </w:r>
    </w:p>
    <w:p w:rsidR="00E7690B" w:rsidRPr="00E7690B" w:rsidRDefault="00E7690B" w:rsidP="00E7690B">
      <w:pPr>
        <w:pStyle w:val="Textnumbered"/>
        <w:numPr>
          <w:ilvl w:val="0"/>
          <w:numId w:val="32"/>
        </w:numPr>
      </w:pPr>
      <w:r w:rsidRPr="00E7690B">
        <w:t xml:space="preserve">In </w:t>
      </w:r>
      <w:r w:rsidRPr="00E7690B">
        <w:rPr>
          <w:iCs/>
        </w:rPr>
        <w:t>____________</w:t>
      </w:r>
      <w:r w:rsidRPr="00E7690B">
        <w:t xml:space="preserve"> (conclude), I think that snakes are both beautiful and mysterious.</w:t>
      </w:r>
    </w:p>
    <w:p w:rsidR="00E7690B" w:rsidRPr="00E7690B" w:rsidRDefault="00E7690B" w:rsidP="00E7690B">
      <w:pPr>
        <w:pStyle w:val="Mark"/>
      </w:pPr>
      <w:r w:rsidRPr="00E7690B">
        <w:t>Mark: ___ / 8</w:t>
      </w:r>
    </w:p>
    <w:p w:rsidR="00E7690B" w:rsidRDefault="00E7690B" w:rsidP="0048448C">
      <w:pPr>
        <w:pStyle w:val="Text"/>
      </w:pPr>
      <w:r>
        <w:br w:type="page"/>
      </w:r>
    </w:p>
    <w:p w:rsidR="00E7690B" w:rsidRPr="00E7690B" w:rsidRDefault="00E7690B" w:rsidP="00E7690B">
      <w:pPr>
        <w:pStyle w:val="Rubric"/>
      </w:pPr>
      <w:r w:rsidRPr="00E7690B">
        <w:lastRenderedPageBreak/>
        <w:t>Complete the text with the correct form of the verbs below.</w:t>
      </w:r>
    </w:p>
    <w:p w:rsidR="00E7690B" w:rsidRPr="00E7690B" w:rsidRDefault="00E7690B" w:rsidP="00E7690B">
      <w:pPr>
        <w:pStyle w:val="Wordpool"/>
      </w:pPr>
      <w:proofErr w:type="gramStart"/>
      <w:r w:rsidRPr="00E7690B">
        <w:t>whisper</w:t>
      </w:r>
      <w:proofErr w:type="gramEnd"/>
      <w:r w:rsidRPr="00E7690B">
        <w:t xml:space="preserve">     peer     snuffle     blink     stare     snore </w:t>
      </w:r>
    </w:p>
    <w:p w:rsidR="00E7690B" w:rsidRPr="00E7690B" w:rsidRDefault="00E7690B" w:rsidP="00E7690B">
      <w:pPr>
        <w:pStyle w:val="Facsimile"/>
        <w:rPr>
          <w:lang w:val="en-US"/>
        </w:rPr>
      </w:pPr>
      <w:r w:rsidRPr="00E7690B">
        <w:rPr>
          <w:lang w:val="en-US"/>
        </w:rPr>
        <w:t xml:space="preserve">When I was eighteen, I went hiking with my friends. </w:t>
      </w:r>
      <w:r w:rsidRPr="00E7690B">
        <w:t xml:space="preserve">One morning I woke up because I’d heard a strange noise outside the tent. </w:t>
      </w:r>
      <w:r w:rsidRPr="00E7690B">
        <w:rPr>
          <w:lang w:val="en-US"/>
        </w:rPr>
        <w:t xml:space="preserve">My friend </w:t>
      </w:r>
      <w:r w:rsidRPr="00E7690B">
        <w:t xml:space="preserve">Nick was asleep and he </w:t>
      </w:r>
      <w:r w:rsidRPr="00E7690B">
        <w:rPr>
          <w:rStyle w:val="SuperscriptChar"/>
        </w:rPr>
        <w:t>1</w:t>
      </w:r>
      <w:r w:rsidRPr="00E7690B">
        <w:rPr>
          <w:iCs/>
        </w:rPr>
        <w:t xml:space="preserve">____________ </w:t>
      </w:r>
      <w:r w:rsidRPr="00E7690B">
        <w:t xml:space="preserve">really noisily, so I couldn’t hear exactly what the strange noise was. I woke him up, and we decided </w:t>
      </w:r>
      <w:r w:rsidRPr="00E7690B">
        <w:rPr>
          <w:rStyle w:val="SuperscriptChar"/>
        </w:rPr>
        <w:t>2</w:t>
      </w:r>
      <w:r w:rsidRPr="00E7690B">
        <w:rPr>
          <w:iCs/>
        </w:rPr>
        <w:t xml:space="preserve">____________ </w:t>
      </w:r>
      <w:r w:rsidRPr="00E7690B">
        <w:t xml:space="preserve">carefully out of the tent to find out what it was. We saw a fox! It was </w:t>
      </w:r>
      <w:r w:rsidRPr="00E7690B">
        <w:rPr>
          <w:rStyle w:val="SuperscriptChar"/>
        </w:rPr>
        <w:t>3</w:t>
      </w:r>
      <w:r w:rsidRPr="00E7690B">
        <w:rPr>
          <w:iCs/>
        </w:rPr>
        <w:t xml:space="preserve">____________ </w:t>
      </w:r>
      <w:r w:rsidRPr="00E7690B">
        <w:t xml:space="preserve">inside our bags </w:t>
      </w:r>
      <w:r w:rsidR="0097433F">
        <w:t>searching for</w:t>
      </w:r>
      <w:r w:rsidRPr="00E7690B">
        <w:t xml:space="preserve"> something to eat. Nick and I spoke very quietly. </w:t>
      </w:r>
      <w:proofErr w:type="gramStart"/>
      <w:r w:rsidRPr="00E7690B">
        <w:t xml:space="preserve">In fact, we </w:t>
      </w:r>
      <w:r w:rsidRPr="00E7690B">
        <w:rPr>
          <w:rStyle w:val="SuperscriptChar"/>
        </w:rPr>
        <w:t>4</w:t>
      </w:r>
      <w:r w:rsidRPr="00E7690B">
        <w:rPr>
          <w:iCs/>
        </w:rPr>
        <w:t xml:space="preserve">____________ </w:t>
      </w:r>
      <w:r w:rsidRPr="00E7690B">
        <w:t>because we didn’t want to wake up our friends.</w:t>
      </w:r>
      <w:proofErr w:type="gramEnd"/>
      <w:r w:rsidRPr="00E7690B">
        <w:t xml:space="preserve"> But the fox saw us anyway. For a minute or two, it </w:t>
      </w:r>
      <w:r w:rsidRPr="00E7690B">
        <w:rPr>
          <w:rStyle w:val="SuperscriptChar"/>
        </w:rPr>
        <w:t>5</w:t>
      </w:r>
      <w:r w:rsidRPr="00E7690B">
        <w:rPr>
          <w:iCs/>
        </w:rPr>
        <w:t xml:space="preserve">____________ </w:t>
      </w:r>
      <w:r w:rsidRPr="00E7690B">
        <w:t xml:space="preserve">at us, its eyes fixed on our faces. Then it </w:t>
      </w:r>
      <w:r w:rsidRPr="00E7690B">
        <w:rPr>
          <w:rStyle w:val="SuperscriptChar"/>
        </w:rPr>
        <w:t>6</w:t>
      </w:r>
      <w:r w:rsidRPr="00E7690B">
        <w:rPr>
          <w:iCs/>
        </w:rPr>
        <w:t xml:space="preserve">____________ </w:t>
      </w:r>
      <w:r w:rsidRPr="00E7690B">
        <w:t xml:space="preserve">once – its eyes closing and opening quickly – and it disappeared into the trees. </w:t>
      </w:r>
      <w:r w:rsidRPr="00E7690B">
        <w:rPr>
          <w:lang w:val="en-US"/>
        </w:rPr>
        <w:t xml:space="preserve">Later, we found out that the fox had left us with no dessert. It had eaten </w:t>
      </w:r>
      <w:r>
        <w:rPr>
          <w:lang w:val="en-US"/>
        </w:rPr>
        <w:t>up all of our sweets!</w:t>
      </w:r>
    </w:p>
    <w:p w:rsidR="00E7690B" w:rsidRPr="00E7690B" w:rsidRDefault="00E7690B" w:rsidP="00E7690B">
      <w:pPr>
        <w:pStyle w:val="Mark"/>
      </w:pPr>
      <w:r w:rsidRPr="00E7690B">
        <w:t>Mark: ___ / 12</w:t>
      </w:r>
    </w:p>
    <w:p w:rsidR="00E7690B" w:rsidRPr="00E7690B" w:rsidRDefault="00E7690B" w:rsidP="00E7690B">
      <w:pPr>
        <w:pStyle w:val="Bhead"/>
      </w:pPr>
      <w:r w:rsidRPr="00E7690B">
        <w:br w:type="page"/>
      </w:r>
      <w:r w:rsidRPr="00E7690B">
        <w:lastRenderedPageBreak/>
        <w:t>Grammar</w:t>
      </w:r>
    </w:p>
    <w:p w:rsidR="00E7690B" w:rsidRPr="00E7690B" w:rsidRDefault="00E7690B" w:rsidP="00E7690B">
      <w:pPr>
        <w:pStyle w:val="Rubric"/>
      </w:pPr>
      <w:r w:rsidRPr="00E7690B">
        <w:t>Complete the sentences in reported speech.</w:t>
      </w:r>
    </w:p>
    <w:p w:rsidR="00E7690B" w:rsidRPr="00E7690B" w:rsidRDefault="00E7690B" w:rsidP="00E7690B">
      <w:pPr>
        <w:pStyle w:val="Textnumbered"/>
        <w:numPr>
          <w:ilvl w:val="0"/>
          <w:numId w:val="33"/>
        </w:numPr>
      </w:pPr>
      <w:r w:rsidRPr="00E7690B">
        <w:t>‘I have packed the torch,’ said Jeff.</w:t>
      </w:r>
      <w:r>
        <w:br/>
      </w:r>
      <w:r w:rsidRPr="00E7690B">
        <w:t xml:space="preserve">Jeff told me that </w:t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t xml:space="preserve"> .</w:t>
      </w:r>
    </w:p>
    <w:p w:rsidR="00E7690B" w:rsidRPr="00E7690B" w:rsidRDefault="00E7690B" w:rsidP="00E7690B">
      <w:pPr>
        <w:pStyle w:val="Textnumbered"/>
        <w:numPr>
          <w:ilvl w:val="0"/>
          <w:numId w:val="33"/>
        </w:numPr>
      </w:pPr>
      <w:r w:rsidRPr="00E7690B">
        <w:t>‘I can’t go to sleep because of the heavy rain,’ said Jake.</w:t>
      </w:r>
      <w:r>
        <w:br/>
      </w:r>
      <w:r w:rsidRPr="00E7690B">
        <w:t xml:space="preserve">Jake explained to me that </w:t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t xml:space="preserve"> .</w:t>
      </w:r>
    </w:p>
    <w:p w:rsidR="00E7690B" w:rsidRPr="00E7690B" w:rsidRDefault="00E7690B" w:rsidP="00E7690B">
      <w:pPr>
        <w:pStyle w:val="Textnumbered"/>
        <w:numPr>
          <w:ilvl w:val="0"/>
          <w:numId w:val="33"/>
        </w:numPr>
      </w:pPr>
      <w:r w:rsidRPr="00E7690B">
        <w:t>‘Have you heard a strange noise outside?’ asked Kate.</w:t>
      </w:r>
      <w:r>
        <w:br/>
      </w:r>
      <w:r w:rsidRPr="00E7690B">
        <w:t xml:space="preserve">Kate asked </w:t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t xml:space="preserve"> .</w:t>
      </w:r>
    </w:p>
    <w:p w:rsidR="00E7690B" w:rsidRPr="00E7690B" w:rsidRDefault="00E7690B" w:rsidP="00E7690B">
      <w:pPr>
        <w:pStyle w:val="Textnumbered"/>
        <w:numPr>
          <w:ilvl w:val="0"/>
          <w:numId w:val="33"/>
        </w:numPr>
      </w:pPr>
      <w:r w:rsidRPr="00E7690B">
        <w:t>‘I’m really frightened of dogs,’ said Ellen.</w:t>
      </w:r>
      <w:r>
        <w:br/>
      </w:r>
      <w:r w:rsidRPr="00E7690B">
        <w:t xml:space="preserve">Ellen said that </w:t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t xml:space="preserve"> .</w:t>
      </w:r>
    </w:p>
    <w:p w:rsidR="00E7690B" w:rsidRDefault="00E7690B" w:rsidP="00E7690B">
      <w:pPr>
        <w:pStyle w:val="Textnumbered"/>
        <w:numPr>
          <w:ilvl w:val="0"/>
          <w:numId w:val="33"/>
        </w:numPr>
      </w:pPr>
      <w:r w:rsidRPr="00E7690B">
        <w:t>‘Don’t leave the tent at night,’ said Jacob.</w:t>
      </w:r>
      <w:r>
        <w:br/>
      </w:r>
      <w:r w:rsidRPr="00E7690B">
        <w:t xml:space="preserve">Jacob told us </w:t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rPr>
          <w:u w:val="single"/>
        </w:rPr>
        <w:tab/>
      </w:r>
      <w:r w:rsidRPr="00E7690B">
        <w:t xml:space="preserve"> .</w:t>
      </w:r>
    </w:p>
    <w:p w:rsidR="00E7690B" w:rsidRPr="00E7690B" w:rsidRDefault="00E7690B" w:rsidP="00E7690B">
      <w:pPr>
        <w:pStyle w:val="Mark"/>
      </w:pPr>
      <w:r w:rsidRPr="00E7690B">
        <w:t>Mark: ___ / 10</w:t>
      </w:r>
    </w:p>
    <w:p w:rsidR="00E7690B" w:rsidRPr="00E7690B" w:rsidRDefault="00E7690B" w:rsidP="00E7690B">
      <w:pPr>
        <w:pStyle w:val="Rubric"/>
      </w:pPr>
      <w:r w:rsidRPr="00E7690B">
        <w:t>Complete the reported questions and commands.</w:t>
      </w:r>
    </w:p>
    <w:p w:rsidR="00E7690B" w:rsidRPr="00E7690B" w:rsidRDefault="00E7690B" w:rsidP="00E7690B">
      <w:pPr>
        <w:pStyle w:val="Textnumbered"/>
        <w:numPr>
          <w:ilvl w:val="0"/>
          <w:numId w:val="34"/>
        </w:numPr>
      </w:pPr>
      <w:r w:rsidRPr="00E7690B">
        <w:t>‘Can you smell something burning?’ asked Rose.</w:t>
      </w:r>
      <w:r>
        <w:br/>
      </w:r>
      <w:r w:rsidRPr="00E7690B">
        <w:t xml:space="preserve">Rose asked Tom </w:t>
      </w:r>
      <w:r w:rsidRPr="00E7690B">
        <w:rPr>
          <w:iCs/>
        </w:rPr>
        <w:t>____________</w:t>
      </w:r>
      <w:r w:rsidRPr="00E7690B">
        <w:t xml:space="preserve"> he </w:t>
      </w:r>
      <w:r w:rsidRPr="00E7690B">
        <w:rPr>
          <w:iCs/>
        </w:rPr>
        <w:t>____________</w:t>
      </w:r>
      <w:r w:rsidR="005A375E">
        <w:t xml:space="preserve"> </w:t>
      </w:r>
      <w:r w:rsidRPr="00E7690B">
        <w:t>smell something burning.</w:t>
      </w:r>
    </w:p>
    <w:p w:rsidR="00E7690B" w:rsidRPr="00E7690B" w:rsidRDefault="00E7690B" w:rsidP="00E7690B">
      <w:pPr>
        <w:pStyle w:val="Textnumbered"/>
      </w:pPr>
      <w:r w:rsidRPr="00E7690B">
        <w:t>‘Don’t forget to call me,’ said Jennifer.</w:t>
      </w:r>
      <w:r>
        <w:br/>
      </w:r>
      <w:r w:rsidRPr="00E7690B">
        <w:t xml:space="preserve">Jennifer told Adam </w:t>
      </w:r>
      <w:r w:rsidRPr="00E7690B">
        <w:rPr>
          <w:iCs/>
        </w:rPr>
        <w:t>____________</w:t>
      </w:r>
      <w:r w:rsidRPr="00E7690B">
        <w:t xml:space="preserve"> to call </w:t>
      </w:r>
      <w:r w:rsidRPr="00E7690B">
        <w:rPr>
          <w:iCs/>
        </w:rPr>
        <w:t>___________</w:t>
      </w:r>
      <w:proofErr w:type="gramStart"/>
      <w:r w:rsidRPr="00E7690B">
        <w:rPr>
          <w:iCs/>
        </w:rPr>
        <w:t xml:space="preserve">_ </w:t>
      </w:r>
      <w:r w:rsidRPr="00E7690B">
        <w:t>.</w:t>
      </w:r>
      <w:proofErr w:type="gramEnd"/>
    </w:p>
    <w:p w:rsidR="00E7690B" w:rsidRPr="00E7690B" w:rsidRDefault="00E7690B" w:rsidP="00E7690B">
      <w:pPr>
        <w:pStyle w:val="Textnumbered"/>
      </w:pPr>
      <w:r w:rsidRPr="00E7690B">
        <w:t>‘How are you going to prepare raw fish?’ asked Linda.</w:t>
      </w:r>
      <w:r>
        <w:br/>
      </w:r>
      <w:r w:rsidRPr="00E7690B">
        <w:t xml:space="preserve">Linda asked Derek </w:t>
      </w:r>
      <w:r w:rsidRPr="00E7690B">
        <w:rPr>
          <w:iCs/>
        </w:rPr>
        <w:t>____________</w:t>
      </w:r>
      <w:r w:rsidRPr="00E7690B">
        <w:t xml:space="preserve"> he </w:t>
      </w:r>
      <w:r w:rsidRPr="00E7690B">
        <w:rPr>
          <w:iCs/>
        </w:rPr>
        <w:t>____________</w:t>
      </w:r>
      <w:r w:rsidRPr="00E7690B">
        <w:t xml:space="preserve"> to prepare raw fish.</w:t>
      </w:r>
    </w:p>
    <w:p w:rsidR="00E7690B" w:rsidRPr="00E7690B" w:rsidRDefault="00E7690B" w:rsidP="00E7690B">
      <w:pPr>
        <w:pStyle w:val="Textnumbered"/>
      </w:pPr>
      <w:r w:rsidRPr="00E7690B">
        <w:t>‘</w:t>
      </w:r>
      <w:r w:rsidRPr="00E7690B">
        <w:rPr>
          <w:lang w:val="en-US"/>
        </w:rPr>
        <w:t>Don’t be late for the concert this evening</w:t>
      </w:r>
      <w:r w:rsidRPr="00E7690B">
        <w:t>,’ said Vera.</w:t>
      </w:r>
      <w:r>
        <w:br/>
      </w:r>
      <w:r w:rsidRPr="00E7690B">
        <w:t xml:space="preserve">Vera told Harry </w:t>
      </w:r>
      <w:r w:rsidRPr="00E7690B">
        <w:rPr>
          <w:iCs/>
        </w:rPr>
        <w:t>____________</w:t>
      </w:r>
      <w:r w:rsidRPr="00E7690B">
        <w:t xml:space="preserve"> </w:t>
      </w:r>
      <w:r w:rsidR="008D660F">
        <w:t xml:space="preserve">late </w:t>
      </w:r>
      <w:bookmarkStart w:id="0" w:name="_GoBack"/>
      <w:bookmarkEnd w:id="0"/>
      <w:r w:rsidRPr="00E7690B">
        <w:t xml:space="preserve">for the concert </w:t>
      </w:r>
      <w:r w:rsidRPr="00E7690B">
        <w:rPr>
          <w:iCs/>
        </w:rPr>
        <w:t>____________</w:t>
      </w:r>
      <w:r w:rsidRPr="00E7690B">
        <w:t xml:space="preserve"> evening.</w:t>
      </w:r>
    </w:p>
    <w:p w:rsidR="00E7690B" w:rsidRPr="00E7690B" w:rsidRDefault="00E7690B" w:rsidP="00E7690B">
      <w:pPr>
        <w:pStyle w:val="Textnumbered"/>
      </w:pPr>
      <w:r w:rsidRPr="00E7690B">
        <w:t>‘Have you been to the rehearsal?’ asked Pamela.</w:t>
      </w:r>
      <w:r>
        <w:br/>
      </w:r>
      <w:r w:rsidRPr="00E7690B">
        <w:t xml:space="preserve">Pamela asked Ryan </w:t>
      </w:r>
      <w:r w:rsidRPr="00E7690B">
        <w:rPr>
          <w:iCs/>
        </w:rPr>
        <w:t>____________</w:t>
      </w:r>
      <w:r w:rsidRPr="00E7690B">
        <w:t xml:space="preserve"> he </w:t>
      </w:r>
      <w:r w:rsidRPr="00E7690B">
        <w:rPr>
          <w:iCs/>
        </w:rPr>
        <w:t>____________</w:t>
      </w:r>
      <w:r w:rsidRPr="00E7690B">
        <w:t xml:space="preserve"> to the rehearsal.</w:t>
      </w:r>
    </w:p>
    <w:p w:rsidR="00E7690B" w:rsidRPr="00E7690B" w:rsidRDefault="00E7690B" w:rsidP="00E7690B">
      <w:pPr>
        <w:pStyle w:val="Textnumbered"/>
      </w:pPr>
      <w:r w:rsidRPr="00E7690B">
        <w:t>‘Are you available now?’ asked Nick.</w:t>
      </w:r>
      <w:r>
        <w:br/>
      </w:r>
      <w:r w:rsidRPr="00E7690B">
        <w:t xml:space="preserve">Nick asked Dennis </w:t>
      </w:r>
      <w:r w:rsidRPr="00E7690B">
        <w:rPr>
          <w:iCs/>
        </w:rPr>
        <w:t>____________</w:t>
      </w:r>
      <w:r w:rsidRPr="00E7690B">
        <w:t xml:space="preserve"> he </w:t>
      </w:r>
      <w:r w:rsidRPr="00E7690B">
        <w:rPr>
          <w:iCs/>
        </w:rPr>
        <w:t>____________</w:t>
      </w:r>
      <w:r w:rsidR="005A375E">
        <w:t xml:space="preserve"> then</w:t>
      </w:r>
      <w:r w:rsidRPr="00E7690B">
        <w:t>.</w:t>
      </w:r>
    </w:p>
    <w:p w:rsidR="00E7690B" w:rsidRPr="00E7690B" w:rsidRDefault="00E7690B" w:rsidP="00E7690B">
      <w:pPr>
        <w:pStyle w:val="Mark"/>
      </w:pPr>
      <w:r w:rsidRPr="00E7690B">
        <w:t>Mark: ___ / 6</w:t>
      </w:r>
    </w:p>
    <w:p w:rsidR="00E7690B" w:rsidRDefault="00E7690B" w:rsidP="0048448C">
      <w:pPr>
        <w:pStyle w:val="Text"/>
      </w:pPr>
      <w:r>
        <w:br w:type="page"/>
      </w:r>
    </w:p>
    <w:p w:rsidR="00E7690B" w:rsidRPr="00E7690B" w:rsidRDefault="00E7690B" w:rsidP="00E7690B">
      <w:pPr>
        <w:pStyle w:val="Rubric"/>
      </w:pPr>
      <w:r w:rsidRPr="00E7690B">
        <w:lastRenderedPageBreak/>
        <w:t>Write the reported questions and commands. Use the names in brackets.</w:t>
      </w:r>
    </w:p>
    <w:p w:rsidR="00E7690B" w:rsidRDefault="00E7690B" w:rsidP="00E7690B">
      <w:pPr>
        <w:pStyle w:val="Textnumbered"/>
        <w:numPr>
          <w:ilvl w:val="0"/>
          <w:numId w:val="35"/>
        </w:numPr>
      </w:pPr>
      <w:r w:rsidRPr="00E7690B">
        <w:t>Have you got</w:t>
      </w:r>
      <w:r w:rsidR="005A375E">
        <w:t xml:space="preserve"> the glasses? (My brother / me)</w:t>
      </w:r>
      <w:r>
        <w:br/>
      </w:r>
      <w:r w:rsidRPr="00E7690B">
        <w:t>________________________________________________________________________</w:t>
      </w:r>
    </w:p>
    <w:p w:rsidR="00E7690B" w:rsidRDefault="00E7690B" w:rsidP="00E7690B">
      <w:pPr>
        <w:pStyle w:val="Textnumbered"/>
      </w:pPr>
      <w:r w:rsidRPr="00E7690B">
        <w:t>Pack the map! (Carol / me)</w:t>
      </w:r>
      <w:r>
        <w:br/>
      </w:r>
      <w:r w:rsidRPr="00E7690B">
        <w:t>________________________________________________________________________</w:t>
      </w:r>
    </w:p>
    <w:p w:rsidR="00E7690B" w:rsidRDefault="00E7690B" w:rsidP="00E7690B">
      <w:pPr>
        <w:pStyle w:val="Textnumbered"/>
      </w:pPr>
      <w:r w:rsidRPr="00E7690B">
        <w:t>Don’t speak because you’ll frighten the animal. (The guide / us)</w:t>
      </w:r>
      <w:r>
        <w:br/>
      </w:r>
      <w:r w:rsidRPr="00E7690B">
        <w:t>________________________________________________________________________</w:t>
      </w:r>
    </w:p>
    <w:p w:rsidR="00E7690B" w:rsidRDefault="00E7690B" w:rsidP="00E7690B">
      <w:pPr>
        <w:pStyle w:val="Textnumbered"/>
      </w:pPr>
      <w:r w:rsidRPr="00E7690B">
        <w:t xml:space="preserve">How does </w:t>
      </w:r>
      <w:r w:rsidR="005A375E">
        <w:t>the ice cream</w:t>
      </w:r>
      <w:r w:rsidRPr="00E7690B">
        <w:t xml:space="preserve"> taste? (Erica / Ron)</w:t>
      </w:r>
      <w:r>
        <w:br/>
      </w:r>
      <w:r w:rsidRPr="00E7690B">
        <w:t>________________________________________________________________________</w:t>
      </w:r>
    </w:p>
    <w:p w:rsidR="00E7690B" w:rsidRPr="00E7690B" w:rsidRDefault="00E7690B" w:rsidP="00E7690B">
      <w:pPr>
        <w:pStyle w:val="Mark"/>
      </w:pPr>
      <w:r w:rsidRPr="00E7690B">
        <w:t>Mark: ___ / 8</w:t>
      </w:r>
    </w:p>
    <w:p w:rsidR="00932BAF" w:rsidRPr="00F5009D" w:rsidRDefault="00E7690B" w:rsidP="00E7690B">
      <w:pPr>
        <w:pStyle w:val="Mark"/>
      </w:pPr>
      <w:r w:rsidRPr="00E7690B">
        <w:t>TOTAL MARKS: ___ / 60</w:t>
      </w:r>
    </w:p>
    <w:sectPr w:rsidR="00932BAF" w:rsidRPr="00F5009D" w:rsidSect="00FB37F8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0B" w:rsidRDefault="00E7690B">
      <w:r>
        <w:separator/>
      </w:r>
    </w:p>
    <w:p w:rsidR="00E7690B" w:rsidRDefault="00E7690B"/>
  </w:endnote>
  <w:endnote w:type="continuationSeparator" w:id="0">
    <w:p w:rsidR="00E7690B" w:rsidRDefault="00E7690B">
      <w:r>
        <w:continuationSeparator/>
      </w:r>
    </w:p>
    <w:p w:rsidR="00E7690B" w:rsidRDefault="00E76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B37F8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8D660F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FB37F8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129C24B6" wp14:editId="0B39219A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0B" w:rsidRDefault="00E7690B">
      <w:r>
        <w:separator/>
      </w:r>
    </w:p>
    <w:p w:rsidR="00E7690B" w:rsidRDefault="00E7690B"/>
  </w:footnote>
  <w:footnote w:type="continuationSeparator" w:id="0">
    <w:p w:rsidR="00E7690B" w:rsidRDefault="00E7690B">
      <w:r>
        <w:continuationSeparator/>
      </w:r>
    </w:p>
    <w:p w:rsidR="00E7690B" w:rsidRDefault="00E769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3F5A21BB"/>
    <w:multiLevelType w:val="hybridMultilevel"/>
    <w:tmpl w:val="AFC219EC"/>
    <w:lvl w:ilvl="0" w:tplc="A29CADB6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64527336"/>
    <w:multiLevelType w:val="hybridMultilevel"/>
    <w:tmpl w:val="BD2CC566"/>
    <w:lvl w:ilvl="0" w:tplc="BDC6D68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0B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9607B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8448C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A375E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47B94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D660F"/>
    <w:rsid w:val="008F168A"/>
    <w:rsid w:val="008F23C5"/>
    <w:rsid w:val="008F5DD2"/>
    <w:rsid w:val="00917F87"/>
    <w:rsid w:val="00932BAF"/>
    <w:rsid w:val="009608BA"/>
    <w:rsid w:val="00971764"/>
    <w:rsid w:val="0097433F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24F58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2137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7690B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37F8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B3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B3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B3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B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D922E-1980-4D67-B6AB-DF22C5D2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6</TotalTime>
  <Pages>4</Pages>
  <Words>746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4</cp:revision>
  <cp:lastPrinted>2012-06-01T14:55:00Z</cp:lastPrinted>
  <dcterms:created xsi:type="dcterms:W3CDTF">2013-05-13T13:12:00Z</dcterms:created>
  <dcterms:modified xsi:type="dcterms:W3CDTF">2013-05-14T07:56:00Z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