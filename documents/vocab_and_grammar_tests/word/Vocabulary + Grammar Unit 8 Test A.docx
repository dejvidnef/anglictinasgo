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8A" w:rsidRDefault="008F258A" w:rsidP="008F258A">
      <w:pPr>
        <w:pStyle w:val="AHead"/>
      </w:pPr>
      <w:r>
        <w:t>Vocabulary and Grammar Test Unit 8 Test A</w:t>
      </w:r>
    </w:p>
    <w:p w:rsidR="008F258A" w:rsidRPr="008F258A" w:rsidRDefault="008F258A" w:rsidP="007C704D">
      <w:pPr>
        <w:pStyle w:val="Nameline"/>
      </w:pPr>
      <w:r w:rsidRPr="008F258A">
        <w:t>Name: ___________________________________________</w:t>
      </w:r>
    </w:p>
    <w:p w:rsidR="008F258A" w:rsidRPr="008F258A" w:rsidRDefault="008F258A" w:rsidP="007C704D">
      <w:pPr>
        <w:pStyle w:val="Bhead"/>
      </w:pPr>
      <w:r w:rsidRPr="008F258A">
        <w:t>Vocabulary</w:t>
      </w:r>
    </w:p>
    <w:p w:rsidR="008F258A" w:rsidRPr="008F258A" w:rsidRDefault="008F258A" w:rsidP="007C704D">
      <w:pPr>
        <w:pStyle w:val="Rubric"/>
      </w:pPr>
      <w:r w:rsidRPr="008F258A">
        <w:t>Match the adjectives below to the job descriptions (1</w:t>
      </w:r>
      <w:r w:rsidR="007C704D">
        <w:t>–</w:t>
      </w:r>
      <w:r w:rsidRPr="008F258A">
        <w:t>8).</w:t>
      </w:r>
    </w:p>
    <w:p w:rsidR="008F258A" w:rsidRPr="008F258A" w:rsidRDefault="008F258A" w:rsidP="007C704D">
      <w:pPr>
        <w:pStyle w:val="Wordpool"/>
      </w:pPr>
      <w:r w:rsidRPr="008F258A">
        <w:t>challenging     stressful     repetitive     highly-skilled     varied     dead-end     glamorous    worthwhile</w:t>
      </w:r>
    </w:p>
    <w:p w:rsidR="008F258A" w:rsidRPr="008F258A" w:rsidRDefault="008F258A" w:rsidP="007C704D">
      <w:pPr>
        <w:pStyle w:val="Textnumbered"/>
      </w:pPr>
      <w:r w:rsidRPr="007C704D">
        <w:rPr>
          <w:b/>
        </w:rPr>
        <w:t>Senior Engineering Consultant:</w:t>
      </w:r>
      <w:r w:rsidRPr="008F258A">
        <w:t xml:space="preserve"> requires qualifications in civil engineering and training in bridge construction. </w:t>
      </w:r>
      <w:r w:rsidRPr="008F258A">
        <w:rPr>
          <w:iCs/>
        </w:rPr>
        <w:t>____________</w:t>
      </w:r>
    </w:p>
    <w:p w:rsidR="008F258A" w:rsidRPr="008F258A" w:rsidRDefault="008F258A" w:rsidP="007C704D">
      <w:pPr>
        <w:pStyle w:val="Textnumbered"/>
      </w:pPr>
      <w:r w:rsidRPr="007C704D">
        <w:rPr>
          <w:b/>
        </w:rPr>
        <w:t xml:space="preserve">Burger </w:t>
      </w:r>
      <w:r w:rsidR="007C704D">
        <w:rPr>
          <w:b/>
        </w:rPr>
        <w:t>Sales Assistant</w:t>
      </w:r>
      <w:r w:rsidRPr="007C704D">
        <w:rPr>
          <w:b/>
        </w:rPr>
        <w:t>:</w:t>
      </w:r>
      <w:r w:rsidRPr="008F258A">
        <w:t xml:space="preserve"> regular hours, no qualifications required, no promotion prospects. </w:t>
      </w:r>
      <w:r w:rsidRPr="008F258A">
        <w:rPr>
          <w:iCs/>
        </w:rPr>
        <w:t>____________</w:t>
      </w:r>
    </w:p>
    <w:p w:rsidR="008F258A" w:rsidRPr="008F258A" w:rsidRDefault="008F258A" w:rsidP="007C704D">
      <w:pPr>
        <w:pStyle w:val="Textnumbered"/>
      </w:pPr>
      <w:r w:rsidRPr="007C704D">
        <w:rPr>
          <w:b/>
        </w:rPr>
        <w:t>Celebrity Personal Assistant:</w:t>
      </w:r>
      <w:r w:rsidRPr="008F258A">
        <w:t xml:space="preserve"> required to live in Hollywood and travel the world with major film star. </w:t>
      </w:r>
      <w:r w:rsidRPr="008F258A">
        <w:rPr>
          <w:iCs/>
        </w:rPr>
        <w:t>____________</w:t>
      </w:r>
    </w:p>
    <w:p w:rsidR="008F258A" w:rsidRPr="008F258A" w:rsidRDefault="008F258A" w:rsidP="007C704D">
      <w:pPr>
        <w:pStyle w:val="Textnumbered"/>
      </w:pPr>
      <w:r w:rsidRPr="007C704D">
        <w:rPr>
          <w:b/>
        </w:rPr>
        <w:t>Oil Company Managing Director:</w:t>
      </w:r>
      <w:r w:rsidRPr="008F258A">
        <w:t xml:space="preserve"> top job for ambitious professional who wants to manage major international company</w:t>
      </w:r>
      <w:r w:rsidR="00095464">
        <w:t xml:space="preserve"> and really test themselves</w:t>
      </w:r>
      <w:r w:rsidRPr="008F258A">
        <w:t xml:space="preserve">. </w:t>
      </w:r>
      <w:r w:rsidRPr="008F258A">
        <w:rPr>
          <w:iCs/>
        </w:rPr>
        <w:t>____________</w:t>
      </w:r>
    </w:p>
    <w:p w:rsidR="008F258A" w:rsidRPr="008F258A" w:rsidRDefault="008F258A" w:rsidP="007C704D">
      <w:pPr>
        <w:pStyle w:val="Textnumbered"/>
      </w:pPr>
      <w:r w:rsidRPr="007C704D">
        <w:rPr>
          <w:b/>
        </w:rPr>
        <w:t xml:space="preserve">Machine </w:t>
      </w:r>
      <w:r w:rsidR="009F782B">
        <w:rPr>
          <w:b/>
        </w:rPr>
        <w:t>O</w:t>
      </w:r>
      <w:r w:rsidRPr="007C704D">
        <w:rPr>
          <w:b/>
        </w:rPr>
        <w:t>perator:</w:t>
      </w:r>
      <w:r w:rsidRPr="008F258A">
        <w:t xml:space="preserve"> required to operate machinery that puts tops on bottles every day. </w:t>
      </w:r>
      <w:r w:rsidRPr="008F258A">
        <w:rPr>
          <w:iCs/>
        </w:rPr>
        <w:t>____________</w:t>
      </w:r>
    </w:p>
    <w:p w:rsidR="008F258A" w:rsidRPr="008F258A" w:rsidRDefault="008F258A" w:rsidP="007C704D">
      <w:pPr>
        <w:pStyle w:val="Textnumbered"/>
      </w:pPr>
      <w:r w:rsidRPr="007C704D">
        <w:rPr>
          <w:b/>
        </w:rPr>
        <w:t xml:space="preserve">Aid </w:t>
      </w:r>
      <w:r w:rsidR="009F782B">
        <w:rPr>
          <w:b/>
        </w:rPr>
        <w:t>W</w:t>
      </w:r>
      <w:r w:rsidRPr="007C704D">
        <w:rPr>
          <w:b/>
        </w:rPr>
        <w:t>orker:</w:t>
      </w:r>
      <w:r w:rsidRPr="008F258A">
        <w:t xml:space="preserve"> volunteers required to help orphaned children in Bangladesh – make a difference to people’s lives!</w:t>
      </w:r>
      <w:r w:rsidRPr="008F258A">
        <w:rPr>
          <w:iCs/>
        </w:rPr>
        <w:t xml:space="preserve"> ____________</w:t>
      </w:r>
    </w:p>
    <w:p w:rsidR="008F258A" w:rsidRPr="008F258A" w:rsidRDefault="008F258A" w:rsidP="007C704D">
      <w:pPr>
        <w:pStyle w:val="Textnumbered"/>
      </w:pPr>
      <w:r w:rsidRPr="007C704D">
        <w:rPr>
          <w:b/>
        </w:rPr>
        <w:t>Firefighter:</w:t>
      </w:r>
      <w:r w:rsidRPr="008F258A">
        <w:t xml:space="preserve"> join our team</w:t>
      </w:r>
      <w:r w:rsidR="002E6829">
        <w:t xml:space="preserve"> who</w:t>
      </w:r>
      <w:r w:rsidRPr="008F258A">
        <w:t xml:space="preserve"> </w:t>
      </w:r>
      <w:r w:rsidR="002E6829">
        <w:t>attend emergencies and help carry out rescues. You need to be fit and healthy to deal with some of the dangerous aspects of this occupation</w:t>
      </w:r>
      <w:r w:rsidRPr="008F258A">
        <w:t xml:space="preserve">. </w:t>
      </w:r>
      <w:r w:rsidRPr="008F258A">
        <w:rPr>
          <w:iCs/>
        </w:rPr>
        <w:t>____________</w:t>
      </w:r>
    </w:p>
    <w:p w:rsidR="008F258A" w:rsidRPr="008F258A" w:rsidRDefault="008F258A" w:rsidP="007C704D">
      <w:pPr>
        <w:pStyle w:val="Textnumbered"/>
      </w:pPr>
      <w:r w:rsidRPr="007C704D">
        <w:rPr>
          <w:b/>
        </w:rPr>
        <w:t>Zookeeper:</w:t>
      </w:r>
      <w:r w:rsidRPr="008F258A">
        <w:t xml:space="preserve"> required to feed animals, advise visitors, work in ticket office, etc. – a hundred different jobs in one!</w:t>
      </w:r>
      <w:r w:rsidRPr="008F258A">
        <w:rPr>
          <w:iCs/>
        </w:rPr>
        <w:t xml:space="preserve"> ____________</w:t>
      </w:r>
    </w:p>
    <w:p w:rsidR="008F258A" w:rsidRPr="008F258A" w:rsidRDefault="008F258A" w:rsidP="007C704D">
      <w:pPr>
        <w:pStyle w:val="Mark"/>
      </w:pPr>
      <w:r w:rsidRPr="008F258A">
        <w:t>Mark: ___ / 8</w:t>
      </w:r>
    </w:p>
    <w:p w:rsidR="008F258A" w:rsidRPr="008F258A" w:rsidRDefault="008F258A" w:rsidP="007C704D">
      <w:pPr>
        <w:pStyle w:val="Rubric"/>
      </w:pPr>
      <w:r w:rsidRPr="008F258A">
        <w:t>Circle the correct word</w:t>
      </w:r>
      <w:r w:rsidR="003E3A5F">
        <w:t>s</w:t>
      </w:r>
      <w:r w:rsidRPr="008F258A">
        <w:t xml:space="preserve"> in the idiomatic phrases (1</w:t>
      </w:r>
      <w:r w:rsidR="007C704D">
        <w:t>–</w:t>
      </w:r>
      <w:r w:rsidRPr="008F258A">
        <w:t>6). Then match phrases 1</w:t>
      </w:r>
      <w:r w:rsidR="007C704D">
        <w:t>–</w:t>
      </w:r>
      <w:r w:rsidRPr="008F258A">
        <w:t>6 to the phrases (A</w:t>
      </w:r>
      <w:r w:rsidR="007C704D">
        <w:t>–</w:t>
      </w:r>
      <w:r w:rsidRPr="008F258A">
        <w:t xml:space="preserve">F) with a similar meaning. 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827"/>
        <w:gridCol w:w="426"/>
        <w:gridCol w:w="5209"/>
      </w:tblGrid>
      <w:tr w:rsidR="007C704D" w:rsidRPr="007C704D" w:rsidTr="007C704D">
        <w:tc>
          <w:tcPr>
            <w:tcW w:w="425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1</w:t>
            </w:r>
          </w:p>
        </w:tc>
        <w:tc>
          <w:tcPr>
            <w:tcW w:w="3827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 xml:space="preserve">I had a lot on my </w:t>
            </w:r>
            <w:r w:rsidRPr="007C704D">
              <w:rPr>
                <w:b/>
              </w:rPr>
              <w:t>dish</w:t>
            </w:r>
            <w:r w:rsidRPr="007C704D">
              <w:t xml:space="preserve"> / </w:t>
            </w:r>
            <w:r w:rsidRPr="007C704D">
              <w:rPr>
                <w:b/>
              </w:rPr>
              <w:t>plate</w:t>
            </w:r>
            <w:r w:rsidRPr="007C704D">
              <w:t>.</w:t>
            </w:r>
          </w:p>
        </w:tc>
        <w:tc>
          <w:tcPr>
            <w:tcW w:w="426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A</w:t>
            </w:r>
          </w:p>
        </w:tc>
        <w:tc>
          <w:tcPr>
            <w:tcW w:w="5209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I taught the new employee what to do.</w:t>
            </w:r>
          </w:p>
        </w:tc>
      </w:tr>
      <w:tr w:rsidR="007C704D" w:rsidRPr="007C704D" w:rsidTr="007C704D">
        <w:tc>
          <w:tcPr>
            <w:tcW w:w="425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2</w:t>
            </w:r>
          </w:p>
        </w:tc>
        <w:tc>
          <w:tcPr>
            <w:tcW w:w="3827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 xml:space="preserve">I put my </w:t>
            </w:r>
            <w:r w:rsidRPr="007C704D">
              <w:rPr>
                <w:b/>
              </w:rPr>
              <w:t>feet</w:t>
            </w:r>
            <w:r w:rsidRPr="007C704D">
              <w:t xml:space="preserve"> / </w:t>
            </w:r>
            <w:r w:rsidRPr="007C704D">
              <w:rPr>
                <w:b/>
              </w:rPr>
              <w:t>legs</w:t>
            </w:r>
            <w:r w:rsidRPr="007C704D">
              <w:t xml:space="preserve"> up.</w:t>
            </w:r>
          </w:p>
        </w:tc>
        <w:tc>
          <w:tcPr>
            <w:tcW w:w="426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B</w:t>
            </w:r>
          </w:p>
        </w:tc>
        <w:tc>
          <w:tcPr>
            <w:tcW w:w="5209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I was really busy.</w:t>
            </w:r>
          </w:p>
        </w:tc>
      </w:tr>
      <w:tr w:rsidR="007C704D" w:rsidRPr="007C704D" w:rsidTr="007C704D">
        <w:tc>
          <w:tcPr>
            <w:tcW w:w="425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3</w:t>
            </w:r>
          </w:p>
        </w:tc>
        <w:tc>
          <w:tcPr>
            <w:tcW w:w="3827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 xml:space="preserve">I started the ball </w:t>
            </w:r>
            <w:r w:rsidRPr="007C704D">
              <w:rPr>
                <w:b/>
              </w:rPr>
              <w:t>rolling</w:t>
            </w:r>
            <w:r w:rsidRPr="007C704D">
              <w:t xml:space="preserve"> / </w:t>
            </w:r>
            <w:r w:rsidRPr="007C704D">
              <w:rPr>
                <w:b/>
              </w:rPr>
              <w:t>falling</w:t>
            </w:r>
            <w:r w:rsidRPr="007C704D">
              <w:t>.</w:t>
            </w:r>
          </w:p>
        </w:tc>
        <w:tc>
          <w:tcPr>
            <w:tcW w:w="426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C</w:t>
            </w:r>
          </w:p>
        </w:tc>
        <w:tc>
          <w:tcPr>
            <w:tcW w:w="5209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 xml:space="preserve">I had to start working immediately. </w:t>
            </w:r>
          </w:p>
        </w:tc>
      </w:tr>
      <w:tr w:rsidR="007C704D" w:rsidRPr="007C704D" w:rsidTr="007C704D">
        <w:tc>
          <w:tcPr>
            <w:tcW w:w="425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4</w:t>
            </w:r>
          </w:p>
        </w:tc>
        <w:tc>
          <w:tcPr>
            <w:tcW w:w="3827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 xml:space="preserve">I showed him the </w:t>
            </w:r>
            <w:r w:rsidRPr="007C704D">
              <w:rPr>
                <w:b/>
              </w:rPr>
              <w:t>edges</w:t>
            </w:r>
            <w:r w:rsidRPr="007C704D">
              <w:t xml:space="preserve"> / </w:t>
            </w:r>
            <w:r w:rsidRPr="007C704D">
              <w:rPr>
                <w:b/>
              </w:rPr>
              <w:t>ropes</w:t>
            </w:r>
            <w:r w:rsidRPr="007C704D">
              <w:t>.</w:t>
            </w:r>
          </w:p>
        </w:tc>
        <w:tc>
          <w:tcPr>
            <w:tcW w:w="426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D</w:t>
            </w:r>
          </w:p>
        </w:tc>
        <w:tc>
          <w:tcPr>
            <w:tcW w:w="5209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I relaxed.</w:t>
            </w:r>
          </w:p>
        </w:tc>
      </w:tr>
      <w:tr w:rsidR="007C704D" w:rsidRPr="007C704D" w:rsidTr="007C704D">
        <w:tc>
          <w:tcPr>
            <w:tcW w:w="425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5</w:t>
            </w:r>
          </w:p>
        </w:tc>
        <w:tc>
          <w:tcPr>
            <w:tcW w:w="3827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 xml:space="preserve">I </w:t>
            </w:r>
            <w:r w:rsidRPr="007C704D">
              <w:rPr>
                <w:b/>
              </w:rPr>
              <w:t>rose</w:t>
            </w:r>
            <w:r w:rsidRPr="007C704D">
              <w:t xml:space="preserve"> / </w:t>
            </w:r>
            <w:r w:rsidRPr="007C704D">
              <w:rPr>
                <w:b/>
              </w:rPr>
              <w:t>lifted</w:t>
            </w:r>
            <w:r w:rsidRPr="007C704D">
              <w:t xml:space="preserve"> to the challenge.</w:t>
            </w:r>
          </w:p>
        </w:tc>
        <w:tc>
          <w:tcPr>
            <w:tcW w:w="426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E</w:t>
            </w:r>
          </w:p>
        </w:tc>
        <w:tc>
          <w:tcPr>
            <w:tcW w:w="5209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I made the first suggestion in the debate.</w:t>
            </w:r>
          </w:p>
        </w:tc>
      </w:tr>
      <w:tr w:rsidR="007C704D" w:rsidRPr="007C704D" w:rsidTr="007C704D">
        <w:tc>
          <w:tcPr>
            <w:tcW w:w="425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6</w:t>
            </w:r>
          </w:p>
        </w:tc>
        <w:tc>
          <w:tcPr>
            <w:tcW w:w="3827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 xml:space="preserve">I was thrown in at the </w:t>
            </w:r>
            <w:r w:rsidRPr="007C704D">
              <w:rPr>
                <w:b/>
              </w:rPr>
              <w:t>far</w:t>
            </w:r>
            <w:r w:rsidRPr="007C704D">
              <w:t xml:space="preserve"> / </w:t>
            </w:r>
            <w:r w:rsidRPr="007C704D">
              <w:rPr>
                <w:b/>
              </w:rPr>
              <w:t>deep</w:t>
            </w:r>
            <w:r w:rsidRPr="007C704D">
              <w:t xml:space="preserve"> end.</w:t>
            </w:r>
          </w:p>
        </w:tc>
        <w:tc>
          <w:tcPr>
            <w:tcW w:w="426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F</w:t>
            </w:r>
          </w:p>
        </w:tc>
        <w:tc>
          <w:tcPr>
            <w:tcW w:w="5209" w:type="dxa"/>
          </w:tcPr>
          <w:p w:rsidR="007C704D" w:rsidRPr="007C704D" w:rsidRDefault="007C704D" w:rsidP="007C704D">
            <w:pPr>
              <w:pStyle w:val="Tabletext"/>
            </w:pPr>
            <w:r w:rsidRPr="007C704D">
              <w:t>I worked hard and did well in a difficult situation.</w:t>
            </w:r>
          </w:p>
        </w:tc>
      </w:tr>
    </w:tbl>
    <w:p w:rsidR="008F258A" w:rsidRPr="008F258A" w:rsidRDefault="008F258A" w:rsidP="007C704D">
      <w:pPr>
        <w:pStyle w:val="Mark"/>
      </w:pPr>
      <w:r w:rsidRPr="008F258A">
        <w:t>Mark: ___ / 12</w:t>
      </w:r>
    </w:p>
    <w:p w:rsidR="003E3A5F" w:rsidRDefault="003E3A5F" w:rsidP="00A77788">
      <w:pPr>
        <w:pStyle w:val="Text"/>
      </w:pPr>
      <w:r>
        <w:br w:type="page"/>
      </w:r>
    </w:p>
    <w:p w:rsidR="008F258A" w:rsidRPr="008F258A" w:rsidRDefault="008F258A" w:rsidP="003E3A5F">
      <w:pPr>
        <w:pStyle w:val="Rubric"/>
      </w:pPr>
      <w:r w:rsidRPr="008F258A">
        <w:lastRenderedPageBreak/>
        <w:t>Choose the correct word (a</w:t>
      </w:r>
      <w:r w:rsidR="003E3A5F">
        <w:t>–</w:t>
      </w:r>
      <w:r w:rsidRPr="008F258A">
        <w:t>c) to complete the sentences.</w:t>
      </w:r>
    </w:p>
    <w:p w:rsidR="008F258A" w:rsidRPr="008F258A" w:rsidRDefault="008F258A" w:rsidP="003E3A5F">
      <w:pPr>
        <w:pStyle w:val="Facsimile"/>
      </w:pPr>
      <w:r w:rsidRPr="008F258A">
        <w:t xml:space="preserve">My brother came </w:t>
      </w:r>
      <w:r w:rsidRPr="003E3A5F">
        <w:rPr>
          <w:rStyle w:val="SuperscriptChar"/>
        </w:rPr>
        <w:t>1</w:t>
      </w:r>
      <w:r w:rsidRPr="008F258A">
        <w:t xml:space="preserve"> </w:t>
      </w:r>
      <w:r w:rsidRPr="008F258A">
        <w:rPr>
          <w:iCs/>
        </w:rPr>
        <w:t>____________</w:t>
      </w:r>
      <w:r w:rsidRPr="008F258A">
        <w:t xml:space="preserve"> </w:t>
      </w:r>
      <w:r w:rsidRPr="003E3A5F">
        <w:rPr>
          <w:rStyle w:val="SuperscriptChar"/>
        </w:rPr>
        <w:t xml:space="preserve">2 </w:t>
      </w:r>
      <w:r w:rsidRPr="008F258A">
        <w:rPr>
          <w:iCs/>
        </w:rPr>
        <w:t>____________</w:t>
      </w:r>
      <w:r w:rsidRPr="008F258A">
        <w:t xml:space="preserve"> a ‘brilliant’ scheme to make money at school. He </w:t>
      </w:r>
      <w:r w:rsidRPr="003E3A5F">
        <w:rPr>
          <w:rStyle w:val="SuperscriptChar"/>
        </w:rPr>
        <w:t xml:space="preserve">3 </w:t>
      </w:r>
      <w:r w:rsidRPr="008F258A">
        <w:rPr>
          <w:iCs/>
        </w:rPr>
        <w:t>____________</w:t>
      </w:r>
      <w:r w:rsidRPr="008F258A">
        <w:t xml:space="preserve"> a crazy idea to buy sweets and chocolate in a local shop then sell them at a profit to students at his school. I don’t know how he dreamed </w:t>
      </w:r>
      <w:r w:rsidRPr="003E3A5F">
        <w:rPr>
          <w:rStyle w:val="SuperscriptChar"/>
        </w:rPr>
        <w:t xml:space="preserve">4 </w:t>
      </w:r>
      <w:r w:rsidRPr="008F258A">
        <w:rPr>
          <w:iCs/>
        </w:rPr>
        <w:t xml:space="preserve">____________ </w:t>
      </w:r>
      <w:r w:rsidRPr="008F258A">
        <w:t>this idea</w:t>
      </w:r>
      <w:r w:rsidR="002862CF">
        <w:t>,</w:t>
      </w:r>
      <w:r w:rsidRPr="008F258A">
        <w:t xml:space="preserve"> but I thought it was stupid. I tried to </w:t>
      </w:r>
      <w:r w:rsidRPr="003E3A5F">
        <w:rPr>
          <w:rStyle w:val="SuperscriptChar"/>
        </w:rPr>
        <w:t xml:space="preserve">5 </w:t>
      </w:r>
      <w:r w:rsidRPr="008F258A">
        <w:rPr>
          <w:iCs/>
        </w:rPr>
        <w:t>____________</w:t>
      </w:r>
      <w:r w:rsidRPr="008F258A">
        <w:t xml:space="preserve"> his mind, or, at least, make him </w:t>
      </w:r>
      <w:r w:rsidRPr="003E3A5F">
        <w:rPr>
          <w:rStyle w:val="SuperscriptChar"/>
        </w:rPr>
        <w:t xml:space="preserve">6 </w:t>
      </w:r>
      <w:r w:rsidRPr="008F258A">
        <w:rPr>
          <w:iCs/>
        </w:rPr>
        <w:t>____________</w:t>
      </w:r>
      <w:r w:rsidRPr="008F258A">
        <w:t xml:space="preserve"> his decision, but he had </w:t>
      </w:r>
      <w:r w:rsidRPr="003E3A5F">
        <w:rPr>
          <w:rStyle w:val="SuperscriptChar"/>
        </w:rPr>
        <w:t xml:space="preserve">7 </w:t>
      </w:r>
      <w:r w:rsidRPr="008F258A">
        <w:rPr>
          <w:iCs/>
        </w:rPr>
        <w:t xml:space="preserve">____________ </w:t>
      </w:r>
      <w:r w:rsidRPr="008F258A">
        <w:t xml:space="preserve">up his mind to go </w:t>
      </w:r>
      <w:r w:rsidRPr="003E3A5F">
        <w:rPr>
          <w:rStyle w:val="SuperscriptChar"/>
        </w:rPr>
        <w:t xml:space="preserve">8 </w:t>
      </w:r>
      <w:r w:rsidRPr="008F258A">
        <w:rPr>
          <w:iCs/>
        </w:rPr>
        <w:t>____________</w:t>
      </w:r>
      <w:r w:rsidRPr="008F258A">
        <w:t xml:space="preserve"> with the plan. Once he’s </w:t>
      </w:r>
      <w:r w:rsidRPr="003E3A5F">
        <w:rPr>
          <w:rStyle w:val="SuperscriptChar"/>
        </w:rPr>
        <w:t xml:space="preserve">9 </w:t>
      </w:r>
      <w:r w:rsidRPr="008F258A">
        <w:rPr>
          <w:iCs/>
        </w:rPr>
        <w:t>____________</w:t>
      </w:r>
      <w:r w:rsidRPr="008F258A">
        <w:t xml:space="preserve"> a decision, my brother never has </w:t>
      </w:r>
      <w:r w:rsidRPr="003E3A5F">
        <w:rPr>
          <w:rStyle w:val="SuperscriptChar"/>
        </w:rPr>
        <w:t>10</w:t>
      </w:r>
      <w:r w:rsidRPr="008F258A">
        <w:t xml:space="preserve"> </w:t>
      </w:r>
      <w:r w:rsidRPr="008F258A">
        <w:rPr>
          <w:iCs/>
        </w:rPr>
        <w:t>____________</w:t>
      </w:r>
      <w:r w:rsidRPr="008F258A">
        <w:t xml:space="preserve"> thoughts. Of course, the plan failed. He bought lots of expensive sweets but nobody at his school wanted to buy any </w:t>
      </w:r>
      <w:r w:rsidR="00167083">
        <w:t>from</w:t>
      </w:r>
      <w:r w:rsidRPr="008F258A">
        <w:t xml:space="preserve"> him!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up   </w:t>
      </w:r>
      <w:r w:rsidRPr="003E3A5F">
        <w:rPr>
          <w:b/>
        </w:rPr>
        <w:t>b</w:t>
      </w:r>
      <w:r w:rsidRPr="008F258A">
        <w:t xml:space="preserve"> off   </w:t>
      </w:r>
      <w:r w:rsidRPr="003E3A5F">
        <w:rPr>
          <w:b/>
        </w:rPr>
        <w:t>c</w:t>
      </w:r>
      <w:r w:rsidRPr="008F258A">
        <w:t xml:space="preserve"> after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for   </w:t>
      </w:r>
      <w:r w:rsidRPr="003E3A5F">
        <w:rPr>
          <w:b/>
        </w:rPr>
        <w:t>b</w:t>
      </w:r>
      <w:r w:rsidRPr="008F258A">
        <w:t xml:space="preserve"> with   </w:t>
      </w:r>
      <w:r w:rsidRPr="003E3A5F">
        <w:rPr>
          <w:b/>
        </w:rPr>
        <w:t>c</w:t>
      </w:r>
      <w:r w:rsidRPr="008F258A">
        <w:t xml:space="preserve"> over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conceived   </w:t>
      </w:r>
      <w:r w:rsidRPr="003E3A5F">
        <w:rPr>
          <w:b/>
        </w:rPr>
        <w:t>b</w:t>
      </w:r>
      <w:r w:rsidRPr="008F258A">
        <w:t xml:space="preserve"> perceived   </w:t>
      </w:r>
      <w:r w:rsidRPr="003E3A5F">
        <w:rPr>
          <w:b/>
        </w:rPr>
        <w:t>c</w:t>
      </w:r>
      <w:r w:rsidRPr="008F258A">
        <w:t xml:space="preserve"> deceived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for   </w:t>
      </w:r>
      <w:r w:rsidRPr="003E3A5F">
        <w:rPr>
          <w:b/>
        </w:rPr>
        <w:t>b</w:t>
      </w:r>
      <w:r w:rsidRPr="008F258A">
        <w:t xml:space="preserve"> off   </w:t>
      </w:r>
      <w:r w:rsidRPr="003E3A5F">
        <w:rPr>
          <w:b/>
        </w:rPr>
        <w:t>c</w:t>
      </w:r>
      <w:r w:rsidRPr="008F258A">
        <w:t xml:space="preserve"> up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change   </w:t>
      </w:r>
      <w:r w:rsidRPr="003E3A5F">
        <w:rPr>
          <w:b/>
        </w:rPr>
        <w:t>b</w:t>
      </w:r>
      <w:r w:rsidRPr="008F258A">
        <w:t xml:space="preserve"> solve   </w:t>
      </w:r>
      <w:r w:rsidRPr="003E3A5F">
        <w:rPr>
          <w:b/>
        </w:rPr>
        <w:t>c</w:t>
      </w:r>
      <w:r w:rsidRPr="008F258A">
        <w:t xml:space="preserve"> alter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recover   </w:t>
      </w:r>
      <w:r w:rsidRPr="003E3A5F">
        <w:rPr>
          <w:b/>
        </w:rPr>
        <w:t>b</w:t>
      </w:r>
      <w:r w:rsidRPr="008F258A">
        <w:t xml:space="preserve"> reconsider   </w:t>
      </w:r>
      <w:r w:rsidRPr="003E3A5F">
        <w:rPr>
          <w:b/>
        </w:rPr>
        <w:t>c</w:t>
      </w:r>
      <w:r w:rsidRPr="008F258A">
        <w:t xml:space="preserve"> repair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done  </w:t>
      </w:r>
      <w:r w:rsidRPr="003E3A5F">
        <w:rPr>
          <w:b/>
        </w:rPr>
        <w:t xml:space="preserve"> b</w:t>
      </w:r>
      <w:r w:rsidRPr="008F258A">
        <w:t xml:space="preserve"> taken   </w:t>
      </w:r>
      <w:r w:rsidRPr="003E3A5F">
        <w:rPr>
          <w:b/>
        </w:rPr>
        <w:t>c</w:t>
      </w:r>
      <w:r w:rsidRPr="008F258A">
        <w:t xml:space="preserve"> made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over   </w:t>
      </w:r>
      <w:r w:rsidRPr="003E3A5F">
        <w:rPr>
          <w:b/>
        </w:rPr>
        <w:t>b</w:t>
      </w:r>
      <w:r w:rsidRPr="008F258A">
        <w:t xml:space="preserve"> ahead   </w:t>
      </w:r>
      <w:r w:rsidRPr="003E3A5F">
        <w:rPr>
          <w:b/>
        </w:rPr>
        <w:t>c</w:t>
      </w:r>
      <w:r w:rsidRPr="008F258A">
        <w:t xml:space="preserve"> across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made   </w:t>
      </w:r>
      <w:r w:rsidRPr="003E3A5F">
        <w:rPr>
          <w:b/>
        </w:rPr>
        <w:t>b</w:t>
      </w:r>
      <w:r w:rsidRPr="008F258A">
        <w:t xml:space="preserve"> done   </w:t>
      </w:r>
      <w:r w:rsidRPr="003E3A5F">
        <w:rPr>
          <w:b/>
        </w:rPr>
        <w:t>c</w:t>
      </w:r>
      <w:r w:rsidRPr="008F258A">
        <w:t xml:space="preserve"> brought</w:t>
      </w:r>
    </w:p>
    <w:p w:rsidR="008F258A" w:rsidRPr="008F258A" w:rsidRDefault="008F258A" w:rsidP="003E3A5F">
      <w:pPr>
        <w:pStyle w:val="Textnumbered"/>
        <w:numPr>
          <w:ilvl w:val="0"/>
          <w:numId w:val="33"/>
        </w:numPr>
      </w:pPr>
      <w:r w:rsidRPr="003E3A5F">
        <w:rPr>
          <w:b/>
        </w:rPr>
        <w:t>a</w:t>
      </w:r>
      <w:r w:rsidRPr="008F258A">
        <w:t xml:space="preserve"> first   </w:t>
      </w:r>
      <w:r w:rsidRPr="003E3A5F">
        <w:rPr>
          <w:b/>
        </w:rPr>
        <w:t>b</w:t>
      </w:r>
      <w:r w:rsidRPr="008F258A">
        <w:t xml:space="preserve"> second   </w:t>
      </w:r>
      <w:r w:rsidRPr="003E3A5F">
        <w:rPr>
          <w:b/>
        </w:rPr>
        <w:t>c</w:t>
      </w:r>
      <w:r w:rsidRPr="008F258A">
        <w:t xml:space="preserve"> last</w:t>
      </w:r>
    </w:p>
    <w:p w:rsidR="008F258A" w:rsidRPr="008F258A" w:rsidRDefault="008F258A" w:rsidP="003E3A5F">
      <w:pPr>
        <w:pStyle w:val="Mark"/>
      </w:pPr>
      <w:r w:rsidRPr="008F258A">
        <w:t>Mark: ___ / 10</w:t>
      </w:r>
    </w:p>
    <w:p w:rsidR="008F258A" w:rsidRDefault="008F258A" w:rsidP="003E3A5F">
      <w:pPr>
        <w:pStyle w:val="Rubric"/>
      </w:pPr>
      <w:r w:rsidRPr="008F258A">
        <w:t>Match the words (1</w:t>
      </w:r>
      <w:r w:rsidR="003E3A5F">
        <w:t>–</w:t>
      </w:r>
      <w:r w:rsidRPr="008F258A">
        <w:t>6) to the sentences (A</w:t>
      </w:r>
      <w:r w:rsidR="003E3A5F">
        <w:t>–</w:t>
      </w:r>
      <w:r w:rsidR="00167083">
        <w:t>F).</w:t>
      </w:r>
    </w:p>
    <w:p w:rsidR="00167083" w:rsidRPr="00167083" w:rsidRDefault="00167083" w:rsidP="00167083">
      <w:pPr>
        <w:pStyle w:val="Text"/>
      </w:pPr>
    </w:p>
    <w:p w:rsidR="008F258A" w:rsidRPr="008F258A" w:rsidRDefault="003E3A5F" w:rsidP="003E3A5F">
      <w:pPr>
        <w:pStyle w:val="Textnumbered"/>
        <w:numPr>
          <w:ilvl w:val="0"/>
          <w:numId w:val="32"/>
        </w:numPr>
      </w:pPr>
      <w:r>
        <w:t>threat</w:t>
      </w:r>
    </w:p>
    <w:p w:rsidR="008F258A" w:rsidRPr="008F258A" w:rsidRDefault="003E3A5F" w:rsidP="003E3A5F">
      <w:pPr>
        <w:pStyle w:val="Textnumbered"/>
        <w:numPr>
          <w:ilvl w:val="0"/>
          <w:numId w:val="32"/>
        </w:numPr>
      </w:pPr>
      <w:r>
        <w:t>boycott</w:t>
      </w:r>
    </w:p>
    <w:p w:rsidR="008F258A" w:rsidRPr="008F258A" w:rsidRDefault="008F258A" w:rsidP="003E3A5F">
      <w:pPr>
        <w:pStyle w:val="Textnumbered"/>
        <w:numPr>
          <w:ilvl w:val="0"/>
          <w:numId w:val="32"/>
        </w:numPr>
      </w:pPr>
      <w:r w:rsidRPr="008F258A">
        <w:t>discrimination</w:t>
      </w:r>
    </w:p>
    <w:p w:rsidR="008F258A" w:rsidRPr="008F258A" w:rsidRDefault="008F258A" w:rsidP="003E3A5F">
      <w:pPr>
        <w:pStyle w:val="Textnumbered"/>
        <w:numPr>
          <w:ilvl w:val="0"/>
          <w:numId w:val="32"/>
        </w:numPr>
      </w:pPr>
      <w:r w:rsidRPr="008F258A">
        <w:t>demonstratio</w:t>
      </w:r>
      <w:r w:rsidR="003E3A5F">
        <w:t>n</w:t>
      </w:r>
    </w:p>
    <w:p w:rsidR="008F258A" w:rsidRPr="008F258A" w:rsidRDefault="003E3A5F" w:rsidP="003E3A5F">
      <w:pPr>
        <w:pStyle w:val="Textnumbered"/>
        <w:numPr>
          <w:ilvl w:val="0"/>
          <w:numId w:val="32"/>
        </w:numPr>
      </w:pPr>
      <w:r>
        <w:t>injustice</w:t>
      </w:r>
    </w:p>
    <w:p w:rsidR="008F258A" w:rsidRPr="008F258A" w:rsidRDefault="003E3A5F" w:rsidP="003E3A5F">
      <w:pPr>
        <w:pStyle w:val="Textnumbered"/>
        <w:numPr>
          <w:ilvl w:val="0"/>
          <w:numId w:val="32"/>
        </w:numPr>
      </w:pPr>
      <w:r>
        <w:t>march</w:t>
      </w:r>
    </w:p>
    <w:p w:rsidR="008F258A" w:rsidRPr="008F258A" w:rsidRDefault="008F258A" w:rsidP="008F258A">
      <w:pPr>
        <w:pStyle w:val="Text"/>
      </w:pPr>
    </w:p>
    <w:p w:rsidR="008F258A" w:rsidRPr="008F258A" w:rsidRDefault="008F258A" w:rsidP="003E3A5F">
      <w:pPr>
        <w:pStyle w:val="TextUC-Lettered"/>
      </w:pPr>
      <w:r w:rsidRPr="008F258A">
        <w:t>Students are walking through the city centre</w:t>
      </w:r>
      <w:r w:rsidR="00167083">
        <w:t>,</w:t>
      </w:r>
      <w:r w:rsidRPr="008F258A">
        <w:t xml:space="preserve"> shouting </w:t>
      </w:r>
      <w:r w:rsidR="00167083">
        <w:t>‘</w:t>
      </w:r>
      <w:r w:rsidRPr="00167083">
        <w:t>Down with the government</w:t>
      </w:r>
      <w:r w:rsidRPr="008F258A">
        <w:t>!</w:t>
      </w:r>
      <w:r w:rsidR="00167083">
        <w:t>’</w:t>
      </w:r>
      <w:r w:rsidR="00E16E8F">
        <w:t xml:space="preserve"> ___</w:t>
      </w:r>
    </w:p>
    <w:p w:rsidR="008F258A" w:rsidRPr="008F258A" w:rsidRDefault="008F258A" w:rsidP="003E3A5F">
      <w:pPr>
        <w:pStyle w:val="TextUC-Lettered"/>
      </w:pPr>
      <w:r w:rsidRPr="008F258A">
        <w:t xml:space="preserve">People believe that the decision of the judge was unfair. </w:t>
      </w:r>
      <w:r w:rsidR="00E16E8F">
        <w:t>___</w:t>
      </w:r>
    </w:p>
    <w:p w:rsidR="008F258A" w:rsidRPr="008F258A" w:rsidRDefault="008F258A" w:rsidP="003E3A5F">
      <w:pPr>
        <w:pStyle w:val="TextUC-Lettered"/>
      </w:pPr>
      <w:r w:rsidRPr="008F258A">
        <w:t>The terrorists say that if their demands are not met, they will blow up the plane.</w:t>
      </w:r>
      <w:r w:rsidR="00E16E8F">
        <w:t xml:space="preserve"> ___</w:t>
      </w:r>
    </w:p>
    <w:p w:rsidR="008F258A" w:rsidRPr="008F258A" w:rsidRDefault="008F258A" w:rsidP="003E3A5F">
      <w:pPr>
        <w:pStyle w:val="TextUC-Lettered"/>
      </w:pPr>
      <w:r w:rsidRPr="008F258A">
        <w:t>In protest, citizens refused to buy the company’s products.</w:t>
      </w:r>
      <w:r w:rsidR="00E16E8F">
        <w:t xml:space="preserve"> ___</w:t>
      </w:r>
    </w:p>
    <w:p w:rsidR="008F258A" w:rsidRPr="008F258A" w:rsidRDefault="008F258A" w:rsidP="003E3A5F">
      <w:pPr>
        <w:pStyle w:val="TextUC-Lettered"/>
      </w:pPr>
      <w:r w:rsidRPr="008F258A">
        <w:t>The students were not allowed into the university because of the colour of their skin.</w:t>
      </w:r>
      <w:r w:rsidR="00E16E8F">
        <w:t xml:space="preserve"> ___</w:t>
      </w:r>
    </w:p>
    <w:p w:rsidR="008F258A" w:rsidRPr="008F258A" w:rsidRDefault="008F258A" w:rsidP="003E3A5F">
      <w:pPr>
        <w:pStyle w:val="TextUC-Lettered"/>
      </w:pPr>
      <w:r w:rsidRPr="008F258A">
        <w:t xml:space="preserve">People stood outside the embassy with signs saying </w:t>
      </w:r>
      <w:r w:rsidR="00167083">
        <w:t>‘</w:t>
      </w:r>
      <w:r w:rsidRPr="00167083">
        <w:t xml:space="preserve">Free the </w:t>
      </w:r>
      <w:r w:rsidR="00167083">
        <w:t>p</w:t>
      </w:r>
      <w:r w:rsidRPr="00167083">
        <w:t>risoners</w:t>
      </w:r>
      <w:r w:rsidR="00167083">
        <w:t>’</w:t>
      </w:r>
      <w:r w:rsidRPr="008F258A">
        <w:t>.</w:t>
      </w:r>
      <w:r w:rsidR="00E16E8F">
        <w:t xml:space="preserve"> ___</w:t>
      </w:r>
    </w:p>
    <w:p w:rsidR="008F258A" w:rsidRPr="008F258A" w:rsidRDefault="008F258A" w:rsidP="003E3A5F">
      <w:pPr>
        <w:pStyle w:val="Mark"/>
      </w:pPr>
      <w:r w:rsidRPr="008F258A">
        <w:t>Mark: ___ / 6</w:t>
      </w:r>
    </w:p>
    <w:p w:rsidR="008F258A" w:rsidRPr="008F258A" w:rsidRDefault="008F258A" w:rsidP="003E3A5F">
      <w:pPr>
        <w:pStyle w:val="Bhead"/>
      </w:pPr>
      <w:r w:rsidRPr="008F258A">
        <w:br w:type="page"/>
      </w:r>
      <w:r w:rsidRPr="008F258A">
        <w:lastRenderedPageBreak/>
        <w:t>Grammar</w:t>
      </w:r>
    </w:p>
    <w:p w:rsidR="008F258A" w:rsidRPr="008F258A" w:rsidRDefault="008F258A" w:rsidP="003E3A5F">
      <w:pPr>
        <w:pStyle w:val="Rubric"/>
      </w:pPr>
      <w:r w:rsidRPr="008F258A">
        <w:t>Complete the third conditional sentences.</w:t>
      </w:r>
    </w:p>
    <w:p w:rsidR="008F258A" w:rsidRPr="008F258A" w:rsidRDefault="008F258A" w:rsidP="003E3A5F">
      <w:pPr>
        <w:pStyle w:val="Textnumbered"/>
        <w:numPr>
          <w:ilvl w:val="0"/>
          <w:numId w:val="34"/>
        </w:numPr>
      </w:pPr>
      <w:r w:rsidRPr="008F258A">
        <w:t xml:space="preserve">If you </w:t>
      </w:r>
      <w:r w:rsidRPr="003E3A5F">
        <w:rPr>
          <w:iCs/>
        </w:rPr>
        <w:t>____________</w:t>
      </w:r>
      <w:r w:rsidRPr="008F258A">
        <w:t xml:space="preserve"> (apply) for the job, you would probably have got it.</w:t>
      </w:r>
    </w:p>
    <w:p w:rsidR="008F258A" w:rsidRPr="008F258A" w:rsidRDefault="008F258A" w:rsidP="003E3A5F">
      <w:pPr>
        <w:pStyle w:val="Textnumbered"/>
        <w:numPr>
          <w:ilvl w:val="0"/>
          <w:numId w:val="34"/>
        </w:numPr>
      </w:pPr>
      <w:r w:rsidRPr="008F258A">
        <w:t xml:space="preserve">We </w:t>
      </w:r>
      <w:r w:rsidRPr="003E3A5F">
        <w:rPr>
          <w:iCs/>
        </w:rPr>
        <w:t>____________</w:t>
      </w:r>
      <w:r w:rsidRPr="008F258A">
        <w:t xml:space="preserve"> (not go) on the march if we’d known it was going to be violent.</w:t>
      </w:r>
    </w:p>
    <w:p w:rsidR="008F258A" w:rsidRPr="008F258A" w:rsidRDefault="008F258A" w:rsidP="003E3A5F">
      <w:pPr>
        <w:pStyle w:val="Textnumbered"/>
        <w:numPr>
          <w:ilvl w:val="0"/>
          <w:numId w:val="34"/>
        </w:numPr>
      </w:pPr>
      <w:r w:rsidRPr="008F258A">
        <w:t xml:space="preserve">In which countries </w:t>
      </w:r>
      <w:r w:rsidRPr="003E3A5F">
        <w:rPr>
          <w:iCs/>
        </w:rPr>
        <w:t>____________</w:t>
      </w:r>
      <w:r w:rsidRPr="008F258A">
        <w:t xml:space="preserve"> (you / work) if you had taken that job?</w:t>
      </w:r>
    </w:p>
    <w:p w:rsidR="008F258A" w:rsidRPr="008F258A" w:rsidRDefault="008F258A" w:rsidP="003E3A5F">
      <w:pPr>
        <w:pStyle w:val="Textnumbered"/>
        <w:numPr>
          <w:ilvl w:val="0"/>
          <w:numId w:val="34"/>
        </w:numPr>
      </w:pPr>
      <w:r w:rsidRPr="008F258A">
        <w:t xml:space="preserve">Sally </w:t>
      </w:r>
      <w:r w:rsidRPr="003E3A5F">
        <w:rPr>
          <w:iCs/>
        </w:rPr>
        <w:t>____________</w:t>
      </w:r>
      <w:r w:rsidRPr="008F258A">
        <w:t xml:space="preserve"> (not buy) the </w:t>
      </w:r>
      <w:r w:rsidR="00167083">
        <w:t>toothpaste</w:t>
      </w:r>
      <w:r w:rsidRPr="008F258A">
        <w:t xml:space="preserve"> if she hadn’t seen the advertisement.</w:t>
      </w:r>
    </w:p>
    <w:p w:rsidR="008F258A" w:rsidRPr="008F258A" w:rsidRDefault="008F258A" w:rsidP="003E3A5F">
      <w:pPr>
        <w:pStyle w:val="Textnumbered"/>
        <w:numPr>
          <w:ilvl w:val="0"/>
          <w:numId w:val="34"/>
        </w:numPr>
      </w:pPr>
      <w:r w:rsidRPr="008F258A">
        <w:t xml:space="preserve">If they </w:t>
      </w:r>
      <w:r w:rsidRPr="003E3A5F">
        <w:rPr>
          <w:iCs/>
        </w:rPr>
        <w:t>____________</w:t>
      </w:r>
      <w:r w:rsidRPr="008F258A">
        <w:t xml:space="preserve"> (be) victims of discrimination, they would have told the police.</w:t>
      </w:r>
    </w:p>
    <w:p w:rsidR="008F258A" w:rsidRPr="008F258A" w:rsidRDefault="008F258A" w:rsidP="003E3A5F">
      <w:pPr>
        <w:pStyle w:val="Textnumbered"/>
        <w:numPr>
          <w:ilvl w:val="0"/>
          <w:numId w:val="34"/>
        </w:numPr>
      </w:pPr>
      <w:r w:rsidRPr="008F258A">
        <w:t xml:space="preserve">The demonstration wouldn’t have been successful if fewer people </w:t>
      </w:r>
      <w:r w:rsidRPr="003E3A5F">
        <w:rPr>
          <w:iCs/>
        </w:rPr>
        <w:t>____________</w:t>
      </w:r>
      <w:r w:rsidRPr="008F258A">
        <w:t xml:space="preserve"> (attend) it.</w:t>
      </w:r>
    </w:p>
    <w:p w:rsidR="008F258A" w:rsidRPr="008F258A" w:rsidRDefault="008F258A" w:rsidP="003E3A5F">
      <w:pPr>
        <w:pStyle w:val="Textnumbered"/>
        <w:numPr>
          <w:ilvl w:val="0"/>
          <w:numId w:val="34"/>
        </w:numPr>
      </w:pPr>
      <w:r w:rsidRPr="008F258A">
        <w:t xml:space="preserve">The employees </w:t>
      </w:r>
      <w:r w:rsidRPr="003E3A5F">
        <w:rPr>
          <w:iCs/>
        </w:rPr>
        <w:t>____________</w:t>
      </w:r>
      <w:r w:rsidRPr="008F258A">
        <w:t xml:space="preserve"> (not go) on strike if the management had listened to them.</w:t>
      </w:r>
    </w:p>
    <w:p w:rsidR="008F258A" w:rsidRPr="008F258A" w:rsidRDefault="008F258A" w:rsidP="003E3A5F">
      <w:pPr>
        <w:pStyle w:val="Textnumbered"/>
        <w:numPr>
          <w:ilvl w:val="0"/>
          <w:numId w:val="34"/>
        </w:numPr>
      </w:pPr>
      <w:r w:rsidRPr="003E3A5F">
        <w:rPr>
          <w:iCs/>
        </w:rPr>
        <w:t>____________</w:t>
      </w:r>
      <w:r w:rsidRPr="008F258A" w:rsidDel="00394EFA">
        <w:t xml:space="preserve"> </w:t>
      </w:r>
      <w:r w:rsidRPr="008F258A">
        <w:t>(she / know) about the job if you hadn’t told her?</w:t>
      </w:r>
    </w:p>
    <w:p w:rsidR="008F258A" w:rsidRPr="008F258A" w:rsidRDefault="008F258A" w:rsidP="003E3A5F">
      <w:pPr>
        <w:pStyle w:val="Mark"/>
      </w:pPr>
      <w:r w:rsidRPr="008F258A">
        <w:t>Mark: ___ / 8</w:t>
      </w:r>
    </w:p>
    <w:p w:rsidR="008F258A" w:rsidRPr="008F258A" w:rsidRDefault="008F258A" w:rsidP="003E3A5F">
      <w:pPr>
        <w:pStyle w:val="Rubric"/>
      </w:pPr>
      <w:r w:rsidRPr="008F258A">
        <w:t xml:space="preserve">Write sentences using </w:t>
      </w:r>
      <w:r w:rsidRPr="008F258A">
        <w:rPr>
          <w:i/>
        </w:rPr>
        <w:t>I wish</w:t>
      </w:r>
      <w:r w:rsidRPr="008F258A">
        <w:t xml:space="preserve"> or </w:t>
      </w:r>
      <w:r w:rsidRPr="008F258A">
        <w:rPr>
          <w:i/>
        </w:rPr>
        <w:t>If only</w:t>
      </w:r>
      <w:r w:rsidRPr="008F258A">
        <w:t>.</w:t>
      </w:r>
    </w:p>
    <w:p w:rsidR="008F258A" w:rsidRPr="008F258A" w:rsidRDefault="008F258A" w:rsidP="003E3A5F">
      <w:pPr>
        <w:pStyle w:val="Textnumbered"/>
        <w:numPr>
          <w:ilvl w:val="0"/>
          <w:numId w:val="36"/>
        </w:numPr>
      </w:pPr>
      <w:r w:rsidRPr="008F258A">
        <w:t>I don’t have a job.</w:t>
      </w:r>
      <w:r w:rsidR="003E3A5F">
        <w:br/>
      </w:r>
      <w:r w:rsidR="003E3A5F" w:rsidRPr="003E3A5F">
        <w:t>________________________________________________________________________</w:t>
      </w:r>
    </w:p>
    <w:p w:rsidR="003E3A5F" w:rsidRPr="008F258A" w:rsidRDefault="008F258A" w:rsidP="003E3A5F">
      <w:pPr>
        <w:pStyle w:val="Textnumbered"/>
        <w:numPr>
          <w:ilvl w:val="0"/>
          <w:numId w:val="36"/>
        </w:numPr>
      </w:pPr>
      <w:r w:rsidRPr="008F258A">
        <w:t>We didn’t go on the demonstration.</w:t>
      </w:r>
      <w:r w:rsidR="003E3A5F">
        <w:br/>
      </w:r>
      <w:r w:rsidR="003E3A5F" w:rsidRPr="003E3A5F">
        <w:t>________________________________________________________________________</w:t>
      </w:r>
    </w:p>
    <w:p w:rsidR="003E3A5F" w:rsidRPr="008F258A" w:rsidRDefault="008F258A" w:rsidP="003E3A5F">
      <w:pPr>
        <w:pStyle w:val="Textnumbered"/>
        <w:numPr>
          <w:ilvl w:val="0"/>
          <w:numId w:val="36"/>
        </w:numPr>
      </w:pPr>
      <w:r w:rsidRPr="008F258A">
        <w:t>Rachel hasn’t been promoted.</w:t>
      </w:r>
      <w:r w:rsidR="003E3A5F">
        <w:br/>
      </w:r>
      <w:r w:rsidR="003E3A5F" w:rsidRPr="003E3A5F">
        <w:t>________________________________________________________________________</w:t>
      </w:r>
    </w:p>
    <w:p w:rsidR="003E3A5F" w:rsidRPr="008F258A" w:rsidRDefault="008F258A" w:rsidP="003E3A5F">
      <w:pPr>
        <w:pStyle w:val="Textnumbered"/>
        <w:numPr>
          <w:ilvl w:val="0"/>
          <w:numId w:val="36"/>
        </w:numPr>
      </w:pPr>
      <w:r w:rsidRPr="008F258A">
        <w:t>Tom is in a dead-end job.</w:t>
      </w:r>
      <w:r w:rsidR="003E3A5F">
        <w:br/>
      </w:r>
      <w:r w:rsidR="003E3A5F" w:rsidRPr="003E3A5F">
        <w:t>________________________________________________________________________</w:t>
      </w:r>
    </w:p>
    <w:p w:rsidR="003E3A5F" w:rsidRPr="008F258A" w:rsidRDefault="008F258A" w:rsidP="003E3A5F">
      <w:pPr>
        <w:pStyle w:val="Textnumbered"/>
        <w:numPr>
          <w:ilvl w:val="0"/>
          <w:numId w:val="36"/>
        </w:numPr>
      </w:pPr>
      <w:r w:rsidRPr="008F258A">
        <w:t>The protesters were arrested during the march.</w:t>
      </w:r>
      <w:r w:rsidR="003E3A5F">
        <w:br/>
      </w:r>
      <w:r w:rsidR="003E3A5F" w:rsidRPr="003E3A5F">
        <w:t>________________________________________________________________________</w:t>
      </w:r>
    </w:p>
    <w:p w:rsidR="003E3A5F" w:rsidRPr="008F258A" w:rsidRDefault="008F258A" w:rsidP="003E3A5F">
      <w:pPr>
        <w:pStyle w:val="Textnumbered"/>
        <w:numPr>
          <w:ilvl w:val="0"/>
          <w:numId w:val="36"/>
        </w:numPr>
      </w:pPr>
      <w:r w:rsidRPr="008F258A">
        <w:t>Stuart gave up his job at the supermarket.</w:t>
      </w:r>
      <w:r w:rsidR="003E3A5F">
        <w:br/>
      </w:r>
      <w:r w:rsidR="003E3A5F" w:rsidRPr="003E3A5F">
        <w:t>________________________________________________________________________</w:t>
      </w:r>
    </w:p>
    <w:p w:rsidR="003E3A5F" w:rsidRPr="008F258A" w:rsidRDefault="008F258A" w:rsidP="003E3A5F">
      <w:pPr>
        <w:pStyle w:val="Textnumbered"/>
        <w:numPr>
          <w:ilvl w:val="0"/>
          <w:numId w:val="36"/>
        </w:numPr>
      </w:pPr>
      <w:r w:rsidRPr="008F258A">
        <w:t>Louise hasn’t passed her exams.</w:t>
      </w:r>
      <w:r w:rsidR="003E3A5F">
        <w:br/>
      </w:r>
      <w:r w:rsidR="003E3A5F" w:rsidRPr="003E3A5F">
        <w:t>________________________________________________________________________</w:t>
      </w:r>
    </w:p>
    <w:p w:rsidR="003E3A5F" w:rsidRPr="008F258A" w:rsidRDefault="008F258A" w:rsidP="003E3A5F">
      <w:pPr>
        <w:pStyle w:val="Textnumbered"/>
        <w:numPr>
          <w:ilvl w:val="0"/>
          <w:numId w:val="36"/>
        </w:numPr>
      </w:pPr>
      <w:r w:rsidRPr="008F258A">
        <w:t>I don’t earn a lot of money.</w:t>
      </w:r>
      <w:r w:rsidR="003E3A5F">
        <w:br/>
      </w:r>
      <w:r w:rsidR="003E3A5F" w:rsidRPr="003E3A5F">
        <w:t>________________________________________________________________________</w:t>
      </w:r>
    </w:p>
    <w:p w:rsidR="008F258A" w:rsidRPr="008F258A" w:rsidRDefault="008F258A" w:rsidP="003E3A5F">
      <w:pPr>
        <w:pStyle w:val="Mark"/>
      </w:pPr>
      <w:r w:rsidRPr="008F258A">
        <w:t>Mark: ___ / 8</w:t>
      </w:r>
    </w:p>
    <w:p w:rsidR="003E3A5F" w:rsidRDefault="003E3A5F" w:rsidP="00A77788">
      <w:pPr>
        <w:pStyle w:val="Text"/>
      </w:pPr>
      <w:r>
        <w:br w:type="page"/>
      </w:r>
    </w:p>
    <w:p w:rsidR="008F258A" w:rsidRPr="008F258A" w:rsidRDefault="008F258A" w:rsidP="003E3A5F">
      <w:pPr>
        <w:pStyle w:val="Rubric"/>
      </w:pPr>
      <w:r w:rsidRPr="008F258A">
        <w:lastRenderedPageBreak/>
        <w:t xml:space="preserve">Complete the sentences with </w:t>
      </w:r>
      <w:r w:rsidRPr="008F258A">
        <w:rPr>
          <w:i/>
        </w:rPr>
        <w:t>must</w:t>
      </w:r>
      <w:r w:rsidRPr="008F258A">
        <w:t xml:space="preserve">, </w:t>
      </w:r>
      <w:r w:rsidRPr="008F258A">
        <w:rPr>
          <w:i/>
        </w:rPr>
        <w:t>might</w:t>
      </w:r>
      <w:r w:rsidRPr="008F258A">
        <w:t xml:space="preserve"> or </w:t>
      </w:r>
      <w:r w:rsidRPr="008F258A">
        <w:rPr>
          <w:i/>
        </w:rPr>
        <w:t>can’t</w:t>
      </w:r>
      <w:r w:rsidRPr="008F258A">
        <w:t xml:space="preserve"> and the correct form of the verb in brackets. </w:t>
      </w:r>
    </w:p>
    <w:p w:rsidR="008F258A" w:rsidRPr="008F258A" w:rsidRDefault="008F258A" w:rsidP="003E3A5F">
      <w:pPr>
        <w:pStyle w:val="Textnumbered"/>
        <w:numPr>
          <w:ilvl w:val="0"/>
          <w:numId w:val="35"/>
        </w:numPr>
      </w:pPr>
      <w:r w:rsidRPr="008F258A">
        <w:t>I’m absolutely certain that Jo isn’t going on the march. In fact, she _____________ (leave) the house because she feels really ill.</w:t>
      </w:r>
    </w:p>
    <w:p w:rsidR="008F258A" w:rsidRPr="008F258A" w:rsidRDefault="008F258A" w:rsidP="003E3A5F">
      <w:pPr>
        <w:pStyle w:val="Textnumbered"/>
        <w:numPr>
          <w:ilvl w:val="0"/>
          <w:numId w:val="35"/>
        </w:numPr>
      </w:pPr>
      <w:r w:rsidRPr="008F258A">
        <w:t>Julie sometimes likes to go into the office on Saturdays</w:t>
      </w:r>
      <w:r w:rsidR="002862CF">
        <w:t>,</w:t>
      </w:r>
      <w:r w:rsidRPr="008F258A">
        <w:t xml:space="preserve"> so she ____________ (decide) to go there this morning. I’m not sure though.</w:t>
      </w:r>
    </w:p>
    <w:p w:rsidR="008F258A" w:rsidRPr="008F258A" w:rsidRDefault="009C7389" w:rsidP="003E3A5F">
      <w:pPr>
        <w:pStyle w:val="Textnumbered"/>
        <w:numPr>
          <w:ilvl w:val="0"/>
          <w:numId w:val="35"/>
        </w:numPr>
      </w:pPr>
      <w:r>
        <w:t>Who knows where Paul is?</w:t>
      </w:r>
      <w:bookmarkStart w:id="0" w:name="_GoBack"/>
      <w:bookmarkEnd w:id="0"/>
      <w:r w:rsidR="008F258A" w:rsidRPr="008F258A">
        <w:t xml:space="preserve"> He never tells me what he’s doing. I suppose he __________ (go) away for the weekend. </w:t>
      </w:r>
    </w:p>
    <w:p w:rsidR="008F258A" w:rsidRPr="008F258A" w:rsidRDefault="008F258A" w:rsidP="003E3A5F">
      <w:pPr>
        <w:pStyle w:val="Textnumbered"/>
        <w:numPr>
          <w:ilvl w:val="0"/>
          <w:numId w:val="35"/>
        </w:numPr>
      </w:pPr>
      <w:r w:rsidRPr="008F258A">
        <w:t>My boss ______________ (take) the afternoon off. He looked really ill this morning.</w:t>
      </w:r>
    </w:p>
    <w:p w:rsidR="008F258A" w:rsidRPr="008F258A" w:rsidRDefault="008F258A" w:rsidP="003E3A5F">
      <w:pPr>
        <w:pStyle w:val="Mark"/>
      </w:pPr>
      <w:r w:rsidRPr="008F258A">
        <w:t>Mark: ___ / 8</w:t>
      </w:r>
    </w:p>
    <w:p w:rsidR="008F258A" w:rsidRPr="008F258A" w:rsidRDefault="008F258A" w:rsidP="003E3A5F">
      <w:pPr>
        <w:pStyle w:val="Mark"/>
      </w:pPr>
      <w:r w:rsidRPr="008F258A">
        <w:t>TOTAL MARKS: ___ / 60</w:t>
      </w:r>
    </w:p>
    <w:sectPr w:rsidR="008F258A" w:rsidRPr="008F258A" w:rsidSect="00580776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58A" w:rsidRDefault="008F258A">
      <w:r>
        <w:separator/>
      </w:r>
    </w:p>
    <w:p w:rsidR="008F258A" w:rsidRDefault="008F258A"/>
  </w:endnote>
  <w:endnote w:type="continuationSeparator" w:id="0">
    <w:p w:rsidR="008F258A" w:rsidRDefault="008F258A">
      <w:r>
        <w:continuationSeparator/>
      </w:r>
    </w:p>
    <w:p w:rsidR="008F258A" w:rsidRDefault="008F2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580776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9C7389">
          <w:rPr>
            <w:rFonts w:ascii="Arial" w:hAnsi="Arial" w:cs="Arial"/>
            <w:noProof/>
          </w:rPr>
          <w:t>4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580776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3771D1A3" wp14:editId="24841902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58A" w:rsidRDefault="008F258A">
      <w:r>
        <w:separator/>
      </w:r>
    </w:p>
    <w:p w:rsidR="008F258A" w:rsidRDefault="008F258A"/>
  </w:footnote>
  <w:footnote w:type="continuationSeparator" w:id="0">
    <w:p w:rsidR="008F258A" w:rsidRDefault="008F258A">
      <w:r>
        <w:continuationSeparator/>
      </w:r>
    </w:p>
    <w:p w:rsidR="008F258A" w:rsidRDefault="008F258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DB1"/>
    <w:multiLevelType w:val="hybridMultilevel"/>
    <w:tmpl w:val="75DE2CC0"/>
    <w:lvl w:ilvl="0" w:tplc="BE02F8DA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3622E0"/>
    <w:multiLevelType w:val="multilevel"/>
    <w:tmpl w:val="7EBEBA38"/>
    <w:numStyleLink w:val="Style1"/>
  </w:abstractNum>
  <w:abstractNum w:abstractNumId="2">
    <w:nsid w:val="3F5A21BB"/>
    <w:multiLevelType w:val="hybridMultilevel"/>
    <w:tmpl w:val="AFC219EC"/>
    <w:lvl w:ilvl="0" w:tplc="A29CADB6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7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2D2DD2"/>
    <w:multiLevelType w:val="multilevel"/>
    <w:tmpl w:val="7EBEBA38"/>
    <w:numStyleLink w:val="Style1"/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8A"/>
    <w:rsid w:val="00002878"/>
    <w:rsid w:val="00002F45"/>
    <w:rsid w:val="00007341"/>
    <w:rsid w:val="0002275E"/>
    <w:rsid w:val="0002587D"/>
    <w:rsid w:val="00026295"/>
    <w:rsid w:val="00027DCD"/>
    <w:rsid w:val="00030A94"/>
    <w:rsid w:val="000311C2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95464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67083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862CF"/>
    <w:rsid w:val="002C640B"/>
    <w:rsid w:val="002D2A5D"/>
    <w:rsid w:val="002D3F58"/>
    <w:rsid w:val="002D6A1A"/>
    <w:rsid w:val="002E23F0"/>
    <w:rsid w:val="002E29CC"/>
    <w:rsid w:val="002E6829"/>
    <w:rsid w:val="00302F33"/>
    <w:rsid w:val="003032C2"/>
    <w:rsid w:val="00303599"/>
    <w:rsid w:val="0030623D"/>
    <w:rsid w:val="00306369"/>
    <w:rsid w:val="0032379C"/>
    <w:rsid w:val="0033675E"/>
    <w:rsid w:val="00345D07"/>
    <w:rsid w:val="003558F8"/>
    <w:rsid w:val="003667A4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3A5F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0776"/>
    <w:rsid w:val="00582F2E"/>
    <w:rsid w:val="00583FB2"/>
    <w:rsid w:val="00597C8E"/>
    <w:rsid w:val="005A1490"/>
    <w:rsid w:val="005B14C2"/>
    <w:rsid w:val="005B1B9F"/>
    <w:rsid w:val="005B2274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C704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258A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C7389"/>
    <w:rsid w:val="009D6B55"/>
    <w:rsid w:val="009E0A76"/>
    <w:rsid w:val="009F3199"/>
    <w:rsid w:val="009F782B"/>
    <w:rsid w:val="00A14167"/>
    <w:rsid w:val="00A158F4"/>
    <w:rsid w:val="00A161B5"/>
    <w:rsid w:val="00A25709"/>
    <w:rsid w:val="00A307AD"/>
    <w:rsid w:val="00A55205"/>
    <w:rsid w:val="00A7006A"/>
    <w:rsid w:val="00A77788"/>
    <w:rsid w:val="00A8213E"/>
    <w:rsid w:val="00A86014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444F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16E8F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5807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80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5807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8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4B4AD-DEEF-4D42-B7AF-6A93364F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6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4</cp:revision>
  <cp:lastPrinted>2013-05-13T08:26:00Z</cp:lastPrinted>
  <dcterms:created xsi:type="dcterms:W3CDTF">2013-05-13T13:13:00Z</dcterms:created>
  <dcterms:modified xsi:type="dcterms:W3CDTF">2013-05-29T08:36:00Z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