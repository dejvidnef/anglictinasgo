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98D" w:rsidRDefault="0001398D" w:rsidP="0001398D">
      <w:pPr>
        <w:pStyle w:val="AHead"/>
      </w:pPr>
      <w:r>
        <w:t>Vocabulary and Grammar Test Unit 3 Test A</w:t>
      </w:r>
    </w:p>
    <w:p w:rsidR="0001398D" w:rsidRPr="0001398D" w:rsidRDefault="0001398D" w:rsidP="0001398D">
      <w:pPr>
        <w:pStyle w:val="Nameline"/>
      </w:pPr>
      <w:r w:rsidRPr="0001398D">
        <w:t>Name: ___________________________________________</w:t>
      </w:r>
    </w:p>
    <w:p w:rsidR="0001398D" w:rsidRPr="0001398D" w:rsidRDefault="0001398D" w:rsidP="0001398D">
      <w:pPr>
        <w:pStyle w:val="Bhead"/>
      </w:pPr>
      <w:r w:rsidRPr="0001398D">
        <w:t>Vocabulary</w:t>
      </w:r>
    </w:p>
    <w:p w:rsidR="0001398D" w:rsidRPr="0001398D" w:rsidRDefault="0001398D" w:rsidP="0001398D">
      <w:pPr>
        <w:pStyle w:val="Rubric"/>
      </w:pPr>
      <w:r w:rsidRPr="0001398D">
        <w:t xml:space="preserve">Complete the idioms with the words below. </w:t>
      </w:r>
    </w:p>
    <w:p w:rsidR="0001398D" w:rsidRPr="0001398D" w:rsidRDefault="0001398D" w:rsidP="0001398D">
      <w:pPr>
        <w:pStyle w:val="Wordpool"/>
      </w:pPr>
      <w:proofErr w:type="gramStart"/>
      <w:r w:rsidRPr="0001398D">
        <w:t>felt</w:t>
      </w:r>
      <w:proofErr w:type="gramEnd"/>
      <w:r w:rsidRPr="0001398D">
        <w:t xml:space="preserve">     moon     world     on     over     down     mouth</w:t>
      </w:r>
    </w:p>
    <w:p w:rsidR="0001398D" w:rsidRPr="0001398D" w:rsidRDefault="0001398D" w:rsidP="0001398D">
      <w:pPr>
        <w:pStyle w:val="Textnumbered"/>
      </w:pPr>
      <w:r w:rsidRPr="0001398D">
        <w:t xml:space="preserve">I’ve ____________ blue all day. I </w:t>
      </w:r>
      <w:r w:rsidR="00C5090E">
        <w:t>think it’s because it’s raining!</w:t>
      </w:r>
    </w:p>
    <w:p w:rsidR="0001398D" w:rsidRPr="0001398D" w:rsidRDefault="0001398D" w:rsidP="0001398D">
      <w:pPr>
        <w:pStyle w:val="Textnumbered"/>
      </w:pPr>
      <w:r w:rsidRPr="0001398D">
        <w:t>We’ve won! We’ve won! I’m ____________ the ___________</w:t>
      </w:r>
      <w:proofErr w:type="gramStart"/>
      <w:r w:rsidRPr="0001398D">
        <w:t>_ !</w:t>
      </w:r>
      <w:proofErr w:type="gramEnd"/>
      <w:r w:rsidRPr="0001398D">
        <w:t xml:space="preserve"> I couldn’t be happier. </w:t>
      </w:r>
    </w:p>
    <w:p w:rsidR="0001398D" w:rsidRPr="0001398D" w:rsidRDefault="0001398D" w:rsidP="0001398D">
      <w:pPr>
        <w:pStyle w:val="Textnumbered"/>
      </w:pPr>
      <w:r w:rsidRPr="0001398D">
        <w:t xml:space="preserve">Tim is ____________ top of the ____________ at the moment. He’s passed all his exams. </w:t>
      </w:r>
    </w:p>
    <w:p w:rsidR="0001398D" w:rsidRPr="0001398D" w:rsidRDefault="0001398D" w:rsidP="0001398D">
      <w:pPr>
        <w:pStyle w:val="Textnumbered"/>
      </w:pPr>
      <w:r w:rsidRPr="0001398D">
        <w:t xml:space="preserve">Amanda has been a bit ____________ in the ____________ recently. She looks sad and depressed. </w:t>
      </w:r>
    </w:p>
    <w:p w:rsidR="0001398D" w:rsidRPr="0001398D" w:rsidRDefault="0001398D" w:rsidP="0001398D">
      <w:pPr>
        <w:pStyle w:val="Mark"/>
      </w:pPr>
      <w:r w:rsidRPr="0001398D">
        <w:t>Mark: ___ / 7</w:t>
      </w:r>
    </w:p>
    <w:p w:rsidR="0001398D" w:rsidRPr="0001398D" w:rsidRDefault="0001398D" w:rsidP="0001398D">
      <w:pPr>
        <w:pStyle w:val="Rubric"/>
      </w:pPr>
      <w:r w:rsidRPr="0001398D">
        <w:t xml:space="preserve">Complete the sentences. Use the correct form of the words in brackets. </w:t>
      </w:r>
    </w:p>
    <w:p w:rsidR="0001398D" w:rsidRPr="0001398D" w:rsidRDefault="0001398D" w:rsidP="00C5090E">
      <w:pPr>
        <w:pStyle w:val="Textnumbered"/>
        <w:numPr>
          <w:ilvl w:val="0"/>
          <w:numId w:val="33"/>
        </w:numPr>
      </w:pPr>
      <w:r w:rsidRPr="0001398D">
        <w:t xml:space="preserve">Student counsellors need the </w:t>
      </w:r>
      <w:r w:rsidRPr="00C5090E">
        <w:rPr>
          <w:iCs/>
        </w:rPr>
        <w:t>____________</w:t>
      </w:r>
      <w:r w:rsidRPr="0001398D">
        <w:t xml:space="preserve"> (able) to listen to, and be sympathetic to other people.</w:t>
      </w:r>
    </w:p>
    <w:p w:rsidR="0001398D" w:rsidRPr="0001398D" w:rsidRDefault="0001398D" w:rsidP="00C5090E">
      <w:pPr>
        <w:pStyle w:val="Textnumbered"/>
        <w:numPr>
          <w:ilvl w:val="0"/>
          <w:numId w:val="33"/>
        </w:numPr>
      </w:pPr>
      <w:r w:rsidRPr="00C5090E">
        <w:rPr>
          <w:iCs/>
        </w:rPr>
        <w:t>____________</w:t>
      </w:r>
      <w:r w:rsidRPr="0001398D">
        <w:t xml:space="preserve"> (happy) is a state of mind. You can feel happy even when times are hard if you stay positive.</w:t>
      </w:r>
    </w:p>
    <w:p w:rsidR="0001398D" w:rsidRPr="0001398D" w:rsidRDefault="0001398D" w:rsidP="00C5090E">
      <w:pPr>
        <w:pStyle w:val="Textnumbered"/>
        <w:numPr>
          <w:ilvl w:val="0"/>
          <w:numId w:val="33"/>
        </w:numPr>
      </w:pPr>
      <w:r w:rsidRPr="0001398D">
        <w:t xml:space="preserve">We stayed awake until three in the morning before </w:t>
      </w:r>
      <w:r w:rsidRPr="00C5090E">
        <w:rPr>
          <w:iCs/>
        </w:rPr>
        <w:t>____________</w:t>
      </w:r>
      <w:r w:rsidRPr="0001398D">
        <w:t xml:space="preserve"> (tired) came over us and we all fell asleep. </w:t>
      </w:r>
    </w:p>
    <w:p w:rsidR="0001398D" w:rsidRPr="0001398D" w:rsidRDefault="0001398D" w:rsidP="00C5090E">
      <w:pPr>
        <w:pStyle w:val="Textnumbered"/>
        <w:numPr>
          <w:ilvl w:val="0"/>
          <w:numId w:val="33"/>
        </w:numPr>
      </w:pPr>
      <w:r w:rsidRPr="0001398D">
        <w:t xml:space="preserve">In many European countries, </w:t>
      </w:r>
      <w:r w:rsidRPr="00C5090E">
        <w:rPr>
          <w:iCs/>
        </w:rPr>
        <w:t>____________</w:t>
      </w:r>
      <w:r w:rsidRPr="0001398D">
        <w:t xml:space="preserve"> (prosperous) is a recent thing. Our grandparents were quite poor.</w:t>
      </w:r>
    </w:p>
    <w:p w:rsidR="0001398D" w:rsidRPr="0001398D" w:rsidRDefault="0001398D" w:rsidP="00C5090E">
      <w:pPr>
        <w:pStyle w:val="Textnumbered"/>
        <w:numPr>
          <w:ilvl w:val="0"/>
          <w:numId w:val="33"/>
        </w:numPr>
      </w:pPr>
      <w:r w:rsidRPr="0001398D">
        <w:t xml:space="preserve">Thank you for your </w:t>
      </w:r>
      <w:r w:rsidRPr="00C5090E">
        <w:rPr>
          <w:iCs/>
        </w:rPr>
        <w:t>____________</w:t>
      </w:r>
      <w:r w:rsidRPr="0001398D">
        <w:t xml:space="preserve"> (generous). I don’t know what we would have done without your donation of €2,000.</w:t>
      </w:r>
      <w:r w:rsidRPr="0001398D">
        <w:tab/>
      </w:r>
    </w:p>
    <w:p w:rsidR="0001398D" w:rsidRPr="0001398D" w:rsidRDefault="0001398D" w:rsidP="00C5090E">
      <w:pPr>
        <w:pStyle w:val="Textnumbered"/>
        <w:numPr>
          <w:ilvl w:val="0"/>
          <w:numId w:val="33"/>
        </w:numPr>
      </w:pPr>
      <w:r w:rsidRPr="0001398D">
        <w:t xml:space="preserve">I’ve never seen so much </w:t>
      </w:r>
      <w:r w:rsidRPr="00C5090E">
        <w:rPr>
          <w:iCs/>
        </w:rPr>
        <w:t>____________</w:t>
      </w:r>
      <w:r w:rsidRPr="0001398D">
        <w:t xml:space="preserve"> (lazy) in my life! Nobody in this class is doing any work. </w:t>
      </w:r>
    </w:p>
    <w:p w:rsidR="0001398D" w:rsidRPr="0001398D" w:rsidRDefault="0001398D" w:rsidP="00C5090E">
      <w:pPr>
        <w:pStyle w:val="Textnumbered"/>
        <w:numPr>
          <w:ilvl w:val="0"/>
          <w:numId w:val="33"/>
        </w:numPr>
      </w:pPr>
      <w:r w:rsidRPr="0001398D">
        <w:t xml:space="preserve">We thanked Diane for her </w:t>
      </w:r>
      <w:r w:rsidRPr="00C5090E">
        <w:rPr>
          <w:iCs/>
        </w:rPr>
        <w:t>____________</w:t>
      </w:r>
      <w:r w:rsidRPr="0001398D">
        <w:t xml:space="preserve"> (kind). There was no need for her to help us.</w:t>
      </w:r>
    </w:p>
    <w:p w:rsidR="0001398D" w:rsidRPr="0001398D" w:rsidRDefault="007259C8" w:rsidP="00C5090E">
      <w:pPr>
        <w:pStyle w:val="Textnumbered"/>
        <w:numPr>
          <w:ilvl w:val="0"/>
          <w:numId w:val="33"/>
        </w:numPr>
      </w:pPr>
      <w:r>
        <w:t xml:space="preserve">The government understands the </w:t>
      </w:r>
      <w:r w:rsidR="0001398D" w:rsidRPr="00C5090E">
        <w:rPr>
          <w:iCs/>
        </w:rPr>
        <w:t>____________</w:t>
      </w:r>
      <w:r w:rsidR="0001398D" w:rsidRPr="0001398D">
        <w:t xml:space="preserve"> (necessary) </w:t>
      </w:r>
      <w:r>
        <w:t>for more recycling</w:t>
      </w:r>
      <w:r w:rsidR="0001398D" w:rsidRPr="0001398D">
        <w:t>.</w:t>
      </w:r>
    </w:p>
    <w:p w:rsidR="0001398D" w:rsidRPr="0001398D" w:rsidRDefault="0001398D" w:rsidP="0001398D">
      <w:pPr>
        <w:pStyle w:val="Mark"/>
      </w:pPr>
      <w:r w:rsidRPr="0001398D">
        <w:t>Mark: ___ / 8</w:t>
      </w:r>
    </w:p>
    <w:p w:rsidR="0001398D" w:rsidRDefault="0001398D" w:rsidP="009A6707">
      <w:pPr>
        <w:pStyle w:val="Text"/>
      </w:pPr>
      <w:r>
        <w:br w:type="page"/>
      </w:r>
    </w:p>
    <w:p w:rsidR="0001398D" w:rsidRPr="0001398D" w:rsidRDefault="0001398D" w:rsidP="0001398D">
      <w:pPr>
        <w:pStyle w:val="Rubric"/>
      </w:pPr>
      <w:r w:rsidRPr="0001398D">
        <w:lastRenderedPageBreak/>
        <w:t>Match the descriptions (1</w:t>
      </w:r>
      <w:r>
        <w:t>–</w:t>
      </w:r>
      <w:r w:rsidRPr="0001398D">
        <w:t>9) to the words (A</w:t>
      </w:r>
      <w:r>
        <w:t>–</w:t>
      </w:r>
      <w:r w:rsidRPr="0001398D">
        <w:t>I).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1"/>
        <w:gridCol w:w="6946"/>
        <w:gridCol w:w="425"/>
        <w:gridCol w:w="2233"/>
      </w:tblGrid>
      <w:tr w:rsidR="0001398D" w:rsidRPr="0001398D" w:rsidTr="0001398D">
        <w:tc>
          <w:tcPr>
            <w:tcW w:w="391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1</w:t>
            </w:r>
          </w:p>
        </w:tc>
        <w:tc>
          <w:tcPr>
            <w:tcW w:w="6946" w:type="dxa"/>
          </w:tcPr>
          <w:p w:rsidR="0001398D" w:rsidRPr="0001398D" w:rsidRDefault="0001398D" w:rsidP="009D7DC3">
            <w:pPr>
              <w:pStyle w:val="Tabletext"/>
            </w:pPr>
            <w:r w:rsidRPr="0001398D">
              <w:t xml:space="preserve">Give all your time and hard work to </w:t>
            </w:r>
            <w:r w:rsidR="009D7DC3">
              <w:t>your sport</w:t>
            </w:r>
            <w:r w:rsidRPr="0001398D">
              <w:t>.</w:t>
            </w:r>
          </w:p>
        </w:tc>
        <w:tc>
          <w:tcPr>
            <w:tcW w:w="425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A</w:t>
            </w:r>
          </w:p>
        </w:tc>
        <w:tc>
          <w:tcPr>
            <w:tcW w:w="2233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sportsmanship</w:t>
            </w:r>
          </w:p>
        </w:tc>
      </w:tr>
      <w:tr w:rsidR="0001398D" w:rsidRPr="0001398D" w:rsidTr="0001398D">
        <w:tc>
          <w:tcPr>
            <w:tcW w:w="391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2</w:t>
            </w:r>
          </w:p>
        </w:tc>
        <w:tc>
          <w:tcPr>
            <w:tcW w:w="6946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Control your lifestyle – eat well and train regularly.</w:t>
            </w:r>
          </w:p>
        </w:tc>
        <w:tc>
          <w:tcPr>
            <w:tcW w:w="425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B</w:t>
            </w:r>
          </w:p>
        </w:tc>
        <w:tc>
          <w:tcPr>
            <w:tcW w:w="2233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discipline</w:t>
            </w:r>
          </w:p>
        </w:tc>
      </w:tr>
      <w:tr w:rsidR="0001398D" w:rsidRPr="0001398D" w:rsidTr="0001398D">
        <w:tc>
          <w:tcPr>
            <w:tcW w:w="391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3</w:t>
            </w:r>
          </w:p>
        </w:tc>
        <w:tc>
          <w:tcPr>
            <w:tcW w:w="6946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Don’t cheat and always respect the people you play against.</w:t>
            </w:r>
          </w:p>
        </w:tc>
        <w:tc>
          <w:tcPr>
            <w:tcW w:w="425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C</w:t>
            </w:r>
          </w:p>
        </w:tc>
        <w:tc>
          <w:tcPr>
            <w:tcW w:w="2233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commitment</w:t>
            </w:r>
          </w:p>
        </w:tc>
      </w:tr>
      <w:tr w:rsidR="0001398D" w:rsidRPr="0001398D" w:rsidTr="0001398D">
        <w:tc>
          <w:tcPr>
            <w:tcW w:w="391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4</w:t>
            </w:r>
          </w:p>
        </w:tc>
        <w:tc>
          <w:tcPr>
            <w:tcW w:w="6946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Be confident in your abilities and have a positive image of yourself.</w:t>
            </w:r>
          </w:p>
        </w:tc>
        <w:tc>
          <w:tcPr>
            <w:tcW w:w="425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D</w:t>
            </w:r>
          </w:p>
        </w:tc>
        <w:tc>
          <w:tcPr>
            <w:tcW w:w="2233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self-sacrifice</w:t>
            </w:r>
          </w:p>
        </w:tc>
      </w:tr>
      <w:tr w:rsidR="0001398D" w:rsidRPr="0001398D" w:rsidTr="0001398D">
        <w:tc>
          <w:tcPr>
            <w:tcW w:w="391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5</w:t>
            </w:r>
          </w:p>
        </w:tc>
        <w:tc>
          <w:tcPr>
            <w:tcW w:w="6946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Have the ability to keep running and training.</w:t>
            </w:r>
          </w:p>
        </w:tc>
        <w:tc>
          <w:tcPr>
            <w:tcW w:w="425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E</w:t>
            </w:r>
          </w:p>
        </w:tc>
        <w:tc>
          <w:tcPr>
            <w:tcW w:w="2233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team spirit</w:t>
            </w:r>
          </w:p>
        </w:tc>
      </w:tr>
      <w:tr w:rsidR="0001398D" w:rsidRPr="0001398D" w:rsidTr="0001398D">
        <w:tc>
          <w:tcPr>
            <w:tcW w:w="391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6</w:t>
            </w:r>
          </w:p>
        </w:tc>
        <w:tc>
          <w:tcPr>
            <w:tcW w:w="6946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Have one aim and be determined to achieve it.</w:t>
            </w:r>
          </w:p>
        </w:tc>
        <w:tc>
          <w:tcPr>
            <w:tcW w:w="425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F</w:t>
            </w:r>
          </w:p>
        </w:tc>
        <w:tc>
          <w:tcPr>
            <w:tcW w:w="2233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single-mindedness</w:t>
            </w:r>
          </w:p>
        </w:tc>
      </w:tr>
      <w:tr w:rsidR="0001398D" w:rsidRPr="0001398D" w:rsidTr="0001398D">
        <w:tc>
          <w:tcPr>
            <w:tcW w:w="391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7</w:t>
            </w:r>
          </w:p>
        </w:tc>
        <w:tc>
          <w:tcPr>
            <w:tcW w:w="6946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Put the needs of other people in your team before your own.</w:t>
            </w:r>
          </w:p>
        </w:tc>
        <w:tc>
          <w:tcPr>
            <w:tcW w:w="425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G</w:t>
            </w:r>
          </w:p>
        </w:tc>
        <w:tc>
          <w:tcPr>
            <w:tcW w:w="2233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stamina</w:t>
            </w:r>
          </w:p>
        </w:tc>
      </w:tr>
      <w:tr w:rsidR="0001398D" w:rsidRPr="0001398D" w:rsidTr="0001398D">
        <w:tc>
          <w:tcPr>
            <w:tcW w:w="391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8</w:t>
            </w:r>
          </w:p>
        </w:tc>
        <w:tc>
          <w:tcPr>
            <w:tcW w:w="6946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Don’t depend on teammates. Be ready to depend on yourself.</w:t>
            </w:r>
          </w:p>
        </w:tc>
        <w:tc>
          <w:tcPr>
            <w:tcW w:w="425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H</w:t>
            </w:r>
          </w:p>
        </w:tc>
        <w:tc>
          <w:tcPr>
            <w:tcW w:w="2233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self-esteem</w:t>
            </w:r>
          </w:p>
        </w:tc>
      </w:tr>
      <w:tr w:rsidR="0001398D" w:rsidRPr="0001398D" w:rsidTr="0001398D">
        <w:tc>
          <w:tcPr>
            <w:tcW w:w="391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9</w:t>
            </w:r>
          </w:p>
        </w:tc>
        <w:tc>
          <w:tcPr>
            <w:tcW w:w="6946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Always support and feel positive about your teammates</w:t>
            </w:r>
            <w:r>
              <w:t>.</w:t>
            </w:r>
          </w:p>
        </w:tc>
        <w:tc>
          <w:tcPr>
            <w:tcW w:w="425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I</w:t>
            </w:r>
          </w:p>
        </w:tc>
        <w:tc>
          <w:tcPr>
            <w:tcW w:w="2233" w:type="dxa"/>
          </w:tcPr>
          <w:p w:rsidR="0001398D" w:rsidRPr="0001398D" w:rsidRDefault="0001398D" w:rsidP="0001398D">
            <w:pPr>
              <w:pStyle w:val="Tabletext"/>
            </w:pPr>
            <w:r w:rsidRPr="0001398D">
              <w:t>self-reliance</w:t>
            </w:r>
          </w:p>
        </w:tc>
      </w:tr>
    </w:tbl>
    <w:p w:rsidR="0001398D" w:rsidRPr="0001398D" w:rsidRDefault="0001398D" w:rsidP="0001398D">
      <w:pPr>
        <w:pStyle w:val="Mark"/>
      </w:pPr>
      <w:r w:rsidRPr="0001398D">
        <w:t>Mark: ___ / 9</w:t>
      </w:r>
    </w:p>
    <w:p w:rsidR="0001398D" w:rsidRPr="0001398D" w:rsidRDefault="0001398D" w:rsidP="0001398D">
      <w:pPr>
        <w:pStyle w:val="Rubric"/>
      </w:pPr>
      <w:r w:rsidRPr="0001398D">
        <w:t xml:space="preserve">Circle the </w:t>
      </w:r>
      <w:r w:rsidRPr="0001398D">
        <w:rPr>
          <w:u w:val="single"/>
        </w:rPr>
        <w:t>two</w:t>
      </w:r>
      <w:r w:rsidRPr="0001398D">
        <w:t xml:space="preserve"> words that can be used in each sentence.</w:t>
      </w:r>
    </w:p>
    <w:p w:rsidR="0001398D" w:rsidRPr="0001398D" w:rsidRDefault="0001398D" w:rsidP="0001398D">
      <w:pPr>
        <w:pStyle w:val="Textnumbered"/>
        <w:numPr>
          <w:ilvl w:val="0"/>
          <w:numId w:val="30"/>
        </w:numPr>
      </w:pPr>
      <w:r w:rsidRPr="0001398D">
        <w:t xml:space="preserve">Tom has done no training for next week’s marathon. </w:t>
      </w:r>
      <w:r w:rsidRPr="0001398D">
        <w:rPr>
          <w:b/>
        </w:rPr>
        <w:t xml:space="preserve">Worryingly / </w:t>
      </w:r>
      <w:proofErr w:type="gramStart"/>
      <w:r w:rsidRPr="0001398D">
        <w:rPr>
          <w:b/>
        </w:rPr>
        <w:t>Extremely</w:t>
      </w:r>
      <w:proofErr w:type="gramEnd"/>
      <w:r w:rsidRPr="0001398D">
        <w:rPr>
          <w:b/>
        </w:rPr>
        <w:t xml:space="preserve"> / Clearly</w:t>
      </w:r>
      <w:r w:rsidRPr="0001398D">
        <w:t>, he might not finish the race.</w:t>
      </w:r>
    </w:p>
    <w:p w:rsidR="0001398D" w:rsidRPr="0001398D" w:rsidRDefault="0001398D" w:rsidP="0001398D">
      <w:pPr>
        <w:pStyle w:val="Textnumbered"/>
        <w:numPr>
          <w:ilvl w:val="0"/>
          <w:numId w:val="30"/>
        </w:numPr>
      </w:pPr>
      <w:r w:rsidRPr="0001398D">
        <w:t xml:space="preserve">Paula trains </w:t>
      </w:r>
      <w:r w:rsidRPr="0001398D">
        <w:rPr>
          <w:b/>
        </w:rPr>
        <w:t>really /</w:t>
      </w:r>
      <w:r>
        <w:rPr>
          <w:b/>
        </w:rPr>
        <w:t xml:space="preserve"> </w:t>
      </w:r>
      <w:r w:rsidRPr="0001398D">
        <w:rPr>
          <w:b/>
        </w:rPr>
        <w:t>clearly / incredibly</w:t>
      </w:r>
      <w:r w:rsidRPr="0001398D">
        <w:t xml:space="preserve"> hard every day</w:t>
      </w:r>
    </w:p>
    <w:p w:rsidR="0001398D" w:rsidRPr="0001398D" w:rsidRDefault="0001398D" w:rsidP="0001398D">
      <w:pPr>
        <w:pStyle w:val="Textnumbered"/>
        <w:numPr>
          <w:ilvl w:val="0"/>
          <w:numId w:val="30"/>
        </w:numPr>
      </w:pPr>
      <w:r w:rsidRPr="0001398D">
        <w:t xml:space="preserve">Jim is a sports fanatic. </w:t>
      </w:r>
      <w:r w:rsidRPr="0001398D">
        <w:rPr>
          <w:b/>
        </w:rPr>
        <w:t xml:space="preserve">Similarly / </w:t>
      </w:r>
      <w:proofErr w:type="gramStart"/>
      <w:r w:rsidRPr="0001398D">
        <w:rPr>
          <w:b/>
        </w:rPr>
        <w:t>Clearly</w:t>
      </w:r>
      <w:proofErr w:type="gramEnd"/>
      <w:r w:rsidRPr="0001398D">
        <w:rPr>
          <w:b/>
        </w:rPr>
        <w:t xml:space="preserve"> / Rapidly</w:t>
      </w:r>
      <w:r w:rsidRPr="0001398D">
        <w:t>, his sister is a big fan of most sports, too. She has lots of sports posters on her wall.</w:t>
      </w:r>
    </w:p>
    <w:p w:rsidR="0001398D" w:rsidRPr="0001398D" w:rsidRDefault="0001398D" w:rsidP="0001398D">
      <w:pPr>
        <w:pStyle w:val="Textnumbered"/>
        <w:numPr>
          <w:ilvl w:val="0"/>
          <w:numId w:val="30"/>
        </w:numPr>
      </w:pPr>
      <w:r w:rsidRPr="0001398D">
        <w:t xml:space="preserve">The popularity of </w:t>
      </w:r>
      <w:r>
        <w:t>women’s football</w:t>
      </w:r>
      <w:r w:rsidRPr="0001398D">
        <w:t xml:space="preserve"> is growing </w:t>
      </w:r>
      <w:r w:rsidRPr="0001398D">
        <w:rPr>
          <w:b/>
        </w:rPr>
        <w:t>rapidly / extremely / quickly</w:t>
      </w:r>
      <w:r w:rsidRPr="0001398D">
        <w:t>.</w:t>
      </w:r>
    </w:p>
    <w:p w:rsidR="0001398D" w:rsidRPr="0001398D" w:rsidRDefault="0001398D" w:rsidP="0001398D">
      <w:pPr>
        <w:pStyle w:val="Textnumbered"/>
        <w:numPr>
          <w:ilvl w:val="0"/>
          <w:numId w:val="30"/>
        </w:numPr>
      </w:pPr>
      <w:r w:rsidRPr="0001398D">
        <w:t xml:space="preserve">Both </w:t>
      </w:r>
      <w:r w:rsidR="009D7DC3">
        <w:t xml:space="preserve">of </w:t>
      </w:r>
      <w:r w:rsidRPr="0001398D">
        <w:t xml:space="preserve">Amy’s parents were professional athletes, but, </w:t>
      </w:r>
      <w:r w:rsidRPr="0001398D">
        <w:rPr>
          <w:b/>
        </w:rPr>
        <w:t>similarly / surprisingly / incredibly</w:t>
      </w:r>
      <w:r>
        <w:t>, Amy is hopeless at sport.</w:t>
      </w:r>
    </w:p>
    <w:p w:rsidR="0001398D" w:rsidRPr="0001398D" w:rsidRDefault="0001398D" w:rsidP="0001398D">
      <w:pPr>
        <w:pStyle w:val="Textnumbered"/>
        <w:numPr>
          <w:ilvl w:val="0"/>
          <w:numId w:val="30"/>
        </w:numPr>
      </w:pPr>
      <w:r w:rsidRPr="0001398D">
        <w:t xml:space="preserve">Joe is </w:t>
      </w:r>
      <w:r w:rsidRPr="0001398D">
        <w:rPr>
          <w:b/>
        </w:rPr>
        <w:t>extremely / rapidly / really</w:t>
      </w:r>
      <w:r w:rsidRPr="0001398D">
        <w:t xml:space="preserve"> tall. He should be a basketball player.</w:t>
      </w:r>
    </w:p>
    <w:p w:rsidR="0001398D" w:rsidRPr="0001398D" w:rsidRDefault="0001398D" w:rsidP="0001398D">
      <w:pPr>
        <w:pStyle w:val="Mark"/>
      </w:pPr>
      <w:r w:rsidRPr="0001398D">
        <w:t>Mark: ___ / 12</w:t>
      </w:r>
    </w:p>
    <w:p w:rsidR="0001398D" w:rsidRPr="0001398D" w:rsidRDefault="0001398D" w:rsidP="0001398D">
      <w:pPr>
        <w:pStyle w:val="Bhead"/>
      </w:pPr>
      <w:r w:rsidRPr="0001398D">
        <w:br w:type="page"/>
      </w:r>
      <w:r w:rsidRPr="0001398D">
        <w:lastRenderedPageBreak/>
        <w:t>Grammar</w:t>
      </w:r>
    </w:p>
    <w:p w:rsidR="0001398D" w:rsidRPr="0001398D" w:rsidRDefault="0001398D" w:rsidP="0001398D">
      <w:pPr>
        <w:pStyle w:val="Rubric"/>
      </w:pPr>
      <w:r w:rsidRPr="0001398D">
        <w:t>Circle the correct past simple or past perfect form of the verbs to complete the sentences.</w:t>
      </w:r>
    </w:p>
    <w:p w:rsidR="0001398D" w:rsidRPr="0001398D" w:rsidRDefault="0001398D" w:rsidP="0001398D">
      <w:pPr>
        <w:pStyle w:val="Textnumbered"/>
        <w:numPr>
          <w:ilvl w:val="0"/>
          <w:numId w:val="31"/>
        </w:numPr>
      </w:pPr>
      <w:r w:rsidRPr="0001398D">
        <w:t xml:space="preserve">I </w:t>
      </w:r>
      <w:r w:rsidRPr="0001398D">
        <w:rPr>
          <w:b/>
        </w:rPr>
        <w:t>just joined / have just joined</w:t>
      </w:r>
      <w:r w:rsidRPr="0001398D">
        <w:t xml:space="preserve"> a bike club because I want to get fit.</w:t>
      </w:r>
    </w:p>
    <w:p w:rsidR="0001398D" w:rsidRPr="0001398D" w:rsidRDefault="0001398D" w:rsidP="0001398D">
      <w:pPr>
        <w:pStyle w:val="Textnumbered"/>
        <w:numPr>
          <w:ilvl w:val="0"/>
          <w:numId w:val="31"/>
        </w:numPr>
      </w:pPr>
      <w:r w:rsidRPr="0001398D">
        <w:t xml:space="preserve">Tom </w:t>
      </w:r>
      <w:r w:rsidRPr="0001398D">
        <w:rPr>
          <w:b/>
        </w:rPr>
        <w:t>went / has been</w:t>
      </w:r>
      <w:r w:rsidRPr="0001398D">
        <w:t xml:space="preserve"> to a fitness class for the first time last Friday.</w:t>
      </w:r>
    </w:p>
    <w:p w:rsidR="0001398D" w:rsidRPr="0001398D" w:rsidRDefault="0001398D" w:rsidP="0001398D">
      <w:pPr>
        <w:pStyle w:val="Textnumbered"/>
        <w:numPr>
          <w:ilvl w:val="0"/>
          <w:numId w:val="31"/>
        </w:numPr>
      </w:pPr>
      <w:r w:rsidRPr="0001398D">
        <w:t xml:space="preserve">What time </w:t>
      </w:r>
      <w:r w:rsidRPr="0001398D">
        <w:rPr>
          <w:b/>
        </w:rPr>
        <w:t>did you leave / have you left</w:t>
      </w:r>
      <w:r w:rsidRPr="0001398D">
        <w:t xml:space="preserve"> the sports club?</w:t>
      </w:r>
    </w:p>
    <w:p w:rsidR="0001398D" w:rsidRPr="0001398D" w:rsidRDefault="0001398D" w:rsidP="0001398D">
      <w:pPr>
        <w:pStyle w:val="Textnumbered"/>
        <w:numPr>
          <w:ilvl w:val="0"/>
          <w:numId w:val="31"/>
        </w:numPr>
      </w:pPr>
      <w:r w:rsidRPr="0001398D">
        <w:t xml:space="preserve">I </w:t>
      </w:r>
      <w:r w:rsidRPr="0001398D">
        <w:rPr>
          <w:b/>
        </w:rPr>
        <w:t xml:space="preserve">didn’t </w:t>
      </w:r>
      <w:r w:rsidR="009F22D5">
        <w:rPr>
          <w:b/>
        </w:rPr>
        <w:t>do</w:t>
      </w:r>
      <w:r w:rsidRPr="0001398D">
        <w:rPr>
          <w:b/>
        </w:rPr>
        <w:t xml:space="preserve"> / haven’t </w:t>
      </w:r>
      <w:r w:rsidR="009F22D5">
        <w:rPr>
          <w:b/>
        </w:rPr>
        <w:t>done</w:t>
      </w:r>
      <w:r w:rsidRPr="0001398D">
        <w:t xml:space="preserve"> any exercise for weeks before the race. That’s why I lost.</w:t>
      </w:r>
    </w:p>
    <w:p w:rsidR="0001398D" w:rsidRPr="0001398D" w:rsidRDefault="0001398D" w:rsidP="0001398D">
      <w:pPr>
        <w:pStyle w:val="Textnumbered"/>
        <w:numPr>
          <w:ilvl w:val="0"/>
          <w:numId w:val="31"/>
        </w:numPr>
      </w:pPr>
      <w:r w:rsidRPr="0001398D">
        <w:t xml:space="preserve">Earlier today, Jerry </w:t>
      </w:r>
      <w:r w:rsidRPr="0001398D">
        <w:rPr>
          <w:b/>
        </w:rPr>
        <w:t>broke / has broken</w:t>
      </w:r>
      <w:r w:rsidRPr="0001398D">
        <w:t xml:space="preserve"> his leg during a rugby match.</w:t>
      </w:r>
    </w:p>
    <w:p w:rsidR="0001398D" w:rsidRPr="0001398D" w:rsidRDefault="0001398D" w:rsidP="0001398D">
      <w:pPr>
        <w:pStyle w:val="Textnumbered"/>
        <w:numPr>
          <w:ilvl w:val="0"/>
          <w:numId w:val="31"/>
        </w:numPr>
      </w:pPr>
      <w:r w:rsidRPr="0001398D">
        <w:t xml:space="preserve">Penny and Jill </w:t>
      </w:r>
      <w:r w:rsidRPr="0001398D">
        <w:rPr>
          <w:b/>
        </w:rPr>
        <w:t>were / have been</w:t>
      </w:r>
      <w:r w:rsidRPr="0001398D">
        <w:t xml:space="preserve"> members of the gym since it opened. They love going there.</w:t>
      </w:r>
    </w:p>
    <w:p w:rsidR="0001398D" w:rsidRPr="0001398D" w:rsidRDefault="0001398D" w:rsidP="00C5090E">
      <w:pPr>
        <w:pStyle w:val="Mark"/>
      </w:pPr>
      <w:r w:rsidRPr="0001398D">
        <w:t>Mark: ___ / 6</w:t>
      </w:r>
    </w:p>
    <w:p w:rsidR="0001398D" w:rsidRPr="0001398D" w:rsidRDefault="0001398D" w:rsidP="00C5090E">
      <w:pPr>
        <w:pStyle w:val="Rubric"/>
      </w:pPr>
      <w:r w:rsidRPr="0001398D">
        <w:t>Complete the text with the past simple or present perfect form of the verbs in brackets.</w:t>
      </w:r>
    </w:p>
    <w:p w:rsidR="0001398D" w:rsidRPr="0001398D" w:rsidRDefault="0001398D" w:rsidP="00C5090E">
      <w:pPr>
        <w:pStyle w:val="Facsimile"/>
      </w:pPr>
      <w:r w:rsidRPr="0001398D">
        <w:t xml:space="preserve">Jack </w:t>
      </w:r>
      <w:proofErr w:type="spellStart"/>
      <w:r w:rsidRPr="0001398D">
        <w:t>Wilshere</w:t>
      </w:r>
      <w:proofErr w:type="spellEnd"/>
      <w:r w:rsidRPr="0001398D">
        <w:t xml:space="preserve"> </w:t>
      </w:r>
      <w:r w:rsidRPr="00C5090E">
        <w:rPr>
          <w:rStyle w:val="SuperscriptChar"/>
        </w:rPr>
        <w:t>1</w:t>
      </w:r>
      <w:r w:rsidRPr="0001398D">
        <w:t xml:space="preserve">____________ (join) Arsenal Football Club at the age of nine! </w:t>
      </w:r>
      <w:proofErr w:type="gramStart"/>
      <w:r w:rsidRPr="0001398D">
        <w:t xml:space="preserve">Since then, he </w:t>
      </w:r>
      <w:r w:rsidRPr="00C5090E">
        <w:rPr>
          <w:rStyle w:val="SuperscriptChar"/>
        </w:rPr>
        <w:t>2</w:t>
      </w:r>
      <w:r w:rsidRPr="0001398D">
        <w:t>____________ (play) for all of Arsenal’s youth and reserve teams.</w:t>
      </w:r>
      <w:proofErr w:type="gramEnd"/>
      <w:r w:rsidRPr="0001398D">
        <w:t xml:space="preserve"> In 2008, at the age of sixteen, he </w:t>
      </w:r>
      <w:r w:rsidRPr="00C5090E">
        <w:rPr>
          <w:rStyle w:val="SuperscriptChar"/>
        </w:rPr>
        <w:t>3</w:t>
      </w:r>
      <w:r w:rsidRPr="0001398D">
        <w:t xml:space="preserve">____________ (make) his first appearance in Arsenal’s first team. </w:t>
      </w:r>
      <w:proofErr w:type="gramStart"/>
      <w:r w:rsidRPr="0001398D">
        <w:t xml:space="preserve">Unfortunately, he </w:t>
      </w:r>
      <w:r w:rsidRPr="00C5090E">
        <w:rPr>
          <w:rStyle w:val="SuperscriptChar"/>
        </w:rPr>
        <w:t>4</w:t>
      </w:r>
      <w:r w:rsidRPr="0001398D">
        <w:t>____________ (not score) a goal in that match.</w:t>
      </w:r>
      <w:proofErr w:type="gramEnd"/>
      <w:r w:rsidRPr="0001398D">
        <w:t xml:space="preserve"> Nowadays, Jack is a regular player at Arsenal. </w:t>
      </w:r>
      <w:proofErr w:type="gramStart"/>
      <w:r w:rsidRPr="0001398D">
        <w:t xml:space="preserve">He </w:t>
      </w:r>
      <w:r w:rsidRPr="00C5090E">
        <w:rPr>
          <w:rStyle w:val="SuperscriptChar"/>
        </w:rPr>
        <w:t>5</w:t>
      </w:r>
      <w:r w:rsidRPr="0001398D">
        <w:t>____________ (also become) one of England’s most popular players.</w:t>
      </w:r>
      <w:proofErr w:type="gramEnd"/>
      <w:r w:rsidRPr="0001398D">
        <w:t xml:space="preserve"> Jack’s career </w:t>
      </w:r>
      <w:r w:rsidRPr="00C5090E">
        <w:rPr>
          <w:rStyle w:val="SuperscriptChar"/>
        </w:rPr>
        <w:t>6</w:t>
      </w:r>
      <w:r w:rsidRPr="0001398D">
        <w:t xml:space="preserve">____________ (not always be) easy though. </w:t>
      </w:r>
      <w:proofErr w:type="gramStart"/>
      <w:r w:rsidRPr="0001398D">
        <w:t xml:space="preserve">He </w:t>
      </w:r>
      <w:r w:rsidRPr="00C5090E">
        <w:rPr>
          <w:rStyle w:val="SuperscriptChar"/>
        </w:rPr>
        <w:t>7</w:t>
      </w:r>
      <w:r w:rsidRPr="0001398D">
        <w:t>____________ (have) a lot of injuries.</w:t>
      </w:r>
      <w:proofErr w:type="gramEnd"/>
      <w:r w:rsidRPr="0001398D">
        <w:t xml:space="preserve"> </w:t>
      </w:r>
      <w:proofErr w:type="gramStart"/>
      <w:r w:rsidRPr="0001398D">
        <w:t xml:space="preserve">In fact, in 2012, he </w:t>
      </w:r>
      <w:r w:rsidRPr="00C5090E">
        <w:rPr>
          <w:rStyle w:val="SuperscriptChar"/>
        </w:rPr>
        <w:t>8</w:t>
      </w:r>
      <w:r w:rsidRPr="0001398D">
        <w:t>____________ (break) his ankle in a match in the USA.</w:t>
      </w:r>
      <w:proofErr w:type="gramEnd"/>
    </w:p>
    <w:p w:rsidR="0001398D" w:rsidRPr="0001398D" w:rsidRDefault="0001398D" w:rsidP="00C5090E">
      <w:pPr>
        <w:pStyle w:val="Mark"/>
      </w:pPr>
      <w:r w:rsidRPr="0001398D">
        <w:t>Mark: ___ / 8</w:t>
      </w:r>
    </w:p>
    <w:p w:rsidR="00C5090E" w:rsidRPr="00C5090E" w:rsidRDefault="0001398D" w:rsidP="00C5090E">
      <w:pPr>
        <w:pStyle w:val="Rubric"/>
      </w:pPr>
      <w:r w:rsidRPr="0001398D">
        <w:t>Write sentences using the present perfect simple or continuous.</w:t>
      </w:r>
    </w:p>
    <w:p w:rsidR="0001398D" w:rsidRPr="0001398D" w:rsidRDefault="0001398D" w:rsidP="00C5090E">
      <w:pPr>
        <w:pStyle w:val="Textnumbered"/>
        <w:numPr>
          <w:ilvl w:val="0"/>
          <w:numId w:val="32"/>
        </w:numPr>
      </w:pPr>
      <w:r w:rsidRPr="0001398D">
        <w:t xml:space="preserve">Graeme and Jo / work / at </w:t>
      </w:r>
      <w:r w:rsidR="00A25C42">
        <w:t>the</w:t>
      </w:r>
      <w:bookmarkStart w:id="0" w:name="_GoBack"/>
      <w:bookmarkEnd w:id="0"/>
      <w:r w:rsidRPr="0001398D">
        <w:t xml:space="preserve"> fast food restaurant </w:t>
      </w:r>
      <w:r w:rsidR="00A25C42">
        <w:t>since</w:t>
      </w:r>
      <w:r w:rsidR="000C498D">
        <w:t xml:space="preserve"> the </w:t>
      </w:r>
      <w:r w:rsidR="00A25C42">
        <w:t xml:space="preserve">start of the </w:t>
      </w:r>
      <w:r w:rsidR="000C498D">
        <w:t>summer holidays</w:t>
      </w:r>
      <w:r w:rsidRPr="0001398D">
        <w:t>.</w:t>
      </w:r>
      <w:r w:rsidR="00C5090E">
        <w:br/>
      </w:r>
      <w:r w:rsidR="00C5090E" w:rsidRPr="00C5090E">
        <w:t>________________________________________________________________________</w:t>
      </w:r>
    </w:p>
    <w:p w:rsidR="0001398D" w:rsidRPr="0001398D" w:rsidRDefault="0001398D" w:rsidP="00C5090E">
      <w:pPr>
        <w:pStyle w:val="Textnumbered"/>
      </w:pPr>
      <w:r w:rsidRPr="0001398D">
        <w:t>Working long hours / not be / easy.</w:t>
      </w:r>
      <w:r w:rsidR="00C5090E">
        <w:br/>
      </w:r>
      <w:r w:rsidRPr="0001398D">
        <w:t>________________________________________________________________________</w:t>
      </w:r>
    </w:p>
    <w:p w:rsidR="0001398D" w:rsidRPr="0001398D" w:rsidRDefault="0001398D" w:rsidP="00C5090E">
      <w:pPr>
        <w:pStyle w:val="Textnumbered"/>
      </w:pPr>
      <w:r w:rsidRPr="0001398D">
        <w:t>Graeme / put / on weight because the restaurant gives him free hamburgers to e</w:t>
      </w:r>
      <w:r w:rsidR="00C5090E">
        <w:t>at!</w:t>
      </w:r>
      <w:r w:rsidR="00C5090E">
        <w:br/>
      </w:r>
      <w:r w:rsidRPr="0001398D">
        <w:t>________________________________________________________________________</w:t>
      </w:r>
    </w:p>
    <w:p w:rsidR="0001398D" w:rsidRPr="0001398D" w:rsidRDefault="0001398D" w:rsidP="00C5090E">
      <w:pPr>
        <w:pStyle w:val="Textnumbered"/>
      </w:pPr>
      <w:r w:rsidRPr="0001398D">
        <w:t xml:space="preserve">Graeme and Jo / not </w:t>
      </w:r>
      <w:r w:rsidR="000C498D">
        <w:t xml:space="preserve">be / running </w:t>
      </w:r>
      <w:r w:rsidRPr="0001398D">
        <w:t>a lot recently.</w:t>
      </w:r>
      <w:r w:rsidR="000C498D">
        <w:t xml:space="preserve"> Usually they go three times a week.</w:t>
      </w:r>
      <w:r w:rsidR="00C5090E">
        <w:br/>
      </w:r>
      <w:r w:rsidRPr="0001398D">
        <w:t>________________________________________________________________________</w:t>
      </w:r>
    </w:p>
    <w:p w:rsidR="0001398D" w:rsidRPr="0001398D" w:rsidRDefault="0001398D" w:rsidP="00C5090E">
      <w:pPr>
        <w:pStyle w:val="Textnumbered"/>
      </w:pPr>
      <w:r w:rsidRPr="0001398D">
        <w:t xml:space="preserve">Jo / just finish / eating two hamburgers, and she </w:t>
      </w:r>
      <w:proofErr w:type="gramStart"/>
      <w:r w:rsidR="00347ECC">
        <w:t>is</w:t>
      </w:r>
      <w:proofErr w:type="gramEnd"/>
      <w:r w:rsidR="00347ECC">
        <w:t xml:space="preserve"> feeling</w:t>
      </w:r>
      <w:r w:rsidRPr="0001398D">
        <w:t xml:space="preserve"> very full.</w:t>
      </w:r>
      <w:r w:rsidR="00C5090E">
        <w:br/>
      </w:r>
      <w:r w:rsidRPr="0001398D">
        <w:t>________________________________________________________________________</w:t>
      </w:r>
    </w:p>
    <w:p w:rsidR="0001398D" w:rsidRPr="0001398D" w:rsidRDefault="0001398D" w:rsidP="00C5090E">
      <w:pPr>
        <w:pStyle w:val="Mark"/>
      </w:pPr>
      <w:r w:rsidRPr="0001398D">
        <w:t>Mark: ___ / 10</w:t>
      </w:r>
    </w:p>
    <w:p w:rsidR="0001398D" w:rsidRPr="0001398D" w:rsidRDefault="0001398D" w:rsidP="00C5090E">
      <w:pPr>
        <w:pStyle w:val="Mark"/>
      </w:pPr>
      <w:r w:rsidRPr="0001398D">
        <w:t>TOTAL MARKS: ___ / 60</w:t>
      </w:r>
    </w:p>
    <w:sectPr w:rsidR="0001398D" w:rsidRPr="0001398D" w:rsidSect="001F6A40">
      <w:footerReference w:type="default" r:id="rId9"/>
      <w:type w:val="continuous"/>
      <w:pgSz w:w="11906" w:h="16838" w:code="9"/>
      <w:pgMar w:top="851" w:right="992" w:bottom="1276" w:left="851" w:header="720" w:footer="0" w:gutter="0"/>
      <w:paperSrc w:first="15" w:other="15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98D" w:rsidRDefault="0001398D">
      <w:r>
        <w:separator/>
      </w:r>
    </w:p>
    <w:p w:rsidR="0001398D" w:rsidRDefault="0001398D"/>
  </w:endnote>
  <w:endnote w:type="continuationSeparator" w:id="0">
    <w:p w:rsidR="0001398D" w:rsidRDefault="0001398D">
      <w:r>
        <w:continuationSeparator/>
      </w:r>
    </w:p>
    <w:p w:rsidR="0001398D" w:rsidRDefault="000139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1F6A40" w:rsidRDefault="00071313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A25C42">
          <w:rPr>
            <w:rFonts w:ascii="Arial" w:hAnsi="Arial" w:cs="Arial"/>
            <w:noProof/>
          </w:rPr>
          <w:t>3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071313" w:rsidRPr="001840A0" w:rsidRDefault="001F6A40" w:rsidP="001840A0">
        <w:pPr>
          <w:pStyle w:val="Footer"/>
          <w:jc w:val="center"/>
          <w:rPr>
            <w:rFonts w:ascii="Arial" w:hAnsi="Arial" w:cs="Arial"/>
          </w:rPr>
        </w:pPr>
        <w:r>
          <w:rPr>
            <w:noProof/>
          </w:rPr>
          <w:drawing>
            <wp:inline distT="0" distB="0" distL="0" distR="0" wp14:anchorId="7F83E3EE" wp14:editId="01CC2A49">
              <wp:extent cx="6390005" cy="647571"/>
              <wp:effectExtent l="0" t="0" r="0" b="635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0005" cy="6475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98D" w:rsidRDefault="0001398D">
      <w:r>
        <w:separator/>
      </w:r>
    </w:p>
    <w:p w:rsidR="0001398D" w:rsidRDefault="0001398D"/>
  </w:footnote>
  <w:footnote w:type="continuationSeparator" w:id="0">
    <w:p w:rsidR="0001398D" w:rsidRDefault="0001398D">
      <w:r>
        <w:continuationSeparator/>
      </w:r>
    </w:p>
    <w:p w:rsidR="0001398D" w:rsidRDefault="0001398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2E0"/>
    <w:multiLevelType w:val="multilevel"/>
    <w:tmpl w:val="7EBEBA38"/>
    <w:numStyleLink w:val="Style1"/>
  </w:abstractNum>
  <w:abstractNum w:abstractNumId="1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3A0728F"/>
    <w:multiLevelType w:val="hybridMultilevel"/>
    <w:tmpl w:val="A85452BE"/>
    <w:lvl w:ilvl="0" w:tplc="AB8CA70A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6E1463E"/>
    <w:multiLevelType w:val="hybridMultilevel"/>
    <w:tmpl w:val="0F4AE65A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5">
    <w:nsid w:val="5E0B0C80"/>
    <w:multiLevelType w:val="hybridMultilevel"/>
    <w:tmpl w:val="54687AE0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42D2DD2"/>
    <w:multiLevelType w:val="multilevel"/>
    <w:tmpl w:val="7EBEBA38"/>
    <w:numStyleLink w:val="Style1"/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5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8D"/>
    <w:rsid w:val="00002878"/>
    <w:rsid w:val="00002F45"/>
    <w:rsid w:val="00007341"/>
    <w:rsid w:val="0001398D"/>
    <w:rsid w:val="0002587D"/>
    <w:rsid w:val="00026295"/>
    <w:rsid w:val="00027DCD"/>
    <w:rsid w:val="00030A94"/>
    <w:rsid w:val="00051BDA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A5BE4"/>
    <w:rsid w:val="000C498D"/>
    <w:rsid w:val="000D7095"/>
    <w:rsid w:val="000F7147"/>
    <w:rsid w:val="000F79C4"/>
    <w:rsid w:val="0010334E"/>
    <w:rsid w:val="0010580E"/>
    <w:rsid w:val="00110510"/>
    <w:rsid w:val="001222A5"/>
    <w:rsid w:val="0013043C"/>
    <w:rsid w:val="00144B2C"/>
    <w:rsid w:val="00157180"/>
    <w:rsid w:val="0018374F"/>
    <w:rsid w:val="001840A0"/>
    <w:rsid w:val="00196935"/>
    <w:rsid w:val="001A2160"/>
    <w:rsid w:val="001B2824"/>
    <w:rsid w:val="001C2529"/>
    <w:rsid w:val="001D439A"/>
    <w:rsid w:val="001F67B3"/>
    <w:rsid w:val="001F6A40"/>
    <w:rsid w:val="00202A92"/>
    <w:rsid w:val="00215AB1"/>
    <w:rsid w:val="0025137D"/>
    <w:rsid w:val="00253443"/>
    <w:rsid w:val="00255386"/>
    <w:rsid w:val="00271A40"/>
    <w:rsid w:val="002751EC"/>
    <w:rsid w:val="00285F54"/>
    <w:rsid w:val="00296FAF"/>
    <w:rsid w:val="002C640B"/>
    <w:rsid w:val="002D2A5D"/>
    <w:rsid w:val="002D3F58"/>
    <w:rsid w:val="002D6A1A"/>
    <w:rsid w:val="002E23F0"/>
    <w:rsid w:val="002E29CC"/>
    <w:rsid w:val="002E3451"/>
    <w:rsid w:val="00302F33"/>
    <w:rsid w:val="003032C2"/>
    <w:rsid w:val="00303599"/>
    <w:rsid w:val="0030623D"/>
    <w:rsid w:val="0032379C"/>
    <w:rsid w:val="0033675E"/>
    <w:rsid w:val="00345D07"/>
    <w:rsid w:val="00347ECC"/>
    <w:rsid w:val="003558F8"/>
    <w:rsid w:val="0038104F"/>
    <w:rsid w:val="003B0E66"/>
    <w:rsid w:val="003B1F41"/>
    <w:rsid w:val="003B6366"/>
    <w:rsid w:val="003B6AF4"/>
    <w:rsid w:val="003C118D"/>
    <w:rsid w:val="003C3993"/>
    <w:rsid w:val="003C58E0"/>
    <w:rsid w:val="003C5D22"/>
    <w:rsid w:val="003D532F"/>
    <w:rsid w:val="003E76DE"/>
    <w:rsid w:val="003F08BA"/>
    <w:rsid w:val="003F44A6"/>
    <w:rsid w:val="00401395"/>
    <w:rsid w:val="00410027"/>
    <w:rsid w:val="00412F41"/>
    <w:rsid w:val="00417F8E"/>
    <w:rsid w:val="00421B4E"/>
    <w:rsid w:val="004237AB"/>
    <w:rsid w:val="00430BAD"/>
    <w:rsid w:val="004311A2"/>
    <w:rsid w:val="004360AB"/>
    <w:rsid w:val="004576FA"/>
    <w:rsid w:val="0046324D"/>
    <w:rsid w:val="00493DC6"/>
    <w:rsid w:val="004977C5"/>
    <w:rsid w:val="004B5C1E"/>
    <w:rsid w:val="004B5DBB"/>
    <w:rsid w:val="004B718E"/>
    <w:rsid w:val="004D2730"/>
    <w:rsid w:val="004E1875"/>
    <w:rsid w:val="00503427"/>
    <w:rsid w:val="005114A9"/>
    <w:rsid w:val="005345D0"/>
    <w:rsid w:val="005355F0"/>
    <w:rsid w:val="0053652C"/>
    <w:rsid w:val="00552188"/>
    <w:rsid w:val="0055486B"/>
    <w:rsid w:val="00560231"/>
    <w:rsid w:val="00582F2E"/>
    <w:rsid w:val="00583FB2"/>
    <w:rsid w:val="00597C8E"/>
    <w:rsid w:val="005A1490"/>
    <w:rsid w:val="005B14C2"/>
    <w:rsid w:val="005B1B9F"/>
    <w:rsid w:val="005C3898"/>
    <w:rsid w:val="005C4E69"/>
    <w:rsid w:val="005C59CD"/>
    <w:rsid w:val="005F3D7F"/>
    <w:rsid w:val="00607BA7"/>
    <w:rsid w:val="006111E1"/>
    <w:rsid w:val="00663213"/>
    <w:rsid w:val="00667B36"/>
    <w:rsid w:val="006712A8"/>
    <w:rsid w:val="006812A5"/>
    <w:rsid w:val="006A4137"/>
    <w:rsid w:val="006B3F93"/>
    <w:rsid w:val="006B7E5A"/>
    <w:rsid w:val="006D743D"/>
    <w:rsid w:val="006E5412"/>
    <w:rsid w:val="0070265D"/>
    <w:rsid w:val="00716A2A"/>
    <w:rsid w:val="0072233A"/>
    <w:rsid w:val="007259C8"/>
    <w:rsid w:val="0075040C"/>
    <w:rsid w:val="007560A9"/>
    <w:rsid w:val="007836CD"/>
    <w:rsid w:val="007949CC"/>
    <w:rsid w:val="00796D7A"/>
    <w:rsid w:val="007C4847"/>
    <w:rsid w:val="007C66B4"/>
    <w:rsid w:val="007C703D"/>
    <w:rsid w:val="007D5F70"/>
    <w:rsid w:val="007E105D"/>
    <w:rsid w:val="007E15BE"/>
    <w:rsid w:val="007F3B31"/>
    <w:rsid w:val="007F5BB3"/>
    <w:rsid w:val="008461F7"/>
    <w:rsid w:val="00851946"/>
    <w:rsid w:val="00852E01"/>
    <w:rsid w:val="0085712E"/>
    <w:rsid w:val="00860D3C"/>
    <w:rsid w:val="00861561"/>
    <w:rsid w:val="008660E1"/>
    <w:rsid w:val="008708ED"/>
    <w:rsid w:val="00896352"/>
    <w:rsid w:val="008B17CB"/>
    <w:rsid w:val="008C6327"/>
    <w:rsid w:val="008F168A"/>
    <w:rsid w:val="008F23C5"/>
    <w:rsid w:val="008F5DD2"/>
    <w:rsid w:val="00917F87"/>
    <w:rsid w:val="00932BAF"/>
    <w:rsid w:val="009608BA"/>
    <w:rsid w:val="00971764"/>
    <w:rsid w:val="009849BF"/>
    <w:rsid w:val="00984FA7"/>
    <w:rsid w:val="009926F3"/>
    <w:rsid w:val="009A2A83"/>
    <w:rsid w:val="009A5CB3"/>
    <w:rsid w:val="009A6707"/>
    <w:rsid w:val="009B0FA5"/>
    <w:rsid w:val="009B47E0"/>
    <w:rsid w:val="009C60BE"/>
    <w:rsid w:val="009D6B55"/>
    <w:rsid w:val="009D7DC3"/>
    <w:rsid w:val="009E0A76"/>
    <w:rsid w:val="009F22D5"/>
    <w:rsid w:val="009F3199"/>
    <w:rsid w:val="00A14167"/>
    <w:rsid w:val="00A158F4"/>
    <w:rsid w:val="00A161B5"/>
    <w:rsid w:val="00A25709"/>
    <w:rsid w:val="00A25C42"/>
    <w:rsid w:val="00A307AD"/>
    <w:rsid w:val="00A55205"/>
    <w:rsid w:val="00A7006A"/>
    <w:rsid w:val="00A8213E"/>
    <w:rsid w:val="00A95164"/>
    <w:rsid w:val="00AA2AE0"/>
    <w:rsid w:val="00AC2A59"/>
    <w:rsid w:val="00AC7EC3"/>
    <w:rsid w:val="00B07FF6"/>
    <w:rsid w:val="00B12B7C"/>
    <w:rsid w:val="00B13969"/>
    <w:rsid w:val="00B171FC"/>
    <w:rsid w:val="00B33969"/>
    <w:rsid w:val="00B42C47"/>
    <w:rsid w:val="00B52E63"/>
    <w:rsid w:val="00B62269"/>
    <w:rsid w:val="00B628AA"/>
    <w:rsid w:val="00B73372"/>
    <w:rsid w:val="00B801F7"/>
    <w:rsid w:val="00B90436"/>
    <w:rsid w:val="00B921A3"/>
    <w:rsid w:val="00B929E7"/>
    <w:rsid w:val="00BB3347"/>
    <w:rsid w:val="00BC5BC8"/>
    <w:rsid w:val="00BD5871"/>
    <w:rsid w:val="00BD6A2B"/>
    <w:rsid w:val="00BF4BF6"/>
    <w:rsid w:val="00BF687B"/>
    <w:rsid w:val="00C11C27"/>
    <w:rsid w:val="00C14E44"/>
    <w:rsid w:val="00C273AD"/>
    <w:rsid w:val="00C43ECA"/>
    <w:rsid w:val="00C5090E"/>
    <w:rsid w:val="00C57125"/>
    <w:rsid w:val="00C87C12"/>
    <w:rsid w:val="00C9056D"/>
    <w:rsid w:val="00C97BDA"/>
    <w:rsid w:val="00CA6271"/>
    <w:rsid w:val="00CA6F23"/>
    <w:rsid w:val="00CB57EF"/>
    <w:rsid w:val="00CC57C3"/>
    <w:rsid w:val="00CF4B3E"/>
    <w:rsid w:val="00CF5B0B"/>
    <w:rsid w:val="00D356F0"/>
    <w:rsid w:val="00D4717C"/>
    <w:rsid w:val="00D92FB7"/>
    <w:rsid w:val="00DA2C0B"/>
    <w:rsid w:val="00DC44F6"/>
    <w:rsid w:val="00DC6F73"/>
    <w:rsid w:val="00DF70D5"/>
    <w:rsid w:val="00E31487"/>
    <w:rsid w:val="00E41307"/>
    <w:rsid w:val="00E41F21"/>
    <w:rsid w:val="00E51BDC"/>
    <w:rsid w:val="00E67768"/>
    <w:rsid w:val="00E7124D"/>
    <w:rsid w:val="00E818BC"/>
    <w:rsid w:val="00E822EF"/>
    <w:rsid w:val="00E8329A"/>
    <w:rsid w:val="00E84669"/>
    <w:rsid w:val="00E90F44"/>
    <w:rsid w:val="00EA04D6"/>
    <w:rsid w:val="00EC0BCB"/>
    <w:rsid w:val="00ED02B8"/>
    <w:rsid w:val="00EE3F43"/>
    <w:rsid w:val="00EE51C9"/>
    <w:rsid w:val="00EE659F"/>
    <w:rsid w:val="00F219E3"/>
    <w:rsid w:val="00F30761"/>
    <w:rsid w:val="00F35BED"/>
    <w:rsid w:val="00F5009D"/>
    <w:rsid w:val="00F62969"/>
    <w:rsid w:val="00F67090"/>
    <w:rsid w:val="00F71E54"/>
    <w:rsid w:val="00F75573"/>
    <w:rsid w:val="00F91F52"/>
    <w:rsid w:val="00F963C1"/>
    <w:rsid w:val="00FA3EFB"/>
    <w:rsid w:val="00FB7AF2"/>
    <w:rsid w:val="00FC6CE3"/>
    <w:rsid w:val="00FC7C55"/>
    <w:rsid w:val="00FD7926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1F6A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F6A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1F6A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F6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Tes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8142E-8A26-4140-898F-1802FB81B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Tests Template.dotx</Template>
  <TotalTime>16</TotalTime>
  <Pages>3</Pages>
  <Words>841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STARREN, Melanie</cp:lastModifiedBy>
  <cp:revision>25</cp:revision>
  <cp:lastPrinted>2012-06-01T14:55:00Z</cp:lastPrinted>
  <dcterms:created xsi:type="dcterms:W3CDTF">2013-05-13T12:58:00Z</dcterms:created>
  <dcterms:modified xsi:type="dcterms:W3CDTF">2013-05-14T08:43:00Z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