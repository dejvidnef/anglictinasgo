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79" w:rsidRDefault="00A35579" w:rsidP="00A35579">
      <w:pPr>
        <w:pStyle w:val="AHead"/>
      </w:pPr>
      <w:r>
        <w:t>Vocabulary and Grammar Test Unit 8 Test B</w:t>
      </w:r>
    </w:p>
    <w:p w:rsidR="00A35579" w:rsidRPr="00A35579" w:rsidRDefault="00A35579" w:rsidP="00A35579">
      <w:pPr>
        <w:pStyle w:val="Nameline"/>
      </w:pPr>
      <w:r w:rsidRPr="00A35579">
        <w:t>Name: ___________________________________________</w:t>
      </w:r>
    </w:p>
    <w:p w:rsidR="00A35579" w:rsidRPr="00A35579" w:rsidRDefault="00A35579" w:rsidP="00A35579">
      <w:pPr>
        <w:pStyle w:val="Bhead"/>
      </w:pPr>
      <w:r w:rsidRPr="00A35579">
        <w:t>Vocabulary</w:t>
      </w:r>
    </w:p>
    <w:p w:rsidR="00A35579" w:rsidRPr="00A35579" w:rsidRDefault="00A35579" w:rsidP="00A35579">
      <w:pPr>
        <w:pStyle w:val="Rubric"/>
      </w:pPr>
      <w:r w:rsidRPr="00A35579">
        <w:t>Match the adjectives below to the job descriptions (1</w:t>
      </w:r>
      <w:r w:rsidR="003C35D8">
        <w:t>–</w:t>
      </w:r>
      <w:r w:rsidRPr="00A35579">
        <w:t>8).</w:t>
      </w:r>
    </w:p>
    <w:p w:rsidR="00A35579" w:rsidRPr="00A35579" w:rsidRDefault="00A35579" w:rsidP="00A35579">
      <w:pPr>
        <w:pStyle w:val="Wordpool"/>
      </w:pPr>
      <w:proofErr w:type="gramStart"/>
      <w:r w:rsidRPr="00A35579">
        <w:t>dead-end</w:t>
      </w:r>
      <w:proofErr w:type="gramEnd"/>
      <w:r w:rsidRPr="00A35579">
        <w:t xml:space="preserve">     highly-skilled     varied     repetitive     high-flying     challenging     glamorous     worthwhile</w:t>
      </w:r>
    </w:p>
    <w:p w:rsidR="00A35579" w:rsidRPr="00A35579" w:rsidRDefault="00A35579" w:rsidP="00A35579">
      <w:pPr>
        <w:pStyle w:val="Textnumbered"/>
      </w:pPr>
      <w:r w:rsidRPr="00A35579">
        <w:rPr>
          <w:b/>
        </w:rPr>
        <w:t xml:space="preserve">Lift </w:t>
      </w:r>
      <w:r w:rsidR="00850F34">
        <w:rPr>
          <w:b/>
        </w:rPr>
        <w:t>O</w:t>
      </w:r>
      <w:r w:rsidRPr="00A35579">
        <w:rPr>
          <w:b/>
        </w:rPr>
        <w:t>perator:</w:t>
      </w:r>
      <w:r w:rsidRPr="00A35579">
        <w:t xml:space="preserve"> required to announce the floor numbers every time the lift stops. </w:t>
      </w:r>
      <w:r w:rsidRPr="00A35579">
        <w:rPr>
          <w:iCs/>
        </w:rPr>
        <w:t>____________</w:t>
      </w:r>
    </w:p>
    <w:p w:rsidR="00A35579" w:rsidRPr="00A35579" w:rsidRDefault="00A35579" w:rsidP="00A35579">
      <w:pPr>
        <w:pStyle w:val="Textnumbered"/>
      </w:pPr>
      <w:r w:rsidRPr="00A35579">
        <w:rPr>
          <w:b/>
        </w:rPr>
        <w:t>Composer:</w:t>
      </w:r>
      <w:r w:rsidRPr="00A35579">
        <w:t xml:space="preserve"> requires degree in music as well as being able to read and write music. </w:t>
      </w:r>
      <w:r w:rsidRPr="00A35579">
        <w:rPr>
          <w:iCs/>
        </w:rPr>
        <w:t>____________</w:t>
      </w:r>
    </w:p>
    <w:p w:rsidR="00A35579" w:rsidRPr="00A35579" w:rsidRDefault="00A35579" w:rsidP="00A35579">
      <w:pPr>
        <w:pStyle w:val="Textnumbered"/>
      </w:pPr>
      <w:r w:rsidRPr="00A35579">
        <w:rPr>
          <w:b/>
        </w:rPr>
        <w:t xml:space="preserve">Nursery </w:t>
      </w:r>
      <w:r w:rsidR="00850F34">
        <w:rPr>
          <w:b/>
        </w:rPr>
        <w:t>S</w:t>
      </w:r>
      <w:r w:rsidRPr="00A35579">
        <w:rPr>
          <w:b/>
        </w:rPr>
        <w:t xml:space="preserve">chool </w:t>
      </w:r>
      <w:r w:rsidR="00850F34">
        <w:rPr>
          <w:b/>
        </w:rPr>
        <w:t>T</w:t>
      </w:r>
      <w:r w:rsidRPr="00A35579">
        <w:rPr>
          <w:b/>
        </w:rPr>
        <w:t>eacher:</w:t>
      </w:r>
      <w:r w:rsidRPr="00A35579">
        <w:t xml:space="preserve"> enthusiastic person required to help children to </w:t>
      </w:r>
      <w:r>
        <w:t xml:space="preserve">take </w:t>
      </w:r>
      <w:r w:rsidRPr="00A35579">
        <w:t xml:space="preserve">their first steps in a </w:t>
      </w:r>
      <w:r>
        <w:t>b</w:t>
      </w:r>
      <w:r w:rsidRPr="00A35579">
        <w:t xml:space="preserve">ig </w:t>
      </w:r>
      <w:r>
        <w:t>w</w:t>
      </w:r>
      <w:r w:rsidRPr="00A35579">
        <w:t xml:space="preserve">orld! </w:t>
      </w:r>
      <w:r w:rsidRPr="00A35579">
        <w:rPr>
          <w:iCs/>
        </w:rPr>
        <w:t>____________</w:t>
      </w:r>
      <w:r w:rsidRPr="00A35579">
        <w:t> </w:t>
      </w:r>
    </w:p>
    <w:p w:rsidR="00A35579" w:rsidRPr="00A35579" w:rsidRDefault="00A35579" w:rsidP="00A35579">
      <w:pPr>
        <w:pStyle w:val="Textnumbered"/>
      </w:pPr>
      <w:r w:rsidRPr="00A35579">
        <w:rPr>
          <w:b/>
        </w:rPr>
        <w:t>Cleaner:</w:t>
      </w:r>
      <w:r w:rsidRPr="00A35579">
        <w:t xml:space="preserve"> summer job in a ca</w:t>
      </w:r>
      <w:r w:rsidR="00B26711">
        <w:t>fé, no promotion opportunities.</w:t>
      </w:r>
      <w:r w:rsidRPr="00A35579">
        <w:t xml:space="preserve"> </w:t>
      </w:r>
      <w:r w:rsidRPr="00A35579">
        <w:rPr>
          <w:iCs/>
        </w:rPr>
        <w:t>____________</w:t>
      </w:r>
    </w:p>
    <w:p w:rsidR="00A35579" w:rsidRPr="00A35579" w:rsidRDefault="00A35579" w:rsidP="00A35579">
      <w:pPr>
        <w:pStyle w:val="Textnumbered"/>
      </w:pPr>
      <w:r w:rsidRPr="00A35579">
        <w:rPr>
          <w:b/>
        </w:rPr>
        <w:t xml:space="preserve">Personal </w:t>
      </w:r>
      <w:r w:rsidR="00850F34">
        <w:rPr>
          <w:b/>
        </w:rPr>
        <w:t>S</w:t>
      </w:r>
      <w:r w:rsidRPr="00A35579">
        <w:rPr>
          <w:b/>
        </w:rPr>
        <w:t>tylist:</w:t>
      </w:r>
      <w:r w:rsidRPr="00A35579">
        <w:t xml:space="preserve"> must be willing to travel the world. Role includes styling hair, clothes and make up for a famous girl band. </w:t>
      </w:r>
      <w:r w:rsidRPr="00A35579">
        <w:rPr>
          <w:iCs/>
        </w:rPr>
        <w:t>____________</w:t>
      </w:r>
    </w:p>
    <w:p w:rsidR="00A35579" w:rsidRPr="00A35579" w:rsidRDefault="00A35579" w:rsidP="00A35579">
      <w:pPr>
        <w:pStyle w:val="Textnumbered"/>
      </w:pPr>
      <w:r w:rsidRPr="00A35579">
        <w:rPr>
          <w:b/>
        </w:rPr>
        <w:t xml:space="preserve">Office </w:t>
      </w:r>
      <w:r w:rsidR="00850F34">
        <w:rPr>
          <w:b/>
        </w:rPr>
        <w:t>R</w:t>
      </w:r>
      <w:r w:rsidRPr="00A35579">
        <w:rPr>
          <w:b/>
        </w:rPr>
        <w:t>eceptionist:</w:t>
      </w:r>
      <w:r w:rsidRPr="00A35579">
        <w:t xml:space="preserve"> required to order food and drinks for employees in the office, welcome visitors, take calls and deal with online enquiries, etc. – you will have to do all sorts of jobs! </w:t>
      </w:r>
      <w:r w:rsidRPr="00A35579">
        <w:rPr>
          <w:iCs/>
        </w:rPr>
        <w:t>____________</w:t>
      </w:r>
    </w:p>
    <w:p w:rsidR="00A35579" w:rsidRPr="00A35579" w:rsidRDefault="00A35579" w:rsidP="00A35579">
      <w:pPr>
        <w:pStyle w:val="Textnumbered"/>
      </w:pPr>
      <w:r w:rsidRPr="00A35579">
        <w:rPr>
          <w:b/>
        </w:rPr>
        <w:t>Bank Managing Director:</w:t>
      </w:r>
      <w:r w:rsidRPr="00A35579">
        <w:t xml:space="preserve"> high position for someone who wants to be successful in managing a major state bank. </w:t>
      </w:r>
      <w:r w:rsidRPr="00A35579">
        <w:rPr>
          <w:iCs/>
        </w:rPr>
        <w:t>____________</w:t>
      </w:r>
    </w:p>
    <w:p w:rsidR="00A35579" w:rsidRPr="00A35579" w:rsidRDefault="00A35579" w:rsidP="00A35579">
      <w:pPr>
        <w:pStyle w:val="Textnumbered"/>
      </w:pPr>
      <w:r w:rsidRPr="00A35579">
        <w:rPr>
          <w:b/>
        </w:rPr>
        <w:t xml:space="preserve">Police </w:t>
      </w:r>
      <w:r>
        <w:rPr>
          <w:b/>
        </w:rPr>
        <w:t>O</w:t>
      </w:r>
      <w:r w:rsidRPr="00A35579">
        <w:rPr>
          <w:b/>
        </w:rPr>
        <w:t>fficer:</w:t>
      </w:r>
      <w:r w:rsidRPr="00A35579">
        <w:t xml:space="preserve"> a job that might be dangerous to do and requires you to solve difficult problems in stressful situations. </w:t>
      </w:r>
      <w:r w:rsidRPr="00A35579">
        <w:rPr>
          <w:iCs/>
        </w:rPr>
        <w:t>____________</w:t>
      </w:r>
    </w:p>
    <w:p w:rsidR="00A35579" w:rsidRPr="00A35579" w:rsidRDefault="00A35579" w:rsidP="00A35579">
      <w:pPr>
        <w:pStyle w:val="Mark"/>
      </w:pPr>
      <w:r w:rsidRPr="00A35579">
        <w:t>Mark: ___ / 8</w:t>
      </w:r>
    </w:p>
    <w:p w:rsidR="00A35579" w:rsidRPr="00A35579" w:rsidRDefault="00A35579" w:rsidP="00A35579">
      <w:pPr>
        <w:pStyle w:val="Rubric"/>
      </w:pPr>
      <w:r w:rsidRPr="00A35579">
        <w:rPr>
          <w:bCs/>
        </w:rPr>
        <w:t>Circle the correct words in the idiomatic phrases (1–6). Then match phrases 1–6 to the phrases (A–F) with a similar meaning</w:t>
      </w:r>
      <w:r>
        <w:rPr>
          <w:bCs/>
        </w:rPr>
        <w:t>.</w:t>
      </w:r>
      <w:r w:rsidRPr="00A35579">
        <w:t xml:space="preserve"> 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3983"/>
        <w:gridCol w:w="375"/>
        <w:gridCol w:w="5190"/>
      </w:tblGrid>
      <w:tr w:rsidR="00A35579" w:rsidRPr="00A35579" w:rsidTr="00A64D47">
        <w:tc>
          <w:tcPr>
            <w:tcW w:w="339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1</w:t>
            </w:r>
          </w:p>
        </w:tc>
        <w:tc>
          <w:tcPr>
            <w:tcW w:w="3983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 xml:space="preserve">I was </w:t>
            </w:r>
            <w:r w:rsidRPr="00A35579">
              <w:rPr>
                <w:b/>
              </w:rPr>
              <w:t>thrown / put</w:t>
            </w:r>
            <w:r w:rsidRPr="00A35579">
              <w:t xml:space="preserve"> in at the deep end.</w:t>
            </w:r>
          </w:p>
        </w:tc>
        <w:tc>
          <w:tcPr>
            <w:tcW w:w="375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A</w:t>
            </w:r>
          </w:p>
        </w:tc>
        <w:tc>
          <w:tcPr>
            <w:tcW w:w="5190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I worked hard and did well in a difficult situation.</w:t>
            </w:r>
          </w:p>
        </w:tc>
      </w:tr>
      <w:tr w:rsidR="00A35579" w:rsidRPr="00A35579" w:rsidTr="00A64D47">
        <w:tc>
          <w:tcPr>
            <w:tcW w:w="339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2</w:t>
            </w:r>
          </w:p>
        </w:tc>
        <w:tc>
          <w:tcPr>
            <w:tcW w:w="3983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 xml:space="preserve">I </w:t>
            </w:r>
            <w:r w:rsidRPr="00A35579">
              <w:rPr>
                <w:b/>
              </w:rPr>
              <w:t>rose / stood</w:t>
            </w:r>
            <w:r w:rsidRPr="00A35579">
              <w:t xml:space="preserve"> to the challenge.</w:t>
            </w:r>
          </w:p>
        </w:tc>
        <w:tc>
          <w:tcPr>
            <w:tcW w:w="375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B</w:t>
            </w:r>
          </w:p>
        </w:tc>
        <w:tc>
          <w:tcPr>
            <w:tcW w:w="5190" w:type="dxa"/>
          </w:tcPr>
          <w:p w:rsidR="00A35579" w:rsidRPr="00A35579" w:rsidRDefault="00A35579" w:rsidP="000166F3">
            <w:pPr>
              <w:pStyle w:val="Tabletext"/>
            </w:pPr>
            <w:r w:rsidRPr="00A35579">
              <w:t xml:space="preserve">I </w:t>
            </w:r>
            <w:r w:rsidR="000166F3">
              <w:t xml:space="preserve">made the first </w:t>
            </w:r>
            <w:r w:rsidR="00A64D47">
              <w:t xml:space="preserve">speech at the </w:t>
            </w:r>
            <w:r w:rsidR="000166F3">
              <w:t>ceremony</w:t>
            </w:r>
            <w:r w:rsidRPr="00A35579">
              <w:t>.</w:t>
            </w:r>
          </w:p>
        </w:tc>
      </w:tr>
      <w:tr w:rsidR="00A35579" w:rsidRPr="00A35579" w:rsidTr="00A64D47">
        <w:tc>
          <w:tcPr>
            <w:tcW w:w="339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3</w:t>
            </w:r>
          </w:p>
        </w:tc>
        <w:tc>
          <w:tcPr>
            <w:tcW w:w="3983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 xml:space="preserve">I put my </w:t>
            </w:r>
            <w:r w:rsidRPr="00A35579">
              <w:rPr>
                <w:b/>
              </w:rPr>
              <w:t>feet / legs</w:t>
            </w:r>
            <w:r w:rsidRPr="00A35579">
              <w:t xml:space="preserve"> up.</w:t>
            </w:r>
          </w:p>
        </w:tc>
        <w:tc>
          <w:tcPr>
            <w:tcW w:w="375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C</w:t>
            </w:r>
          </w:p>
        </w:tc>
        <w:tc>
          <w:tcPr>
            <w:tcW w:w="5190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I stopped working and relaxed.</w:t>
            </w:r>
          </w:p>
        </w:tc>
      </w:tr>
      <w:tr w:rsidR="00A35579" w:rsidRPr="00A35579" w:rsidTr="00A64D47">
        <w:tc>
          <w:tcPr>
            <w:tcW w:w="339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4</w:t>
            </w:r>
          </w:p>
        </w:tc>
        <w:tc>
          <w:tcPr>
            <w:tcW w:w="3983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 xml:space="preserve">I had a lot on my </w:t>
            </w:r>
            <w:r w:rsidRPr="00A35579">
              <w:rPr>
                <w:b/>
              </w:rPr>
              <w:t>dish / plate</w:t>
            </w:r>
            <w:r w:rsidRPr="00A35579">
              <w:t>.</w:t>
            </w:r>
          </w:p>
        </w:tc>
        <w:tc>
          <w:tcPr>
            <w:tcW w:w="375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D</w:t>
            </w:r>
          </w:p>
        </w:tc>
        <w:tc>
          <w:tcPr>
            <w:tcW w:w="5190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I had to start working at once.</w:t>
            </w:r>
          </w:p>
        </w:tc>
      </w:tr>
      <w:tr w:rsidR="00A35579" w:rsidRPr="00A35579" w:rsidTr="00A64D47">
        <w:tc>
          <w:tcPr>
            <w:tcW w:w="339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5</w:t>
            </w:r>
          </w:p>
        </w:tc>
        <w:tc>
          <w:tcPr>
            <w:tcW w:w="3983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 xml:space="preserve">I started the ball </w:t>
            </w:r>
            <w:r w:rsidRPr="00A35579">
              <w:rPr>
                <w:b/>
              </w:rPr>
              <w:t>rolling / going</w:t>
            </w:r>
            <w:r w:rsidRPr="00A35579">
              <w:t>.</w:t>
            </w:r>
          </w:p>
        </w:tc>
        <w:tc>
          <w:tcPr>
            <w:tcW w:w="375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E</w:t>
            </w:r>
          </w:p>
        </w:tc>
        <w:tc>
          <w:tcPr>
            <w:tcW w:w="5190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I had a lot to do.</w:t>
            </w:r>
          </w:p>
        </w:tc>
      </w:tr>
      <w:tr w:rsidR="00A35579" w:rsidRPr="00A35579" w:rsidTr="00A64D47">
        <w:tc>
          <w:tcPr>
            <w:tcW w:w="339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6</w:t>
            </w:r>
          </w:p>
        </w:tc>
        <w:tc>
          <w:tcPr>
            <w:tcW w:w="3983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 xml:space="preserve">I </w:t>
            </w:r>
            <w:r w:rsidRPr="00A35579">
              <w:rPr>
                <w:b/>
              </w:rPr>
              <w:t>showed / threw</w:t>
            </w:r>
            <w:r w:rsidRPr="00A35579">
              <w:t xml:space="preserve"> him the ropes.</w:t>
            </w:r>
          </w:p>
        </w:tc>
        <w:tc>
          <w:tcPr>
            <w:tcW w:w="375" w:type="dxa"/>
          </w:tcPr>
          <w:p w:rsidR="00A35579" w:rsidRPr="00A35579" w:rsidRDefault="00A35579" w:rsidP="00A35579">
            <w:pPr>
              <w:pStyle w:val="Tabletext"/>
            </w:pPr>
            <w:r w:rsidRPr="00A35579">
              <w:t>F</w:t>
            </w:r>
          </w:p>
        </w:tc>
        <w:tc>
          <w:tcPr>
            <w:tcW w:w="5190" w:type="dxa"/>
          </w:tcPr>
          <w:p w:rsidR="00A35579" w:rsidRPr="00A35579" w:rsidRDefault="00A35579" w:rsidP="00A64D47">
            <w:pPr>
              <w:pStyle w:val="Tabletext"/>
              <w:rPr>
                <w:b/>
              </w:rPr>
            </w:pPr>
            <w:r w:rsidRPr="00A35579">
              <w:t xml:space="preserve">I explained to the new employee how </w:t>
            </w:r>
            <w:r w:rsidR="00A64D47">
              <w:t>to do things</w:t>
            </w:r>
            <w:r w:rsidRPr="00A35579">
              <w:t>.</w:t>
            </w:r>
          </w:p>
        </w:tc>
      </w:tr>
    </w:tbl>
    <w:p w:rsidR="00A35579" w:rsidRPr="00A35579" w:rsidRDefault="00A35579" w:rsidP="00A35579">
      <w:pPr>
        <w:pStyle w:val="Mark"/>
      </w:pPr>
      <w:r w:rsidRPr="00A35579">
        <w:t>Mark: ___ / 12</w:t>
      </w:r>
    </w:p>
    <w:p w:rsidR="00A64D47" w:rsidRDefault="00A64D47" w:rsidP="00B26711">
      <w:pPr>
        <w:pStyle w:val="Text"/>
      </w:pPr>
      <w:r>
        <w:br w:type="page"/>
      </w:r>
    </w:p>
    <w:p w:rsidR="00A35579" w:rsidRPr="00A35579" w:rsidRDefault="00A35579" w:rsidP="00A64D47">
      <w:pPr>
        <w:pStyle w:val="Rubric"/>
      </w:pPr>
      <w:r w:rsidRPr="00A35579">
        <w:lastRenderedPageBreak/>
        <w:t>Choose the correct word (a</w:t>
      </w:r>
      <w:r w:rsidR="00A64D47">
        <w:t>–</w:t>
      </w:r>
      <w:r w:rsidRPr="00A35579">
        <w:t>c) to complete the sentences.</w:t>
      </w:r>
    </w:p>
    <w:p w:rsidR="00A35579" w:rsidRPr="00A35579" w:rsidRDefault="00A35579" w:rsidP="00A64D47">
      <w:pPr>
        <w:pStyle w:val="Facsimile"/>
      </w:pPr>
      <w:r w:rsidRPr="00A35579">
        <w:t xml:space="preserve">Once my sister </w:t>
      </w:r>
      <w:r w:rsidRPr="00A64D47">
        <w:rPr>
          <w:rStyle w:val="SuperscriptChar"/>
        </w:rPr>
        <w:t>1</w:t>
      </w:r>
      <w:r w:rsidRPr="00A35579">
        <w:rPr>
          <w:iCs/>
        </w:rPr>
        <w:t xml:space="preserve">____________ </w:t>
      </w:r>
      <w:proofErr w:type="gramStart"/>
      <w:r w:rsidRPr="00A35579">
        <w:t>a crazy idea to make dolls out of old clothes and sell</w:t>
      </w:r>
      <w:proofErr w:type="gramEnd"/>
      <w:r w:rsidRPr="00A35579">
        <w:t xml:space="preserve"> them at the local market. I don't know what made her come </w:t>
      </w:r>
      <w:r w:rsidRPr="00A64D47">
        <w:rPr>
          <w:rStyle w:val="SuperscriptChar"/>
        </w:rPr>
        <w:t>2</w:t>
      </w:r>
      <w:r w:rsidRPr="00A35579">
        <w:rPr>
          <w:iCs/>
        </w:rPr>
        <w:t>____________</w:t>
      </w:r>
      <w:r w:rsidR="00A64D47">
        <w:rPr>
          <w:iCs/>
        </w:rPr>
        <w:t xml:space="preserve"> </w:t>
      </w:r>
      <w:r w:rsidRPr="00A64D47">
        <w:rPr>
          <w:rStyle w:val="SuperscriptChar"/>
        </w:rPr>
        <w:t>3</w:t>
      </w:r>
      <w:r w:rsidRPr="00A35579">
        <w:rPr>
          <w:iCs/>
        </w:rPr>
        <w:t xml:space="preserve">____________ </w:t>
      </w:r>
      <w:r w:rsidRPr="00A35579">
        <w:t>such a ‘great’ scheme to earn money, because I would never have dream</w:t>
      </w:r>
      <w:r w:rsidR="000166F3">
        <w:t>ed</w:t>
      </w:r>
      <w:r w:rsidRPr="00A35579">
        <w:t xml:space="preserve"> </w:t>
      </w:r>
      <w:r w:rsidRPr="00A64D47">
        <w:rPr>
          <w:rStyle w:val="SuperscriptChar"/>
        </w:rPr>
        <w:t>4</w:t>
      </w:r>
      <w:r w:rsidRPr="00A35579">
        <w:rPr>
          <w:iCs/>
        </w:rPr>
        <w:t xml:space="preserve">____________ </w:t>
      </w:r>
      <w:r w:rsidRPr="00A35579">
        <w:t xml:space="preserve">this idea myself.  I tried to make her </w:t>
      </w:r>
      <w:r w:rsidRPr="00A64D47">
        <w:rPr>
          <w:rStyle w:val="SuperscriptChar"/>
        </w:rPr>
        <w:t>5</w:t>
      </w:r>
      <w:r w:rsidRPr="00A35579">
        <w:rPr>
          <w:iCs/>
        </w:rPr>
        <w:t xml:space="preserve">____________ </w:t>
      </w:r>
      <w:r w:rsidRPr="00A35579">
        <w:t>her decision, but she wouldn</w:t>
      </w:r>
      <w:r w:rsidR="00A64D47">
        <w:t>’</w:t>
      </w:r>
      <w:r w:rsidRPr="00A35579">
        <w:t xml:space="preserve">t </w:t>
      </w:r>
      <w:r w:rsidRPr="00A64D47">
        <w:rPr>
          <w:rStyle w:val="SuperscriptChar"/>
        </w:rPr>
        <w:t>6</w:t>
      </w:r>
      <w:r w:rsidRPr="00A35579">
        <w:rPr>
          <w:iCs/>
        </w:rPr>
        <w:t xml:space="preserve">____________ </w:t>
      </w:r>
      <w:r w:rsidRPr="00A35579">
        <w:t xml:space="preserve">her mind. Once she’s </w:t>
      </w:r>
      <w:r w:rsidRPr="00A64D47">
        <w:rPr>
          <w:rStyle w:val="SuperscriptChar"/>
        </w:rPr>
        <w:t>7</w:t>
      </w:r>
      <w:r w:rsidRPr="00A35579">
        <w:rPr>
          <w:iCs/>
        </w:rPr>
        <w:t xml:space="preserve">____________ </w:t>
      </w:r>
      <w:r w:rsidRPr="00A35579">
        <w:t xml:space="preserve">up her mind, my sister never has </w:t>
      </w:r>
      <w:r w:rsidRPr="00A64D47">
        <w:rPr>
          <w:rStyle w:val="SuperscriptChar"/>
        </w:rPr>
        <w:t>8</w:t>
      </w:r>
      <w:r w:rsidRPr="00A35579">
        <w:rPr>
          <w:iCs/>
        </w:rPr>
        <w:t xml:space="preserve">____________ </w:t>
      </w:r>
      <w:r w:rsidRPr="00A35579">
        <w:t xml:space="preserve">thoughts and always goes </w:t>
      </w:r>
      <w:r w:rsidRPr="00A64D47">
        <w:rPr>
          <w:rStyle w:val="SuperscriptChar"/>
        </w:rPr>
        <w:t>9</w:t>
      </w:r>
      <w:r w:rsidRPr="00A35579">
        <w:rPr>
          <w:iCs/>
        </w:rPr>
        <w:t xml:space="preserve">____________ </w:t>
      </w:r>
      <w:r w:rsidRPr="00A35579">
        <w:t>with the initial plan. Surprisingly, she managed to sell all the dolls she had made during the weekend! The next day I</w:t>
      </w:r>
      <w:r w:rsidR="00A64D47">
        <w:t xml:space="preserve"> </w:t>
      </w:r>
      <w:r w:rsidRPr="00A64D47">
        <w:rPr>
          <w:rStyle w:val="SuperscriptChar"/>
        </w:rPr>
        <w:t>10</w:t>
      </w:r>
      <w:r w:rsidRPr="00A35579">
        <w:rPr>
          <w:iCs/>
        </w:rPr>
        <w:t xml:space="preserve">____________ </w:t>
      </w:r>
      <w:r w:rsidR="00B145CC">
        <w:t>the</w:t>
      </w:r>
      <w:r w:rsidRPr="00A35579">
        <w:t xml:space="preserve"> decision to join in!</w:t>
      </w:r>
    </w:p>
    <w:p w:rsidR="00A35579" w:rsidRPr="00A35579" w:rsidRDefault="00A35579" w:rsidP="00A64D47">
      <w:pPr>
        <w:pStyle w:val="Textnumbered"/>
        <w:numPr>
          <w:ilvl w:val="0"/>
          <w:numId w:val="30"/>
        </w:numPr>
      </w:pPr>
      <w:r w:rsidRPr="00A64D47">
        <w:rPr>
          <w:b/>
        </w:rPr>
        <w:t>a</w:t>
      </w:r>
      <w:r w:rsidRPr="00A35579">
        <w:t xml:space="preserve"> conceived   </w:t>
      </w:r>
      <w:r w:rsidRPr="00A64D47">
        <w:rPr>
          <w:b/>
        </w:rPr>
        <w:t>b</w:t>
      </w:r>
      <w:r w:rsidRPr="00A35579">
        <w:t xml:space="preserve"> perceived   </w:t>
      </w:r>
      <w:r w:rsidRPr="00A64D47">
        <w:rPr>
          <w:b/>
        </w:rPr>
        <w:t>c</w:t>
      </w:r>
      <w:r w:rsidRPr="00A35579">
        <w:t xml:space="preserve"> deceived</w:t>
      </w:r>
    </w:p>
    <w:p w:rsidR="00A35579" w:rsidRPr="00A35579" w:rsidRDefault="00A35579" w:rsidP="00A64D47">
      <w:pPr>
        <w:pStyle w:val="Textnumbered"/>
      </w:pPr>
      <w:proofErr w:type="spellStart"/>
      <w:r w:rsidRPr="00A35579">
        <w:rPr>
          <w:b/>
        </w:rPr>
        <w:t>a</w:t>
      </w:r>
      <w:proofErr w:type="spellEnd"/>
      <w:r w:rsidRPr="00A35579">
        <w:t xml:space="preserve"> up   </w:t>
      </w:r>
      <w:r w:rsidRPr="00A35579">
        <w:rPr>
          <w:b/>
        </w:rPr>
        <w:t>b</w:t>
      </w:r>
      <w:r w:rsidRPr="00A35579">
        <w:t xml:space="preserve"> off   </w:t>
      </w:r>
      <w:r w:rsidRPr="00A35579">
        <w:rPr>
          <w:b/>
        </w:rPr>
        <w:t>c</w:t>
      </w:r>
      <w:r w:rsidRPr="00A35579">
        <w:t xml:space="preserve"> after</w:t>
      </w:r>
    </w:p>
    <w:p w:rsidR="00A35579" w:rsidRPr="00A35579" w:rsidRDefault="00A35579" w:rsidP="00A64D47">
      <w:pPr>
        <w:pStyle w:val="Textnumbered"/>
      </w:pPr>
      <w:proofErr w:type="spellStart"/>
      <w:r w:rsidRPr="00A35579">
        <w:rPr>
          <w:b/>
        </w:rPr>
        <w:t>a</w:t>
      </w:r>
      <w:proofErr w:type="spellEnd"/>
      <w:r w:rsidRPr="00A35579">
        <w:t xml:space="preserve"> for   </w:t>
      </w:r>
      <w:r w:rsidRPr="00A35579">
        <w:rPr>
          <w:b/>
        </w:rPr>
        <w:t>b</w:t>
      </w:r>
      <w:r w:rsidRPr="00A35579">
        <w:t xml:space="preserve"> with   </w:t>
      </w:r>
      <w:r w:rsidRPr="00A35579">
        <w:rPr>
          <w:b/>
        </w:rPr>
        <w:t>c</w:t>
      </w:r>
      <w:r w:rsidRPr="00A35579">
        <w:t xml:space="preserve"> over</w:t>
      </w:r>
    </w:p>
    <w:p w:rsidR="00A35579" w:rsidRPr="00A35579" w:rsidRDefault="00A35579" w:rsidP="00A64D47">
      <w:pPr>
        <w:pStyle w:val="Textnumbered"/>
      </w:pPr>
      <w:proofErr w:type="spellStart"/>
      <w:r w:rsidRPr="00A35579">
        <w:rPr>
          <w:b/>
        </w:rPr>
        <w:t>a</w:t>
      </w:r>
      <w:proofErr w:type="spellEnd"/>
      <w:r w:rsidRPr="00A35579">
        <w:t xml:space="preserve"> for   </w:t>
      </w:r>
      <w:r w:rsidRPr="00A35579">
        <w:rPr>
          <w:b/>
        </w:rPr>
        <w:t>b</w:t>
      </w:r>
      <w:r w:rsidRPr="00A35579">
        <w:t xml:space="preserve"> off   </w:t>
      </w:r>
      <w:r w:rsidRPr="00A35579">
        <w:rPr>
          <w:b/>
        </w:rPr>
        <w:t>c</w:t>
      </w:r>
      <w:r w:rsidRPr="00A35579">
        <w:t xml:space="preserve"> up</w:t>
      </w:r>
    </w:p>
    <w:p w:rsidR="00A35579" w:rsidRPr="00A35579" w:rsidRDefault="00A35579" w:rsidP="00A64D47">
      <w:pPr>
        <w:pStyle w:val="Textnumbered"/>
      </w:pPr>
      <w:r w:rsidRPr="00A35579">
        <w:rPr>
          <w:b/>
        </w:rPr>
        <w:t>a</w:t>
      </w:r>
      <w:r w:rsidRPr="00A35579">
        <w:t xml:space="preserve"> repair   </w:t>
      </w:r>
      <w:r w:rsidRPr="00A35579">
        <w:rPr>
          <w:b/>
        </w:rPr>
        <w:t>b</w:t>
      </w:r>
      <w:r w:rsidRPr="00A35579">
        <w:t xml:space="preserve"> recover   </w:t>
      </w:r>
      <w:r w:rsidRPr="00A35579">
        <w:rPr>
          <w:b/>
        </w:rPr>
        <w:t>c</w:t>
      </w:r>
      <w:r w:rsidRPr="00A35579">
        <w:t xml:space="preserve"> reconsider   </w:t>
      </w:r>
    </w:p>
    <w:p w:rsidR="00A35579" w:rsidRPr="00A35579" w:rsidRDefault="00A35579" w:rsidP="00A64D47">
      <w:pPr>
        <w:pStyle w:val="Textnumbered"/>
      </w:pPr>
      <w:proofErr w:type="spellStart"/>
      <w:r w:rsidRPr="00A35579">
        <w:rPr>
          <w:b/>
        </w:rPr>
        <w:t>a</w:t>
      </w:r>
      <w:proofErr w:type="spellEnd"/>
      <w:r w:rsidRPr="00A35579">
        <w:t xml:space="preserve"> alter   </w:t>
      </w:r>
      <w:r w:rsidRPr="00A35579">
        <w:rPr>
          <w:b/>
        </w:rPr>
        <w:t>b</w:t>
      </w:r>
      <w:r w:rsidRPr="00A35579">
        <w:t xml:space="preserve"> change   </w:t>
      </w:r>
      <w:r w:rsidRPr="00A35579">
        <w:rPr>
          <w:b/>
        </w:rPr>
        <w:t>c</w:t>
      </w:r>
      <w:r w:rsidRPr="00A35579">
        <w:t xml:space="preserve"> solve   </w:t>
      </w:r>
    </w:p>
    <w:p w:rsidR="00A35579" w:rsidRPr="00A35579" w:rsidRDefault="00A35579" w:rsidP="00A64D47">
      <w:pPr>
        <w:pStyle w:val="Textnumbered"/>
      </w:pPr>
      <w:r w:rsidRPr="00A35579">
        <w:rPr>
          <w:b/>
        </w:rPr>
        <w:t>a</w:t>
      </w:r>
      <w:r w:rsidRPr="00A35579">
        <w:t xml:space="preserve"> done   </w:t>
      </w:r>
      <w:r w:rsidRPr="00A35579">
        <w:rPr>
          <w:b/>
        </w:rPr>
        <w:t>b</w:t>
      </w:r>
      <w:r w:rsidRPr="00A35579">
        <w:t xml:space="preserve"> taken   </w:t>
      </w:r>
      <w:r w:rsidRPr="00A35579">
        <w:rPr>
          <w:b/>
        </w:rPr>
        <w:t>c</w:t>
      </w:r>
      <w:r w:rsidRPr="00A35579">
        <w:t xml:space="preserve"> made</w:t>
      </w:r>
    </w:p>
    <w:p w:rsidR="00A35579" w:rsidRPr="00A35579" w:rsidRDefault="00A35579" w:rsidP="00A64D47">
      <w:pPr>
        <w:pStyle w:val="Textnumbered"/>
      </w:pPr>
      <w:r w:rsidRPr="00A35579">
        <w:rPr>
          <w:b/>
        </w:rPr>
        <w:t>a</w:t>
      </w:r>
      <w:r w:rsidRPr="00A35579">
        <w:t xml:space="preserve"> first   </w:t>
      </w:r>
      <w:r w:rsidRPr="00A35579">
        <w:rPr>
          <w:b/>
        </w:rPr>
        <w:t>b</w:t>
      </w:r>
      <w:r w:rsidRPr="00A35579">
        <w:t xml:space="preserve"> second   </w:t>
      </w:r>
      <w:r w:rsidRPr="00A35579">
        <w:rPr>
          <w:b/>
        </w:rPr>
        <w:t>c</w:t>
      </w:r>
      <w:r w:rsidRPr="00A35579">
        <w:t xml:space="preserve"> last</w:t>
      </w:r>
    </w:p>
    <w:p w:rsidR="00A35579" w:rsidRPr="00A35579" w:rsidRDefault="00A35579" w:rsidP="00A64D47">
      <w:pPr>
        <w:pStyle w:val="Textnumbered"/>
      </w:pPr>
      <w:proofErr w:type="spellStart"/>
      <w:r w:rsidRPr="00A35579">
        <w:rPr>
          <w:b/>
        </w:rPr>
        <w:t>a</w:t>
      </w:r>
      <w:proofErr w:type="spellEnd"/>
      <w:r w:rsidRPr="00A35579">
        <w:t xml:space="preserve"> over   </w:t>
      </w:r>
      <w:r w:rsidRPr="00A35579">
        <w:rPr>
          <w:b/>
        </w:rPr>
        <w:t>b</w:t>
      </w:r>
      <w:r w:rsidRPr="00A35579">
        <w:t xml:space="preserve"> ahead   </w:t>
      </w:r>
      <w:r w:rsidRPr="00A35579">
        <w:rPr>
          <w:b/>
        </w:rPr>
        <w:t>c</w:t>
      </w:r>
      <w:r w:rsidRPr="00A35579">
        <w:t xml:space="preserve"> across</w:t>
      </w:r>
    </w:p>
    <w:p w:rsidR="00A35579" w:rsidRPr="00A35579" w:rsidRDefault="00A35579" w:rsidP="00A64D47">
      <w:pPr>
        <w:pStyle w:val="Textnumbered"/>
      </w:pPr>
      <w:r w:rsidRPr="00A35579">
        <w:rPr>
          <w:b/>
        </w:rPr>
        <w:t>a</w:t>
      </w:r>
      <w:r w:rsidRPr="00A35579">
        <w:t xml:space="preserve"> made   </w:t>
      </w:r>
      <w:r w:rsidRPr="00A35579">
        <w:rPr>
          <w:b/>
        </w:rPr>
        <w:t>b</w:t>
      </w:r>
      <w:r w:rsidRPr="00A35579">
        <w:t xml:space="preserve"> done   </w:t>
      </w:r>
      <w:r w:rsidRPr="00A35579">
        <w:rPr>
          <w:b/>
        </w:rPr>
        <w:t>c</w:t>
      </w:r>
      <w:r w:rsidRPr="00A35579">
        <w:t xml:space="preserve"> brought</w:t>
      </w:r>
    </w:p>
    <w:p w:rsidR="00A35579" w:rsidRPr="00A35579" w:rsidRDefault="00A35579" w:rsidP="00A64D47">
      <w:pPr>
        <w:pStyle w:val="Mark"/>
      </w:pPr>
      <w:r w:rsidRPr="00A35579">
        <w:t>Mark: ___ / 10</w:t>
      </w:r>
    </w:p>
    <w:p w:rsidR="00A35579" w:rsidRDefault="00A35579" w:rsidP="00A64D47">
      <w:pPr>
        <w:pStyle w:val="Rubric"/>
      </w:pPr>
      <w:r w:rsidRPr="00A35579">
        <w:rPr>
          <w:bCs/>
        </w:rPr>
        <w:t xml:space="preserve">Match the words </w:t>
      </w:r>
      <w:r w:rsidRPr="00A35579">
        <w:t>(1</w:t>
      </w:r>
      <w:r w:rsidR="00A64D47">
        <w:t>–</w:t>
      </w:r>
      <w:r w:rsidRPr="00A35579">
        <w:t>6) to the sentences (A</w:t>
      </w:r>
      <w:r w:rsidR="00A64D47">
        <w:t>–</w:t>
      </w:r>
      <w:r w:rsidRPr="00A35579">
        <w:t>F).</w:t>
      </w:r>
    </w:p>
    <w:p w:rsidR="00A64D47" w:rsidRPr="00A64D47" w:rsidRDefault="00A64D47" w:rsidP="00A64D47">
      <w:pPr>
        <w:pStyle w:val="Text"/>
      </w:pPr>
    </w:p>
    <w:p w:rsidR="00A35579" w:rsidRPr="00A35579" w:rsidRDefault="0015269D" w:rsidP="00A64D47">
      <w:pPr>
        <w:pStyle w:val="Textnumbered"/>
        <w:numPr>
          <w:ilvl w:val="0"/>
          <w:numId w:val="31"/>
        </w:numPr>
      </w:pPr>
      <w:r>
        <w:t>discrimination</w:t>
      </w:r>
    </w:p>
    <w:p w:rsidR="00A35579" w:rsidRPr="00A35579" w:rsidRDefault="0015269D" w:rsidP="00A64D47">
      <w:pPr>
        <w:pStyle w:val="Textnumbered"/>
        <w:numPr>
          <w:ilvl w:val="0"/>
          <w:numId w:val="31"/>
        </w:numPr>
      </w:pPr>
      <w:r>
        <w:t>threat</w:t>
      </w:r>
    </w:p>
    <w:p w:rsidR="00A35579" w:rsidRPr="00A35579" w:rsidRDefault="00A35579" w:rsidP="00A64D47">
      <w:pPr>
        <w:pStyle w:val="Textnumbered"/>
        <w:numPr>
          <w:ilvl w:val="0"/>
          <w:numId w:val="31"/>
        </w:numPr>
      </w:pPr>
      <w:r w:rsidRPr="00A35579">
        <w:t>march</w:t>
      </w:r>
    </w:p>
    <w:p w:rsidR="00A35579" w:rsidRPr="00A35579" w:rsidRDefault="0015269D" w:rsidP="00A64D47">
      <w:pPr>
        <w:pStyle w:val="Textnumbered"/>
        <w:numPr>
          <w:ilvl w:val="0"/>
          <w:numId w:val="31"/>
        </w:numPr>
      </w:pPr>
      <w:r>
        <w:t>boycott</w:t>
      </w:r>
    </w:p>
    <w:p w:rsidR="00A35579" w:rsidRPr="00A35579" w:rsidRDefault="00A35579" w:rsidP="00A64D47">
      <w:pPr>
        <w:pStyle w:val="Textnumbered"/>
        <w:numPr>
          <w:ilvl w:val="0"/>
          <w:numId w:val="31"/>
        </w:numPr>
      </w:pPr>
      <w:r w:rsidRPr="00A35579">
        <w:t>injustice</w:t>
      </w:r>
    </w:p>
    <w:p w:rsidR="00A35579" w:rsidRPr="00A35579" w:rsidRDefault="00A35579" w:rsidP="00A64D47">
      <w:pPr>
        <w:pStyle w:val="Textnumbered"/>
        <w:numPr>
          <w:ilvl w:val="0"/>
          <w:numId w:val="31"/>
        </w:numPr>
      </w:pPr>
      <w:r w:rsidRPr="00A35579">
        <w:t>demonstration</w:t>
      </w:r>
    </w:p>
    <w:p w:rsidR="00A35579" w:rsidRPr="00A35579" w:rsidRDefault="00A35579" w:rsidP="00A35579">
      <w:pPr>
        <w:pStyle w:val="Text"/>
        <w:rPr>
          <w:bCs/>
        </w:rPr>
      </w:pPr>
    </w:p>
    <w:p w:rsidR="00A35579" w:rsidRPr="00A35579" w:rsidRDefault="00A35579" w:rsidP="00A64D47">
      <w:pPr>
        <w:pStyle w:val="TextUC-Lettered"/>
      </w:pPr>
      <w:r w:rsidRPr="00A35579">
        <w:t>In protest, citizens refused to buy the company’s products.</w:t>
      </w:r>
      <w:r w:rsidR="00B145CC">
        <w:t xml:space="preserve"> ___</w:t>
      </w:r>
    </w:p>
    <w:p w:rsidR="00A35579" w:rsidRPr="00A35579" w:rsidRDefault="00A35579" w:rsidP="00A64D47">
      <w:pPr>
        <w:pStyle w:val="TextUC-Lettered"/>
      </w:pPr>
      <w:r w:rsidRPr="00A35579">
        <w:t>Students are walking through the city centre</w:t>
      </w:r>
      <w:r w:rsidR="00A64D47">
        <w:t>,</w:t>
      </w:r>
      <w:r w:rsidRPr="00A35579">
        <w:t xml:space="preserve"> shouting </w:t>
      </w:r>
      <w:r w:rsidR="00A64D47">
        <w:t>‘</w:t>
      </w:r>
      <w:r w:rsidRPr="00A64D47">
        <w:t>Down with the government!</w:t>
      </w:r>
      <w:r w:rsidR="00A64D47">
        <w:t>’</w:t>
      </w:r>
      <w:r w:rsidR="00B145CC">
        <w:t xml:space="preserve"> ___</w:t>
      </w:r>
    </w:p>
    <w:p w:rsidR="00A35579" w:rsidRPr="00A35579" w:rsidRDefault="00A35579" w:rsidP="00A64D47">
      <w:pPr>
        <w:pStyle w:val="TextUC-Lettered"/>
      </w:pPr>
      <w:r w:rsidRPr="00A35579">
        <w:t>The students were not allowed into the university because of the colour of their skin.</w:t>
      </w:r>
      <w:r w:rsidR="00B145CC">
        <w:t xml:space="preserve"> ___</w:t>
      </w:r>
    </w:p>
    <w:p w:rsidR="00A35579" w:rsidRPr="00A35579" w:rsidRDefault="00A35579" w:rsidP="00A64D47">
      <w:pPr>
        <w:pStyle w:val="TextUC-Lettered"/>
      </w:pPr>
      <w:r w:rsidRPr="00A35579">
        <w:t>People believe that the decision of the judge was unfair.</w:t>
      </w:r>
      <w:r w:rsidR="00B145CC">
        <w:t xml:space="preserve"> ___</w:t>
      </w:r>
    </w:p>
    <w:p w:rsidR="00A35579" w:rsidRPr="00A35579" w:rsidRDefault="00A35579" w:rsidP="00A64D47">
      <w:pPr>
        <w:pStyle w:val="TextUC-Lettered"/>
      </w:pPr>
      <w:r w:rsidRPr="00A35579">
        <w:t xml:space="preserve">People stood outside the embassy with signs saying </w:t>
      </w:r>
      <w:r w:rsidR="00A64D47">
        <w:t>‘</w:t>
      </w:r>
      <w:r w:rsidRPr="00A64D47">
        <w:t xml:space="preserve">Free the </w:t>
      </w:r>
      <w:r w:rsidR="00A64D47">
        <w:t>p</w:t>
      </w:r>
      <w:r w:rsidRPr="00A64D47">
        <w:t>risoners</w:t>
      </w:r>
      <w:r w:rsidR="00A64D47">
        <w:t>’</w:t>
      </w:r>
      <w:r w:rsidRPr="00A35579">
        <w:t>.</w:t>
      </w:r>
      <w:r w:rsidR="00B145CC">
        <w:t xml:space="preserve"> ___</w:t>
      </w:r>
    </w:p>
    <w:p w:rsidR="00A35579" w:rsidRPr="00A35579" w:rsidRDefault="00A35579" w:rsidP="00A64D47">
      <w:pPr>
        <w:pStyle w:val="TextUC-Lettered"/>
      </w:pPr>
      <w:r w:rsidRPr="00A35579">
        <w:t>The terrorists say that if their demands are not met, they will blow up the plane.</w:t>
      </w:r>
      <w:r w:rsidR="00B145CC">
        <w:t xml:space="preserve"> ___</w:t>
      </w:r>
    </w:p>
    <w:p w:rsidR="00A35579" w:rsidRPr="00A35579" w:rsidRDefault="00A35579" w:rsidP="00A64D47">
      <w:pPr>
        <w:pStyle w:val="Mark"/>
      </w:pPr>
      <w:r w:rsidRPr="00A35579">
        <w:t>Mark: ___ / 6</w:t>
      </w:r>
    </w:p>
    <w:p w:rsidR="00A35579" w:rsidRPr="00A35579" w:rsidRDefault="00A35579" w:rsidP="00A64D47">
      <w:pPr>
        <w:pStyle w:val="Bhead"/>
      </w:pPr>
      <w:r w:rsidRPr="00A35579">
        <w:br w:type="page"/>
      </w:r>
      <w:r w:rsidRPr="00A35579">
        <w:lastRenderedPageBreak/>
        <w:t>Grammar</w:t>
      </w:r>
    </w:p>
    <w:p w:rsidR="00A35579" w:rsidRPr="00A35579" w:rsidRDefault="00A35579" w:rsidP="00A64D47">
      <w:pPr>
        <w:pStyle w:val="Rubric"/>
      </w:pPr>
      <w:r w:rsidRPr="00A35579">
        <w:t>Complete the third conditional sentences.</w:t>
      </w:r>
    </w:p>
    <w:p w:rsidR="00A35579" w:rsidRPr="00A35579" w:rsidRDefault="00A35579" w:rsidP="00A64D47">
      <w:pPr>
        <w:pStyle w:val="Textnumbered"/>
        <w:numPr>
          <w:ilvl w:val="0"/>
          <w:numId w:val="32"/>
        </w:numPr>
      </w:pPr>
      <w:r w:rsidRPr="00A35579">
        <w:t xml:space="preserve">The march wouldn’t have been successful if fewer people </w:t>
      </w:r>
      <w:r w:rsidRPr="002068BF">
        <w:rPr>
          <w:iCs/>
        </w:rPr>
        <w:t>_</w:t>
      </w:r>
      <w:r w:rsidRPr="00A64D47">
        <w:rPr>
          <w:iCs/>
        </w:rPr>
        <w:t>___________</w:t>
      </w:r>
      <w:r w:rsidRPr="00A35579">
        <w:t xml:space="preserve"> (take) part in it.</w:t>
      </w:r>
    </w:p>
    <w:p w:rsidR="00A35579" w:rsidRPr="00A35579" w:rsidRDefault="00A35579" w:rsidP="00A64D47">
      <w:pPr>
        <w:pStyle w:val="Textnumbered"/>
        <w:numPr>
          <w:ilvl w:val="0"/>
          <w:numId w:val="32"/>
        </w:numPr>
      </w:pPr>
      <w:r w:rsidRPr="00A35579">
        <w:t xml:space="preserve">Darren </w:t>
      </w:r>
      <w:r w:rsidRPr="002068BF">
        <w:rPr>
          <w:iCs/>
        </w:rPr>
        <w:t>_</w:t>
      </w:r>
      <w:r w:rsidRPr="00A64D47">
        <w:rPr>
          <w:iCs/>
        </w:rPr>
        <w:t>___________</w:t>
      </w:r>
      <w:r w:rsidRPr="00A35579">
        <w:t xml:space="preserve"> (not attend) the demonstration if he hadn’t seen the advertisement.</w:t>
      </w:r>
    </w:p>
    <w:p w:rsidR="00A35579" w:rsidRPr="00A35579" w:rsidRDefault="00A35579" w:rsidP="00A64D47">
      <w:pPr>
        <w:pStyle w:val="Textnumbered"/>
        <w:numPr>
          <w:ilvl w:val="0"/>
          <w:numId w:val="32"/>
        </w:numPr>
      </w:pPr>
      <w:r w:rsidRPr="00A35579">
        <w:t xml:space="preserve">I </w:t>
      </w:r>
      <w:r w:rsidRPr="002068BF">
        <w:rPr>
          <w:iCs/>
        </w:rPr>
        <w:t>_</w:t>
      </w:r>
      <w:r w:rsidRPr="00A64D47">
        <w:rPr>
          <w:iCs/>
        </w:rPr>
        <w:t>___________</w:t>
      </w:r>
      <w:r w:rsidRPr="00A35579">
        <w:t xml:space="preserve"> (not go) by bus if I had known the trip was going to be so long.</w:t>
      </w:r>
    </w:p>
    <w:p w:rsidR="00A35579" w:rsidRPr="00A35579" w:rsidRDefault="00A35579" w:rsidP="00A64D47">
      <w:pPr>
        <w:pStyle w:val="Textnumbered"/>
        <w:numPr>
          <w:ilvl w:val="0"/>
          <w:numId w:val="32"/>
        </w:numPr>
      </w:pPr>
      <w:r w:rsidRPr="00A35579">
        <w:t xml:space="preserve">What </w:t>
      </w:r>
      <w:r w:rsidRPr="002068BF">
        <w:rPr>
          <w:iCs/>
        </w:rPr>
        <w:t>_</w:t>
      </w:r>
      <w:r w:rsidRPr="00A64D47">
        <w:rPr>
          <w:iCs/>
        </w:rPr>
        <w:t>___________</w:t>
      </w:r>
      <w:r w:rsidRPr="00A35579">
        <w:t xml:space="preserve"> (you / do) if you had found out about discrimination in your school?</w:t>
      </w:r>
    </w:p>
    <w:p w:rsidR="00A35579" w:rsidRPr="00A35579" w:rsidRDefault="00A35579" w:rsidP="00A64D47">
      <w:pPr>
        <w:pStyle w:val="Textnumbered"/>
        <w:numPr>
          <w:ilvl w:val="0"/>
          <w:numId w:val="32"/>
        </w:numPr>
      </w:pPr>
      <w:r w:rsidRPr="00A35579">
        <w:t xml:space="preserve">The students </w:t>
      </w:r>
      <w:r w:rsidRPr="002068BF">
        <w:rPr>
          <w:iCs/>
        </w:rPr>
        <w:t>_</w:t>
      </w:r>
      <w:r w:rsidRPr="00A64D47">
        <w:rPr>
          <w:iCs/>
        </w:rPr>
        <w:t>___________</w:t>
      </w:r>
      <w:r w:rsidRPr="00A35579">
        <w:t xml:space="preserve"> (not protest) if the Director of Studies had listened to them.</w:t>
      </w:r>
    </w:p>
    <w:p w:rsidR="00A35579" w:rsidRPr="00A35579" w:rsidRDefault="00A35579" w:rsidP="00A64D47">
      <w:pPr>
        <w:pStyle w:val="Textnumbered"/>
        <w:numPr>
          <w:ilvl w:val="0"/>
          <w:numId w:val="32"/>
        </w:numPr>
      </w:pPr>
      <w:r w:rsidRPr="00A35579">
        <w:t xml:space="preserve">If there </w:t>
      </w:r>
      <w:r w:rsidRPr="002068BF">
        <w:rPr>
          <w:iCs/>
        </w:rPr>
        <w:t>_</w:t>
      </w:r>
      <w:r w:rsidRPr="00A64D47">
        <w:rPr>
          <w:iCs/>
        </w:rPr>
        <w:t>___________</w:t>
      </w:r>
      <w:r w:rsidRPr="00A35579">
        <w:t xml:space="preserve"> (be) a serious case of injustice, the lawyer would have let us know.</w:t>
      </w:r>
    </w:p>
    <w:p w:rsidR="00A35579" w:rsidRPr="00A35579" w:rsidRDefault="00A35579" w:rsidP="00A64D47">
      <w:pPr>
        <w:pStyle w:val="Textnumbered"/>
        <w:numPr>
          <w:ilvl w:val="0"/>
          <w:numId w:val="32"/>
        </w:numPr>
      </w:pPr>
      <w:r w:rsidRPr="00A35579">
        <w:t xml:space="preserve">If somebody </w:t>
      </w:r>
      <w:r w:rsidRPr="002068BF">
        <w:rPr>
          <w:iCs/>
        </w:rPr>
        <w:t>_</w:t>
      </w:r>
      <w:r w:rsidRPr="00A64D47">
        <w:rPr>
          <w:iCs/>
        </w:rPr>
        <w:t>___________</w:t>
      </w:r>
      <w:r w:rsidRPr="00A35579">
        <w:t xml:space="preserve"> (attack) his home, he would surely have called the police.</w:t>
      </w:r>
    </w:p>
    <w:p w:rsidR="00A35579" w:rsidRPr="00A35579" w:rsidRDefault="00A35579" w:rsidP="00A64D47">
      <w:pPr>
        <w:pStyle w:val="Textnumbered"/>
        <w:numPr>
          <w:ilvl w:val="0"/>
          <w:numId w:val="32"/>
        </w:numPr>
      </w:pPr>
      <w:r w:rsidRPr="002068BF">
        <w:rPr>
          <w:iCs/>
        </w:rPr>
        <w:t>_</w:t>
      </w:r>
      <w:r w:rsidRPr="00A64D47">
        <w:rPr>
          <w:iCs/>
        </w:rPr>
        <w:t>___________</w:t>
      </w:r>
      <w:r w:rsidRPr="00A35579">
        <w:t xml:space="preserve"> (you / find) out about the march if I hadn’t told you?</w:t>
      </w:r>
    </w:p>
    <w:p w:rsidR="00A35579" w:rsidRPr="00A35579" w:rsidRDefault="00A35579" w:rsidP="00A64D47">
      <w:pPr>
        <w:pStyle w:val="Mark"/>
      </w:pPr>
      <w:r w:rsidRPr="00A35579">
        <w:t>Mark: ___ / 8</w:t>
      </w:r>
    </w:p>
    <w:p w:rsidR="00A35579" w:rsidRPr="00A35579" w:rsidRDefault="00A35579" w:rsidP="00A64D47">
      <w:pPr>
        <w:pStyle w:val="Rubric"/>
        <w:rPr>
          <w:bCs/>
        </w:rPr>
      </w:pPr>
      <w:r w:rsidRPr="00A35579">
        <w:rPr>
          <w:bCs/>
        </w:rPr>
        <w:t xml:space="preserve">Write </w:t>
      </w:r>
      <w:r w:rsidRPr="00A35579">
        <w:t xml:space="preserve">sentences using </w:t>
      </w:r>
      <w:r w:rsidRPr="00A35579">
        <w:rPr>
          <w:i/>
        </w:rPr>
        <w:t>I wish</w:t>
      </w:r>
      <w:r w:rsidRPr="00A35579">
        <w:t xml:space="preserve"> or </w:t>
      </w:r>
      <w:r w:rsidRPr="00A35579">
        <w:rPr>
          <w:i/>
        </w:rPr>
        <w:t>If only</w:t>
      </w:r>
      <w:r w:rsidRPr="00A35579">
        <w:t>.</w:t>
      </w:r>
    </w:p>
    <w:p w:rsidR="00A35579" w:rsidRPr="00A35579" w:rsidRDefault="00A35579" w:rsidP="00A64D47">
      <w:pPr>
        <w:pStyle w:val="Textnumbered"/>
        <w:numPr>
          <w:ilvl w:val="0"/>
          <w:numId w:val="33"/>
        </w:numPr>
      </w:pPr>
      <w:r w:rsidRPr="00A35579">
        <w:t xml:space="preserve">Sarah hasn’t done well </w:t>
      </w:r>
      <w:r w:rsidR="000166F3">
        <w:t>in</w:t>
      </w:r>
      <w:r w:rsidRPr="00A35579">
        <w:t xml:space="preserve"> the test.</w:t>
      </w:r>
      <w:r w:rsidR="00A64D47">
        <w:br/>
      </w:r>
      <w:r w:rsidR="00A64D47" w:rsidRPr="00A64D47">
        <w:t>________________________________________________________________________</w:t>
      </w:r>
    </w:p>
    <w:p w:rsidR="00A35579" w:rsidRPr="00A35579" w:rsidRDefault="00A35579" w:rsidP="00A64D47">
      <w:pPr>
        <w:pStyle w:val="Textnumbered"/>
        <w:numPr>
          <w:ilvl w:val="0"/>
          <w:numId w:val="33"/>
        </w:numPr>
      </w:pPr>
      <w:r w:rsidRPr="00A35579">
        <w:t>Emma hasn’t got the summer job</w:t>
      </w:r>
      <w:r w:rsidR="00A64D47">
        <w:t>.</w:t>
      </w:r>
      <w:r w:rsidR="00A64D47">
        <w:br/>
      </w:r>
      <w:r w:rsidR="00A64D47" w:rsidRPr="00A64D47">
        <w:t>________________________________________________________________________</w:t>
      </w:r>
    </w:p>
    <w:p w:rsidR="00A35579" w:rsidRPr="00A35579" w:rsidRDefault="00A35579" w:rsidP="00A64D47">
      <w:pPr>
        <w:pStyle w:val="Textnumbered"/>
        <w:numPr>
          <w:ilvl w:val="0"/>
          <w:numId w:val="33"/>
        </w:numPr>
      </w:pPr>
      <w:r w:rsidRPr="00A35579">
        <w:t>The protesters were driven to jail after the strike.</w:t>
      </w:r>
      <w:r w:rsidR="00A64D47">
        <w:br/>
      </w:r>
      <w:r w:rsidR="00A64D47" w:rsidRPr="00A64D47">
        <w:t>________________________________________________________________________</w:t>
      </w:r>
    </w:p>
    <w:p w:rsidR="00A35579" w:rsidRPr="00A35579" w:rsidRDefault="00A35579" w:rsidP="00A64D47">
      <w:pPr>
        <w:pStyle w:val="Textnumbered"/>
        <w:numPr>
          <w:ilvl w:val="0"/>
          <w:numId w:val="33"/>
        </w:numPr>
      </w:pPr>
      <w:r w:rsidRPr="00A35579">
        <w:t>Sam doesn’t go on holiday in the summer.</w:t>
      </w:r>
      <w:r w:rsidR="00A64D47">
        <w:br/>
      </w:r>
      <w:r w:rsidR="00A64D47" w:rsidRPr="00A64D47">
        <w:t>________________________________________________________________________</w:t>
      </w:r>
    </w:p>
    <w:p w:rsidR="00A35579" w:rsidRPr="00A35579" w:rsidRDefault="00A35579" w:rsidP="00A64D47">
      <w:pPr>
        <w:pStyle w:val="Textnumbered"/>
        <w:numPr>
          <w:ilvl w:val="0"/>
          <w:numId w:val="33"/>
        </w:numPr>
      </w:pPr>
      <w:r w:rsidRPr="00A35579">
        <w:t>I don’t know anybody in this city.</w:t>
      </w:r>
      <w:r w:rsidR="00A64D47">
        <w:br/>
      </w:r>
      <w:r w:rsidR="00A64D47" w:rsidRPr="00A64D47">
        <w:t>________________________________________________________________________</w:t>
      </w:r>
    </w:p>
    <w:p w:rsidR="00A35579" w:rsidRPr="00A35579" w:rsidRDefault="00A35579" w:rsidP="00A64D47">
      <w:pPr>
        <w:pStyle w:val="Textnumbered"/>
        <w:numPr>
          <w:ilvl w:val="0"/>
          <w:numId w:val="33"/>
        </w:numPr>
      </w:pPr>
      <w:r w:rsidRPr="00A35579">
        <w:t>We didn’t take part in the march.</w:t>
      </w:r>
      <w:r w:rsidR="00A64D47">
        <w:br/>
      </w:r>
      <w:r w:rsidR="00A64D47" w:rsidRPr="00A64D47">
        <w:t>________________________________________________________________________</w:t>
      </w:r>
    </w:p>
    <w:p w:rsidR="00A35579" w:rsidRPr="00A35579" w:rsidRDefault="00A35579" w:rsidP="00A64D47">
      <w:pPr>
        <w:pStyle w:val="Textnumbered"/>
        <w:numPr>
          <w:ilvl w:val="0"/>
          <w:numId w:val="33"/>
        </w:numPr>
      </w:pPr>
      <w:r w:rsidRPr="00A35579">
        <w:t>Dave stood on the bus all the way to work.</w:t>
      </w:r>
      <w:r w:rsidR="00A64D47">
        <w:br/>
      </w:r>
      <w:r w:rsidR="00A64D47" w:rsidRPr="00A64D47">
        <w:t>________________________________________________________________________</w:t>
      </w:r>
    </w:p>
    <w:p w:rsidR="00A35579" w:rsidRPr="00A35579" w:rsidRDefault="00A35579" w:rsidP="00A64D47">
      <w:pPr>
        <w:pStyle w:val="Textnumbered"/>
        <w:numPr>
          <w:ilvl w:val="0"/>
          <w:numId w:val="33"/>
        </w:numPr>
      </w:pPr>
      <w:r w:rsidRPr="00A35579">
        <w:t>Maria has a repetitive job.</w:t>
      </w:r>
      <w:r w:rsidR="00A64D47">
        <w:br/>
      </w:r>
      <w:r w:rsidR="00A64D47" w:rsidRPr="00A64D47">
        <w:t>________________________________________________________________________</w:t>
      </w:r>
    </w:p>
    <w:p w:rsidR="00A35579" w:rsidRPr="00A35579" w:rsidRDefault="00A35579" w:rsidP="00A64D47">
      <w:pPr>
        <w:pStyle w:val="Mark"/>
      </w:pPr>
      <w:r w:rsidRPr="00A35579">
        <w:t>Mark: ___ / 8</w:t>
      </w:r>
    </w:p>
    <w:p w:rsidR="00A64D47" w:rsidRDefault="00A64D47" w:rsidP="00B26711">
      <w:pPr>
        <w:pStyle w:val="Text"/>
      </w:pPr>
      <w:r>
        <w:br w:type="page"/>
      </w:r>
    </w:p>
    <w:p w:rsidR="00A35579" w:rsidRPr="00A35579" w:rsidRDefault="00A35579" w:rsidP="00A64D47">
      <w:pPr>
        <w:pStyle w:val="Rubric"/>
      </w:pPr>
      <w:r w:rsidRPr="00A35579">
        <w:lastRenderedPageBreak/>
        <w:t xml:space="preserve">Complete the sentences with </w:t>
      </w:r>
      <w:r w:rsidRPr="00A35579">
        <w:rPr>
          <w:i/>
        </w:rPr>
        <w:t>must</w:t>
      </w:r>
      <w:r w:rsidRPr="00A35579">
        <w:t xml:space="preserve">, </w:t>
      </w:r>
      <w:r w:rsidRPr="00A35579">
        <w:rPr>
          <w:i/>
        </w:rPr>
        <w:t>might</w:t>
      </w:r>
      <w:r w:rsidRPr="00A35579">
        <w:t xml:space="preserve"> or </w:t>
      </w:r>
      <w:r w:rsidRPr="00A35579">
        <w:rPr>
          <w:i/>
        </w:rPr>
        <w:t>can’t</w:t>
      </w:r>
      <w:r w:rsidRPr="00A35579">
        <w:t xml:space="preserve"> and the correct form of the verb in brackets.</w:t>
      </w:r>
    </w:p>
    <w:p w:rsidR="00A35579" w:rsidRPr="00A35579" w:rsidRDefault="00A35579" w:rsidP="00A64D47">
      <w:pPr>
        <w:pStyle w:val="Textnumbered"/>
        <w:numPr>
          <w:ilvl w:val="0"/>
          <w:numId w:val="34"/>
        </w:numPr>
      </w:pPr>
      <w:r w:rsidRPr="00A35579">
        <w:t xml:space="preserve">Adam </w:t>
      </w:r>
      <w:r w:rsidRPr="006C176A">
        <w:rPr>
          <w:iCs/>
        </w:rPr>
        <w:t>_</w:t>
      </w:r>
      <w:r w:rsidRPr="00A64D47">
        <w:rPr>
          <w:iCs/>
        </w:rPr>
        <w:t>___________</w:t>
      </w:r>
      <w:r w:rsidRPr="00A35579">
        <w:t xml:space="preserve"> (leave) school yet because he never goes home before 4 p.m., and it's only 3 p.m.</w:t>
      </w:r>
    </w:p>
    <w:p w:rsidR="00A35579" w:rsidRPr="00A35579" w:rsidRDefault="00A64D47" w:rsidP="00A64D47">
      <w:pPr>
        <w:pStyle w:val="Textnumbered"/>
        <w:numPr>
          <w:ilvl w:val="0"/>
          <w:numId w:val="34"/>
        </w:numPr>
      </w:pPr>
      <w:r>
        <w:t>P</w:t>
      </w:r>
      <w:r w:rsidR="00A35579" w:rsidRPr="00A35579">
        <w:t>aula often goes fishing on Sundays</w:t>
      </w:r>
      <w:r w:rsidR="00B145CC">
        <w:t>,</w:t>
      </w:r>
      <w:r w:rsidR="00A35579" w:rsidRPr="00A35579">
        <w:t xml:space="preserve"> so she </w:t>
      </w:r>
      <w:r w:rsidR="00A35579" w:rsidRPr="006C176A">
        <w:rPr>
          <w:iCs/>
        </w:rPr>
        <w:t>_</w:t>
      </w:r>
      <w:r w:rsidR="00A35579" w:rsidRPr="00A64D47">
        <w:rPr>
          <w:iCs/>
        </w:rPr>
        <w:t>___________</w:t>
      </w:r>
      <w:r w:rsidR="00A35579" w:rsidRPr="00A35579">
        <w:t xml:space="preserve"> (decide) to go to the river this morning. I’m not sure though.</w:t>
      </w:r>
    </w:p>
    <w:p w:rsidR="00A35579" w:rsidRPr="00A35579" w:rsidRDefault="00A35579" w:rsidP="00A64D47">
      <w:pPr>
        <w:pStyle w:val="Textnumbered"/>
        <w:numPr>
          <w:ilvl w:val="0"/>
          <w:numId w:val="34"/>
        </w:numPr>
      </w:pPr>
      <w:r w:rsidRPr="00A35579">
        <w:t>I’m absolutely certain that Dan won’</w:t>
      </w:r>
      <w:r w:rsidR="006C176A">
        <w:t>t be at the demonstration. He’</w:t>
      </w:r>
      <w:r w:rsidRPr="00A35579">
        <w:t xml:space="preserve">s been ill all day, so he </w:t>
      </w:r>
      <w:r w:rsidRPr="006C176A">
        <w:rPr>
          <w:iCs/>
        </w:rPr>
        <w:t>_</w:t>
      </w:r>
      <w:r w:rsidRPr="00A64D47">
        <w:rPr>
          <w:iCs/>
        </w:rPr>
        <w:t>___________</w:t>
      </w:r>
      <w:r w:rsidRPr="00A35579">
        <w:t xml:space="preserve"> (go) anywhere.</w:t>
      </w:r>
    </w:p>
    <w:p w:rsidR="00A35579" w:rsidRPr="00A35579" w:rsidRDefault="00A35579" w:rsidP="00A64D47">
      <w:pPr>
        <w:pStyle w:val="Textnumbered"/>
        <w:numPr>
          <w:ilvl w:val="0"/>
          <w:numId w:val="34"/>
        </w:numPr>
      </w:pPr>
      <w:r w:rsidRPr="00A35579">
        <w:t xml:space="preserve">Jenny </w:t>
      </w:r>
      <w:r w:rsidRPr="006C176A">
        <w:rPr>
          <w:iCs/>
        </w:rPr>
        <w:t>_</w:t>
      </w:r>
      <w:r w:rsidRPr="00A64D47">
        <w:rPr>
          <w:iCs/>
        </w:rPr>
        <w:t>___________</w:t>
      </w:r>
      <w:r w:rsidRPr="00A35579">
        <w:t xml:space="preserve"> (have) to go home. She looked really ill earlier today.</w:t>
      </w:r>
    </w:p>
    <w:p w:rsidR="00A35579" w:rsidRPr="00A35579" w:rsidRDefault="00A35579" w:rsidP="00A64D47">
      <w:pPr>
        <w:pStyle w:val="Mark"/>
      </w:pPr>
      <w:r w:rsidRPr="00A35579">
        <w:t>Mark: ___ / 8</w:t>
      </w:r>
    </w:p>
    <w:p w:rsidR="00A35579" w:rsidRPr="00A35579" w:rsidRDefault="00A35579" w:rsidP="00A64D47">
      <w:pPr>
        <w:pStyle w:val="Mark"/>
      </w:pPr>
      <w:r w:rsidRPr="00A35579">
        <w:t>TO</w:t>
      </w:r>
      <w:bookmarkStart w:id="0" w:name="_GoBack"/>
      <w:bookmarkEnd w:id="0"/>
      <w:r w:rsidRPr="00A35579">
        <w:t>TAL MARKS: ___ / 60</w:t>
      </w:r>
    </w:p>
    <w:sectPr w:rsidR="00A35579" w:rsidRPr="00A35579" w:rsidSect="00F23EF2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579" w:rsidRDefault="00A35579">
      <w:r>
        <w:separator/>
      </w:r>
    </w:p>
    <w:p w:rsidR="00A35579" w:rsidRDefault="00A35579"/>
  </w:endnote>
  <w:endnote w:type="continuationSeparator" w:id="0">
    <w:p w:rsidR="00A35579" w:rsidRDefault="00A35579">
      <w:r>
        <w:continuationSeparator/>
      </w:r>
    </w:p>
    <w:p w:rsidR="00A35579" w:rsidRDefault="00A355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F23EF2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6C176A">
          <w:rPr>
            <w:rFonts w:ascii="Arial" w:hAnsi="Arial" w:cs="Arial"/>
            <w:noProof/>
          </w:rPr>
          <w:t>4</w:t>
        </w:r>
        <w:r w:rsidRPr="001840A0">
          <w:rPr>
            <w:rFonts w:ascii="Arial" w:hAnsi="Arial" w:cs="Arial"/>
            <w:noProof/>
          </w:rPr>
          <w:fldChar w:fldCharType="end"/>
        </w:r>
      </w:p>
    </w:sdtContent>
  </w:sdt>
  <w:p w:rsidR="00071313" w:rsidRPr="001840A0" w:rsidRDefault="00F23EF2" w:rsidP="001840A0">
    <w:pPr>
      <w:pStyle w:val="Footer"/>
      <w:jc w:val="center"/>
      <w:rPr>
        <w:rFonts w:ascii="Arial" w:hAnsi="Arial" w:cs="Arial"/>
      </w:rPr>
    </w:pPr>
    <w:r>
      <w:rPr>
        <w:noProof/>
      </w:rPr>
      <w:drawing>
        <wp:inline distT="0" distB="0" distL="0" distR="0" wp14:anchorId="3C45264E" wp14:editId="43DB6284">
          <wp:extent cx="6390005" cy="647571"/>
          <wp:effectExtent l="0" t="0" r="0" b="635"/>
          <wp:docPr id="1" name="Picture 1" descr="C:\Users\starrenm\AppData\Local\Microsoft\Windows\Temporary Internet Files\Content.Word\insight intermediate test bank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arrenm\AppData\Local\Microsoft\Windows\Temporary Internet Files\Content.Word\insight intermediate test bank 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0005" cy="6475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579" w:rsidRDefault="00A35579">
      <w:r>
        <w:separator/>
      </w:r>
    </w:p>
    <w:p w:rsidR="00A35579" w:rsidRDefault="00A35579"/>
  </w:footnote>
  <w:footnote w:type="continuationSeparator" w:id="0">
    <w:p w:rsidR="00A35579" w:rsidRDefault="00A35579">
      <w:r>
        <w:continuationSeparator/>
      </w:r>
    </w:p>
    <w:p w:rsidR="00A35579" w:rsidRDefault="00A3557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79"/>
    <w:rsid w:val="00002878"/>
    <w:rsid w:val="00002F45"/>
    <w:rsid w:val="00007341"/>
    <w:rsid w:val="000166F3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269D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068BF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5D8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07CE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956E4"/>
    <w:rsid w:val="006A4137"/>
    <w:rsid w:val="006B3F93"/>
    <w:rsid w:val="006B7E5A"/>
    <w:rsid w:val="006C176A"/>
    <w:rsid w:val="006D743D"/>
    <w:rsid w:val="006E5412"/>
    <w:rsid w:val="006F6390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0F34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5DD2"/>
    <w:rsid w:val="00917F87"/>
    <w:rsid w:val="00932BAF"/>
    <w:rsid w:val="00940980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35579"/>
    <w:rsid w:val="00A55205"/>
    <w:rsid w:val="00A64D47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45CC"/>
    <w:rsid w:val="00B171FC"/>
    <w:rsid w:val="00B24C7D"/>
    <w:rsid w:val="00B26711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70088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23EF2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F23E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3E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F23E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3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57140-FC86-4597-9C84-D74D2689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6</TotalTime>
  <Pages>4</Pages>
  <Words>957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ASH, Martin</cp:lastModifiedBy>
  <cp:revision>4</cp:revision>
  <cp:lastPrinted>2013-05-29T09:45:00Z</cp:lastPrinted>
  <dcterms:created xsi:type="dcterms:W3CDTF">2013-05-13T13:14:00Z</dcterms:created>
  <dcterms:modified xsi:type="dcterms:W3CDTF">2013-05-29T09:46:00Z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