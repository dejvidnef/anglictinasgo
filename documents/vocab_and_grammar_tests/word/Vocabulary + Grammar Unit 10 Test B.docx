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CA" w:rsidRDefault="009C02CA" w:rsidP="009C02CA">
      <w:pPr>
        <w:pStyle w:val="AHead"/>
      </w:pPr>
      <w:r>
        <w:t>Vocabulary and Grammar Test Unit 10 Test B</w:t>
      </w:r>
    </w:p>
    <w:p w:rsidR="009C02CA" w:rsidRPr="009C02CA" w:rsidRDefault="009C02CA" w:rsidP="009C02CA">
      <w:pPr>
        <w:pStyle w:val="Nameline"/>
      </w:pPr>
      <w:r w:rsidRPr="009C02CA">
        <w:t>Name: ___________________________________________</w:t>
      </w:r>
    </w:p>
    <w:p w:rsidR="009C02CA" w:rsidRPr="009C02CA" w:rsidRDefault="009C02CA" w:rsidP="009C02CA">
      <w:pPr>
        <w:pStyle w:val="Bhead"/>
      </w:pPr>
      <w:r w:rsidRPr="009C02CA">
        <w:t>Vocabulary</w:t>
      </w:r>
    </w:p>
    <w:p w:rsidR="009C02CA" w:rsidRPr="009C02CA" w:rsidRDefault="009C02CA" w:rsidP="009C02CA">
      <w:pPr>
        <w:pStyle w:val="Rubric"/>
      </w:pPr>
      <w:r w:rsidRPr="009C02CA">
        <w:t>Complete the sentences with the words below.</w:t>
      </w:r>
    </w:p>
    <w:p w:rsidR="009C02CA" w:rsidRPr="009C02CA" w:rsidRDefault="009C02CA" w:rsidP="009C02CA">
      <w:pPr>
        <w:pStyle w:val="Wordpool"/>
      </w:pPr>
      <w:proofErr w:type="gramStart"/>
      <w:r w:rsidRPr="009C02CA">
        <w:t>beauty</w:t>
      </w:r>
      <w:proofErr w:type="gramEnd"/>
      <w:r w:rsidRPr="009C02CA">
        <w:t xml:space="preserve">     </w:t>
      </w:r>
      <w:r w:rsidRPr="009C02CA" w:rsidDel="008E277A">
        <w:t xml:space="preserve"> </w:t>
      </w:r>
      <w:r w:rsidRPr="009C02CA">
        <w:t xml:space="preserve">success     </w:t>
      </w:r>
      <w:r w:rsidRPr="009C02CA" w:rsidDel="008E277A">
        <w:t xml:space="preserve"> </w:t>
      </w:r>
      <w:r w:rsidRPr="009C02CA">
        <w:t xml:space="preserve">maturity     </w:t>
      </w:r>
      <w:r w:rsidRPr="009C02CA" w:rsidDel="008E277A">
        <w:t xml:space="preserve"> </w:t>
      </w:r>
      <w:r w:rsidRPr="009C02CA">
        <w:t xml:space="preserve">vision     </w:t>
      </w:r>
      <w:r w:rsidRPr="009C02CA" w:rsidDel="008E277A">
        <w:t xml:space="preserve"> </w:t>
      </w:r>
      <w:r w:rsidRPr="009C02CA">
        <w:t xml:space="preserve">dedication     </w:t>
      </w:r>
      <w:r w:rsidRPr="009C02CA" w:rsidDel="008E277A">
        <w:t xml:space="preserve"> </w:t>
      </w:r>
      <w:r w:rsidRPr="009C02CA">
        <w:t>originality</w:t>
      </w:r>
    </w:p>
    <w:p w:rsidR="009C02CA" w:rsidRPr="009C02CA" w:rsidRDefault="009C02CA" w:rsidP="009C02CA">
      <w:pPr>
        <w:pStyle w:val="Textnumbered"/>
      </w:pPr>
      <w:r w:rsidRPr="009C02CA">
        <w:t xml:space="preserve">Dennis Grayson works harder at being a sculptor than anyone else. He works all day every day. With so much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 xml:space="preserve">_ </w:t>
      </w:r>
      <w:r w:rsidRPr="009C02CA">
        <w:t>,</w:t>
      </w:r>
      <w:proofErr w:type="gramEnd"/>
      <w:r w:rsidRPr="009C02CA">
        <w:t xml:space="preserve"> I hope he becomes more well-known.</w:t>
      </w:r>
    </w:p>
    <w:p w:rsidR="009C02CA" w:rsidRPr="009C02CA" w:rsidRDefault="009C02CA" w:rsidP="009C02CA">
      <w:pPr>
        <w:pStyle w:val="Textnumbered"/>
      </w:pPr>
      <w:r w:rsidRPr="009C02CA">
        <w:t xml:space="preserve">Monet’s art has great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 xml:space="preserve">_ </w:t>
      </w:r>
      <w:r w:rsidRPr="009C02CA">
        <w:t>.</w:t>
      </w:r>
      <w:proofErr w:type="gramEnd"/>
      <w:r w:rsidRPr="009C02CA">
        <w:t xml:space="preserve"> There is nothing more lovely and pleasing to look at.</w:t>
      </w:r>
    </w:p>
    <w:p w:rsidR="009C02CA" w:rsidRPr="009C02CA" w:rsidRDefault="009C02CA" w:rsidP="009C02CA">
      <w:pPr>
        <w:pStyle w:val="Textnumbered"/>
      </w:pPr>
      <w:r w:rsidRPr="009C02CA">
        <w:t xml:space="preserve">Yvonne Day has won lots of awards and been praised by everybody. No other artist has had </w:t>
      </w:r>
      <w:r w:rsidR="000B2EFF">
        <w:t xml:space="preserve">more </w:t>
      </w:r>
      <w:r w:rsidRPr="009C02CA">
        <w:rPr>
          <w:iCs/>
        </w:rPr>
        <w:t>____________</w:t>
      </w:r>
      <w:r w:rsidRPr="009C02CA">
        <w:t xml:space="preserve"> </w:t>
      </w:r>
      <w:r w:rsidR="000B2EFF">
        <w:t xml:space="preserve">than </w:t>
      </w:r>
      <w:r w:rsidRPr="009C02CA">
        <w:t>she has.</w:t>
      </w:r>
    </w:p>
    <w:p w:rsidR="009C02CA" w:rsidRPr="009C02CA" w:rsidRDefault="00DE76B2" w:rsidP="00DE76B2">
      <w:pPr>
        <w:pStyle w:val="Textnumbered"/>
      </w:pPr>
      <w:r>
        <w:t>She</w:t>
      </w:r>
      <w:r w:rsidRPr="00482DFB">
        <w:t xml:space="preserve"> writes b</w:t>
      </w:r>
      <w:r>
        <w:t>rilliant</w:t>
      </w:r>
      <w:r w:rsidRPr="00482DFB">
        <w:t xml:space="preserve"> </w:t>
      </w:r>
      <w:r>
        <w:t>plays</w:t>
      </w:r>
      <w:r w:rsidRPr="00482DFB">
        <w:t xml:space="preserve">. </w:t>
      </w:r>
      <w:r>
        <w:t>She</w:t>
      </w:r>
      <w:r w:rsidRPr="00482DFB">
        <w:t xml:space="preserve"> has such </w:t>
      </w:r>
      <w:r w:rsidRPr="00482DFB">
        <w:rPr>
          <w:iCs/>
        </w:rPr>
        <w:t>____________</w:t>
      </w:r>
      <w:r w:rsidRPr="00482DFB">
        <w:t xml:space="preserve"> </w:t>
      </w:r>
      <w:r>
        <w:t>about our future lives.</w:t>
      </w:r>
    </w:p>
    <w:p w:rsidR="009C02CA" w:rsidRPr="009C02CA" w:rsidRDefault="009C02CA" w:rsidP="009C02CA">
      <w:pPr>
        <w:pStyle w:val="Textnumbered"/>
      </w:pPr>
      <w:r w:rsidRPr="009C02CA">
        <w:t>The writer is only thirteen</w:t>
      </w:r>
      <w:r w:rsidR="00580D81">
        <w:t>,</w:t>
      </w:r>
      <w:r w:rsidRPr="009C02CA">
        <w:t xml:space="preserve"> but his poems suggest that he’s older. They show such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>_</w:t>
      </w:r>
      <w:r>
        <w:rPr>
          <w:iCs/>
        </w:rPr>
        <w:t> </w:t>
      </w:r>
      <w:r w:rsidRPr="009C02CA">
        <w:t>.</w:t>
      </w:r>
      <w:proofErr w:type="gramEnd"/>
    </w:p>
    <w:p w:rsidR="009C02CA" w:rsidRPr="009C02CA" w:rsidRDefault="009C02CA" w:rsidP="009C02CA">
      <w:pPr>
        <w:pStyle w:val="Textnumbered"/>
      </w:pPr>
      <w:r w:rsidRPr="009C02CA">
        <w:t xml:space="preserve">Nobody has ever painted anything like this new artist’s work before. He shows great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>_</w:t>
      </w:r>
      <w:r>
        <w:rPr>
          <w:iCs/>
        </w:rPr>
        <w:t xml:space="preserve"> </w:t>
      </w:r>
      <w:r w:rsidRPr="009C02CA">
        <w:t>.</w:t>
      </w:r>
      <w:proofErr w:type="gramEnd"/>
    </w:p>
    <w:p w:rsidR="009C02CA" w:rsidRPr="009C02CA" w:rsidRDefault="009C02CA" w:rsidP="009C02CA">
      <w:pPr>
        <w:pStyle w:val="Mark"/>
      </w:pPr>
      <w:r w:rsidRPr="009C02CA">
        <w:t>Mark: ___ / 6</w:t>
      </w:r>
    </w:p>
    <w:p w:rsidR="009C02CA" w:rsidRPr="009C02CA" w:rsidRDefault="009C02CA" w:rsidP="009C02CA">
      <w:pPr>
        <w:pStyle w:val="Rubric"/>
      </w:pPr>
      <w:r w:rsidRPr="009C02CA">
        <w:t>Choose the correct word (a</w:t>
      </w:r>
      <w:r>
        <w:t>–</w:t>
      </w:r>
      <w:r w:rsidRPr="009C02CA">
        <w:t>c) to complete the idioms.</w:t>
      </w:r>
    </w:p>
    <w:p w:rsidR="009C02CA" w:rsidRPr="009C02CA" w:rsidRDefault="009C02CA" w:rsidP="009C02CA">
      <w:pPr>
        <w:pStyle w:val="Textnumbered"/>
        <w:numPr>
          <w:ilvl w:val="0"/>
          <w:numId w:val="30"/>
        </w:numPr>
      </w:pPr>
      <w:r w:rsidRPr="009C02CA">
        <w:t xml:space="preserve">The poets came to take part in the competition from </w:t>
      </w:r>
      <w:r w:rsidRPr="009C02CA">
        <w:rPr>
          <w:iCs/>
        </w:rPr>
        <w:t>____________</w:t>
      </w:r>
      <w:r w:rsidRPr="009C02CA">
        <w:t xml:space="preserve"> and wide.</w:t>
      </w:r>
      <w:r>
        <w:br/>
      </w:r>
      <w:r w:rsidRPr="009C02CA">
        <w:rPr>
          <w:b/>
        </w:rPr>
        <w:t>a</w:t>
      </w:r>
      <w:r w:rsidRPr="009C02CA">
        <w:t xml:space="preserve"> far   </w:t>
      </w:r>
      <w:r w:rsidRPr="009C02CA">
        <w:rPr>
          <w:b/>
        </w:rPr>
        <w:t>b</w:t>
      </w:r>
      <w:r w:rsidRPr="009C02CA">
        <w:t xml:space="preserve"> broad   </w:t>
      </w:r>
      <w:r w:rsidRPr="009C02CA">
        <w:rPr>
          <w:b/>
        </w:rPr>
        <w:t>c</w:t>
      </w:r>
      <w:r w:rsidRPr="009C02CA">
        <w:t xml:space="preserve"> narrow</w:t>
      </w:r>
    </w:p>
    <w:p w:rsidR="009C02CA" w:rsidRPr="009C02CA" w:rsidRDefault="009C02CA" w:rsidP="009C02CA">
      <w:pPr>
        <w:pStyle w:val="Textnumbered"/>
        <w:numPr>
          <w:ilvl w:val="0"/>
          <w:numId w:val="30"/>
        </w:numPr>
      </w:pPr>
      <w:r w:rsidRPr="009C02CA">
        <w:t xml:space="preserve">A lot of new artistic styles come about as a result of trial and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 xml:space="preserve">_ </w:t>
      </w:r>
      <w:r w:rsidRPr="009C02CA">
        <w:t>.</w:t>
      </w:r>
      <w:proofErr w:type="gramEnd"/>
      <w:r>
        <w:br/>
      </w:r>
      <w:r w:rsidRPr="009C02CA">
        <w:rPr>
          <w:b/>
        </w:rPr>
        <w:t>a</w:t>
      </w:r>
      <w:r w:rsidRPr="009C02CA">
        <w:t xml:space="preserve"> failing   </w:t>
      </w:r>
      <w:r w:rsidRPr="009C02CA">
        <w:rPr>
          <w:b/>
        </w:rPr>
        <w:t>b</w:t>
      </w:r>
      <w:r w:rsidRPr="009C02CA">
        <w:t xml:space="preserve"> error   </w:t>
      </w:r>
      <w:r w:rsidRPr="009C02CA">
        <w:rPr>
          <w:b/>
        </w:rPr>
        <w:t>c</w:t>
      </w:r>
      <w:r w:rsidRPr="009C02CA">
        <w:t xml:space="preserve"> mistakes</w:t>
      </w:r>
    </w:p>
    <w:p w:rsidR="009C02CA" w:rsidRPr="009C02CA" w:rsidRDefault="009C02CA" w:rsidP="009C02CA">
      <w:pPr>
        <w:pStyle w:val="Textnumbered"/>
        <w:numPr>
          <w:ilvl w:val="0"/>
          <w:numId w:val="30"/>
        </w:numPr>
      </w:pPr>
      <w:r w:rsidRPr="009C02CA">
        <w:t xml:space="preserve">Although my grandparents are both very old, they're still alive and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 xml:space="preserve">_ </w:t>
      </w:r>
      <w:r w:rsidRPr="009C02CA">
        <w:t>.</w:t>
      </w:r>
      <w:proofErr w:type="gramEnd"/>
      <w:r>
        <w:br/>
      </w:r>
      <w:r w:rsidRPr="009C02CA">
        <w:rPr>
          <w:b/>
        </w:rPr>
        <w:t>a</w:t>
      </w:r>
      <w:r w:rsidRPr="009C02CA">
        <w:t xml:space="preserve"> well   </w:t>
      </w:r>
      <w:r w:rsidRPr="009C02CA">
        <w:rPr>
          <w:b/>
        </w:rPr>
        <w:t>b</w:t>
      </w:r>
      <w:r w:rsidRPr="009C02CA">
        <w:t xml:space="preserve"> good   </w:t>
      </w:r>
      <w:r w:rsidRPr="009C02CA">
        <w:rPr>
          <w:b/>
        </w:rPr>
        <w:t>c</w:t>
      </w:r>
      <w:r w:rsidRPr="009C02CA">
        <w:t xml:space="preserve"> better</w:t>
      </w:r>
    </w:p>
    <w:p w:rsidR="009C02CA" w:rsidRPr="009C02CA" w:rsidRDefault="009C02CA" w:rsidP="009C02CA">
      <w:pPr>
        <w:pStyle w:val="Textnumbered"/>
        <w:numPr>
          <w:ilvl w:val="0"/>
          <w:numId w:val="30"/>
        </w:numPr>
      </w:pPr>
      <w:r w:rsidRPr="009C02CA">
        <w:t xml:space="preserve">I’m sick and </w:t>
      </w:r>
      <w:r w:rsidRPr="009C02CA">
        <w:rPr>
          <w:iCs/>
        </w:rPr>
        <w:t>____________</w:t>
      </w:r>
      <w:r w:rsidRPr="009C02CA">
        <w:t xml:space="preserve"> of this music. Can you switch it off, please?</w:t>
      </w:r>
      <w:r>
        <w:br/>
      </w:r>
      <w:r w:rsidRPr="009C02CA">
        <w:rPr>
          <w:b/>
        </w:rPr>
        <w:t>a</w:t>
      </w:r>
      <w:r w:rsidRPr="009C02CA">
        <w:t xml:space="preserve"> tired   </w:t>
      </w:r>
      <w:r w:rsidRPr="009C02CA">
        <w:rPr>
          <w:b/>
        </w:rPr>
        <w:t>b</w:t>
      </w:r>
      <w:r w:rsidRPr="009C02CA">
        <w:t xml:space="preserve"> scared   </w:t>
      </w:r>
      <w:r w:rsidRPr="009C02CA">
        <w:rPr>
          <w:b/>
        </w:rPr>
        <w:t>c</w:t>
      </w:r>
      <w:r w:rsidRPr="009C02CA">
        <w:t xml:space="preserve"> bored</w:t>
      </w:r>
    </w:p>
    <w:p w:rsidR="009C02CA" w:rsidRPr="009C02CA" w:rsidRDefault="009C02CA" w:rsidP="009C02CA">
      <w:pPr>
        <w:pStyle w:val="Textnumbered"/>
        <w:numPr>
          <w:ilvl w:val="0"/>
          <w:numId w:val="30"/>
        </w:numPr>
      </w:pPr>
      <w:r w:rsidRPr="009C02CA">
        <w:t xml:space="preserve">Pick and </w:t>
      </w:r>
      <w:r w:rsidRPr="009C02CA">
        <w:rPr>
          <w:iCs/>
        </w:rPr>
        <w:t>____________</w:t>
      </w:r>
      <w:r w:rsidRPr="009C02CA">
        <w:t xml:space="preserve"> the exhibits on the museum tour</w:t>
      </w:r>
      <w:r w:rsidR="000B2EFF">
        <w:t xml:space="preserve"> that</w:t>
      </w:r>
      <w:r w:rsidRPr="009C02CA">
        <w:t xml:space="preserve"> you would most </w:t>
      </w:r>
      <w:r>
        <w:t>like to visit.</w:t>
      </w:r>
      <w:r>
        <w:br/>
      </w:r>
      <w:r w:rsidRPr="009C02CA">
        <w:rPr>
          <w:b/>
        </w:rPr>
        <w:t>a</w:t>
      </w:r>
      <w:r w:rsidRPr="009C02CA">
        <w:t xml:space="preserve"> choose   </w:t>
      </w:r>
      <w:r w:rsidRPr="009C02CA">
        <w:rPr>
          <w:b/>
        </w:rPr>
        <w:t>b</w:t>
      </w:r>
      <w:r w:rsidRPr="009C02CA">
        <w:t xml:space="preserve"> change   </w:t>
      </w:r>
      <w:r w:rsidRPr="009C02CA">
        <w:rPr>
          <w:b/>
        </w:rPr>
        <w:t>c</w:t>
      </w:r>
      <w:r w:rsidRPr="009C02CA">
        <w:t xml:space="preserve"> check</w:t>
      </w:r>
    </w:p>
    <w:p w:rsidR="009C02CA" w:rsidRPr="009C02CA" w:rsidRDefault="009C02CA" w:rsidP="009C02CA">
      <w:pPr>
        <w:pStyle w:val="Textnumbered"/>
        <w:numPr>
          <w:ilvl w:val="0"/>
          <w:numId w:val="30"/>
        </w:numPr>
      </w:pPr>
      <w:r w:rsidRPr="009C02CA">
        <w:t>The author never stopped writing</w:t>
      </w:r>
      <w:r w:rsidR="000B2EFF">
        <w:t>,</w:t>
      </w:r>
      <w:r w:rsidRPr="009C02CA">
        <w:t xml:space="preserve"> despite</w:t>
      </w:r>
      <w:r w:rsidR="000B2EFF">
        <w:t xml:space="preserve"> his life having some </w:t>
      </w:r>
      <w:r w:rsidRPr="009C02CA">
        <w:t xml:space="preserve">ups and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>_</w:t>
      </w:r>
      <w:r w:rsidR="000B2EFF">
        <w:rPr>
          <w:iCs/>
        </w:rPr>
        <w:t xml:space="preserve"> </w:t>
      </w:r>
      <w:r w:rsidRPr="009C02CA">
        <w:t>.</w:t>
      </w:r>
      <w:proofErr w:type="gramEnd"/>
      <w:r>
        <w:br/>
      </w:r>
      <w:r w:rsidRPr="009C02CA">
        <w:rPr>
          <w:b/>
        </w:rPr>
        <w:t>a</w:t>
      </w:r>
      <w:r w:rsidRPr="009C02CA">
        <w:t xml:space="preserve"> lows   </w:t>
      </w:r>
      <w:r w:rsidRPr="009C02CA">
        <w:rPr>
          <w:b/>
        </w:rPr>
        <w:t>b</w:t>
      </w:r>
      <w:r w:rsidRPr="009C02CA">
        <w:t xml:space="preserve"> downs   </w:t>
      </w:r>
      <w:r w:rsidRPr="009C02CA">
        <w:rPr>
          <w:b/>
        </w:rPr>
        <w:t>c</w:t>
      </w:r>
      <w:r w:rsidRPr="009C02CA">
        <w:t xml:space="preserve"> falls</w:t>
      </w:r>
    </w:p>
    <w:p w:rsidR="009C02CA" w:rsidRPr="009C02CA" w:rsidRDefault="009C02CA" w:rsidP="009C02CA">
      <w:pPr>
        <w:pStyle w:val="Mark"/>
      </w:pPr>
      <w:r w:rsidRPr="009C02CA">
        <w:t>Mark: ___ / 6</w:t>
      </w:r>
    </w:p>
    <w:p w:rsidR="009C02CA" w:rsidRDefault="009C02CA" w:rsidP="00222B19">
      <w:pPr>
        <w:pStyle w:val="Text"/>
      </w:pPr>
      <w:r>
        <w:br w:type="page"/>
      </w:r>
    </w:p>
    <w:p w:rsidR="009C02CA" w:rsidRPr="009C02CA" w:rsidRDefault="009C02CA" w:rsidP="009C02CA">
      <w:pPr>
        <w:pStyle w:val="Rubric"/>
      </w:pPr>
      <w:r w:rsidRPr="009C02CA">
        <w:lastRenderedPageBreak/>
        <w:t>Complete the text with the words below.</w:t>
      </w:r>
    </w:p>
    <w:p w:rsidR="009C02CA" w:rsidRPr="009C02CA" w:rsidRDefault="009C02CA" w:rsidP="009C02CA">
      <w:pPr>
        <w:pStyle w:val="Wordpool"/>
      </w:pPr>
      <w:proofErr w:type="gramStart"/>
      <w:r w:rsidRPr="009C02CA">
        <w:t>elaborate</w:t>
      </w:r>
      <w:proofErr w:type="gramEnd"/>
      <w:r w:rsidRPr="009C02CA">
        <w:t xml:space="preserve">     dramatic     flowing     romantic     comical     lifelike     moving     original</w:t>
      </w:r>
    </w:p>
    <w:p w:rsidR="009C02CA" w:rsidRPr="009C02CA" w:rsidRDefault="009C02CA" w:rsidP="009C02CA">
      <w:pPr>
        <w:pStyle w:val="Facsimile"/>
      </w:pPr>
      <w:r w:rsidRPr="009C02CA">
        <w:t xml:space="preserve">During this week on our new </w:t>
      </w:r>
      <w:r w:rsidRPr="000B2EFF">
        <w:rPr>
          <w:i/>
        </w:rPr>
        <w:t>Theatre Radio Programme</w:t>
      </w:r>
      <w:r w:rsidRPr="009C02CA">
        <w:t xml:space="preserve">, you’ll hear </w:t>
      </w:r>
      <w:r w:rsidRPr="009C02CA">
        <w:rPr>
          <w:rStyle w:val="SuperscriptChar"/>
        </w:rPr>
        <w:t>1</w:t>
      </w:r>
      <w:r w:rsidRPr="009C02CA">
        <w:rPr>
          <w:iCs/>
        </w:rPr>
        <w:t>____________</w:t>
      </w:r>
      <w:r w:rsidRPr="009C02CA">
        <w:t xml:space="preserve"> plays that will make you fall in love, </w:t>
      </w:r>
      <w:r w:rsidRPr="009C02CA">
        <w:rPr>
          <w:rStyle w:val="SuperscriptChar"/>
        </w:rPr>
        <w:t>2</w:t>
      </w:r>
      <w:r w:rsidRPr="009C02CA">
        <w:rPr>
          <w:iCs/>
        </w:rPr>
        <w:t>____________</w:t>
      </w:r>
      <w:r w:rsidRPr="009C02CA">
        <w:t xml:space="preserve"> plays that will make you cry, and </w:t>
      </w:r>
      <w:r w:rsidRPr="009C02CA">
        <w:rPr>
          <w:rStyle w:val="SuperscriptChar"/>
        </w:rPr>
        <w:t>3</w:t>
      </w:r>
      <w:r w:rsidRPr="009C02CA">
        <w:rPr>
          <w:iCs/>
        </w:rPr>
        <w:t>____________</w:t>
      </w:r>
      <w:r w:rsidRPr="009C02CA">
        <w:t xml:space="preserve"> plays that are really funny. Also, we’ll be talking about Gary Adams</w:t>
      </w:r>
      <w:r w:rsidR="000B2EFF">
        <w:t>,</w:t>
      </w:r>
      <w:r w:rsidRPr="009C02CA">
        <w:t xml:space="preserve"> who</w:t>
      </w:r>
      <w:r w:rsidR="000B2EFF">
        <w:t xml:space="preserve">se short stories are both </w:t>
      </w:r>
      <w:r w:rsidRPr="009C02CA">
        <w:rPr>
          <w:rStyle w:val="SuperscriptChar"/>
        </w:rPr>
        <w:t>4</w:t>
      </w:r>
      <w:r w:rsidRPr="009C02CA">
        <w:rPr>
          <w:iCs/>
        </w:rPr>
        <w:t>____________</w:t>
      </w:r>
      <w:r w:rsidRPr="009C02CA">
        <w:t xml:space="preserve"> (smooth and continuous) </w:t>
      </w:r>
      <w:r w:rsidR="000B2EFF">
        <w:t>and</w:t>
      </w:r>
      <w:r w:rsidRPr="009C02CA">
        <w:t xml:space="preserve"> </w:t>
      </w:r>
      <w:r w:rsidRPr="009C02CA">
        <w:rPr>
          <w:rStyle w:val="SuperscriptChar"/>
        </w:rPr>
        <w:t>5</w:t>
      </w:r>
      <w:r w:rsidRPr="009C02CA">
        <w:rPr>
          <w:iCs/>
        </w:rPr>
        <w:t>____________</w:t>
      </w:r>
      <w:r w:rsidRPr="009C02CA">
        <w:t xml:space="preserve"> (very complicated!)</w:t>
      </w:r>
      <w:r>
        <w:t xml:space="preserve">. </w:t>
      </w:r>
      <w:r w:rsidRPr="009C02CA">
        <w:t xml:space="preserve">We’ll also profile Jerry Thompson, a young actor whose style is new, interesting and very </w:t>
      </w:r>
      <w:r w:rsidRPr="009C02CA">
        <w:rPr>
          <w:rStyle w:val="SuperscriptChar"/>
        </w:rPr>
        <w:t>6</w:t>
      </w:r>
      <w:r w:rsidRPr="009C02CA">
        <w:rPr>
          <w:iCs/>
        </w:rPr>
        <w:t>____________</w:t>
      </w:r>
      <w:r w:rsidRPr="009C02CA">
        <w:t xml:space="preserve"> .This guy is not like other actors!</w:t>
      </w:r>
    </w:p>
    <w:p w:rsidR="009C02CA" w:rsidRPr="009C02CA" w:rsidRDefault="009C02CA" w:rsidP="009C02CA">
      <w:pPr>
        <w:pStyle w:val="Facsimile"/>
      </w:pPr>
      <w:r w:rsidRPr="009C02CA">
        <w:t xml:space="preserve">On Friday, you'll hear a new play by a famous science-fiction writer, Keith Ray, whose fantastic stories are fast, full of action and very </w:t>
      </w:r>
      <w:r w:rsidRPr="009C02CA">
        <w:rPr>
          <w:rStyle w:val="SuperscriptChar"/>
        </w:rPr>
        <w:t>7</w:t>
      </w:r>
      <w:r w:rsidRPr="009C02CA">
        <w:rPr>
          <w:iCs/>
        </w:rPr>
        <w:t>____________</w:t>
      </w:r>
      <w:r w:rsidRPr="009C02CA">
        <w:t xml:space="preserve"> </w:t>
      </w:r>
      <w:r w:rsidR="000B2EFF">
        <w:t>–</w:t>
      </w:r>
      <w:r w:rsidRPr="009C02CA">
        <w:t xml:space="preserve"> you never know what’s going to happen next. And</w:t>
      </w:r>
      <w:r>
        <w:t xml:space="preserve"> </w:t>
      </w:r>
      <w:r w:rsidRPr="009C02CA">
        <w:t>on Sunday morning</w:t>
      </w:r>
      <w:r>
        <w:t xml:space="preserve"> </w:t>
      </w:r>
      <w:r w:rsidRPr="009C02CA">
        <w:t xml:space="preserve">you'll hear an interview with Alan Peters, who creates real, believable and </w:t>
      </w:r>
      <w:r w:rsidRPr="009C02CA">
        <w:rPr>
          <w:rStyle w:val="SuperscriptChar"/>
        </w:rPr>
        <w:t>8</w:t>
      </w:r>
      <w:r w:rsidRPr="009C02CA">
        <w:rPr>
          <w:iCs/>
        </w:rPr>
        <w:t>____________</w:t>
      </w:r>
      <w:r w:rsidRPr="009C02CA">
        <w:t xml:space="preserve"> characters.</w:t>
      </w:r>
    </w:p>
    <w:p w:rsidR="009C02CA" w:rsidRPr="009C02CA" w:rsidRDefault="009C02CA" w:rsidP="009C02CA">
      <w:pPr>
        <w:pStyle w:val="Mark"/>
      </w:pPr>
      <w:r w:rsidRPr="009C02CA">
        <w:t>Mark: ___ / 8</w:t>
      </w:r>
    </w:p>
    <w:p w:rsidR="009C02CA" w:rsidRPr="009C02CA" w:rsidRDefault="009C02CA" w:rsidP="009C02CA">
      <w:pPr>
        <w:pStyle w:val="Rubric"/>
      </w:pPr>
      <w:r w:rsidRPr="009C02CA">
        <w:t>Match the words in A to the words in B to make compound adjectives. Then complete the sentences.</w:t>
      </w:r>
    </w:p>
    <w:p w:rsidR="009C02CA" w:rsidRPr="009C02CA" w:rsidRDefault="009C02CA" w:rsidP="009C02CA">
      <w:pPr>
        <w:pStyle w:val="TextUC-Lettered"/>
      </w:pPr>
      <w:r w:rsidRPr="009C02CA">
        <w:t>little    cutting    eagerly    family     first     open     world    talked</w:t>
      </w:r>
    </w:p>
    <w:p w:rsidR="009C02CA" w:rsidRPr="009C02CA" w:rsidRDefault="009C02CA" w:rsidP="009C02CA">
      <w:pPr>
        <w:pStyle w:val="TextUC-Lettered"/>
      </w:pPr>
      <w:r w:rsidRPr="009C02CA">
        <w:t>-known    -awaited    -edge    -famous    -time     -air    -oriented    -about</w:t>
      </w:r>
    </w:p>
    <w:p w:rsidR="009C02CA" w:rsidRPr="009C02CA" w:rsidRDefault="009C02CA" w:rsidP="009C02CA">
      <w:pPr>
        <w:pStyle w:val="Textnumbered"/>
        <w:numPr>
          <w:ilvl w:val="0"/>
          <w:numId w:val="31"/>
        </w:numPr>
      </w:pPr>
      <w:r w:rsidRPr="009C02CA">
        <w:t xml:space="preserve">The </w:t>
      </w:r>
      <w:r w:rsidR="00FA13D1">
        <w:t>performance</w:t>
      </w:r>
      <w:r w:rsidRPr="009C02CA">
        <w:t xml:space="preserve"> is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>_</w:t>
      </w:r>
      <w:r w:rsidRPr="009C02CA">
        <w:t xml:space="preserve"> </w:t>
      </w:r>
      <w:r w:rsidR="00580D81">
        <w:t>,</w:t>
      </w:r>
      <w:proofErr w:type="gramEnd"/>
      <w:r w:rsidR="00580D81">
        <w:t xml:space="preserve"> </w:t>
      </w:r>
      <w:r w:rsidRPr="009C02CA">
        <w:t xml:space="preserve">so you can </w:t>
      </w:r>
      <w:r w:rsidR="00FA13D1">
        <w:t xml:space="preserve">bring </w:t>
      </w:r>
      <w:r w:rsidRPr="009C02CA">
        <w:t>young children.</w:t>
      </w:r>
    </w:p>
    <w:p w:rsidR="009C02CA" w:rsidRPr="009C02CA" w:rsidRDefault="009C02CA" w:rsidP="009C02CA">
      <w:pPr>
        <w:pStyle w:val="Textnumbered"/>
        <w:numPr>
          <w:ilvl w:val="0"/>
          <w:numId w:val="31"/>
        </w:numPr>
      </w:pPr>
      <w:r w:rsidRPr="009C02CA">
        <w:t xml:space="preserve">It’s a </w:t>
      </w:r>
      <w:r w:rsidRPr="009C02CA">
        <w:rPr>
          <w:iCs/>
        </w:rPr>
        <w:t>____________</w:t>
      </w:r>
      <w:r w:rsidRPr="009C02CA">
        <w:t xml:space="preserve"> performance. In other words, it’s very new, modern and in a style that most people won’t have seen before.</w:t>
      </w:r>
    </w:p>
    <w:p w:rsidR="009C02CA" w:rsidRPr="009C02CA" w:rsidRDefault="009C02CA" w:rsidP="009C02CA">
      <w:pPr>
        <w:pStyle w:val="Textnumbered"/>
        <w:numPr>
          <w:ilvl w:val="0"/>
          <w:numId w:val="31"/>
        </w:numPr>
      </w:pPr>
      <w:r w:rsidRPr="009C02CA">
        <w:t xml:space="preserve">This film is </w:t>
      </w:r>
      <w:r w:rsidR="00DE76B2">
        <w:rPr>
          <w:iCs/>
        </w:rPr>
        <w:t>____________</w:t>
      </w:r>
      <w:r w:rsidRPr="009C02CA">
        <w:t xml:space="preserve">. Everybody’s been </w:t>
      </w:r>
      <w:r>
        <w:t>looking forward to</w:t>
      </w:r>
      <w:r w:rsidRPr="009C02CA">
        <w:t xml:space="preserve"> it for years!</w:t>
      </w:r>
    </w:p>
    <w:p w:rsidR="009C02CA" w:rsidRPr="009C02CA" w:rsidRDefault="009C02CA" w:rsidP="009C02CA">
      <w:pPr>
        <w:pStyle w:val="Textnumbered"/>
        <w:numPr>
          <w:ilvl w:val="0"/>
          <w:numId w:val="31"/>
        </w:numPr>
      </w:pPr>
      <w:r w:rsidRPr="009C02CA">
        <w:t xml:space="preserve">Everybody in the world knows this artist's name. He’s </w:t>
      </w:r>
      <w:r w:rsidRPr="009C02CA">
        <w:rPr>
          <w:iCs/>
        </w:rPr>
        <w:t>___________</w:t>
      </w:r>
      <w:proofErr w:type="gramStart"/>
      <w:r w:rsidRPr="009C02CA">
        <w:rPr>
          <w:iCs/>
        </w:rPr>
        <w:t xml:space="preserve">_ </w:t>
      </w:r>
      <w:r w:rsidRPr="009C02CA">
        <w:t>.</w:t>
      </w:r>
      <w:proofErr w:type="gramEnd"/>
    </w:p>
    <w:p w:rsidR="009C02CA" w:rsidRPr="009C02CA" w:rsidRDefault="00DE76B2" w:rsidP="009C02CA">
      <w:pPr>
        <w:pStyle w:val="Textnumbered"/>
        <w:numPr>
          <w:ilvl w:val="0"/>
          <w:numId w:val="31"/>
        </w:numPr>
      </w:pPr>
      <w:r>
        <w:t xml:space="preserve">The story is about a young and </w:t>
      </w:r>
      <w:r w:rsidRPr="009C02CA">
        <w:rPr>
          <w:iCs/>
        </w:rPr>
        <w:t>____________</w:t>
      </w:r>
      <w:r w:rsidR="00580D81">
        <w:rPr>
          <w:iCs/>
        </w:rPr>
        <w:t xml:space="preserve"> </w:t>
      </w:r>
      <w:r>
        <w:t>offender.</w:t>
      </w:r>
    </w:p>
    <w:p w:rsidR="009C02CA" w:rsidRPr="009C02CA" w:rsidRDefault="009C02CA" w:rsidP="009C02CA">
      <w:pPr>
        <w:pStyle w:val="Textnumbered"/>
        <w:numPr>
          <w:ilvl w:val="0"/>
          <w:numId w:val="31"/>
        </w:numPr>
      </w:pPr>
      <w:r w:rsidRPr="009C02CA">
        <w:t xml:space="preserve">All the people I know keep talking about this film. It’s the most </w:t>
      </w:r>
      <w:r w:rsidRPr="009C02CA">
        <w:rPr>
          <w:iCs/>
        </w:rPr>
        <w:t>____________</w:t>
      </w:r>
      <w:r w:rsidRPr="009C02CA">
        <w:t xml:space="preserve"> event of the year!</w:t>
      </w:r>
    </w:p>
    <w:p w:rsidR="009C02CA" w:rsidRDefault="009C02CA" w:rsidP="009C02CA">
      <w:pPr>
        <w:pStyle w:val="Textnumbered"/>
        <w:numPr>
          <w:ilvl w:val="0"/>
          <w:numId w:val="31"/>
        </w:numPr>
      </w:pPr>
      <w:r w:rsidRPr="009C02CA">
        <w:t xml:space="preserve">Unfortunately, the painter was </w:t>
      </w:r>
      <w:r w:rsidRPr="009C02CA">
        <w:rPr>
          <w:iCs/>
        </w:rPr>
        <w:t>____________</w:t>
      </w:r>
      <w:r w:rsidRPr="009C02CA">
        <w:t xml:space="preserve"> in his lifetime. He became famous only ten years after his death. </w:t>
      </w:r>
    </w:p>
    <w:p w:rsidR="00DE76B2" w:rsidRPr="00482DFB" w:rsidRDefault="00DE76B2" w:rsidP="00DE76B2">
      <w:pPr>
        <w:pStyle w:val="Textnumbered"/>
        <w:numPr>
          <w:ilvl w:val="0"/>
          <w:numId w:val="31"/>
        </w:numPr>
      </w:pPr>
      <w:r w:rsidRPr="00482DFB">
        <w:t xml:space="preserve">This year the </w:t>
      </w:r>
      <w:r>
        <w:t>literature</w:t>
      </w:r>
      <w:r w:rsidRPr="00482DFB">
        <w:t xml:space="preserve"> festival is an outdoor, </w:t>
      </w:r>
      <w:r w:rsidRPr="00DE76B2">
        <w:rPr>
          <w:iCs/>
        </w:rPr>
        <w:t>____________</w:t>
      </w:r>
      <w:r w:rsidRPr="00482DFB">
        <w:t xml:space="preserve"> event. </w:t>
      </w:r>
      <w:r>
        <w:t>We are hoping for good weather</w:t>
      </w:r>
      <w:r w:rsidRPr="00482DFB">
        <w:t>!</w:t>
      </w:r>
    </w:p>
    <w:p w:rsidR="00DE76B2" w:rsidRPr="009C02CA" w:rsidRDefault="00DE76B2" w:rsidP="00DE76B2">
      <w:pPr>
        <w:pStyle w:val="Textnumbered"/>
        <w:numPr>
          <w:ilvl w:val="0"/>
          <w:numId w:val="0"/>
        </w:numPr>
        <w:ind w:left="644"/>
      </w:pPr>
    </w:p>
    <w:p w:rsidR="009C02CA" w:rsidRPr="009C02CA" w:rsidRDefault="009C02CA" w:rsidP="009C02CA">
      <w:pPr>
        <w:pStyle w:val="Mark"/>
      </w:pPr>
      <w:r w:rsidRPr="009C02CA">
        <w:t>Mark: ___ / 16</w:t>
      </w:r>
    </w:p>
    <w:p w:rsidR="009C02CA" w:rsidRPr="00222B19" w:rsidRDefault="009C02CA" w:rsidP="00222B19">
      <w:pPr>
        <w:pStyle w:val="Text"/>
      </w:pPr>
    </w:p>
    <w:p w:rsidR="009C02CA" w:rsidRPr="009C02CA" w:rsidRDefault="009C02CA" w:rsidP="009C02CA">
      <w:pPr>
        <w:pStyle w:val="Bhead"/>
      </w:pPr>
      <w:r w:rsidRPr="009C02CA">
        <w:br w:type="page"/>
      </w:r>
      <w:r w:rsidRPr="009C02CA">
        <w:lastRenderedPageBreak/>
        <w:t>Grammar</w:t>
      </w:r>
    </w:p>
    <w:p w:rsidR="009C02CA" w:rsidRPr="009C02CA" w:rsidRDefault="009C02CA" w:rsidP="009C02CA">
      <w:pPr>
        <w:pStyle w:val="Rubric"/>
      </w:pPr>
      <w:r w:rsidRPr="009C02CA">
        <w:t>Rewrite the phrases in brackets as participle clauses.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 xml:space="preserve">A Chinese travelling circus, </w:t>
      </w:r>
      <w:r w:rsidRPr="00A45BA1">
        <w:rPr>
          <w:iCs/>
        </w:rPr>
        <w:t>____________</w:t>
      </w:r>
      <w:r w:rsidRPr="009C02CA">
        <w:t xml:space="preserve"> (which was formed) in the 1990s, is about to start a European tour.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 xml:space="preserve">Mike studies poetry </w:t>
      </w:r>
      <w:r w:rsidRPr="00A45BA1">
        <w:rPr>
          <w:iCs/>
        </w:rPr>
        <w:t>____________</w:t>
      </w:r>
      <w:r w:rsidRPr="009C02CA">
        <w:t xml:space="preserve"> (which was written) by medieval poets.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 xml:space="preserve">A well-known writer, </w:t>
      </w:r>
      <w:r w:rsidRPr="00A45BA1">
        <w:rPr>
          <w:iCs/>
        </w:rPr>
        <w:t>____________</w:t>
      </w:r>
      <w:r w:rsidRPr="009C02CA">
        <w:t xml:space="preserve"> (who lives) in Cheshire, has released a new book.</w:t>
      </w:r>
    </w:p>
    <w:p w:rsidR="009C02CA" w:rsidRPr="009C02CA" w:rsidRDefault="00FA13D1" w:rsidP="00A45BA1">
      <w:pPr>
        <w:pStyle w:val="Textnumbered"/>
        <w:numPr>
          <w:ilvl w:val="0"/>
          <w:numId w:val="32"/>
        </w:numPr>
      </w:pPr>
      <w:r>
        <w:t>On their next album, t</w:t>
      </w:r>
      <w:r w:rsidR="009C02CA" w:rsidRPr="009C02CA">
        <w:t xml:space="preserve">he band is going to include </w:t>
      </w:r>
      <w:r>
        <w:t xml:space="preserve">some </w:t>
      </w:r>
      <w:r w:rsidR="009C02CA" w:rsidRPr="009C02CA">
        <w:t xml:space="preserve">songs </w:t>
      </w:r>
      <w:r w:rsidR="009C02CA" w:rsidRPr="00A45BA1">
        <w:rPr>
          <w:iCs/>
        </w:rPr>
        <w:t>____________</w:t>
      </w:r>
      <w:r w:rsidR="009E6870">
        <w:t xml:space="preserve"> (which were</w:t>
      </w:r>
      <w:r w:rsidR="009C02CA" w:rsidRPr="009C02CA">
        <w:t xml:space="preserve"> written) </w:t>
      </w:r>
      <w:r>
        <w:t xml:space="preserve">in </w:t>
      </w:r>
      <w:r w:rsidR="009C02CA" w:rsidRPr="009C02CA">
        <w:t>20</w:t>
      </w:r>
      <w:r>
        <w:t>10</w:t>
      </w:r>
      <w:r w:rsidR="009C02CA" w:rsidRPr="009C02CA">
        <w:t>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 xml:space="preserve">When Jack went travelling, he started with the places </w:t>
      </w:r>
      <w:r w:rsidRPr="00A45BA1">
        <w:rPr>
          <w:iCs/>
        </w:rPr>
        <w:t>____________</w:t>
      </w:r>
      <w:r w:rsidRPr="009C02CA">
        <w:t xml:space="preserve"> (which were recommended) by his friends.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>The actors are wearing costumes</w:t>
      </w:r>
      <w:r w:rsidR="00580D81">
        <w:t xml:space="preserve"> </w:t>
      </w:r>
      <w:r w:rsidRPr="00A45BA1">
        <w:rPr>
          <w:iCs/>
        </w:rPr>
        <w:t>____________</w:t>
      </w:r>
      <w:r w:rsidRPr="009C02CA">
        <w:t xml:space="preserve"> (which were made) by a Japanese designer.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 xml:space="preserve">The author signed his autograph on the first page of the book </w:t>
      </w:r>
      <w:r w:rsidRPr="00A45BA1">
        <w:rPr>
          <w:iCs/>
        </w:rPr>
        <w:t>____________</w:t>
      </w:r>
      <w:r w:rsidRPr="009C02CA">
        <w:t xml:space="preserve"> (which was bought) at the presentation.</w:t>
      </w:r>
    </w:p>
    <w:p w:rsidR="009C02CA" w:rsidRPr="009C02CA" w:rsidRDefault="009C02CA" w:rsidP="00A45BA1">
      <w:pPr>
        <w:pStyle w:val="Textnumbered"/>
        <w:numPr>
          <w:ilvl w:val="0"/>
          <w:numId w:val="32"/>
        </w:numPr>
      </w:pPr>
      <w:r w:rsidRPr="009C02CA">
        <w:t xml:space="preserve">The song </w:t>
      </w:r>
      <w:r w:rsidRPr="00A45BA1">
        <w:rPr>
          <w:iCs/>
        </w:rPr>
        <w:t>____________</w:t>
      </w:r>
      <w:r w:rsidRPr="009C02CA">
        <w:t xml:space="preserve"> (which will open) the festival will be performed by Annie Scott.</w:t>
      </w:r>
    </w:p>
    <w:p w:rsidR="009C02CA" w:rsidRPr="009C02CA" w:rsidRDefault="009C02CA" w:rsidP="000B2EFF">
      <w:pPr>
        <w:pStyle w:val="Mark"/>
      </w:pPr>
      <w:r w:rsidRPr="009C02CA">
        <w:t>Mark: ___ / 8</w:t>
      </w:r>
    </w:p>
    <w:p w:rsidR="009C02CA" w:rsidRPr="009C02CA" w:rsidRDefault="009C02CA" w:rsidP="000B2EFF">
      <w:pPr>
        <w:pStyle w:val="Rubric"/>
      </w:pPr>
      <w:r w:rsidRPr="009C02CA">
        <w:t>Circle the word (a</w:t>
      </w:r>
      <w:r w:rsidR="00FA13D1">
        <w:t>–</w:t>
      </w:r>
      <w:r w:rsidRPr="009C02CA">
        <w:t xml:space="preserve">c) that </w:t>
      </w:r>
      <w:r w:rsidRPr="005370B5">
        <w:rPr>
          <w:u w:val="single"/>
        </w:rPr>
        <w:t>cannot</w:t>
      </w:r>
      <w:r w:rsidRPr="009C02CA">
        <w:t xml:space="preserve"> be used </w:t>
      </w:r>
      <w:r w:rsidR="005370B5">
        <w:t xml:space="preserve">to complete </w:t>
      </w:r>
      <w:r w:rsidRPr="009C02CA">
        <w:t>the sentences.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0B2EFF">
        <w:rPr>
          <w:iCs/>
        </w:rPr>
        <w:t>____________</w:t>
      </w:r>
      <w:r w:rsidRPr="009C02CA">
        <w:t xml:space="preserve"> of the performers were professional actors.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</w:t>
      </w:r>
      <w:proofErr w:type="spellStart"/>
      <w:r w:rsidRPr="009C02CA">
        <w:t>A</w:t>
      </w:r>
      <w:proofErr w:type="spellEnd"/>
      <w:r w:rsidRPr="009C02CA">
        <w:t xml:space="preserve"> few   </w:t>
      </w:r>
      <w:r w:rsidRPr="000B2EFF">
        <w:rPr>
          <w:b/>
        </w:rPr>
        <w:t>b</w:t>
      </w:r>
      <w:r w:rsidRPr="009C02CA">
        <w:t xml:space="preserve"> Most   </w:t>
      </w:r>
      <w:r w:rsidRPr="000B2EFF">
        <w:rPr>
          <w:b/>
        </w:rPr>
        <w:t>c</w:t>
      </w:r>
      <w:r w:rsidRPr="009C02CA">
        <w:t xml:space="preserve"> A little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0B2EFF">
        <w:rPr>
          <w:iCs/>
        </w:rPr>
        <w:t>____________</w:t>
      </w:r>
      <w:r w:rsidRPr="009C02CA">
        <w:t xml:space="preserve"> of the dancers decided to have a rest before the show.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Some   </w:t>
      </w:r>
      <w:r w:rsidRPr="000B2EFF">
        <w:rPr>
          <w:b/>
        </w:rPr>
        <w:t>b</w:t>
      </w:r>
      <w:r w:rsidRPr="009C02CA">
        <w:t xml:space="preserve"> All   </w:t>
      </w:r>
      <w:r w:rsidRPr="000B2EFF">
        <w:rPr>
          <w:b/>
        </w:rPr>
        <w:t>c</w:t>
      </w:r>
      <w:r w:rsidRPr="009C02CA">
        <w:t xml:space="preserve"> Every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0B2EFF">
        <w:rPr>
          <w:iCs/>
        </w:rPr>
        <w:t>____________</w:t>
      </w:r>
      <w:r w:rsidRPr="009C02CA">
        <w:t xml:space="preserve"> </w:t>
      </w:r>
      <w:proofErr w:type="gramStart"/>
      <w:r w:rsidRPr="009C02CA">
        <w:t>people</w:t>
      </w:r>
      <w:proofErr w:type="gramEnd"/>
      <w:r w:rsidRPr="009C02CA">
        <w:t xml:space="preserve"> don't take modern art seriously.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Many   </w:t>
      </w:r>
      <w:r w:rsidRPr="000B2EFF">
        <w:rPr>
          <w:b/>
        </w:rPr>
        <w:t>b</w:t>
      </w:r>
      <w:r w:rsidRPr="009C02CA">
        <w:t xml:space="preserve"> Much   </w:t>
      </w:r>
      <w:r w:rsidRPr="000B2EFF">
        <w:rPr>
          <w:b/>
        </w:rPr>
        <w:t>c</w:t>
      </w:r>
      <w:r w:rsidRPr="009C02CA">
        <w:t xml:space="preserve"> Some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9C02CA">
        <w:t xml:space="preserve">I borrow an audio guide </w:t>
      </w:r>
      <w:r w:rsidRPr="000B2EFF">
        <w:rPr>
          <w:iCs/>
        </w:rPr>
        <w:t>____________</w:t>
      </w:r>
      <w:r w:rsidRPr="009C02CA">
        <w:t xml:space="preserve"> time I visit a museum.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every   </w:t>
      </w:r>
      <w:r w:rsidRPr="000B2EFF">
        <w:rPr>
          <w:b/>
        </w:rPr>
        <w:t>b</w:t>
      </w:r>
      <w:r w:rsidRPr="009C02CA">
        <w:t xml:space="preserve"> some   </w:t>
      </w:r>
      <w:r w:rsidRPr="000B2EFF">
        <w:rPr>
          <w:b/>
        </w:rPr>
        <w:t>c</w:t>
      </w:r>
      <w:r w:rsidRPr="009C02CA">
        <w:t xml:space="preserve"> each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0B2EFF">
        <w:rPr>
          <w:iCs/>
        </w:rPr>
        <w:t>____________</w:t>
      </w:r>
      <w:r w:rsidRPr="009C02CA">
        <w:t xml:space="preserve"> of us would like to know more about contemporary art.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Every   </w:t>
      </w:r>
      <w:r w:rsidRPr="000B2EFF">
        <w:rPr>
          <w:b/>
        </w:rPr>
        <w:t>b</w:t>
      </w:r>
      <w:r w:rsidRPr="009C02CA">
        <w:t xml:space="preserve"> Each   </w:t>
      </w:r>
      <w:r w:rsidRPr="000B2EFF">
        <w:rPr>
          <w:b/>
        </w:rPr>
        <w:t>c</w:t>
      </w:r>
      <w:r w:rsidRPr="009C02CA">
        <w:t xml:space="preserve"> All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0B2EFF">
        <w:rPr>
          <w:iCs/>
        </w:rPr>
        <w:t xml:space="preserve">____________ </w:t>
      </w:r>
      <w:proofErr w:type="gramStart"/>
      <w:r w:rsidRPr="009C02CA">
        <w:t>musician</w:t>
      </w:r>
      <w:proofErr w:type="gramEnd"/>
      <w:r w:rsidRPr="009C02CA">
        <w:t xml:space="preserve"> in the orchestra can play different instruments.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Each   </w:t>
      </w:r>
      <w:r w:rsidRPr="000B2EFF">
        <w:rPr>
          <w:b/>
        </w:rPr>
        <w:t>b</w:t>
      </w:r>
      <w:r w:rsidRPr="009C02CA">
        <w:t xml:space="preserve"> Every   </w:t>
      </w:r>
      <w:r w:rsidRPr="000B2EFF">
        <w:rPr>
          <w:b/>
        </w:rPr>
        <w:t>c</w:t>
      </w:r>
      <w:r w:rsidRPr="009C02CA">
        <w:t xml:space="preserve"> All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9C02CA">
        <w:t xml:space="preserve">Our coffee shop offers coffee </w:t>
      </w:r>
      <w:r w:rsidR="005370B5">
        <w:t xml:space="preserve">grown </w:t>
      </w:r>
      <w:r w:rsidRPr="009C02CA">
        <w:t xml:space="preserve">by </w:t>
      </w:r>
      <w:r w:rsidRPr="000B2EFF">
        <w:rPr>
          <w:iCs/>
        </w:rPr>
        <w:t>____________</w:t>
      </w:r>
      <w:r w:rsidRPr="009C02CA">
        <w:t xml:space="preserve"> of the world’s </w:t>
      </w:r>
      <w:r w:rsidR="005370B5">
        <w:t>best producers</w:t>
      </w:r>
      <w:r w:rsidRPr="009C02CA">
        <w:t>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many   </w:t>
      </w:r>
      <w:r w:rsidRPr="000B2EFF">
        <w:rPr>
          <w:b/>
        </w:rPr>
        <w:t>b</w:t>
      </w:r>
      <w:r w:rsidRPr="009C02CA">
        <w:t xml:space="preserve"> some   </w:t>
      </w:r>
      <w:r w:rsidRPr="000B2EFF">
        <w:rPr>
          <w:b/>
        </w:rPr>
        <w:t>c</w:t>
      </w:r>
      <w:r w:rsidRPr="009C02CA">
        <w:t xml:space="preserve"> much</w:t>
      </w:r>
    </w:p>
    <w:p w:rsidR="009C02CA" w:rsidRPr="009C02CA" w:rsidRDefault="009C02CA" w:rsidP="000B2EFF">
      <w:pPr>
        <w:pStyle w:val="Textnumbered"/>
        <w:numPr>
          <w:ilvl w:val="0"/>
          <w:numId w:val="33"/>
        </w:numPr>
      </w:pPr>
      <w:r w:rsidRPr="009C02CA">
        <w:t xml:space="preserve">The band got </w:t>
      </w:r>
      <w:r w:rsidRPr="000B2EFF">
        <w:rPr>
          <w:iCs/>
        </w:rPr>
        <w:t>____________</w:t>
      </w:r>
      <w:r w:rsidR="000B2EFF">
        <w:t xml:space="preserve"> money for their performance.</w:t>
      </w:r>
      <w:r w:rsidR="000B2EFF">
        <w:br/>
      </w:r>
      <w:proofErr w:type="spellStart"/>
      <w:r w:rsidRPr="000B2EFF">
        <w:rPr>
          <w:b/>
        </w:rPr>
        <w:t>a</w:t>
      </w:r>
      <w:proofErr w:type="spellEnd"/>
      <w:r w:rsidRPr="009C02CA">
        <w:t xml:space="preserve"> </w:t>
      </w:r>
      <w:proofErr w:type="spellStart"/>
      <w:r w:rsidRPr="009C02CA">
        <w:t>a</w:t>
      </w:r>
      <w:proofErr w:type="spellEnd"/>
      <w:r w:rsidRPr="009C02CA">
        <w:t xml:space="preserve"> few   </w:t>
      </w:r>
      <w:r w:rsidRPr="000B2EFF">
        <w:rPr>
          <w:b/>
        </w:rPr>
        <w:t>b</w:t>
      </w:r>
      <w:r w:rsidRPr="009C02CA">
        <w:t xml:space="preserve"> some   </w:t>
      </w:r>
      <w:r w:rsidRPr="000B2EFF">
        <w:rPr>
          <w:b/>
        </w:rPr>
        <w:t>c</w:t>
      </w:r>
      <w:r w:rsidRPr="009C02CA">
        <w:t xml:space="preserve"> a little</w:t>
      </w:r>
    </w:p>
    <w:p w:rsidR="009C02CA" w:rsidRPr="009C02CA" w:rsidRDefault="009C02CA" w:rsidP="000B2EFF">
      <w:pPr>
        <w:pStyle w:val="Mark"/>
      </w:pPr>
      <w:r w:rsidRPr="009C02CA">
        <w:t>Mark: ___ / 8</w:t>
      </w:r>
    </w:p>
    <w:p w:rsidR="000B2EFF" w:rsidRDefault="000B2EFF" w:rsidP="00222B19">
      <w:pPr>
        <w:pStyle w:val="Text"/>
      </w:pPr>
      <w:r>
        <w:br w:type="page"/>
      </w:r>
    </w:p>
    <w:p w:rsidR="009C02CA" w:rsidRPr="009C02CA" w:rsidRDefault="009C02CA" w:rsidP="000B2EFF">
      <w:pPr>
        <w:pStyle w:val="Rubric"/>
      </w:pPr>
      <w:r w:rsidRPr="009C02CA">
        <w:lastRenderedPageBreak/>
        <w:t>Circle the correct words to complete the text.</w:t>
      </w:r>
    </w:p>
    <w:p w:rsidR="009C02CA" w:rsidRPr="009C02CA" w:rsidRDefault="009C02CA" w:rsidP="000B2EFF">
      <w:pPr>
        <w:pStyle w:val="Facsimile"/>
      </w:pPr>
      <w:r w:rsidRPr="009C02CA">
        <w:t xml:space="preserve">Every summer, </w:t>
      </w:r>
      <w:r w:rsidR="000B2EFF" w:rsidRPr="000B2EFF">
        <w:rPr>
          <w:rStyle w:val="SuperscriptChar"/>
        </w:rPr>
        <w:t>1</w:t>
      </w:r>
      <w:r w:rsidRPr="009C02CA">
        <w:rPr>
          <w:b/>
        </w:rPr>
        <w:t>many / none</w:t>
      </w:r>
      <w:r w:rsidRPr="009C02CA">
        <w:t xml:space="preserve"> of my friends and I attend a big folk festival </w:t>
      </w:r>
      <w:r w:rsidR="000B2EFF">
        <w:rPr>
          <w:rStyle w:val="SuperscriptChar"/>
        </w:rPr>
        <w:t>2</w:t>
      </w:r>
      <w:r w:rsidRPr="009C02CA">
        <w:rPr>
          <w:b/>
        </w:rPr>
        <w:t>taking / took</w:t>
      </w:r>
      <w:r w:rsidRPr="009C02CA">
        <w:t xml:space="preserve"> place in a field not far from our town. Actually, not </w:t>
      </w:r>
      <w:r w:rsidR="000B2EFF">
        <w:rPr>
          <w:rStyle w:val="SuperscriptChar"/>
        </w:rPr>
        <w:t>3</w:t>
      </w:r>
      <w:r w:rsidRPr="009C02CA">
        <w:rPr>
          <w:b/>
        </w:rPr>
        <w:t>much / many</w:t>
      </w:r>
      <w:r w:rsidRPr="009C02CA">
        <w:t xml:space="preserve"> of my friends are interested in folk music, but they don't mind joining me and spending </w:t>
      </w:r>
      <w:r w:rsidR="000B2EFF">
        <w:rPr>
          <w:rStyle w:val="SuperscriptChar"/>
        </w:rPr>
        <w:t>4</w:t>
      </w:r>
      <w:r w:rsidRPr="009C02CA">
        <w:rPr>
          <w:b/>
        </w:rPr>
        <w:t>a few / a little</w:t>
      </w:r>
      <w:r w:rsidRPr="009C02CA">
        <w:t xml:space="preserve"> time outdoors. </w:t>
      </w:r>
      <w:r w:rsidR="000B2EFF">
        <w:rPr>
          <w:rStyle w:val="SuperscriptChar"/>
        </w:rPr>
        <w:t>5</w:t>
      </w:r>
      <w:r w:rsidRPr="009C02CA">
        <w:rPr>
          <w:b/>
        </w:rPr>
        <w:t xml:space="preserve">Most / </w:t>
      </w:r>
      <w:proofErr w:type="gramStart"/>
      <w:r w:rsidRPr="009C02CA">
        <w:rPr>
          <w:b/>
        </w:rPr>
        <w:t>All</w:t>
      </w:r>
      <w:proofErr w:type="gramEnd"/>
      <w:r w:rsidRPr="009C02CA">
        <w:t xml:space="preserve"> </w:t>
      </w:r>
      <w:r w:rsidR="00A96E77">
        <w:t xml:space="preserve">of </w:t>
      </w:r>
      <w:bookmarkStart w:id="0" w:name="_GoBack"/>
      <w:bookmarkEnd w:id="0"/>
      <w:r w:rsidRPr="009C02CA">
        <w:t>the bands at the festival are really good</w:t>
      </w:r>
      <w:r w:rsidR="00580D81">
        <w:t>, although a few are awful!</w:t>
      </w:r>
      <w:r w:rsidRPr="009C02CA">
        <w:t xml:space="preserve"> You can even buy a CD of </w:t>
      </w:r>
      <w:r w:rsidR="000B2EFF" w:rsidRPr="00222B19">
        <w:rPr>
          <w:rStyle w:val="SuperscriptChar"/>
        </w:rPr>
        <w:t>6</w:t>
      </w:r>
      <w:r w:rsidRPr="000B2EFF">
        <w:rPr>
          <w:b/>
        </w:rPr>
        <w:t>each</w:t>
      </w:r>
      <w:r w:rsidRPr="009C02CA">
        <w:rPr>
          <w:b/>
        </w:rPr>
        <w:t xml:space="preserve"> / every</w:t>
      </w:r>
      <w:r w:rsidRPr="009C02CA">
        <w:t xml:space="preserve"> of them, right here in the middle of the field. We spend </w:t>
      </w:r>
      <w:r w:rsidR="000B2EFF">
        <w:rPr>
          <w:rStyle w:val="SuperscriptChar"/>
        </w:rPr>
        <w:t>7</w:t>
      </w:r>
      <w:r w:rsidRPr="009C02CA">
        <w:rPr>
          <w:b/>
        </w:rPr>
        <w:t>most / many</w:t>
      </w:r>
      <w:r w:rsidRPr="009C02CA">
        <w:t xml:space="preserve"> of the </w:t>
      </w:r>
      <w:proofErr w:type="gramStart"/>
      <w:r w:rsidRPr="009C02CA">
        <w:t>day</w:t>
      </w:r>
      <w:proofErr w:type="gramEnd"/>
      <w:r w:rsidRPr="009C02CA">
        <w:t xml:space="preserve"> listening to songs </w:t>
      </w:r>
      <w:r w:rsidR="000B2EFF">
        <w:rPr>
          <w:rStyle w:val="SuperscriptChar"/>
        </w:rPr>
        <w:t>8</w:t>
      </w:r>
      <w:r w:rsidRPr="009C02CA">
        <w:rPr>
          <w:b/>
        </w:rPr>
        <w:t>sung / singing</w:t>
      </w:r>
      <w:r w:rsidRPr="009C02CA">
        <w:t xml:space="preserve"> by folk bands from all over the world.</w:t>
      </w:r>
    </w:p>
    <w:p w:rsidR="009C02CA" w:rsidRPr="009C02CA" w:rsidRDefault="009C02CA" w:rsidP="000B2EFF">
      <w:pPr>
        <w:pStyle w:val="Mark"/>
      </w:pPr>
      <w:r w:rsidRPr="009C02CA">
        <w:t>Mark: ___ / 8</w:t>
      </w:r>
    </w:p>
    <w:p w:rsidR="009C02CA" w:rsidRPr="009C02CA" w:rsidRDefault="009C02CA" w:rsidP="000B2EFF">
      <w:pPr>
        <w:pStyle w:val="Mark"/>
      </w:pPr>
      <w:r w:rsidRPr="009C02CA">
        <w:t>TOTAL MARKS: ___ / 60</w:t>
      </w:r>
    </w:p>
    <w:sectPr w:rsidR="009C02CA" w:rsidRPr="009C02CA" w:rsidSect="001E7624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2CA" w:rsidRDefault="009C02CA">
      <w:r>
        <w:separator/>
      </w:r>
    </w:p>
    <w:p w:rsidR="009C02CA" w:rsidRDefault="009C02CA"/>
  </w:endnote>
  <w:endnote w:type="continuationSeparator" w:id="0">
    <w:p w:rsidR="009C02CA" w:rsidRDefault="009C02CA">
      <w:r>
        <w:continuationSeparator/>
      </w:r>
    </w:p>
    <w:p w:rsidR="009C02CA" w:rsidRDefault="009C0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1E7624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A96E77">
          <w:rPr>
            <w:rFonts w:ascii="Arial" w:hAnsi="Arial" w:cs="Arial"/>
            <w:noProof/>
          </w:rPr>
          <w:t>4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1E7624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39AAE9BE" wp14:editId="6CD5EA39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2CA" w:rsidRDefault="009C02CA">
      <w:r>
        <w:separator/>
      </w:r>
    </w:p>
    <w:p w:rsidR="009C02CA" w:rsidRDefault="009C02CA"/>
  </w:footnote>
  <w:footnote w:type="continuationSeparator" w:id="0">
    <w:p w:rsidR="009C02CA" w:rsidRDefault="009C02CA">
      <w:r>
        <w:continuationSeparator/>
      </w:r>
    </w:p>
    <w:p w:rsidR="009C02CA" w:rsidRDefault="009C02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B84CE9AE"/>
    <w:lvl w:ilvl="0" w:tplc="64B83EB6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CA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B2EFF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6543"/>
    <w:rsid w:val="0018374F"/>
    <w:rsid w:val="001840A0"/>
    <w:rsid w:val="00196935"/>
    <w:rsid w:val="001A2160"/>
    <w:rsid w:val="001B2824"/>
    <w:rsid w:val="001C2529"/>
    <w:rsid w:val="001D439A"/>
    <w:rsid w:val="001E7624"/>
    <w:rsid w:val="001F67B3"/>
    <w:rsid w:val="00202A92"/>
    <w:rsid w:val="00215AB1"/>
    <w:rsid w:val="00222B19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370B5"/>
    <w:rsid w:val="00552188"/>
    <w:rsid w:val="0055486B"/>
    <w:rsid w:val="00560231"/>
    <w:rsid w:val="00580D8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A5844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02CA"/>
    <w:rsid w:val="009C60BE"/>
    <w:rsid w:val="009D6B55"/>
    <w:rsid w:val="009E0A76"/>
    <w:rsid w:val="009E6870"/>
    <w:rsid w:val="009F3199"/>
    <w:rsid w:val="00A14167"/>
    <w:rsid w:val="00A158F4"/>
    <w:rsid w:val="00A161B5"/>
    <w:rsid w:val="00A25709"/>
    <w:rsid w:val="00A307AD"/>
    <w:rsid w:val="00A45BA1"/>
    <w:rsid w:val="00A55205"/>
    <w:rsid w:val="00A7006A"/>
    <w:rsid w:val="00A8213E"/>
    <w:rsid w:val="00A95164"/>
    <w:rsid w:val="00A96E77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2C25"/>
    <w:rsid w:val="00DC44F6"/>
    <w:rsid w:val="00DC6F73"/>
    <w:rsid w:val="00DE76B2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0118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13D1"/>
    <w:rsid w:val="00FA3EFB"/>
    <w:rsid w:val="00FB7AF2"/>
    <w:rsid w:val="00FC6CE3"/>
    <w:rsid w:val="00FC7C55"/>
    <w:rsid w:val="00FD7926"/>
    <w:rsid w:val="00FE01D7"/>
    <w:rsid w:val="00F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1E76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E7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1E76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E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F4804-FE09-4EF6-BA19-9F0AA2E0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5</TotalTime>
  <Pages>4</Pages>
  <Words>1032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4</cp:revision>
  <cp:lastPrinted>2013-05-29T09:57:00Z</cp:lastPrinted>
  <dcterms:created xsi:type="dcterms:W3CDTF">2013-05-13T13:19:00Z</dcterms:created>
  <dcterms:modified xsi:type="dcterms:W3CDTF">2013-05-29T09:58:00Z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