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EA" w:rsidRDefault="000E0DEA" w:rsidP="000E0DEA">
      <w:pPr>
        <w:pStyle w:val="AHead"/>
      </w:pPr>
      <w:bookmarkStart w:id="0" w:name="_GoBack"/>
      <w:bookmarkEnd w:id="0"/>
      <w:r>
        <w:t>Vocabulary and Grammar Test Unit 1 Test A</w:t>
      </w:r>
    </w:p>
    <w:p w:rsidR="000E0DEA" w:rsidRPr="000E0DEA" w:rsidRDefault="000E0DEA" w:rsidP="000E0DEA">
      <w:pPr>
        <w:pStyle w:val="Nameline"/>
      </w:pPr>
      <w:r w:rsidRPr="000E0DEA">
        <w:t>Name: ___________________________________________</w:t>
      </w:r>
    </w:p>
    <w:p w:rsidR="000E0DEA" w:rsidRPr="000E0DEA" w:rsidRDefault="000E0DEA" w:rsidP="000E0DEA">
      <w:pPr>
        <w:pStyle w:val="Bhead"/>
      </w:pPr>
      <w:r w:rsidRPr="000E0DEA">
        <w:t>Vocabulary</w:t>
      </w:r>
    </w:p>
    <w:p w:rsidR="000E0DEA" w:rsidRPr="000E0DEA" w:rsidRDefault="000E0DEA" w:rsidP="000E0DEA">
      <w:pPr>
        <w:pStyle w:val="Rubric"/>
      </w:pPr>
      <w:r w:rsidRPr="000E0DEA">
        <w:t xml:space="preserve">Match the words below to the words in bold with a similar meaning. </w:t>
      </w:r>
    </w:p>
    <w:p w:rsidR="000E0DEA" w:rsidRPr="000E0DEA" w:rsidRDefault="000E0DEA" w:rsidP="000E0DEA">
      <w:pPr>
        <w:pStyle w:val="Wordpool"/>
      </w:pPr>
      <w:r w:rsidRPr="000E0DEA">
        <w:t>slender     ugly     handsome     plump     beautiful     trim</w:t>
      </w:r>
    </w:p>
    <w:p w:rsidR="000E0DEA" w:rsidRPr="000E0DEA" w:rsidRDefault="000E0DEA" w:rsidP="000E0DEA">
      <w:pPr>
        <w:pStyle w:val="Textnumbered"/>
      </w:pPr>
      <w:r w:rsidRPr="000E0DEA">
        <w:t xml:space="preserve">Tom </w:t>
      </w:r>
      <w:r w:rsidR="00B34A8D">
        <w:t xml:space="preserve">is </w:t>
      </w:r>
      <w:r w:rsidRPr="000E0DEA">
        <w:t xml:space="preserve">a </w:t>
      </w:r>
      <w:r w:rsidRPr="000E0DEA">
        <w:rPr>
          <w:b/>
        </w:rPr>
        <w:t>very attractive</w:t>
      </w:r>
      <w:r w:rsidRPr="000E0DEA">
        <w:t xml:space="preserve"> young man. </w:t>
      </w:r>
      <w:r w:rsidR="00B34A8D">
        <w:t>My sister really likes him!</w:t>
      </w:r>
      <w:r w:rsidRPr="000E0DEA">
        <w:t xml:space="preserve"> </w:t>
      </w:r>
      <w:r w:rsidRPr="000E0DEA">
        <w:rPr>
          <w:iCs/>
        </w:rPr>
        <w:t>____________</w:t>
      </w:r>
    </w:p>
    <w:p w:rsidR="000E0DEA" w:rsidRPr="000E0DEA" w:rsidRDefault="000E0DEA" w:rsidP="000E0DEA">
      <w:pPr>
        <w:pStyle w:val="Textnumbered"/>
      </w:pPr>
      <w:r w:rsidRPr="000E0DEA">
        <w:t xml:space="preserve">Sylvie has a </w:t>
      </w:r>
      <w:r w:rsidRPr="000E0DEA">
        <w:rPr>
          <w:b/>
        </w:rPr>
        <w:t>good, slim, athletic</w:t>
      </w:r>
      <w:r w:rsidRPr="000E0DEA">
        <w:t xml:space="preserve"> figure because she works out a lot in the gym. </w:t>
      </w:r>
      <w:r w:rsidRPr="000E0DEA">
        <w:rPr>
          <w:iCs/>
        </w:rPr>
        <w:t xml:space="preserve">____________ </w:t>
      </w:r>
    </w:p>
    <w:p w:rsidR="000E0DEA" w:rsidRPr="000E0DEA" w:rsidRDefault="000E0DEA" w:rsidP="000E0DEA">
      <w:pPr>
        <w:pStyle w:val="Textnumbered"/>
      </w:pPr>
      <w:r w:rsidRPr="000E0DEA">
        <w:t xml:space="preserve">Dan was </w:t>
      </w:r>
      <w:r w:rsidRPr="000E0DEA">
        <w:rPr>
          <w:b/>
        </w:rPr>
        <w:t xml:space="preserve">overweight </w:t>
      </w:r>
      <w:r w:rsidRPr="000E0DEA">
        <w:t xml:space="preserve">when he was younger, but he’s been on a diet recently. </w:t>
      </w:r>
      <w:r w:rsidRPr="000E0DEA">
        <w:rPr>
          <w:iCs/>
        </w:rPr>
        <w:t xml:space="preserve">____________ </w:t>
      </w:r>
    </w:p>
    <w:p w:rsidR="000E0DEA" w:rsidRPr="000E0DEA" w:rsidRDefault="000E0DEA" w:rsidP="000E0DEA">
      <w:pPr>
        <w:pStyle w:val="Textnumbered"/>
      </w:pPr>
      <w:r w:rsidRPr="000E0DEA">
        <w:t xml:space="preserve">She was a </w:t>
      </w:r>
      <w:r w:rsidRPr="000E0DEA">
        <w:rPr>
          <w:b/>
        </w:rPr>
        <w:t>really attractive</w:t>
      </w:r>
      <w:r w:rsidRPr="000E0DEA">
        <w:t xml:space="preserve"> girl. That’s why she became a supermodel. </w:t>
      </w:r>
      <w:r w:rsidRPr="000E0DEA">
        <w:rPr>
          <w:iCs/>
        </w:rPr>
        <w:t xml:space="preserve">____________ </w:t>
      </w:r>
    </w:p>
    <w:p w:rsidR="000E0DEA" w:rsidRPr="000E0DEA" w:rsidRDefault="000E0DEA" w:rsidP="000E0DEA">
      <w:pPr>
        <w:pStyle w:val="Textnumbered"/>
      </w:pPr>
      <w:r w:rsidRPr="000E0DEA">
        <w:t xml:space="preserve">Some people thought he was </w:t>
      </w:r>
      <w:r w:rsidRPr="000E0DEA">
        <w:rPr>
          <w:b/>
        </w:rPr>
        <w:t>very unattractive</w:t>
      </w:r>
      <w:r w:rsidRPr="000E0DEA">
        <w:t>, but it wasn’t true. _____________</w:t>
      </w:r>
    </w:p>
    <w:p w:rsidR="000E0DEA" w:rsidRPr="000E0DEA" w:rsidRDefault="000E0DEA" w:rsidP="000E0DEA">
      <w:pPr>
        <w:pStyle w:val="Textnumbered"/>
      </w:pPr>
      <w:r w:rsidRPr="000E0DEA">
        <w:t xml:space="preserve">Sally is a gymnast with </w:t>
      </w:r>
      <w:r w:rsidRPr="000E0DEA">
        <w:rPr>
          <w:b/>
        </w:rPr>
        <w:t>very long, thin</w:t>
      </w:r>
      <w:r w:rsidRPr="000E0DEA">
        <w:t xml:space="preserve"> arms and legs. _____________</w:t>
      </w:r>
    </w:p>
    <w:p w:rsidR="000E0DEA" w:rsidRPr="000E0DEA" w:rsidRDefault="000E0DEA" w:rsidP="000E0DEA">
      <w:pPr>
        <w:pStyle w:val="Mark"/>
      </w:pPr>
      <w:r w:rsidRPr="000E0DEA">
        <w:t>Mark: ___ / 6</w:t>
      </w:r>
    </w:p>
    <w:p w:rsidR="000E0DEA" w:rsidRPr="000E0DEA" w:rsidRDefault="000E0DEA" w:rsidP="000E0DEA">
      <w:pPr>
        <w:pStyle w:val="Rubric"/>
      </w:pPr>
      <w:r w:rsidRPr="000E0DEA">
        <w:t xml:space="preserve">Complete the compound adjectives with the correct word. 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I’m forty, and I’m long-_____________ . I can’t read books without glasses these days. But I don’t feel middle-_____________ ! I still feel very young.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Joe returned from his holiday on the beach in Mexico looking very sun-_____________</w:t>
      </w:r>
      <w:r w:rsidR="00B34A8D">
        <w:t xml:space="preserve"> </w:t>
      </w:r>
      <w:r w:rsidRPr="000E0DEA">
        <w:rPr>
          <w:iCs/>
        </w:rPr>
        <w:t>. I hardly recognized him!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Bill is good-looking and broad-_____________</w:t>
      </w:r>
      <w:r w:rsidR="00B34A8D">
        <w:t xml:space="preserve"> </w:t>
      </w:r>
      <w:r w:rsidRPr="000E0DEA">
        <w:t xml:space="preserve">. He has to buy very large shirts. 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Swedish people are famous for being blue-_____________ and blonde-_____________</w:t>
      </w:r>
      <w:r>
        <w:t xml:space="preserve"> </w:t>
      </w:r>
      <w:r w:rsidRPr="000E0DEA">
        <w:t>, but, actually, a lot of them aren’t.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Diane is a green-_____________ girl who is short-_____________ . She needs glasses because she can’t see things that are far away.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People who are pale-_____________ and fair-_____________ or blonde can’t sit in the sun very long because they burn easily.</w:t>
      </w:r>
    </w:p>
    <w:p w:rsidR="000E0DEA" w:rsidRPr="000E0DEA" w:rsidRDefault="000E0DEA" w:rsidP="000E0DEA">
      <w:pPr>
        <w:pStyle w:val="Textnumbered"/>
        <w:numPr>
          <w:ilvl w:val="0"/>
          <w:numId w:val="30"/>
        </w:numPr>
      </w:pPr>
      <w:r w:rsidRPr="000E0DEA">
        <w:t>Ayan is straight-_____________ and dark-_____________ . She</w:t>
      </w:r>
      <w:r w:rsidR="00C55557">
        <w:t xml:space="preserve">’s </w:t>
      </w:r>
      <w:r w:rsidRPr="000E0DEA">
        <w:t>got blonde hair</w:t>
      </w:r>
      <w:r>
        <w:t>.</w:t>
      </w:r>
    </w:p>
    <w:p w:rsidR="000E0DEA" w:rsidRPr="000E0DEA" w:rsidRDefault="000E0DEA" w:rsidP="000E0DEA">
      <w:pPr>
        <w:pStyle w:val="Mark"/>
      </w:pPr>
      <w:r w:rsidRPr="000E0DEA">
        <w:t>Mark: ___ / 12</w:t>
      </w:r>
    </w:p>
    <w:p w:rsidR="00B34A8D" w:rsidRDefault="00B34A8D" w:rsidP="00EF0520">
      <w:pPr>
        <w:pStyle w:val="Text"/>
      </w:pPr>
      <w:r>
        <w:br w:type="page"/>
      </w:r>
    </w:p>
    <w:p w:rsidR="000E0DEA" w:rsidRPr="000E0DEA" w:rsidRDefault="000E0DEA" w:rsidP="000E0DEA">
      <w:pPr>
        <w:pStyle w:val="Rubric"/>
      </w:pPr>
      <w:r w:rsidRPr="000E0DEA">
        <w:lastRenderedPageBreak/>
        <w:t>Complete the description with the words below.</w:t>
      </w:r>
    </w:p>
    <w:p w:rsidR="000E0DEA" w:rsidRPr="000E0DEA" w:rsidRDefault="000E0DEA" w:rsidP="000E0DEA">
      <w:pPr>
        <w:pStyle w:val="Wordpool"/>
      </w:pPr>
      <w:r w:rsidRPr="000E0DEA">
        <w:t>sensitive     shy     determined     easy-going     assertive     lazy     arrogant     emotional</w:t>
      </w:r>
      <w:r w:rsidR="00B34A8D">
        <w:br/>
      </w:r>
      <w:r w:rsidRPr="000E0DEA">
        <w:t>modest</w:t>
      </w:r>
      <w:r w:rsidR="00B34A8D">
        <w:t xml:space="preserve"> </w:t>
      </w:r>
      <w:r w:rsidRPr="000E0DEA">
        <w:t xml:space="preserve">    stubborn</w:t>
      </w:r>
    </w:p>
    <w:p w:rsidR="00B34A8D" w:rsidRDefault="000E0DEA" w:rsidP="00B34A8D">
      <w:pPr>
        <w:pStyle w:val="Facsimile"/>
        <w:rPr>
          <w:iCs/>
        </w:rPr>
      </w:pPr>
      <w:r w:rsidRPr="000E0DEA">
        <w:t xml:space="preserve">My </w:t>
      </w:r>
      <w:r w:rsidR="00820A44">
        <w:t xml:space="preserve">relatives </w:t>
      </w:r>
      <w:r w:rsidRPr="000E0DEA">
        <w:t xml:space="preserve">are so different! My brother John, for instance, is </w:t>
      </w:r>
      <w:r w:rsidRPr="00B34A8D">
        <w:rPr>
          <w:rStyle w:val="SuperscriptChar"/>
        </w:rPr>
        <w:t>1</w:t>
      </w:r>
      <w:r w:rsidRPr="000E0DEA">
        <w:rPr>
          <w:iCs/>
        </w:rPr>
        <w:t xml:space="preserve">____________ </w:t>
      </w:r>
      <w:r w:rsidRPr="000E0DEA">
        <w:t xml:space="preserve">and relaxed all the time. He never gets angry or bad-tempered. He’s very </w:t>
      </w:r>
      <w:r w:rsidRPr="00B34A8D">
        <w:rPr>
          <w:rStyle w:val="SuperscriptChar"/>
        </w:rPr>
        <w:t>2</w:t>
      </w:r>
      <w:r w:rsidRPr="000E0DEA">
        <w:rPr>
          <w:iCs/>
        </w:rPr>
        <w:t xml:space="preserve">____________ , too. He </w:t>
      </w:r>
      <w:r w:rsidRPr="000E0DEA">
        <w:t>can sing and play the piano, but he never talks about how talented he is.</w:t>
      </w:r>
      <w:r w:rsidRPr="000E0DEA">
        <w:rPr>
          <w:iCs/>
        </w:rPr>
        <w:t xml:space="preserve"> </w:t>
      </w:r>
      <w:r w:rsidRPr="000E0DEA">
        <w:t xml:space="preserve">In contrast, Simon is very </w:t>
      </w:r>
      <w:r w:rsidRPr="00B34A8D">
        <w:rPr>
          <w:rStyle w:val="SuperscriptChar"/>
        </w:rPr>
        <w:t>3</w:t>
      </w:r>
      <w:r w:rsidRPr="000E0DEA">
        <w:rPr>
          <w:iCs/>
        </w:rPr>
        <w:t>____________</w:t>
      </w:r>
      <w:r w:rsidR="00B34A8D">
        <w:t> </w:t>
      </w:r>
      <w:r w:rsidRPr="000E0DEA">
        <w:t xml:space="preserve">– he’s always telling people that he’s so clever and so good at sport, and he’s </w:t>
      </w:r>
      <w:r w:rsidRPr="00B34A8D">
        <w:rPr>
          <w:rStyle w:val="SuperscriptChar"/>
        </w:rPr>
        <w:t>4</w:t>
      </w:r>
      <w:r w:rsidRPr="000E0DEA">
        <w:rPr>
          <w:iCs/>
        </w:rPr>
        <w:t xml:space="preserve">____________ , too – he </w:t>
      </w:r>
      <w:r w:rsidRPr="000E0DEA">
        <w:t>never does what I tell him to do – even when I give him good advice! It really annoys me.</w:t>
      </w:r>
      <w:r w:rsidRPr="000E0DEA">
        <w:rPr>
          <w:iCs/>
        </w:rPr>
        <w:t xml:space="preserve"> </w:t>
      </w:r>
      <w:r w:rsidRPr="000E0DEA">
        <w:t xml:space="preserve">Amy is </w:t>
      </w:r>
      <w:r w:rsidRPr="00B34A8D">
        <w:rPr>
          <w:rStyle w:val="SuperscriptChar"/>
        </w:rPr>
        <w:t>5</w:t>
      </w:r>
      <w:r w:rsidRPr="000E0DEA">
        <w:rPr>
          <w:iCs/>
        </w:rPr>
        <w:t xml:space="preserve">____________ </w:t>
      </w:r>
      <w:r w:rsidRPr="000E0DEA">
        <w:t xml:space="preserve">– she lacks confidence and doesn’t like being the centre of attention. But, on the plus side, she always seems to know when I’m feeling sad or depressed. She’s so </w:t>
      </w:r>
      <w:r w:rsidRPr="00B34A8D">
        <w:rPr>
          <w:rStyle w:val="SuperscriptChar"/>
        </w:rPr>
        <w:t>6</w:t>
      </w:r>
      <w:r w:rsidRPr="000E0DEA">
        <w:rPr>
          <w:iCs/>
        </w:rPr>
        <w:t xml:space="preserve">____________ . Adam, my cousin, is more </w:t>
      </w:r>
      <w:r w:rsidRPr="00B34A8D">
        <w:rPr>
          <w:rStyle w:val="SuperscriptChar"/>
        </w:rPr>
        <w:t>7</w:t>
      </w:r>
      <w:r w:rsidRPr="000E0DEA">
        <w:rPr>
          <w:iCs/>
        </w:rPr>
        <w:t>____________ . He has a strong personality and says what he thinks. He’s also a very</w:t>
      </w:r>
      <w:r w:rsidRPr="000E0DEA">
        <w:t xml:space="preserve"> </w:t>
      </w:r>
      <w:r w:rsidRPr="00B34A8D">
        <w:rPr>
          <w:rStyle w:val="SuperscriptChar"/>
        </w:rPr>
        <w:t>8</w:t>
      </w:r>
      <w:r w:rsidRPr="000E0DEA">
        <w:rPr>
          <w:iCs/>
        </w:rPr>
        <w:t xml:space="preserve">____________ person, who, </w:t>
      </w:r>
      <w:r w:rsidRPr="000E0DEA">
        <w:t xml:space="preserve">if he has a difficult task to do, works hard until he’s achieved it. His </w:t>
      </w:r>
      <w:r w:rsidRPr="00B34A8D">
        <w:rPr>
          <w:rStyle w:val="SuperscriptChar"/>
        </w:rPr>
        <w:t>9</w:t>
      </w:r>
      <w:r w:rsidRPr="000E0DEA">
        <w:rPr>
          <w:iCs/>
        </w:rPr>
        <w:t xml:space="preserve">____________ </w:t>
      </w:r>
      <w:r w:rsidRPr="000E0DEA">
        <w:t xml:space="preserve">brother Hugh, however, gets up late and never does any work. Then there’s cousin Julie! She’s the most </w:t>
      </w:r>
      <w:r w:rsidRPr="00B34A8D">
        <w:rPr>
          <w:rStyle w:val="SuperscriptChar"/>
        </w:rPr>
        <w:t>10</w:t>
      </w:r>
      <w:r w:rsidRPr="000E0DEA">
        <w:rPr>
          <w:iCs/>
        </w:rPr>
        <w:t>____________ person I know – she’s always crying or laughing! What a family!</w:t>
      </w:r>
    </w:p>
    <w:p w:rsidR="000E0DEA" w:rsidRPr="000E0DEA" w:rsidRDefault="000E0DEA" w:rsidP="00B34A8D">
      <w:pPr>
        <w:pStyle w:val="Mark"/>
      </w:pPr>
      <w:r w:rsidRPr="000E0DEA">
        <w:t>Mark: ___ / 10</w:t>
      </w:r>
    </w:p>
    <w:p w:rsidR="000E0DEA" w:rsidRPr="000E0DEA" w:rsidRDefault="000E0DEA" w:rsidP="00B34A8D">
      <w:pPr>
        <w:pStyle w:val="Rubric"/>
      </w:pPr>
      <w:r w:rsidRPr="000E0DEA">
        <w:t>Choose the two correct words to complete the sentences.</w:t>
      </w:r>
    </w:p>
    <w:p w:rsidR="000E0DEA" w:rsidRPr="000E0DEA" w:rsidRDefault="000E0DEA" w:rsidP="00B34A8D">
      <w:pPr>
        <w:pStyle w:val="Textnumbered"/>
        <w:numPr>
          <w:ilvl w:val="0"/>
          <w:numId w:val="31"/>
        </w:numPr>
      </w:pPr>
      <w:r w:rsidRPr="000E0DEA">
        <w:t xml:space="preserve">I like </w:t>
      </w:r>
      <w:r w:rsidRPr="00B34A8D">
        <w:rPr>
          <w:iCs/>
        </w:rPr>
        <w:t>____________</w:t>
      </w:r>
      <w:r w:rsidRPr="000E0DEA">
        <w:t xml:space="preserve"> or </w:t>
      </w:r>
      <w:r w:rsidRPr="00B34A8D">
        <w:rPr>
          <w:iCs/>
        </w:rPr>
        <w:t>____________</w:t>
      </w:r>
      <w:r w:rsidRPr="000E0DEA">
        <w:t xml:space="preserve"> clothes. You know, clothes that were fashionable in the seventies and eighties.</w:t>
      </w:r>
      <w:r w:rsidR="00B34A8D">
        <w:br/>
      </w:r>
      <w:r w:rsidRPr="00B34A8D">
        <w:rPr>
          <w:b/>
        </w:rPr>
        <w:t>a</w:t>
      </w:r>
      <w:r w:rsidRPr="000E0DEA">
        <w:t xml:space="preserve"> designer   </w:t>
      </w:r>
      <w:r w:rsidRPr="00B34A8D">
        <w:rPr>
          <w:b/>
        </w:rPr>
        <w:t>b</w:t>
      </w:r>
      <w:r w:rsidRPr="000E0DEA">
        <w:t xml:space="preserve"> retro   </w:t>
      </w:r>
      <w:r w:rsidRPr="00B34A8D">
        <w:rPr>
          <w:b/>
        </w:rPr>
        <w:t>c</w:t>
      </w:r>
      <w:r w:rsidRPr="000E0DEA">
        <w:t xml:space="preserve"> stylish   </w:t>
      </w:r>
      <w:r w:rsidRPr="00B34A8D">
        <w:rPr>
          <w:b/>
        </w:rPr>
        <w:t>d</w:t>
      </w:r>
      <w:r w:rsidRPr="000E0DEA">
        <w:t xml:space="preserve"> vintage</w:t>
      </w:r>
    </w:p>
    <w:p w:rsidR="000E0DEA" w:rsidRPr="000E0DEA" w:rsidRDefault="000E0DEA" w:rsidP="00B34A8D">
      <w:pPr>
        <w:pStyle w:val="Textnumbered"/>
        <w:numPr>
          <w:ilvl w:val="0"/>
          <w:numId w:val="31"/>
        </w:numPr>
      </w:pPr>
      <w:r w:rsidRPr="000E0DEA">
        <w:t xml:space="preserve">At the Paris Show you can see the latest, well-designed, fashionable clothes that are both </w:t>
      </w:r>
      <w:r w:rsidRPr="00B34A8D">
        <w:rPr>
          <w:iCs/>
        </w:rPr>
        <w:t xml:space="preserve">____________  </w:t>
      </w:r>
      <w:r w:rsidRPr="000E0DEA">
        <w:t xml:space="preserve">and </w:t>
      </w:r>
      <w:r w:rsidRPr="00B34A8D">
        <w:rPr>
          <w:iCs/>
        </w:rPr>
        <w:t>____________</w:t>
      </w:r>
      <w:r w:rsidR="00B34A8D" w:rsidRPr="00B34A8D">
        <w:rPr>
          <w:iCs/>
        </w:rPr>
        <w:t xml:space="preserve"> </w:t>
      </w:r>
      <w:r w:rsidRPr="000E0DEA">
        <w:t>.</w:t>
      </w:r>
      <w:r w:rsidR="00B34A8D">
        <w:br/>
      </w:r>
      <w:r w:rsidRPr="00B34A8D">
        <w:rPr>
          <w:b/>
        </w:rPr>
        <w:t>a</w:t>
      </w:r>
      <w:r w:rsidRPr="000E0DEA">
        <w:t xml:space="preserve"> chic   </w:t>
      </w:r>
      <w:r w:rsidRPr="00B34A8D">
        <w:rPr>
          <w:b/>
        </w:rPr>
        <w:t>b</w:t>
      </w:r>
      <w:r w:rsidRPr="000E0DEA">
        <w:t xml:space="preserve"> vintage   </w:t>
      </w:r>
      <w:r w:rsidRPr="00B34A8D">
        <w:rPr>
          <w:b/>
        </w:rPr>
        <w:t>c</w:t>
      </w:r>
      <w:r w:rsidRPr="000E0DEA">
        <w:t xml:space="preserve"> stylish   </w:t>
      </w:r>
      <w:r w:rsidRPr="00B34A8D">
        <w:rPr>
          <w:b/>
        </w:rPr>
        <w:t>d</w:t>
      </w:r>
      <w:r w:rsidRPr="000E0DEA">
        <w:t xml:space="preserve"> retro</w:t>
      </w:r>
    </w:p>
    <w:p w:rsidR="000E0DEA" w:rsidRPr="000E0DEA" w:rsidRDefault="000E0DEA" w:rsidP="00B34A8D">
      <w:pPr>
        <w:pStyle w:val="Textnumbered"/>
        <w:numPr>
          <w:ilvl w:val="0"/>
          <w:numId w:val="31"/>
        </w:numPr>
      </w:pPr>
      <w:r w:rsidRPr="000E0DEA">
        <w:t xml:space="preserve">I usually buy my clothes in </w:t>
      </w:r>
      <w:r w:rsidRPr="00B34A8D">
        <w:rPr>
          <w:iCs/>
        </w:rPr>
        <w:t>____________</w:t>
      </w:r>
      <w:r w:rsidRPr="000E0DEA">
        <w:t xml:space="preserve"> shops instead of </w:t>
      </w:r>
      <w:r w:rsidRPr="00B34A8D">
        <w:rPr>
          <w:iCs/>
        </w:rPr>
        <w:t>____________</w:t>
      </w:r>
      <w:r w:rsidRPr="000E0DEA">
        <w:t xml:space="preserve"> shops. OK, so they may not be new, but they are cheap.</w:t>
      </w:r>
      <w:r w:rsidR="00B34A8D">
        <w:br/>
      </w:r>
      <w:r w:rsidRPr="00B34A8D">
        <w:rPr>
          <w:b/>
        </w:rPr>
        <w:t>a</w:t>
      </w:r>
      <w:r w:rsidRPr="000E0DEA">
        <w:t xml:space="preserve"> chic   </w:t>
      </w:r>
      <w:r w:rsidRPr="00B34A8D">
        <w:rPr>
          <w:b/>
        </w:rPr>
        <w:t>b</w:t>
      </w:r>
      <w:r w:rsidRPr="000E0DEA">
        <w:t xml:space="preserve"> second-hand   </w:t>
      </w:r>
      <w:r w:rsidRPr="00B34A8D">
        <w:rPr>
          <w:b/>
        </w:rPr>
        <w:t>c</w:t>
      </w:r>
      <w:r w:rsidRPr="000E0DEA">
        <w:t xml:space="preserve"> old   </w:t>
      </w:r>
      <w:r w:rsidRPr="00B34A8D">
        <w:rPr>
          <w:b/>
        </w:rPr>
        <w:t>d</w:t>
      </w:r>
      <w:r w:rsidRPr="000E0DEA">
        <w:t xml:space="preserve"> designer</w:t>
      </w:r>
    </w:p>
    <w:p w:rsidR="000E0DEA" w:rsidRPr="000E0DEA" w:rsidRDefault="000E0DEA" w:rsidP="00B34A8D">
      <w:pPr>
        <w:pStyle w:val="Textnumbered"/>
        <w:numPr>
          <w:ilvl w:val="0"/>
          <w:numId w:val="31"/>
        </w:numPr>
      </w:pPr>
      <w:r w:rsidRPr="000E0DEA">
        <w:t xml:space="preserve">His clothes aren’t fashionable, but they are </w:t>
      </w:r>
      <w:r w:rsidRPr="00B34A8D">
        <w:rPr>
          <w:iCs/>
        </w:rPr>
        <w:t>____________</w:t>
      </w:r>
      <w:r w:rsidRPr="000E0DEA">
        <w:t xml:space="preserve"> and </w:t>
      </w:r>
      <w:r w:rsidRPr="00B34A8D">
        <w:rPr>
          <w:iCs/>
        </w:rPr>
        <w:t>____________</w:t>
      </w:r>
      <w:r w:rsidR="00820A44">
        <w:rPr>
          <w:iCs/>
        </w:rPr>
        <w:t xml:space="preserve"> </w:t>
      </w:r>
      <w:r w:rsidRPr="000E0DEA">
        <w:t>. Nobody else has clothes like that.</w:t>
      </w:r>
      <w:r w:rsidR="00B34A8D">
        <w:br/>
      </w:r>
      <w:r w:rsidRPr="00B34A8D">
        <w:rPr>
          <w:b/>
        </w:rPr>
        <w:t>a</w:t>
      </w:r>
      <w:r w:rsidRPr="000E0DEA">
        <w:t xml:space="preserve"> innovative   </w:t>
      </w:r>
      <w:r w:rsidRPr="00B34A8D">
        <w:rPr>
          <w:b/>
        </w:rPr>
        <w:t>b</w:t>
      </w:r>
      <w:r w:rsidRPr="000E0DEA">
        <w:t xml:space="preserve"> stylish   </w:t>
      </w:r>
      <w:r w:rsidRPr="00B34A8D">
        <w:rPr>
          <w:b/>
        </w:rPr>
        <w:t>c</w:t>
      </w:r>
      <w:r w:rsidRPr="000E0DEA">
        <w:t xml:space="preserve"> original   </w:t>
      </w:r>
      <w:r w:rsidRPr="00B34A8D">
        <w:rPr>
          <w:b/>
        </w:rPr>
        <w:t>d</w:t>
      </w:r>
      <w:r w:rsidRPr="000E0DEA">
        <w:t xml:space="preserve"> chic</w:t>
      </w:r>
    </w:p>
    <w:p w:rsidR="000E0DEA" w:rsidRPr="000E0DEA" w:rsidRDefault="000E0DEA" w:rsidP="00B34A8D">
      <w:pPr>
        <w:pStyle w:val="Mark"/>
      </w:pPr>
      <w:r w:rsidRPr="000E0DEA">
        <w:t>Mark: ___ / 8</w:t>
      </w:r>
    </w:p>
    <w:p w:rsidR="00B34A8D" w:rsidRDefault="00B34A8D" w:rsidP="00EF0520">
      <w:pPr>
        <w:pStyle w:val="Text"/>
      </w:pPr>
      <w:r>
        <w:br w:type="page"/>
      </w:r>
    </w:p>
    <w:p w:rsidR="000E0DEA" w:rsidRPr="000E0DEA" w:rsidRDefault="000E0DEA" w:rsidP="00B34A8D">
      <w:pPr>
        <w:pStyle w:val="Bhead"/>
      </w:pPr>
      <w:r w:rsidRPr="000E0DEA">
        <w:lastRenderedPageBreak/>
        <w:t>Grammar</w:t>
      </w:r>
    </w:p>
    <w:p w:rsidR="000E0DEA" w:rsidRPr="000E0DEA" w:rsidRDefault="000E0DEA" w:rsidP="00B34A8D">
      <w:pPr>
        <w:pStyle w:val="Rubric"/>
      </w:pPr>
      <w:r w:rsidRPr="000E0DEA">
        <w:t>Complete the sentences. Use the time expressions and the present simple or present continuous</w:t>
      </w:r>
      <w:r w:rsidR="00417A48">
        <w:t xml:space="preserve"> form of the verbs in brackets.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Sally _______________ (hardly ever / wear) make-up or jewellery.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Tim’s _______________ (dance)! It</w:t>
      </w:r>
      <w:r w:rsidR="00C55557">
        <w:t xml:space="preserve"> isn’t </w:t>
      </w:r>
      <w:r w:rsidRPr="000E0DEA">
        <w:t>something he usually does at parties!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Ian _______________ (not think) that tattoos are cool these days.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I _______________ (not need) braces on my teeth. My teeth are fine.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These days, more teenagers _______________ (have) cosmetic surgery. I don’t think it’s a positive trend.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I _______________ (usually / buy) clothes in retro shops.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My sister _______________ (always / criticize) my choice of clothes! It really annoys me!</w:t>
      </w:r>
    </w:p>
    <w:p w:rsidR="000E0DEA" w:rsidRPr="000E0DEA" w:rsidRDefault="000E0DEA" w:rsidP="00B34A8D">
      <w:pPr>
        <w:pStyle w:val="Textnumbered"/>
        <w:numPr>
          <w:ilvl w:val="0"/>
          <w:numId w:val="34"/>
        </w:numPr>
      </w:pPr>
      <w:r w:rsidRPr="000E0DEA">
        <w:t>Joe is tall but he _______________ (look) younger than his brother.</w:t>
      </w:r>
    </w:p>
    <w:p w:rsidR="000E0DEA" w:rsidRPr="000E0DEA" w:rsidRDefault="000E0DEA" w:rsidP="00B34A8D">
      <w:pPr>
        <w:pStyle w:val="Mark"/>
      </w:pPr>
      <w:r w:rsidRPr="000E0DEA">
        <w:t>Mark: ___ / 8</w:t>
      </w:r>
    </w:p>
    <w:p w:rsidR="000E0DEA" w:rsidRPr="000E0DEA" w:rsidRDefault="000E0DEA" w:rsidP="00B34A8D">
      <w:pPr>
        <w:pStyle w:val="Rubric"/>
      </w:pPr>
      <w:r w:rsidRPr="000E0DEA">
        <w:t>Complete the questions from the prompts. Use the present simple or present continuous form of the verbs.</w:t>
      </w:r>
    </w:p>
    <w:p w:rsidR="000E0DEA" w:rsidRPr="000E0DEA" w:rsidRDefault="000E0DEA" w:rsidP="00B34A8D">
      <w:pPr>
        <w:pStyle w:val="Textnumbered"/>
        <w:numPr>
          <w:ilvl w:val="0"/>
          <w:numId w:val="32"/>
        </w:numPr>
      </w:pPr>
      <w:r w:rsidRPr="000E0DEA">
        <w:t>What / he / wear / ?</w:t>
      </w:r>
      <w:r w:rsidRPr="00B34A8D">
        <w:t xml:space="preserve"> </w:t>
      </w:r>
      <w:r w:rsidR="00B34A8D">
        <w:t xml:space="preserve">  </w:t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</w:rPr>
        <w:br/>
      </w:r>
      <w:r w:rsidRPr="000E0DEA">
        <w:t>Well, it looks like a vintage leather jacket. It’s cool!</w:t>
      </w:r>
    </w:p>
    <w:p w:rsidR="000E0DEA" w:rsidRPr="000E0DEA" w:rsidRDefault="000E0DEA" w:rsidP="00B34A8D">
      <w:pPr>
        <w:pStyle w:val="Textnumbered"/>
        <w:numPr>
          <w:ilvl w:val="0"/>
          <w:numId w:val="32"/>
        </w:numPr>
      </w:pPr>
      <w:r w:rsidRPr="000E0DEA">
        <w:t>Who / she / look like / ?</w:t>
      </w:r>
      <w:r w:rsidR="00B34A8D" w:rsidRPr="00B34A8D">
        <w:rPr>
          <w:iCs/>
        </w:rPr>
        <w:t xml:space="preserve">   </w:t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br/>
      </w:r>
      <w:r w:rsidRPr="000E0DEA">
        <w:t>She’s similar in appearance to her aunt.</w:t>
      </w:r>
    </w:p>
    <w:p w:rsidR="000E0DEA" w:rsidRPr="000E0DEA" w:rsidRDefault="000E0DEA" w:rsidP="00B34A8D">
      <w:pPr>
        <w:pStyle w:val="Textnumbered"/>
        <w:numPr>
          <w:ilvl w:val="0"/>
          <w:numId w:val="32"/>
        </w:numPr>
      </w:pPr>
      <w:r w:rsidRPr="000E0DEA">
        <w:t>Where / you / go shopping / ?</w:t>
      </w:r>
      <w:r w:rsidR="00B34A8D" w:rsidRPr="00B34A8D">
        <w:rPr>
          <w:iCs/>
        </w:rPr>
        <w:t xml:space="preserve">   </w:t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br/>
      </w:r>
      <w:r w:rsidR="00B34A8D">
        <w:t>I</w:t>
      </w:r>
      <w:r w:rsidRPr="000E0DEA">
        <w:t>n the big shopping centre, usually.</w:t>
      </w:r>
    </w:p>
    <w:p w:rsidR="000E0DEA" w:rsidRPr="000E0DEA" w:rsidRDefault="000E0DEA" w:rsidP="00B34A8D">
      <w:pPr>
        <w:pStyle w:val="Textnumbered"/>
        <w:numPr>
          <w:ilvl w:val="0"/>
          <w:numId w:val="32"/>
        </w:numPr>
      </w:pPr>
      <w:r w:rsidRPr="000E0DEA">
        <w:t>Why / Peter / go to the gym / these days / ?</w:t>
      </w:r>
      <w:r w:rsidR="00B34A8D" w:rsidRPr="00B34A8D">
        <w:rPr>
          <w:iCs/>
        </w:rPr>
        <w:t xml:space="preserve">   </w:t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tab/>
      </w:r>
      <w:r w:rsidR="00B34A8D" w:rsidRPr="00B34A8D">
        <w:rPr>
          <w:iCs/>
          <w:u w:val="single"/>
        </w:rPr>
        <w:br/>
      </w:r>
      <w:r w:rsidRPr="000E0DEA">
        <w:t xml:space="preserve">Well, he really wants to lose weight. </w:t>
      </w:r>
    </w:p>
    <w:p w:rsidR="000E0DEA" w:rsidRPr="000E0DEA" w:rsidRDefault="000E0DEA" w:rsidP="00B34A8D">
      <w:pPr>
        <w:pStyle w:val="Mark"/>
      </w:pPr>
      <w:r w:rsidRPr="000E0DEA">
        <w:t>Mark: ___ / 8</w:t>
      </w:r>
    </w:p>
    <w:p w:rsidR="000E0DEA" w:rsidRPr="000E0DEA" w:rsidRDefault="000E0DEA" w:rsidP="00B34A8D">
      <w:pPr>
        <w:pStyle w:val="Rubric"/>
      </w:pPr>
      <w:r w:rsidRPr="000E0DEA">
        <w:t xml:space="preserve">Complete the sentences. Use the infinitive with or without </w:t>
      </w:r>
      <w:r w:rsidRPr="000E0DEA">
        <w:rPr>
          <w:i/>
        </w:rPr>
        <w:t>to</w:t>
      </w:r>
      <w:r w:rsidRPr="000E0DEA">
        <w:t xml:space="preserve"> or the </w:t>
      </w:r>
      <w:r w:rsidRPr="000E0DEA">
        <w:rPr>
          <w:i/>
        </w:rPr>
        <w:t>-ing</w:t>
      </w:r>
      <w:r w:rsidRPr="000E0DEA">
        <w:t xml:space="preserve"> form of the verbs in brackets.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Penny suggested _______________ (dress) up as goths for the party.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Wendy decided _______________ (buy) a pair of vintage jeans.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Sue couldn’t _______________ (pay) for the pullover.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I ha</w:t>
      </w:r>
      <w:r w:rsidR="008F42EB">
        <w:t>te _______________ (wear) hats.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 xml:space="preserve">Eddie wants _______________ (go) shopping </w:t>
      </w:r>
      <w:r w:rsidR="00820A44">
        <w:t>o</w:t>
      </w:r>
      <w:r w:rsidRPr="000E0DEA">
        <w:t>n London’s fashionable Carnaby Street.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Flared trousers seem _______________ (be) in fashion.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I promise _______________ (lend) you my tie.</w:t>
      </w:r>
    </w:p>
    <w:p w:rsidR="000E0DEA" w:rsidRPr="000E0DEA" w:rsidRDefault="000E0DEA" w:rsidP="00B34A8D">
      <w:pPr>
        <w:pStyle w:val="Textnumbered"/>
        <w:numPr>
          <w:ilvl w:val="0"/>
          <w:numId w:val="33"/>
        </w:numPr>
      </w:pPr>
      <w:r w:rsidRPr="000E0DEA">
        <w:t>Have you ever considered _______________ (become) a fashion designer?</w:t>
      </w:r>
    </w:p>
    <w:p w:rsidR="000E0DEA" w:rsidRPr="000E0DEA" w:rsidRDefault="000E0DEA" w:rsidP="00B34A8D">
      <w:pPr>
        <w:pStyle w:val="Mark"/>
      </w:pPr>
      <w:r w:rsidRPr="000E0DEA">
        <w:t>Mark: ___ / 8</w:t>
      </w:r>
    </w:p>
    <w:p w:rsidR="00932BAF" w:rsidRPr="00F5009D" w:rsidRDefault="000E0DEA" w:rsidP="00B34A8D">
      <w:pPr>
        <w:pStyle w:val="Mark"/>
      </w:pPr>
      <w:r w:rsidRPr="000E0DEA">
        <w:t>TOTAL MARKS: ___ / 60</w:t>
      </w:r>
    </w:p>
    <w:sectPr w:rsidR="00932BAF" w:rsidRPr="00F5009D" w:rsidSect="008F42EB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DEA" w:rsidRDefault="000E0DEA">
      <w:r>
        <w:separator/>
      </w:r>
    </w:p>
    <w:p w:rsidR="000E0DEA" w:rsidRDefault="000E0DEA"/>
  </w:endnote>
  <w:endnote w:type="continuationSeparator" w:id="0">
    <w:p w:rsidR="000E0DEA" w:rsidRDefault="000E0DEA">
      <w:r>
        <w:continuationSeparator/>
      </w:r>
    </w:p>
    <w:p w:rsidR="000E0DEA" w:rsidRDefault="000E0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F42EB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990855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8F42EB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2317F37C" wp14:editId="68E4907F">
              <wp:extent cx="6390005" cy="646872"/>
              <wp:effectExtent l="0" t="0" r="0" b="1270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68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DEA" w:rsidRDefault="000E0DEA">
      <w:r>
        <w:separator/>
      </w:r>
    </w:p>
    <w:p w:rsidR="000E0DEA" w:rsidRDefault="000E0DEA"/>
  </w:footnote>
  <w:footnote w:type="continuationSeparator" w:id="0">
    <w:p w:rsidR="000E0DEA" w:rsidRDefault="000E0DEA">
      <w:r>
        <w:continuationSeparator/>
      </w:r>
    </w:p>
    <w:p w:rsidR="000E0DEA" w:rsidRDefault="000E0DE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EA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872E7"/>
    <w:rsid w:val="000A5BE4"/>
    <w:rsid w:val="000D7095"/>
    <w:rsid w:val="000E0DEA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A48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D34F2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20A44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42EB"/>
    <w:rsid w:val="008F5DD2"/>
    <w:rsid w:val="00917F87"/>
    <w:rsid w:val="00932BAF"/>
    <w:rsid w:val="009608BA"/>
    <w:rsid w:val="00971764"/>
    <w:rsid w:val="009849BF"/>
    <w:rsid w:val="00984FA7"/>
    <w:rsid w:val="00990855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34A8D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5557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A3590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EF0520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8F42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F4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8F42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F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2B1D5-2CC8-4615-B88D-2AFD123A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3</Pages>
  <Words>924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2013-05-13T12:33:00Z</dcterms:created>
  <dcterms:modified xsi:type="dcterms:W3CDTF">2013-05-13T12:33:00Z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