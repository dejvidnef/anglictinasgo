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8E" w:rsidRDefault="00E44A8E" w:rsidP="00E44A8E">
      <w:pPr>
        <w:pStyle w:val="AHead"/>
      </w:pPr>
      <w:r>
        <w:t>Vocabulary and Grammar Test Unit 9 Test A</w:t>
      </w:r>
    </w:p>
    <w:p w:rsidR="00E44A8E" w:rsidRPr="00E44A8E" w:rsidRDefault="00E44A8E" w:rsidP="00E44A8E">
      <w:pPr>
        <w:pStyle w:val="Nameline"/>
      </w:pPr>
      <w:r w:rsidRPr="00E44A8E">
        <w:t>Name: ___________________________________________</w:t>
      </w:r>
    </w:p>
    <w:p w:rsidR="00E44A8E" w:rsidRPr="00E44A8E" w:rsidRDefault="00E44A8E" w:rsidP="00E44A8E">
      <w:pPr>
        <w:pStyle w:val="Bhead"/>
      </w:pPr>
      <w:r w:rsidRPr="00E44A8E">
        <w:t>Vocabulary</w:t>
      </w:r>
    </w:p>
    <w:p w:rsidR="00E44A8E" w:rsidRPr="00E44A8E" w:rsidRDefault="00E44A8E" w:rsidP="00E44A8E">
      <w:pPr>
        <w:pStyle w:val="Rubric"/>
      </w:pPr>
      <w:r w:rsidRPr="00E44A8E">
        <w:t>Complete the sentences with the phrasal verbs below.</w:t>
      </w:r>
    </w:p>
    <w:p w:rsidR="00E44A8E" w:rsidRPr="00E44A8E" w:rsidRDefault="00E44A8E" w:rsidP="00E44A8E">
      <w:pPr>
        <w:pStyle w:val="Wordpool"/>
      </w:pPr>
      <w:r w:rsidRPr="00E44A8E">
        <w:t>catch up     hit it off     pick on     make up     get over     run into     stick up</w:t>
      </w:r>
      <w:r w:rsidR="00320F5D">
        <w:t xml:space="preserve"> for</w:t>
      </w:r>
      <w:r w:rsidRPr="00E44A8E">
        <w:t xml:space="preserve">     open up </w:t>
      </w:r>
    </w:p>
    <w:p w:rsidR="00E44A8E" w:rsidRPr="00E44A8E" w:rsidRDefault="00E44A8E" w:rsidP="00E44A8E">
      <w:pPr>
        <w:pStyle w:val="Textnumbered"/>
      </w:pPr>
      <w:r w:rsidRPr="00E44A8E">
        <w:t>P</w:t>
      </w:r>
      <w:r w:rsidR="006A291C">
        <w:t>aul is a great guy and o</w:t>
      </w:r>
      <w:r w:rsidRPr="00E44A8E">
        <w:t xml:space="preserve">ur date </w:t>
      </w:r>
      <w:r w:rsidR="006A291C">
        <w:t>was fantastic</w:t>
      </w:r>
      <w:r w:rsidRPr="00E44A8E">
        <w:t xml:space="preserve">. We really </w:t>
      </w:r>
      <w:r w:rsidRPr="00E44A8E">
        <w:rPr>
          <w:iCs/>
        </w:rPr>
        <w:t>____________ .</w:t>
      </w:r>
      <w:r w:rsidRPr="00E44A8E">
        <w:t xml:space="preserve">    </w:t>
      </w:r>
    </w:p>
    <w:p w:rsidR="00E44A8E" w:rsidRPr="00E44A8E" w:rsidRDefault="00E44A8E" w:rsidP="00E44A8E">
      <w:pPr>
        <w:pStyle w:val="Textnumbered"/>
        <w:rPr>
          <w:iCs/>
        </w:rPr>
      </w:pPr>
      <w:r w:rsidRPr="00E44A8E">
        <w:t xml:space="preserve">I am looking forward to my party on Saturday. It will be lovely to </w:t>
      </w:r>
      <w:r w:rsidRPr="00E44A8E">
        <w:rPr>
          <w:iCs/>
        </w:rPr>
        <w:t>____________ with old friends.</w:t>
      </w:r>
    </w:p>
    <w:p w:rsidR="00E44A8E" w:rsidRPr="00E44A8E" w:rsidRDefault="00E44A8E" w:rsidP="00E44A8E">
      <w:pPr>
        <w:pStyle w:val="Textnumbered"/>
        <w:rPr>
          <w:iCs/>
        </w:rPr>
      </w:pPr>
      <w:r w:rsidRPr="00E44A8E">
        <w:rPr>
          <w:iCs/>
        </w:rPr>
        <w:t>My best friend was bullied at school. It stopped when the teacher told the bullies not to ____________ her or they would be suspended from school.</w:t>
      </w:r>
    </w:p>
    <w:p w:rsidR="00E44A8E" w:rsidRPr="00E44A8E" w:rsidRDefault="00E44A8E" w:rsidP="00E44A8E">
      <w:pPr>
        <w:pStyle w:val="Textnumbered"/>
        <w:rPr>
          <w:iCs/>
        </w:rPr>
      </w:pPr>
      <w:r w:rsidRPr="00E44A8E">
        <w:rPr>
          <w:iCs/>
        </w:rPr>
        <w:t>I feel very uncomfortable when someone asks me to ____________ and talk about my feelings.</w:t>
      </w:r>
    </w:p>
    <w:p w:rsidR="00E44A8E" w:rsidRPr="00E44A8E" w:rsidRDefault="00E44A8E" w:rsidP="00E44A8E">
      <w:pPr>
        <w:pStyle w:val="Textnumbered"/>
        <w:rPr>
          <w:iCs/>
        </w:rPr>
      </w:pPr>
      <w:r w:rsidRPr="00E44A8E">
        <w:rPr>
          <w:iCs/>
        </w:rPr>
        <w:t>Sarah, you and Matt have been finished for months. You really need to ____________ him and move on.</w:t>
      </w:r>
    </w:p>
    <w:p w:rsidR="00E44A8E" w:rsidRPr="00E44A8E" w:rsidRDefault="00E44A8E" w:rsidP="00E44A8E">
      <w:pPr>
        <w:pStyle w:val="Textnumbered"/>
        <w:rPr>
          <w:iCs/>
        </w:rPr>
      </w:pPr>
      <w:r w:rsidRPr="00E44A8E">
        <w:rPr>
          <w:iCs/>
        </w:rPr>
        <w:t>It is really important that you ____________ your friends when someone is nasty to them.</w:t>
      </w:r>
    </w:p>
    <w:p w:rsidR="00E44A8E" w:rsidRPr="00E44A8E" w:rsidRDefault="00E44A8E" w:rsidP="00E44A8E">
      <w:pPr>
        <w:pStyle w:val="Textnumbered"/>
        <w:rPr>
          <w:iCs/>
        </w:rPr>
      </w:pPr>
      <w:r w:rsidRPr="00E44A8E">
        <w:rPr>
          <w:iCs/>
        </w:rPr>
        <w:t>I haven’t spoken to Beth in over a week. We had an argument and now she won’t talk to me, but I really want to ____________ and be friends again.</w:t>
      </w:r>
    </w:p>
    <w:p w:rsidR="00E44A8E" w:rsidRPr="00E44A8E" w:rsidRDefault="00E44A8E" w:rsidP="00E44A8E">
      <w:pPr>
        <w:pStyle w:val="Textnumbered"/>
      </w:pPr>
      <w:r w:rsidRPr="00E44A8E">
        <w:rPr>
          <w:iCs/>
        </w:rPr>
        <w:t>I’m late for my interview! I hope I don’t ____________ any traffic on the way there!</w:t>
      </w:r>
    </w:p>
    <w:p w:rsidR="00E44A8E" w:rsidRPr="00E44A8E" w:rsidRDefault="00E44A8E" w:rsidP="00E44A8E">
      <w:pPr>
        <w:pStyle w:val="Mark"/>
      </w:pPr>
      <w:r w:rsidRPr="00E44A8E">
        <w:t>Mark: ___ / 16</w:t>
      </w:r>
    </w:p>
    <w:p w:rsidR="00E44A8E" w:rsidRPr="00E44A8E" w:rsidRDefault="00E44A8E" w:rsidP="00E44A8E">
      <w:pPr>
        <w:pStyle w:val="Rubric"/>
      </w:pPr>
      <w:r w:rsidRPr="00E44A8E">
        <w:t xml:space="preserve">Circle the correct </w:t>
      </w:r>
      <w:r>
        <w:t xml:space="preserve">words </w:t>
      </w:r>
      <w:r w:rsidRPr="00E44A8E">
        <w:t xml:space="preserve">to complete the sentences. </w:t>
      </w:r>
    </w:p>
    <w:p w:rsidR="00E44A8E" w:rsidRPr="00E44A8E" w:rsidRDefault="00E44A8E" w:rsidP="00E44A8E">
      <w:pPr>
        <w:pStyle w:val="Textnumbered"/>
        <w:numPr>
          <w:ilvl w:val="0"/>
          <w:numId w:val="31"/>
        </w:numPr>
      </w:pPr>
      <w:r w:rsidRPr="00E44A8E">
        <w:t xml:space="preserve">I feel </w:t>
      </w:r>
      <w:r w:rsidRPr="00E44A8E">
        <w:rPr>
          <w:b/>
        </w:rPr>
        <w:t>sympathetic / friendly</w:t>
      </w:r>
      <w:r w:rsidRPr="00E44A8E">
        <w:t xml:space="preserve"> towards people who are bullied at school.</w:t>
      </w:r>
    </w:p>
    <w:p w:rsidR="00E44A8E" w:rsidRPr="00E44A8E" w:rsidRDefault="00E44A8E" w:rsidP="00E44A8E">
      <w:pPr>
        <w:pStyle w:val="Textnumbered"/>
        <w:numPr>
          <w:ilvl w:val="0"/>
          <w:numId w:val="31"/>
        </w:numPr>
      </w:pPr>
      <w:r w:rsidRPr="00E44A8E">
        <w:t xml:space="preserve">My computer crashed. </w:t>
      </w:r>
      <w:r w:rsidRPr="00E44A8E">
        <w:rPr>
          <w:b/>
        </w:rPr>
        <w:t>Consequently / Consistently</w:t>
      </w:r>
      <w:r w:rsidRPr="00E44A8E">
        <w:t>, I lost all the files stored on it.</w:t>
      </w:r>
    </w:p>
    <w:p w:rsidR="00E44A8E" w:rsidRPr="00E44A8E" w:rsidRDefault="00E44A8E" w:rsidP="00E44A8E">
      <w:pPr>
        <w:pStyle w:val="Textnumbered"/>
        <w:numPr>
          <w:ilvl w:val="0"/>
          <w:numId w:val="31"/>
        </w:numPr>
      </w:pPr>
      <w:r w:rsidRPr="00E44A8E">
        <w:t xml:space="preserve">Have you heard the </w:t>
      </w:r>
      <w:r w:rsidRPr="00E44A8E">
        <w:rPr>
          <w:b/>
        </w:rPr>
        <w:t>last / latest</w:t>
      </w:r>
      <w:r w:rsidRPr="00E44A8E">
        <w:t xml:space="preserve"> news?</w:t>
      </w:r>
    </w:p>
    <w:p w:rsidR="00E44A8E" w:rsidRPr="00E44A8E" w:rsidRDefault="00E44A8E" w:rsidP="00E44A8E">
      <w:pPr>
        <w:pStyle w:val="Textnumbered"/>
        <w:numPr>
          <w:ilvl w:val="0"/>
          <w:numId w:val="31"/>
        </w:numPr>
      </w:pPr>
      <w:r w:rsidRPr="00E44A8E">
        <w:t xml:space="preserve">We listened to the speeches for hours. </w:t>
      </w:r>
      <w:r w:rsidRPr="00E44A8E">
        <w:rPr>
          <w:b/>
        </w:rPr>
        <w:t>Eventually / Possibly</w:t>
      </w:r>
      <w:r w:rsidRPr="00E44A8E">
        <w:t xml:space="preserve"> they </w:t>
      </w:r>
      <w:r w:rsidR="00E20B4C">
        <w:t xml:space="preserve">finished </w:t>
      </w:r>
      <w:r w:rsidRPr="00E44A8E">
        <w:t xml:space="preserve">and we </w:t>
      </w:r>
      <w:r w:rsidR="00E20B4C">
        <w:t xml:space="preserve">went </w:t>
      </w:r>
      <w:r w:rsidRPr="00E44A8E">
        <w:t>home.</w:t>
      </w:r>
    </w:p>
    <w:p w:rsidR="00E44A8E" w:rsidRPr="00E44A8E" w:rsidRDefault="00E44A8E" w:rsidP="00E44A8E">
      <w:pPr>
        <w:pStyle w:val="Textnumbered"/>
        <w:numPr>
          <w:ilvl w:val="0"/>
          <w:numId w:val="31"/>
        </w:numPr>
      </w:pPr>
      <w:r w:rsidRPr="00E44A8E">
        <w:t xml:space="preserve">I’ve never been on a march. </w:t>
      </w:r>
      <w:r w:rsidRPr="00E44A8E">
        <w:rPr>
          <w:b/>
        </w:rPr>
        <w:t>Currently / Actually</w:t>
      </w:r>
      <w:r w:rsidRPr="00E44A8E">
        <w:t>, I never see the point of marches. They don’t change anything.</w:t>
      </w:r>
    </w:p>
    <w:p w:rsidR="00E44A8E" w:rsidRPr="00E44A8E" w:rsidRDefault="00E44A8E" w:rsidP="00E44A8E">
      <w:pPr>
        <w:pStyle w:val="Textnumbered"/>
        <w:numPr>
          <w:ilvl w:val="0"/>
          <w:numId w:val="31"/>
        </w:numPr>
      </w:pPr>
      <w:r w:rsidRPr="00E44A8E">
        <w:t xml:space="preserve">George </w:t>
      </w:r>
      <w:r w:rsidR="006A291C">
        <w:t>died</w:t>
      </w:r>
      <w:r w:rsidRPr="00E44A8E">
        <w:t xml:space="preserve"> two weeks ago. Who was the </w:t>
      </w:r>
      <w:r w:rsidRPr="00E44A8E">
        <w:rPr>
          <w:b/>
        </w:rPr>
        <w:t>last / latest</w:t>
      </w:r>
      <w:r w:rsidRPr="00E44A8E">
        <w:t xml:space="preserve"> person to see George alive?</w:t>
      </w:r>
    </w:p>
    <w:p w:rsidR="00E44A8E" w:rsidRPr="00E44A8E" w:rsidRDefault="00E44A8E" w:rsidP="00E44A8E">
      <w:pPr>
        <w:pStyle w:val="Mark"/>
      </w:pPr>
      <w:r w:rsidRPr="00E44A8E">
        <w:t>Mark: ___ / 6</w:t>
      </w:r>
    </w:p>
    <w:p w:rsidR="00E44A8E" w:rsidRDefault="00E44A8E" w:rsidP="001768F0">
      <w:pPr>
        <w:pStyle w:val="Text"/>
      </w:pPr>
      <w:r>
        <w:br w:type="page"/>
      </w:r>
    </w:p>
    <w:p w:rsidR="00E44A8E" w:rsidRPr="00E44A8E" w:rsidRDefault="00E44A8E" w:rsidP="00E44A8E">
      <w:pPr>
        <w:pStyle w:val="Rubric"/>
      </w:pPr>
      <w:r w:rsidRPr="00E44A8E">
        <w:lastRenderedPageBreak/>
        <w:t>Match the adjectives (1</w:t>
      </w:r>
      <w:r>
        <w:t>–</w:t>
      </w:r>
      <w:r w:rsidRPr="00E44A8E">
        <w:t xml:space="preserve">6) to the </w:t>
      </w:r>
      <w:r>
        <w:t xml:space="preserve">definitions </w:t>
      </w:r>
      <w:r w:rsidRPr="00E44A8E">
        <w:t>(A</w:t>
      </w:r>
      <w:r>
        <w:t>–</w:t>
      </w:r>
      <w:r w:rsidRPr="00E44A8E">
        <w:t>F).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1787"/>
        <w:gridCol w:w="425"/>
        <w:gridCol w:w="5332"/>
      </w:tblGrid>
      <w:tr w:rsidR="00E44A8E" w:rsidRPr="00E44A8E" w:rsidTr="00E44A8E">
        <w:tc>
          <w:tcPr>
            <w:tcW w:w="339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1</w:t>
            </w:r>
          </w:p>
        </w:tc>
        <w:tc>
          <w:tcPr>
            <w:tcW w:w="1787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durable</w:t>
            </w:r>
          </w:p>
        </w:tc>
        <w:tc>
          <w:tcPr>
            <w:tcW w:w="425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A</w:t>
            </w:r>
          </w:p>
        </w:tc>
        <w:tc>
          <w:tcPr>
            <w:tcW w:w="5332" w:type="dxa"/>
          </w:tcPr>
          <w:p w:rsidR="00E44A8E" w:rsidRPr="00E44A8E" w:rsidRDefault="00E44A8E" w:rsidP="00E44A8E">
            <w:pPr>
              <w:pStyle w:val="Tabletext"/>
            </w:pPr>
            <w:r>
              <w:t>i</w:t>
            </w:r>
            <w:r w:rsidRPr="00E44A8E">
              <w:t>t lasts a long time and doesn’t break easily</w:t>
            </w:r>
          </w:p>
        </w:tc>
      </w:tr>
      <w:tr w:rsidR="00E44A8E" w:rsidRPr="00E44A8E" w:rsidTr="00E44A8E">
        <w:tc>
          <w:tcPr>
            <w:tcW w:w="339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2</w:t>
            </w:r>
          </w:p>
        </w:tc>
        <w:tc>
          <w:tcPr>
            <w:tcW w:w="1787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out-of-date</w:t>
            </w:r>
          </w:p>
        </w:tc>
        <w:tc>
          <w:tcPr>
            <w:tcW w:w="425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B</w:t>
            </w:r>
          </w:p>
        </w:tc>
        <w:tc>
          <w:tcPr>
            <w:tcW w:w="5332" w:type="dxa"/>
          </w:tcPr>
          <w:p w:rsidR="00E44A8E" w:rsidRPr="00E44A8E" w:rsidRDefault="00E44A8E" w:rsidP="00E44A8E">
            <w:pPr>
              <w:pStyle w:val="Tabletext"/>
            </w:pPr>
            <w:r>
              <w:t>i</w:t>
            </w:r>
            <w:r w:rsidRPr="00E44A8E">
              <w:t>t’s an easy thing to use</w:t>
            </w:r>
          </w:p>
        </w:tc>
      </w:tr>
      <w:tr w:rsidR="00E44A8E" w:rsidRPr="00E44A8E" w:rsidTr="00E44A8E">
        <w:tc>
          <w:tcPr>
            <w:tcW w:w="339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3</w:t>
            </w:r>
          </w:p>
        </w:tc>
        <w:tc>
          <w:tcPr>
            <w:tcW w:w="1787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fragile</w:t>
            </w:r>
          </w:p>
        </w:tc>
        <w:tc>
          <w:tcPr>
            <w:tcW w:w="425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C</w:t>
            </w:r>
          </w:p>
        </w:tc>
        <w:tc>
          <w:tcPr>
            <w:tcW w:w="5332" w:type="dxa"/>
          </w:tcPr>
          <w:p w:rsidR="00E44A8E" w:rsidRPr="00E44A8E" w:rsidRDefault="00E44A8E" w:rsidP="00E44A8E">
            <w:pPr>
              <w:pStyle w:val="Tabletext"/>
            </w:pPr>
            <w:r>
              <w:t>i</w:t>
            </w:r>
            <w:r w:rsidRPr="00E44A8E">
              <w:t>t always works correctly</w:t>
            </w:r>
          </w:p>
        </w:tc>
      </w:tr>
      <w:tr w:rsidR="00E44A8E" w:rsidRPr="00E44A8E" w:rsidTr="00E44A8E">
        <w:tc>
          <w:tcPr>
            <w:tcW w:w="339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4</w:t>
            </w:r>
          </w:p>
        </w:tc>
        <w:tc>
          <w:tcPr>
            <w:tcW w:w="1787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inexpensive</w:t>
            </w:r>
          </w:p>
        </w:tc>
        <w:tc>
          <w:tcPr>
            <w:tcW w:w="425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D</w:t>
            </w:r>
          </w:p>
        </w:tc>
        <w:tc>
          <w:tcPr>
            <w:tcW w:w="5332" w:type="dxa"/>
          </w:tcPr>
          <w:p w:rsidR="00E44A8E" w:rsidRPr="00E44A8E" w:rsidRDefault="00E44A8E" w:rsidP="00E44A8E">
            <w:pPr>
              <w:pStyle w:val="Tabletext"/>
            </w:pPr>
            <w:r>
              <w:t>i</w:t>
            </w:r>
            <w:r w:rsidRPr="00E44A8E">
              <w:t>t’s old and people don’t use it any</w:t>
            </w:r>
            <w:r w:rsidR="00507A99">
              <w:t xml:space="preserve"> </w:t>
            </w:r>
            <w:bookmarkStart w:id="0" w:name="_GoBack"/>
            <w:bookmarkEnd w:id="0"/>
            <w:r w:rsidRPr="00E44A8E">
              <w:t>more</w:t>
            </w:r>
          </w:p>
        </w:tc>
      </w:tr>
      <w:tr w:rsidR="00E44A8E" w:rsidRPr="00E44A8E" w:rsidTr="00E44A8E">
        <w:tc>
          <w:tcPr>
            <w:tcW w:w="339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5</w:t>
            </w:r>
          </w:p>
        </w:tc>
        <w:tc>
          <w:tcPr>
            <w:tcW w:w="1787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convenient</w:t>
            </w:r>
          </w:p>
        </w:tc>
        <w:tc>
          <w:tcPr>
            <w:tcW w:w="425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E</w:t>
            </w:r>
          </w:p>
        </w:tc>
        <w:tc>
          <w:tcPr>
            <w:tcW w:w="5332" w:type="dxa"/>
          </w:tcPr>
          <w:p w:rsidR="00E44A8E" w:rsidRPr="00E44A8E" w:rsidRDefault="00E44A8E" w:rsidP="00E44A8E">
            <w:pPr>
              <w:pStyle w:val="Tabletext"/>
            </w:pPr>
            <w:r>
              <w:t>i</w:t>
            </w:r>
            <w:r w:rsidRPr="00E44A8E">
              <w:t>t breaks easily</w:t>
            </w:r>
          </w:p>
        </w:tc>
      </w:tr>
      <w:tr w:rsidR="00E44A8E" w:rsidRPr="00E44A8E" w:rsidTr="00E44A8E">
        <w:tc>
          <w:tcPr>
            <w:tcW w:w="339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6</w:t>
            </w:r>
          </w:p>
        </w:tc>
        <w:tc>
          <w:tcPr>
            <w:tcW w:w="1787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reliable</w:t>
            </w:r>
          </w:p>
        </w:tc>
        <w:tc>
          <w:tcPr>
            <w:tcW w:w="425" w:type="dxa"/>
          </w:tcPr>
          <w:p w:rsidR="00E44A8E" w:rsidRPr="00E44A8E" w:rsidRDefault="00E44A8E" w:rsidP="00E44A8E">
            <w:pPr>
              <w:pStyle w:val="Tabletext"/>
            </w:pPr>
            <w:r w:rsidRPr="00E44A8E">
              <w:t>F</w:t>
            </w:r>
          </w:p>
        </w:tc>
        <w:tc>
          <w:tcPr>
            <w:tcW w:w="5332" w:type="dxa"/>
          </w:tcPr>
          <w:p w:rsidR="00E44A8E" w:rsidRPr="00E44A8E" w:rsidRDefault="00E44A8E" w:rsidP="00E44A8E">
            <w:pPr>
              <w:pStyle w:val="Tabletext"/>
            </w:pPr>
            <w:r>
              <w:t>i</w:t>
            </w:r>
            <w:r w:rsidRPr="00E44A8E">
              <w:t>t doesn’t cost very much</w:t>
            </w:r>
          </w:p>
        </w:tc>
      </w:tr>
    </w:tbl>
    <w:p w:rsidR="00E44A8E" w:rsidRPr="00E44A8E" w:rsidRDefault="00E44A8E" w:rsidP="00E44A8E">
      <w:pPr>
        <w:pStyle w:val="Mark"/>
      </w:pPr>
      <w:r w:rsidRPr="00E44A8E">
        <w:t>Mark: ___ / 6</w:t>
      </w:r>
    </w:p>
    <w:p w:rsidR="00E44A8E" w:rsidRPr="00E44A8E" w:rsidRDefault="00E44A8E" w:rsidP="00E44A8E">
      <w:pPr>
        <w:pStyle w:val="Rubric"/>
      </w:pPr>
      <w:r w:rsidRPr="00E44A8E">
        <w:t xml:space="preserve">Complete </w:t>
      </w:r>
      <w:r w:rsidR="001768F0">
        <w:t xml:space="preserve">the </w:t>
      </w:r>
      <w:r w:rsidRPr="00E44A8E">
        <w:t>sentence</w:t>
      </w:r>
      <w:r w:rsidR="001768F0">
        <w:t>s with the words below</w:t>
      </w:r>
      <w:r w:rsidRPr="00E44A8E">
        <w:t>. Use each word twice.</w:t>
      </w:r>
    </w:p>
    <w:p w:rsidR="00E44A8E" w:rsidRPr="00E44A8E" w:rsidRDefault="00E44A8E" w:rsidP="00E44A8E">
      <w:pPr>
        <w:pStyle w:val="Wordpool"/>
      </w:pPr>
      <w:r w:rsidRPr="00E44A8E">
        <w:t>disc     book     apple     face</w:t>
      </w:r>
    </w:p>
    <w:p w:rsidR="00E44A8E" w:rsidRPr="00E44A8E" w:rsidRDefault="00E44A8E" w:rsidP="00E44A8E">
      <w:pPr>
        <w:pStyle w:val="Textnumbered"/>
        <w:numPr>
          <w:ilvl w:val="0"/>
          <w:numId w:val="32"/>
        </w:numPr>
      </w:pPr>
      <w:r w:rsidRPr="00E44A8E">
        <w:t xml:space="preserve">She has a pretty </w:t>
      </w:r>
      <w:r w:rsidRPr="00E44A8E">
        <w:rPr>
          <w:iCs/>
        </w:rPr>
        <w:t>____________</w:t>
      </w:r>
      <w:r w:rsidRPr="00E44A8E">
        <w:t xml:space="preserve"> with big eyes and high cheekbones.</w:t>
      </w:r>
    </w:p>
    <w:p w:rsidR="00E44A8E" w:rsidRPr="00E44A8E" w:rsidRDefault="00E44A8E" w:rsidP="00E44A8E">
      <w:pPr>
        <w:pStyle w:val="Textnumbered"/>
        <w:numPr>
          <w:ilvl w:val="0"/>
          <w:numId w:val="32"/>
        </w:numPr>
      </w:pPr>
      <w:r w:rsidRPr="00E44A8E">
        <w:t xml:space="preserve">I bought a new </w:t>
      </w:r>
      <w:r w:rsidRPr="00E44A8E">
        <w:rPr>
          <w:iCs/>
        </w:rPr>
        <w:t>____________</w:t>
      </w:r>
      <w:r w:rsidRPr="00E44A8E">
        <w:t xml:space="preserve"> computer.</w:t>
      </w:r>
    </w:p>
    <w:p w:rsidR="00E44A8E" w:rsidRPr="00E44A8E" w:rsidRDefault="00E44A8E" w:rsidP="00E44A8E">
      <w:pPr>
        <w:pStyle w:val="Textnumbered"/>
        <w:numPr>
          <w:ilvl w:val="0"/>
          <w:numId w:val="32"/>
        </w:numPr>
      </w:pPr>
      <w:r w:rsidRPr="00E44A8E">
        <w:t>Could we _</w:t>
      </w:r>
      <w:r w:rsidRPr="00E44A8E">
        <w:rPr>
          <w:iCs/>
        </w:rPr>
        <w:t>___________</w:t>
      </w:r>
      <w:r w:rsidRPr="00E44A8E">
        <w:t xml:space="preserve"> a restaurant for tonight?</w:t>
      </w:r>
    </w:p>
    <w:p w:rsidR="00E44A8E" w:rsidRPr="00E44A8E" w:rsidRDefault="00E44A8E" w:rsidP="00E44A8E">
      <w:pPr>
        <w:pStyle w:val="Textnumbered"/>
        <w:numPr>
          <w:ilvl w:val="0"/>
          <w:numId w:val="32"/>
        </w:numPr>
      </w:pPr>
      <w:r w:rsidRPr="00E44A8E">
        <w:t xml:space="preserve">Our houses </w:t>
      </w:r>
      <w:r w:rsidRPr="00E44A8E">
        <w:rPr>
          <w:iCs/>
        </w:rPr>
        <w:t>____________</w:t>
      </w:r>
      <w:r w:rsidRPr="00E44A8E">
        <w:t xml:space="preserve"> each other. Silvia lives opposite me.</w:t>
      </w:r>
    </w:p>
    <w:p w:rsidR="00E44A8E" w:rsidRPr="00E44A8E" w:rsidRDefault="00E44A8E" w:rsidP="00E44A8E">
      <w:pPr>
        <w:pStyle w:val="Textnumbered"/>
        <w:numPr>
          <w:ilvl w:val="0"/>
          <w:numId w:val="32"/>
        </w:numPr>
      </w:pPr>
      <w:r w:rsidRPr="00E44A8E">
        <w:t xml:space="preserve">My aunt fell over and slipped a </w:t>
      </w:r>
      <w:r w:rsidRPr="00E44A8E">
        <w:rPr>
          <w:iCs/>
        </w:rPr>
        <w:t xml:space="preserve">____________ </w:t>
      </w:r>
      <w:r w:rsidRPr="00E44A8E">
        <w:t>. It was very painful.</w:t>
      </w:r>
    </w:p>
    <w:p w:rsidR="00E44A8E" w:rsidRPr="00E44A8E" w:rsidRDefault="00E44A8E" w:rsidP="00E44A8E">
      <w:pPr>
        <w:pStyle w:val="Textnumbered"/>
        <w:numPr>
          <w:ilvl w:val="0"/>
          <w:numId w:val="32"/>
        </w:numPr>
      </w:pPr>
      <w:r w:rsidRPr="00E44A8E">
        <w:t xml:space="preserve">Sue picked a big, red </w:t>
      </w:r>
      <w:r w:rsidRPr="00E44A8E">
        <w:rPr>
          <w:iCs/>
        </w:rPr>
        <w:t>____________</w:t>
      </w:r>
      <w:r w:rsidRPr="00E44A8E">
        <w:t xml:space="preserve"> from the tree and ate it.</w:t>
      </w:r>
    </w:p>
    <w:p w:rsidR="00E44A8E" w:rsidRPr="00E44A8E" w:rsidRDefault="00E44A8E" w:rsidP="00E44A8E">
      <w:pPr>
        <w:pStyle w:val="Textnumbered"/>
        <w:numPr>
          <w:ilvl w:val="0"/>
          <w:numId w:val="32"/>
        </w:numPr>
      </w:pPr>
      <w:r w:rsidRPr="00E44A8E">
        <w:t xml:space="preserve">I’ve saved the photos on a </w:t>
      </w:r>
      <w:r w:rsidRPr="00E44A8E">
        <w:rPr>
          <w:iCs/>
        </w:rPr>
        <w:t>____________</w:t>
      </w:r>
      <w:r w:rsidRPr="00E44A8E">
        <w:t xml:space="preserve"> for you. You can upload them on to your PC if you like.</w:t>
      </w:r>
    </w:p>
    <w:p w:rsidR="00E44A8E" w:rsidRPr="00E44A8E" w:rsidRDefault="00E44A8E" w:rsidP="00E44A8E">
      <w:pPr>
        <w:pStyle w:val="Textnumbered"/>
        <w:numPr>
          <w:ilvl w:val="0"/>
          <w:numId w:val="32"/>
        </w:numPr>
      </w:pPr>
      <w:r w:rsidRPr="00E44A8E">
        <w:t xml:space="preserve">I’m reading a really good </w:t>
      </w:r>
      <w:r w:rsidRPr="00E44A8E">
        <w:rPr>
          <w:iCs/>
        </w:rPr>
        <w:t>____________</w:t>
      </w:r>
      <w:r w:rsidRPr="00E44A8E">
        <w:t xml:space="preserve"> about Africa at the moment.</w:t>
      </w:r>
    </w:p>
    <w:p w:rsidR="00E44A8E" w:rsidRPr="00E44A8E" w:rsidRDefault="00E44A8E" w:rsidP="00E44A8E">
      <w:pPr>
        <w:pStyle w:val="Mark"/>
      </w:pPr>
      <w:r w:rsidRPr="00E44A8E">
        <w:t>Mark: ___ / 8</w:t>
      </w:r>
    </w:p>
    <w:p w:rsidR="00E44A8E" w:rsidRPr="00E44A8E" w:rsidRDefault="00E44A8E" w:rsidP="00E44A8E">
      <w:pPr>
        <w:pStyle w:val="Bhead"/>
      </w:pPr>
      <w:r w:rsidRPr="00E44A8E">
        <w:br w:type="page"/>
      </w:r>
      <w:r w:rsidRPr="00E44A8E">
        <w:lastRenderedPageBreak/>
        <w:t>Grammar</w:t>
      </w:r>
    </w:p>
    <w:p w:rsidR="00E44A8E" w:rsidRPr="00E44A8E" w:rsidRDefault="00E44A8E" w:rsidP="00E44A8E">
      <w:pPr>
        <w:pStyle w:val="Rubric"/>
      </w:pPr>
      <w:r w:rsidRPr="00E44A8E">
        <w:t xml:space="preserve">Complete the sentences with </w:t>
      </w:r>
      <w:r w:rsidRPr="00E44A8E">
        <w:rPr>
          <w:i/>
        </w:rPr>
        <w:t xml:space="preserve">who, which, when, whose </w:t>
      </w:r>
      <w:r w:rsidRPr="00E44A8E">
        <w:t>or</w:t>
      </w:r>
      <w:r w:rsidRPr="00E44A8E">
        <w:rPr>
          <w:i/>
        </w:rPr>
        <w:t xml:space="preserve"> where</w:t>
      </w:r>
      <w:r w:rsidRPr="00E44A8E">
        <w:t>.</w:t>
      </w:r>
    </w:p>
    <w:p w:rsidR="00E44A8E" w:rsidRPr="00E44A8E" w:rsidRDefault="00E44A8E" w:rsidP="00E44A8E">
      <w:pPr>
        <w:pStyle w:val="Textnumbered"/>
        <w:numPr>
          <w:ilvl w:val="0"/>
          <w:numId w:val="33"/>
        </w:numPr>
      </w:pPr>
      <w:r w:rsidRPr="00E44A8E">
        <w:t xml:space="preserve">At the party, I met some boys </w:t>
      </w:r>
      <w:r w:rsidRPr="00E44A8E">
        <w:rPr>
          <w:iCs/>
        </w:rPr>
        <w:t>____________</w:t>
      </w:r>
      <w:r w:rsidRPr="00E44A8E">
        <w:t xml:space="preserve"> used to go to my school.</w:t>
      </w:r>
    </w:p>
    <w:p w:rsidR="00E44A8E" w:rsidRPr="00E44A8E" w:rsidRDefault="00E44A8E" w:rsidP="00E44A8E">
      <w:pPr>
        <w:pStyle w:val="Textnumbered"/>
        <w:numPr>
          <w:ilvl w:val="0"/>
          <w:numId w:val="33"/>
        </w:numPr>
      </w:pPr>
      <w:r w:rsidRPr="00E44A8E">
        <w:t xml:space="preserve">Claire and I talk about things </w:t>
      </w:r>
      <w:r w:rsidRPr="00E44A8E">
        <w:rPr>
          <w:iCs/>
        </w:rPr>
        <w:t>____________</w:t>
      </w:r>
      <w:r w:rsidRPr="00E44A8E">
        <w:t xml:space="preserve"> we’re both interested in.</w:t>
      </w:r>
    </w:p>
    <w:p w:rsidR="00E44A8E" w:rsidRPr="00E44A8E" w:rsidRDefault="00E44A8E" w:rsidP="00E44A8E">
      <w:pPr>
        <w:pStyle w:val="Textnumbered"/>
        <w:numPr>
          <w:ilvl w:val="0"/>
          <w:numId w:val="33"/>
        </w:numPr>
      </w:pPr>
      <w:r w:rsidRPr="00E44A8E">
        <w:t xml:space="preserve">That’s the café </w:t>
      </w:r>
      <w:r w:rsidRPr="00E44A8E">
        <w:rPr>
          <w:iCs/>
        </w:rPr>
        <w:t>____________</w:t>
      </w:r>
      <w:r w:rsidRPr="00E44A8E">
        <w:t xml:space="preserve"> I first met Jason.</w:t>
      </w:r>
    </w:p>
    <w:p w:rsidR="00E44A8E" w:rsidRPr="00E44A8E" w:rsidRDefault="00E44A8E" w:rsidP="00E44A8E">
      <w:pPr>
        <w:pStyle w:val="Textnumbered"/>
        <w:numPr>
          <w:ilvl w:val="0"/>
          <w:numId w:val="33"/>
        </w:numPr>
      </w:pPr>
      <w:r w:rsidRPr="00E44A8E">
        <w:t xml:space="preserve">I have a classmate </w:t>
      </w:r>
      <w:r w:rsidRPr="00E44A8E">
        <w:rPr>
          <w:iCs/>
        </w:rPr>
        <w:t>____________</w:t>
      </w:r>
      <w:r w:rsidRPr="00E44A8E">
        <w:t xml:space="preserve"> older sister is a teacher at our school!</w:t>
      </w:r>
    </w:p>
    <w:p w:rsidR="00E44A8E" w:rsidRPr="00E44A8E" w:rsidRDefault="00E44A8E" w:rsidP="00E44A8E">
      <w:pPr>
        <w:pStyle w:val="Textnumbered"/>
        <w:numPr>
          <w:ilvl w:val="0"/>
          <w:numId w:val="33"/>
        </w:numPr>
      </w:pPr>
      <w:r w:rsidRPr="00E44A8E">
        <w:t xml:space="preserve">Break is a time </w:t>
      </w:r>
      <w:r w:rsidRPr="00E44A8E">
        <w:rPr>
          <w:iCs/>
        </w:rPr>
        <w:t>____________</w:t>
      </w:r>
      <w:r w:rsidRPr="00E44A8E">
        <w:t xml:space="preserve"> my friends and I catch up with all the gossip.</w:t>
      </w:r>
    </w:p>
    <w:p w:rsidR="00E44A8E" w:rsidRPr="00E44A8E" w:rsidRDefault="00E44A8E" w:rsidP="00E44A8E">
      <w:pPr>
        <w:pStyle w:val="Textnumbered"/>
        <w:numPr>
          <w:ilvl w:val="0"/>
          <w:numId w:val="33"/>
        </w:numPr>
      </w:pPr>
      <w:r w:rsidRPr="00E44A8E">
        <w:t xml:space="preserve">Friends </w:t>
      </w:r>
      <w:r w:rsidRPr="00E44A8E">
        <w:rPr>
          <w:iCs/>
        </w:rPr>
        <w:t>____________</w:t>
      </w:r>
      <w:r w:rsidRPr="00E44A8E">
        <w:t xml:space="preserve"> always listen to you are hard to find.</w:t>
      </w:r>
    </w:p>
    <w:p w:rsidR="00E44A8E" w:rsidRPr="00E44A8E" w:rsidRDefault="00E44A8E" w:rsidP="00E44A8E">
      <w:pPr>
        <w:pStyle w:val="Textnumbered"/>
        <w:numPr>
          <w:ilvl w:val="0"/>
          <w:numId w:val="33"/>
        </w:numPr>
      </w:pPr>
      <w:r w:rsidRPr="00E44A8E">
        <w:t xml:space="preserve">We’ve found a place </w:t>
      </w:r>
      <w:r w:rsidRPr="00E44A8E">
        <w:rPr>
          <w:iCs/>
        </w:rPr>
        <w:t>____________</w:t>
      </w:r>
      <w:r w:rsidRPr="00E44A8E">
        <w:t xml:space="preserve"> we’d like to hold my birthday party.</w:t>
      </w:r>
    </w:p>
    <w:p w:rsidR="00E44A8E" w:rsidRPr="00E44A8E" w:rsidRDefault="00E44A8E" w:rsidP="00E44A8E">
      <w:pPr>
        <w:pStyle w:val="Textnumbered"/>
        <w:numPr>
          <w:ilvl w:val="0"/>
          <w:numId w:val="33"/>
        </w:numPr>
      </w:pPr>
      <w:r w:rsidRPr="00E44A8E">
        <w:t xml:space="preserve">Emily is someone </w:t>
      </w:r>
      <w:r w:rsidRPr="00E44A8E">
        <w:rPr>
          <w:iCs/>
        </w:rPr>
        <w:t>____________</w:t>
      </w:r>
      <w:r w:rsidRPr="00E44A8E">
        <w:t xml:space="preserve"> gets upset</w:t>
      </w:r>
      <w:r w:rsidR="00E20B4C">
        <w:t xml:space="preserve"> very easily</w:t>
      </w:r>
      <w:r w:rsidRPr="00E44A8E">
        <w:t>.</w:t>
      </w:r>
    </w:p>
    <w:p w:rsidR="00E44A8E" w:rsidRPr="00E44A8E" w:rsidRDefault="00E44A8E" w:rsidP="00E44A8E">
      <w:pPr>
        <w:pStyle w:val="Mark"/>
      </w:pPr>
      <w:r w:rsidRPr="00E44A8E">
        <w:t>Mark: ___ / 8</w:t>
      </w:r>
    </w:p>
    <w:p w:rsidR="00E44A8E" w:rsidRPr="00E44A8E" w:rsidRDefault="00E44A8E" w:rsidP="00E44A8E">
      <w:pPr>
        <w:pStyle w:val="Rubric"/>
      </w:pPr>
      <w:r w:rsidRPr="00E44A8E">
        <w:t>Combine the key information in the sentences using a defining relative clause.</w:t>
      </w:r>
    </w:p>
    <w:p w:rsidR="00E44A8E" w:rsidRPr="00E44A8E" w:rsidRDefault="00E44A8E" w:rsidP="00E44A8E">
      <w:pPr>
        <w:pStyle w:val="Textnumbered"/>
        <w:numPr>
          <w:ilvl w:val="0"/>
          <w:numId w:val="34"/>
        </w:numPr>
      </w:pPr>
      <w:r w:rsidRPr="00E44A8E">
        <w:t>Andrew is a friend. He always gives me good advice.</w:t>
      </w:r>
      <w:r>
        <w:br/>
      </w:r>
      <w:r w:rsidRPr="00E44A8E">
        <w:t>________________________________________________________________________</w:t>
      </w:r>
    </w:p>
    <w:p w:rsidR="00E44A8E" w:rsidRPr="00E44A8E" w:rsidRDefault="00E44A8E" w:rsidP="00E44A8E">
      <w:pPr>
        <w:pStyle w:val="Textnumbered"/>
      </w:pPr>
      <w:r w:rsidRPr="00E44A8E">
        <w:t>We went for a walk in the forest. We used to hang out there when we were younger.</w:t>
      </w:r>
      <w:r>
        <w:br/>
      </w:r>
      <w:r w:rsidRPr="00E44A8E">
        <w:t>________________________________________________________________________</w:t>
      </w:r>
    </w:p>
    <w:p w:rsidR="00E44A8E" w:rsidRPr="00E44A8E" w:rsidRDefault="00E44A8E" w:rsidP="00E44A8E">
      <w:pPr>
        <w:pStyle w:val="Textnumbered"/>
      </w:pPr>
      <w:r w:rsidRPr="00E44A8E">
        <w:t>March is a time of year. The weather starts to get better then.</w:t>
      </w:r>
      <w:r>
        <w:br/>
      </w:r>
      <w:r w:rsidRPr="00E44A8E">
        <w:t>________________________________________________________________________</w:t>
      </w:r>
    </w:p>
    <w:p w:rsidR="00E44A8E" w:rsidRPr="00E44A8E" w:rsidRDefault="00E44A8E" w:rsidP="00E44A8E">
      <w:pPr>
        <w:pStyle w:val="Textnumbered"/>
      </w:pPr>
      <w:r w:rsidRPr="00E44A8E">
        <w:t>Football is a sport. I often watch it on TV.</w:t>
      </w:r>
      <w:r>
        <w:br/>
      </w:r>
      <w:r w:rsidRPr="00E44A8E">
        <w:t>________________________________________________________________________</w:t>
      </w:r>
    </w:p>
    <w:p w:rsidR="00E44A8E" w:rsidRPr="00E44A8E" w:rsidRDefault="00E44A8E" w:rsidP="00E44A8E">
      <w:pPr>
        <w:pStyle w:val="Textnumbered"/>
      </w:pPr>
      <w:r w:rsidRPr="00E44A8E">
        <w:t>Graham belongs to a tennis club. It has tournaments twice a year.</w:t>
      </w:r>
      <w:r>
        <w:br/>
      </w:r>
      <w:r w:rsidRPr="00E44A8E">
        <w:t>________________________________________________________________________</w:t>
      </w:r>
    </w:p>
    <w:p w:rsidR="00E44A8E" w:rsidRPr="00E44A8E" w:rsidRDefault="00E44A8E" w:rsidP="00E44A8E">
      <w:pPr>
        <w:pStyle w:val="Mark"/>
      </w:pPr>
      <w:r w:rsidRPr="00E44A8E">
        <w:t>Mark: ___ / 10</w:t>
      </w:r>
    </w:p>
    <w:p w:rsidR="00E44A8E" w:rsidRPr="00E44A8E" w:rsidRDefault="00E44A8E" w:rsidP="00E44A8E">
      <w:pPr>
        <w:pStyle w:val="Rubric"/>
      </w:pPr>
      <w:r w:rsidRPr="00E44A8E">
        <w:t>Combine sentences 1</w:t>
      </w:r>
      <w:r>
        <w:t>–</w:t>
      </w:r>
      <w:r w:rsidRPr="00E44A8E">
        <w:t>3 and the sentences below. Use a non-defining relative clause.</w:t>
      </w:r>
    </w:p>
    <w:p w:rsidR="00E44A8E" w:rsidRPr="00E44A8E" w:rsidRDefault="00E44A8E" w:rsidP="00A154E0">
      <w:pPr>
        <w:pStyle w:val="Wordpool"/>
      </w:pPr>
      <w:r w:rsidRPr="00E44A8E">
        <w:t>She is a really good tennis player.</w:t>
      </w:r>
      <w:r>
        <w:t xml:space="preserve">        </w:t>
      </w:r>
      <w:r w:rsidRPr="00E44A8E">
        <w:t>She loves travelling.</w:t>
      </w:r>
      <w:r>
        <w:t xml:space="preserve">        </w:t>
      </w:r>
      <w:r w:rsidRPr="00E44A8E">
        <w:t>She is a really good cook.</w:t>
      </w:r>
    </w:p>
    <w:p w:rsidR="00E44A8E" w:rsidRPr="00E44A8E" w:rsidRDefault="00E44A8E" w:rsidP="00E44A8E">
      <w:pPr>
        <w:pStyle w:val="Textnumbered"/>
        <w:numPr>
          <w:ilvl w:val="0"/>
          <w:numId w:val="35"/>
        </w:numPr>
      </w:pPr>
      <w:r w:rsidRPr="00E44A8E">
        <w:t>My sister Anna is competing in a tournament at the weekend.</w:t>
      </w:r>
      <w:r>
        <w:br/>
      </w:r>
      <w:r w:rsidRPr="00E44A8E">
        <w:t>________________________________________________________________________</w:t>
      </w:r>
    </w:p>
    <w:p w:rsidR="00E44A8E" w:rsidRPr="00E44A8E" w:rsidRDefault="00E44A8E" w:rsidP="00E44A8E">
      <w:pPr>
        <w:pStyle w:val="Textnumbered"/>
      </w:pPr>
      <w:r w:rsidRPr="00E44A8E">
        <w:t>My best friend Olga has just started a trip around Thailand.</w:t>
      </w:r>
      <w:r>
        <w:br/>
      </w:r>
      <w:r w:rsidRPr="00E44A8E">
        <w:t>________________________________________________________________________</w:t>
      </w:r>
    </w:p>
    <w:p w:rsidR="00E44A8E" w:rsidRPr="00E44A8E" w:rsidRDefault="00E44A8E" w:rsidP="00E44A8E">
      <w:pPr>
        <w:pStyle w:val="Textnumbered"/>
      </w:pPr>
      <w:r w:rsidRPr="00E44A8E">
        <w:t>One of the teachers at my school has left to open a restaurant.</w:t>
      </w:r>
      <w:r>
        <w:br/>
      </w:r>
      <w:r w:rsidRPr="00E44A8E">
        <w:t>________________________________________________________________________</w:t>
      </w:r>
    </w:p>
    <w:p w:rsidR="00E44A8E" w:rsidRPr="00E44A8E" w:rsidRDefault="00E44A8E" w:rsidP="00E44A8E">
      <w:pPr>
        <w:pStyle w:val="Mark"/>
      </w:pPr>
      <w:r w:rsidRPr="00E44A8E">
        <w:t>Mark: ___ / 6</w:t>
      </w:r>
    </w:p>
    <w:p w:rsidR="00E44A8E" w:rsidRPr="00E44A8E" w:rsidRDefault="00E44A8E" w:rsidP="00E44A8E">
      <w:pPr>
        <w:pStyle w:val="Mark"/>
      </w:pPr>
      <w:r w:rsidRPr="00E44A8E">
        <w:t>TOTAL MARKS: ___ / 60</w:t>
      </w:r>
    </w:p>
    <w:sectPr w:rsidR="00E44A8E" w:rsidRPr="00E44A8E" w:rsidSect="00AB4BE7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A8E" w:rsidRDefault="00E44A8E">
      <w:r>
        <w:separator/>
      </w:r>
    </w:p>
    <w:p w:rsidR="00E44A8E" w:rsidRDefault="00E44A8E"/>
  </w:endnote>
  <w:endnote w:type="continuationSeparator" w:id="0">
    <w:p w:rsidR="00E44A8E" w:rsidRDefault="00E44A8E">
      <w:r>
        <w:continuationSeparator/>
      </w:r>
    </w:p>
    <w:p w:rsidR="00E44A8E" w:rsidRDefault="00E44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B4BE7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507A99">
          <w:rPr>
            <w:rFonts w:ascii="Arial" w:hAnsi="Arial" w:cs="Arial"/>
            <w:noProof/>
          </w:rPr>
          <w:t>2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AB4BE7" w:rsidRDefault="00AB4BE7" w:rsidP="001840A0">
        <w:pPr>
          <w:pStyle w:val="Footer"/>
          <w:jc w:val="center"/>
          <w:rPr>
            <w:rFonts w:ascii="Arial" w:hAnsi="Arial" w:cs="Arial"/>
            <w:noProof/>
          </w:rPr>
        </w:pPr>
        <w:r>
          <w:rPr>
            <w:noProof/>
          </w:rPr>
          <w:drawing>
            <wp:inline distT="0" distB="0" distL="0" distR="0" wp14:anchorId="7A0F94ED" wp14:editId="42D1405C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:rsidR="00071313" w:rsidRPr="001840A0" w:rsidRDefault="00AB4BE7" w:rsidP="001840A0">
        <w:pPr>
          <w:pStyle w:val="Footer"/>
          <w:jc w:val="center"/>
          <w:rPr>
            <w:rFonts w:ascii="Arial" w:hAnsi="Arial" w:cs="Arial"/>
          </w:rPr>
        </w:pPr>
        <w:r w:rsidRPr="00AB4BE7">
          <w:rPr>
            <w:rFonts w:ascii="Arial" w:hAnsi="Arial" w:cs="Arial"/>
          </w:rPr>
          <w:object w:dxaOrig="10063" w:dyaOrig="143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03.25pt;height:719.25pt" o:ole="">
              <v:imagedata r:id="rId2" o:title=""/>
            </v:shape>
            <o:OLEObject Type="Embed" ProgID="Word.Document.12" ShapeID="_x0000_i1025" DrawAspect="Content" ObjectID="_1431325452" r:id="rId3">
              <o:FieldCodes>\s</o:FieldCodes>
            </o:OLEObject>
          </w:object>
        </w:r>
        <w:r w:rsidRPr="00AB4BE7">
          <w:rPr>
            <w:rFonts w:ascii="Arial" w:hAnsi="Arial" w:cs="Arial"/>
          </w:rPr>
          <w:object w:dxaOrig="10063" w:dyaOrig="11762">
            <v:shape id="_x0000_i1026" type="#_x0000_t75" style="width:503.25pt;height:587.25pt" o:ole="">
              <v:imagedata r:id="rId4" o:title=""/>
            </v:shape>
            <o:OLEObject Type="Embed" ProgID="Word.Document.12" ShapeID="_x0000_i1026" DrawAspect="Content" ObjectID="_1431325453" r:id="rId5">
              <o:FieldCodes>\s</o:FieldCodes>
            </o:OLEObject>
          </w:object>
        </w:r>
        <w:r w:rsidRPr="00AB4BE7">
          <w:rPr>
            <w:rFonts w:ascii="Arial" w:hAnsi="Arial" w:cs="Arial"/>
          </w:rPr>
          <w:object w:dxaOrig="10063" w:dyaOrig="12900">
            <v:shape id="_x0000_i1027" type="#_x0000_t75" style="width:503.25pt;height:645pt" o:ole="">
              <v:imagedata r:id="rId6" o:title=""/>
            </v:shape>
            <o:OLEObject Type="Embed" ProgID="Word.Document.12" ShapeID="_x0000_i1027" DrawAspect="Content" ObjectID="_1431325454" r:id="rId7">
              <o:FieldCodes>\s</o:FieldCodes>
            </o:OLEObject>
          </w:object>
        </w:r>
        <w:r w:rsidRPr="00AB4BE7">
          <w:rPr>
            <w:rFonts w:ascii="Arial" w:hAnsi="Arial" w:cs="Arial"/>
          </w:rPr>
          <w:object w:dxaOrig="10063" w:dyaOrig="13619">
            <v:shape id="_x0000_i1028" type="#_x0000_t75" style="width:503.25pt;height:681.75pt" o:ole="">
              <v:imagedata r:id="rId8" o:title=""/>
            </v:shape>
            <o:OLEObject Type="Embed" ProgID="Word.Document.12" ShapeID="_x0000_i1028" DrawAspect="Content" ObjectID="_1431325455" r:id="rId9">
              <o:FieldCodes>\s</o:FieldCodes>
            </o:OLEObject>
          </w:object>
        </w:r>
        <w:r w:rsidRPr="00AB4BE7">
          <w:rPr>
            <w:rFonts w:ascii="Arial" w:hAnsi="Arial" w:cs="Arial"/>
          </w:rPr>
          <w:object w:dxaOrig="10063" w:dyaOrig="13240">
            <v:shape id="_x0000_i1029" type="#_x0000_t75" style="width:503.25pt;height:662.25pt" o:ole="">
              <v:imagedata r:id="rId10" o:title=""/>
            </v:shape>
            <o:OLEObject Type="Embed" ProgID="Word.Document.12" ShapeID="_x0000_i1029" DrawAspect="Content" ObjectID="_1431325456" r:id="rId11">
              <o:FieldCodes>\s</o:FieldCodes>
            </o:OLEObject>
          </w:object>
        </w:r>
        <w:r w:rsidRPr="00AB4BE7">
          <w:rPr>
            <w:rFonts w:ascii="Arial" w:hAnsi="Arial" w:cs="Arial"/>
          </w:rPr>
          <w:object w:dxaOrig="10063" w:dyaOrig="14046">
            <v:shape id="_x0000_i1030" type="#_x0000_t75" style="width:503.25pt;height:702.75pt" o:ole="">
              <v:imagedata r:id="rId12" o:title=""/>
            </v:shape>
            <o:OLEObject Type="Embed" ProgID="Word.Document.12" ShapeID="_x0000_i1030" DrawAspect="Content" ObjectID="_1431325457" r:id="rId13">
              <o:FieldCodes>\s</o:FieldCodes>
            </o:OLEObject>
          </w:object>
        </w:r>
        <w:r w:rsidRPr="00AB4BE7">
          <w:rPr>
            <w:rFonts w:ascii="Arial" w:hAnsi="Arial" w:cs="Arial"/>
          </w:rPr>
          <w:object w:dxaOrig="10063" w:dyaOrig="14425">
            <v:shape id="_x0000_i1031" type="#_x0000_t75" style="width:503.25pt;height:721.5pt" o:ole="">
              <v:imagedata r:id="rId14" o:title=""/>
            </v:shape>
            <o:OLEObject Type="Embed" ProgID="Word.Document.12" ShapeID="_x0000_i1031" DrawAspect="Content" ObjectID="_1431325458" r:id="rId15">
              <o:FieldCodes>\s</o:FieldCodes>
            </o:OLEObject>
          </w:object>
        </w:r>
        <w:r w:rsidRPr="00AB4BE7">
          <w:rPr>
            <w:rFonts w:ascii="Arial" w:hAnsi="Arial" w:cs="Arial"/>
          </w:rPr>
          <w:object w:dxaOrig="10063" w:dyaOrig="10985">
            <v:shape id="_x0000_i1032" type="#_x0000_t75" style="width:503.25pt;height:549pt" o:ole="">
              <v:imagedata r:id="rId16" o:title=""/>
            </v:shape>
            <o:OLEObject Type="Embed" ProgID="Word.Document.12" ShapeID="_x0000_i1032" DrawAspect="Content" ObjectID="_1431325459" r:id="rId17">
              <o:FieldCodes>\s</o:FieldCodes>
            </o:OLEObject>
          </w:obje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A8E" w:rsidRDefault="00E44A8E">
      <w:r>
        <w:separator/>
      </w:r>
    </w:p>
    <w:p w:rsidR="00E44A8E" w:rsidRDefault="00E44A8E"/>
  </w:footnote>
  <w:footnote w:type="continuationSeparator" w:id="0">
    <w:p w:rsidR="00E44A8E" w:rsidRDefault="00E44A8E">
      <w:r>
        <w:continuationSeparator/>
      </w:r>
    </w:p>
    <w:p w:rsidR="00E44A8E" w:rsidRDefault="00E44A8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3D983A7E"/>
    <w:multiLevelType w:val="hybridMultilevel"/>
    <w:tmpl w:val="79D43B7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6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2D2DD2"/>
    <w:multiLevelType w:val="multilevel"/>
    <w:tmpl w:val="7EBEBA38"/>
    <w:numStyleLink w:val="Style1"/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6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A8E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768F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0F5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3BBB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07A99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291C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4E0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B4BE7"/>
    <w:rsid w:val="00AC2A59"/>
    <w:rsid w:val="00AC7EC3"/>
    <w:rsid w:val="00AD5E8F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C65EB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0B04"/>
    <w:rsid w:val="00DC44F6"/>
    <w:rsid w:val="00DC6F73"/>
    <w:rsid w:val="00DF70D5"/>
    <w:rsid w:val="00E20B4C"/>
    <w:rsid w:val="00E31487"/>
    <w:rsid w:val="00E41307"/>
    <w:rsid w:val="00E41F21"/>
    <w:rsid w:val="00E44A8E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AB4B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B4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AB4B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B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package" Target="embeddings/Microsoft_Word_Document6.docx"/><Relationship Id="rId3" Type="http://schemas.openxmlformats.org/officeDocument/2006/relationships/package" Target="embeddings/Microsoft_Word_Document1.docx"/><Relationship Id="rId7" Type="http://schemas.openxmlformats.org/officeDocument/2006/relationships/package" Target="embeddings/Microsoft_Word_Document3.docx"/><Relationship Id="rId12" Type="http://schemas.openxmlformats.org/officeDocument/2006/relationships/image" Target="media/image7.emf"/><Relationship Id="rId17" Type="http://schemas.openxmlformats.org/officeDocument/2006/relationships/package" Target="embeddings/Microsoft_Word_Document8.docx"/><Relationship Id="rId2" Type="http://schemas.openxmlformats.org/officeDocument/2006/relationships/image" Target="media/image2.emf"/><Relationship Id="rId16" Type="http://schemas.openxmlformats.org/officeDocument/2006/relationships/image" Target="media/image9.emf"/><Relationship Id="rId1" Type="http://schemas.openxmlformats.org/officeDocument/2006/relationships/image" Target="media/image1.jpeg"/><Relationship Id="rId6" Type="http://schemas.openxmlformats.org/officeDocument/2006/relationships/image" Target="media/image4.emf"/><Relationship Id="rId11" Type="http://schemas.openxmlformats.org/officeDocument/2006/relationships/package" Target="embeddings/Microsoft_Word_Document5.docx"/><Relationship Id="rId5" Type="http://schemas.openxmlformats.org/officeDocument/2006/relationships/package" Target="embeddings/Microsoft_Word_Document2.docx"/><Relationship Id="rId15" Type="http://schemas.openxmlformats.org/officeDocument/2006/relationships/package" Target="embeddings/Microsoft_Word_Document7.docx"/><Relationship Id="rId10" Type="http://schemas.openxmlformats.org/officeDocument/2006/relationships/image" Target="media/image6.emf"/><Relationship Id="rId4" Type="http://schemas.openxmlformats.org/officeDocument/2006/relationships/image" Target="media/image3.emf"/><Relationship Id="rId9" Type="http://schemas.openxmlformats.org/officeDocument/2006/relationships/package" Target="embeddings/Microsoft_Word_Document4.docx"/><Relationship Id="rId14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31D52-F75E-4561-B9CA-4BC71CE6E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1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3</cp:revision>
  <cp:lastPrinted>2012-06-01T14:55:00Z</cp:lastPrinted>
  <dcterms:created xsi:type="dcterms:W3CDTF">2013-05-13T13:16:00Z</dcterms:created>
  <dcterms:modified xsi:type="dcterms:W3CDTF">2013-05-29T08:37:00Z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