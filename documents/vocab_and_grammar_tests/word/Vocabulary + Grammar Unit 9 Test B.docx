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73" w:rsidRDefault="009F4B73" w:rsidP="009F4B73">
      <w:pPr>
        <w:pStyle w:val="AHead"/>
      </w:pPr>
      <w:bookmarkStart w:id="0" w:name="_GoBack"/>
      <w:bookmarkEnd w:id="0"/>
      <w:r>
        <w:t>Vocabulary and Grammar Test Unit 9 Test B</w:t>
      </w:r>
    </w:p>
    <w:p w:rsidR="009F4B73" w:rsidRPr="009F4B73" w:rsidRDefault="009F4B73" w:rsidP="009F4B73">
      <w:pPr>
        <w:pStyle w:val="Nameline"/>
      </w:pPr>
      <w:r w:rsidRPr="009F4B73">
        <w:t>Name: ___________________________________________</w:t>
      </w:r>
    </w:p>
    <w:p w:rsidR="009F4B73" w:rsidRPr="009F4B73" w:rsidRDefault="009F4B73" w:rsidP="009F4B73">
      <w:pPr>
        <w:pStyle w:val="Bhead"/>
      </w:pPr>
      <w:r w:rsidRPr="009F4B73">
        <w:t>Vocabulary</w:t>
      </w:r>
    </w:p>
    <w:p w:rsidR="009F4B73" w:rsidRPr="009F4B73" w:rsidRDefault="009F4B73" w:rsidP="009F4B73">
      <w:pPr>
        <w:pStyle w:val="Rubric"/>
        <w:rPr>
          <w:bCs/>
        </w:rPr>
      </w:pPr>
      <w:r w:rsidRPr="009F4B73">
        <w:t>Complete the sentences with the phrasal verbs below.</w:t>
      </w:r>
    </w:p>
    <w:p w:rsidR="009F4B73" w:rsidRPr="009F4B73" w:rsidRDefault="009F4B73" w:rsidP="009F4B73">
      <w:pPr>
        <w:pStyle w:val="Wordpool"/>
      </w:pPr>
      <w:proofErr w:type="gramStart"/>
      <w:r w:rsidRPr="009F4B73">
        <w:t>open</w:t>
      </w:r>
      <w:proofErr w:type="gramEnd"/>
      <w:r w:rsidRPr="009F4B73">
        <w:t xml:space="preserve"> up     pick on     catch up     run into     hit it off     make up     get over     stick up for    </w:t>
      </w:r>
    </w:p>
    <w:p w:rsidR="009F4B73" w:rsidRPr="009F4B73" w:rsidRDefault="009F4B73" w:rsidP="009F4B73">
      <w:pPr>
        <w:pStyle w:val="Textnumbered"/>
      </w:pPr>
      <w:r w:rsidRPr="009F4B73">
        <w:t>My boyfriend broke up with me a month ago. I am trying really hard to ____________ him.</w:t>
      </w:r>
    </w:p>
    <w:p w:rsidR="009F4B73" w:rsidRPr="009F4B73" w:rsidRDefault="009F4B73" w:rsidP="009F4B73">
      <w:pPr>
        <w:pStyle w:val="Textnumbered"/>
      </w:pPr>
      <w:r w:rsidRPr="009F4B73">
        <w:t>Sally and Lucy, my two best friends, had a big row. I really hope they ____________ soon.</w:t>
      </w:r>
    </w:p>
    <w:p w:rsidR="009F4B73" w:rsidRPr="009F4B73" w:rsidRDefault="009F4B73" w:rsidP="009F4B73">
      <w:pPr>
        <w:pStyle w:val="Textnumbered"/>
      </w:pPr>
      <w:r w:rsidRPr="009F4B73">
        <w:t>A new girl started at school today. We had lunch together and really ___________</w:t>
      </w:r>
      <w:proofErr w:type="gramStart"/>
      <w:r w:rsidRPr="009F4B73">
        <w:t>_ .</w:t>
      </w:r>
      <w:proofErr w:type="gramEnd"/>
    </w:p>
    <w:p w:rsidR="009F4B73" w:rsidRPr="009F4B73" w:rsidRDefault="009F4B73" w:rsidP="009F4B73">
      <w:pPr>
        <w:pStyle w:val="Textnumbered"/>
      </w:pPr>
      <w:r w:rsidRPr="009F4B73">
        <w:t>I’ve been travelling around Australia for a year. It has been a great experience</w:t>
      </w:r>
      <w:r w:rsidR="00D53B20">
        <w:t>,</w:t>
      </w:r>
      <w:r w:rsidRPr="009F4B73">
        <w:t xml:space="preserve"> but it will be nice to go home and ____________ with friends and family.</w:t>
      </w:r>
    </w:p>
    <w:p w:rsidR="009F4B73" w:rsidRPr="009F4B73" w:rsidRDefault="009F4B73" w:rsidP="009F4B73">
      <w:pPr>
        <w:pStyle w:val="Textnumbered"/>
      </w:pPr>
      <w:r w:rsidRPr="009F4B73">
        <w:t>My olde</w:t>
      </w:r>
      <w:r w:rsidR="00D53B20">
        <w:t xml:space="preserve">r brother used to ____________ </w:t>
      </w:r>
      <w:r w:rsidRPr="009F4B73">
        <w:t xml:space="preserve">me when we were little. Our mum was always telling him off. </w:t>
      </w:r>
    </w:p>
    <w:p w:rsidR="009F4B73" w:rsidRPr="009F4B73" w:rsidRDefault="009F4B73" w:rsidP="009F4B73">
      <w:pPr>
        <w:pStyle w:val="Textnumbered"/>
      </w:pPr>
      <w:r w:rsidRPr="009F4B73">
        <w:t>I am worried about my friend. She is very sad</w:t>
      </w:r>
      <w:r w:rsidR="00D53B20">
        <w:t>,</w:t>
      </w:r>
      <w:r w:rsidRPr="009F4B73">
        <w:t xml:space="preserve"> but she won’t ____________ and talk to me about her problems.</w:t>
      </w:r>
    </w:p>
    <w:p w:rsidR="009F4B73" w:rsidRPr="009F4B73" w:rsidRDefault="009F4B73" w:rsidP="009F4B73">
      <w:pPr>
        <w:pStyle w:val="Textnumbered"/>
      </w:pPr>
      <w:r w:rsidRPr="009F4B73">
        <w:t xml:space="preserve">My teacher said that he hoped he wouldn’t ____________ any of us over the holidays. He said he had seen enough of us this term! </w:t>
      </w:r>
    </w:p>
    <w:p w:rsidR="009F4B73" w:rsidRPr="009F4B73" w:rsidRDefault="009F4B73" w:rsidP="009F4B73">
      <w:pPr>
        <w:pStyle w:val="Textnumbered"/>
      </w:pPr>
      <w:r w:rsidRPr="009F4B73">
        <w:t xml:space="preserve">I have to ____________ my little brother at school. He is being bullied by some older boys. </w:t>
      </w:r>
    </w:p>
    <w:p w:rsidR="009F4B73" w:rsidRPr="009F4B73" w:rsidRDefault="009F4B73" w:rsidP="009F4B73">
      <w:pPr>
        <w:pStyle w:val="Mark"/>
      </w:pPr>
      <w:r w:rsidRPr="009F4B73">
        <w:t>Mark: ___ / 16</w:t>
      </w:r>
    </w:p>
    <w:p w:rsidR="009F4B73" w:rsidRPr="009F4B73" w:rsidRDefault="009F4B73" w:rsidP="009F4B73">
      <w:pPr>
        <w:pStyle w:val="Rubric"/>
      </w:pPr>
      <w:r w:rsidRPr="009F4B73">
        <w:t xml:space="preserve">Circle the correct </w:t>
      </w:r>
      <w:r w:rsidR="00B17EC6">
        <w:t>words</w:t>
      </w:r>
      <w:r w:rsidRPr="009F4B73">
        <w:t xml:space="preserve"> to complete the sentences.</w:t>
      </w:r>
    </w:p>
    <w:p w:rsidR="009F4B73" w:rsidRPr="009F4B73" w:rsidRDefault="009F4B73" w:rsidP="009F4B73">
      <w:pPr>
        <w:pStyle w:val="Textnumbered"/>
        <w:numPr>
          <w:ilvl w:val="0"/>
          <w:numId w:val="31"/>
        </w:numPr>
      </w:pPr>
      <w:r w:rsidRPr="009F4B73">
        <w:t xml:space="preserve">At first, I accepted friend requests from everybody, but then I stopped because </w:t>
      </w:r>
      <w:r w:rsidRPr="009F4B73">
        <w:rPr>
          <w:b/>
        </w:rPr>
        <w:t>eventually</w:t>
      </w:r>
      <w:r w:rsidRPr="009F4B73">
        <w:t xml:space="preserve"> / </w:t>
      </w:r>
      <w:r w:rsidRPr="009F4B73">
        <w:rPr>
          <w:b/>
        </w:rPr>
        <w:t>possibly</w:t>
      </w:r>
      <w:r w:rsidRPr="009F4B73">
        <w:t xml:space="preserve"> there were too many people who could read my page</w:t>
      </w:r>
      <w:r>
        <w:t>.</w:t>
      </w:r>
    </w:p>
    <w:p w:rsidR="009F4B73" w:rsidRPr="009F4B73" w:rsidRDefault="009F4B73" w:rsidP="009F4B73">
      <w:pPr>
        <w:pStyle w:val="Textnumbered"/>
        <w:numPr>
          <w:ilvl w:val="0"/>
          <w:numId w:val="31"/>
        </w:numPr>
      </w:pPr>
      <w:r w:rsidRPr="009F4B73">
        <w:t xml:space="preserve">Have you seen Adam’s </w:t>
      </w:r>
      <w:r w:rsidRPr="009F4B73">
        <w:rPr>
          <w:b/>
        </w:rPr>
        <w:t>last</w:t>
      </w:r>
      <w:r w:rsidRPr="009F4B73">
        <w:t xml:space="preserve"> / </w:t>
      </w:r>
      <w:r w:rsidRPr="009F4B73">
        <w:rPr>
          <w:b/>
        </w:rPr>
        <w:t>latest</w:t>
      </w:r>
      <w:r w:rsidRPr="009F4B73">
        <w:t xml:space="preserve"> status on Facebook? I can’t believe he posts things</w:t>
      </w:r>
      <w:r>
        <w:t xml:space="preserve"> like that</w:t>
      </w:r>
      <w:r w:rsidRPr="009F4B73">
        <w:t>!</w:t>
      </w:r>
    </w:p>
    <w:p w:rsidR="009F4B73" w:rsidRPr="009F4B73" w:rsidRDefault="009F4B73" w:rsidP="009F4B73">
      <w:pPr>
        <w:pStyle w:val="Textnumbered"/>
        <w:numPr>
          <w:ilvl w:val="0"/>
          <w:numId w:val="31"/>
        </w:numPr>
      </w:pPr>
      <w:r>
        <w:t>T</w:t>
      </w:r>
      <w:r w:rsidRPr="009F4B73">
        <w:t xml:space="preserve">he </w:t>
      </w:r>
      <w:r>
        <w:t>i</w:t>
      </w:r>
      <w:r w:rsidRPr="009F4B73">
        <w:t xml:space="preserve">nternet was down all day yesterday. </w:t>
      </w:r>
      <w:r w:rsidRPr="009F4B73">
        <w:rPr>
          <w:b/>
        </w:rPr>
        <w:t>Consequently</w:t>
      </w:r>
      <w:r w:rsidRPr="009F4B73">
        <w:t xml:space="preserve"> / </w:t>
      </w:r>
      <w:r w:rsidRPr="009F4B73">
        <w:rPr>
          <w:b/>
        </w:rPr>
        <w:t>Consistently</w:t>
      </w:r>
      <w:r w:rsidRPr="009F4B73">
        <w:t>, I couldn</w:t>
      </w:r>
      <w:r>
        <w:t>’</w:t>
      </w:r>
      <w:r w:rsidRPr="009F4B73">
        <w:t>t access my web page.</w:t>
      </w:r>
    </w:p>
    <w:p w:rsidR="009F4B73" w:rsidRPr="009F4B73" w:rsidRDefault="009F4B73" w:rsidP="009F4B73">
      <w:pPr>
        <w:pStyle w:val="Textnumbered"/>
        <w:numPr>
          <w:ilvl w:val="0"/>
          <w:numId w:val="31"/>
        </w:numPr>
      </w:pPr>
      <w:r w:rsidRPr="009F4B73">
        <w:t xml:space="preserve">My friend Karen is a very </w:t>
      </w:r>
      <w:r w:rsidRPr="009F4B73">
        <w:rPr>
          <w:b/>
        </w:rPr>
        <w:t>sympathetic</w:t>
      </w:r>
      <w:r w:rsidRPr="009F4B73">
        <w:t xml:space="preserve"> / </w:t>
      </w:r>
      <w:r w:rsidRPr="009F4B73">
        <w:rPr>
          <w:b/>
        </w:rPr>
        <w:t>friendly</w:t>
      </w:r>
      <w:r w:rsidRPr="009F4B73">
        <w:t xml:space="preserve"> person. She looked after me when I was ill</w:t>
      </w:r>
      <w:r>
        <w:t>.</w:t>
      </w:r>
    </w:p>
    <w:p w:rsidR="009F4B73" w:rsidRPr="009F4B73" w:rsidRDefault="009F4B73" w:rsidP="009F4B73">
      <w:pPr>
        <w:pStyle w:val="Textnumbered"/>
        <w:numPr>
          <w:ilvl w:val="0"/>
          <w:numId w:val="31"/>
        </w:numPr>
      </w:pPr>
      <w:r w:rsidRPr="009F4B73">
        <w:t>I like reading Anna</w:t>
      </w:r>
      <w:r>
        <w:t>’</w:t>
      </w:r>
      <w:r w:rsidRPr="009F4B73">
        <w:t xml:space="preserve">s blog. She </w:t>
      </w:r>
      <w:r w:rsidRPr="009F4B73">
        <w:rPr>
          <w:b/>
        </w:rPr>
        <w:t>actually</w:t>
      </w:r>
      <w:r w:rsidRPr="009F4B73">
        <w:t xml:space="preserve"> / </w:t>
      </w:r>
      <w:r w:rsidRPr="009F4B73">
        <w:rPr>
          <w:b/>
        </w:rPr>
        <w:t>consistently</w:t>
      </w:r>
      <w:r w:rsidRPr="009F4B73">
        <w:t xml:space="preserve"> posts great photos.</w:t>
      </w:r>
      <w:r>
        <w:t xml:space="preserve"> </w:t>
      </w:r>
      <w:r w:rsidRPr="009F4B73">
        <w:t>They’re always good.</w:t>
      </w:r>
    </w:p>
    <w:p w:rsidR="009F4B73" w:rsidRPr="009F4B73" w:rsidRDefault="009F4B73" w:rsidP="009F4B73">
      <w:pPr>
        <w:pStyle w:val="Textnumbered"/>
        <w:numPr>
          <w:ilvl w:val="0"/>
          <w:numId w:val="31"/>
        </w:numPr>
      </w:pPr>
      <w:r w:rsidRPr="009F4B73">
        <w:t xml:space="preserve">Elise travels all over the world. </w:t>
      </w:r>
      <w:r w:rsidRPr="009F4B73">
        <w:rPr>
          <w:b/>
        </w:rPr>
        <w:t>Currently</w:t>
      </w:r>
      <w:r w:rsidRPr="009F4B73">
        <w:t xml:space="preserve"> / </w:t>
      </w:r>
      <w:proofErr w:type="gramStart"/>
      <w:r w:rsidRPr="009F4B73">
        <w:rPr>
          <w:b/>
        </w:rPr>
        <w:t>Actually</w:t>
      </w:r>
      <w:proofErr w:type="gramEnd"/>
      <w:r w:rsidRPr="009F4B73">
        <w:t>, she visited nine different countries last year.</w:t>
      </w:r>
    </w:p>
    <w:p w:rsidR="009F4B73" w:rsidRPr="009F4B73" w:rsidRDefault="009F4B73" w:rsidP="009F4B73">
      <w:pPr>
        <w:pStyle w:val="Mark"/>
      </w:pPr>
      <w:r w:rsidRPr="009F4B73">
        <w:t>Mark: ___ / 6</w:t>
      </w:r>
    </w:p>
    <w:p w:rsidR="009F4B73" w:rsidRDefault="009F4B73" w:rsidP="00B17EC6">
      <w:pPr>
        <w:pStyle w:val="Text"/>
      </w:pPr>
      <w:r>
        <w:br w:type="page"/>
      </w:r>
    </w:p>
    <w:p w:rsidR="009F4B73" w:rsidRPr="009F4B73" w:rsidRDefault="009F4B73" w:rsidP="009F4B73">
      <w:pPr>
        <w:pStyle w:val="Rubric"/>
      </w:pPr>
      <w:r w:rsidRPr="009F4B73">
        <w:lastRenderedPageBreak/>
        <w:t>Match the adjectives (1</w:t>
      </w:r>
      <w:r>
        <w:t>–</w:t>
      </w:r>
      <w:r w:rsidRPr="009F4B73">
        <w:t xml:space="preserve">6) to the </w:t>
      </w:r>
      <w:r w:rsidR="00837F7E">
        <w:t>definitions</w:t>
      </w:r>
      <w:r w:rsidRPr="009F4B73">
        <w:t xml:space="preserve"> (A</w:t>
      </w:r>
      <w:r>
        <w:t>–</w:t>
      </w:r>
      <w:r w:rsidRPr="009F4B73">
        <w:t>F).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1701"/>
        <w:gridCol w:w="425"/>
        <w:gridCol w:w="5331"/>
      </w:tblGrid>
      <w:tr w:rsidR="009F4B73" w:rsidRPr="009F4B73" w:rsidTr="009F4B73"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1</w:t>
            </w:r>
          </w:p>
        </w:tc>
        <w:tc>
          <w:tcPr>
            <w:tcW w:w="170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expensive</w:t>
            </w:r>
          </w:p>
        </w:tc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A</w:t>
            </w:r>
          </w:p>
        </w:tc>
        <w:tc>
          <w:tcPr>
            <w:tcW w:w="533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It breaks easily</w:t>
            </w:r>
            <w:r>
              <w:t>.</w:t>
            </w:r>
          </w:p>
        </w:tc>
      </w:tr>
      <w:tr w:rsidR="009F4B73" w:rsidRPr="009F4B73" w:rsidTr="009F4B73"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2</w:t>
            </w:r>
          </w:p>
        </w:tc>
        <w:tc>
          <w:tcPr>
            <w:tcW w:w="170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fragile</w:t>
            </w:r>
          </w:p>
        </w:tc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B</w:t>
            </w:r>
          </w:p>
        </w:tc>
        <w:tc>
          <w:tcPr>
            <w:tcW w:w="533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It lasts a long time and doesn’t break easily</w:t>
            </w:r>
            <w:r>
              <w:t>.</w:t>
            </w:r>
          </w:p>
        </w:tc>
      </w:tr>
      <w:tr w:rsidR="009F4B73" w:rsidRPr="009F4B73" w:rsidTr="009F4B73"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3</w:t>
            </w:r>
          </w:p>
        </w:tc>
        <w:tc>
          <w:tcPr>
            <w:tcW w:w="170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reliable</w:t>
            </w:r>
          </w:p>
        </w:tc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C</w:t>
            </w:r>
          </w:p>
        </w:tc>
        <w:tc>
          <w:tcPr>
            <w:tcW w:w="533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It costs a lot of money</w:t>
            </w:r>
            <w:r>
              <w:t>.</w:t>
            </w:r>
          </w:p>
        </w:tc>
      </w:tr>
      <w:tr w:rsidR="009F4B73" w:rsidRPr="009F4B73" w:rsidTr="009F4B73"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4</w:t>
            </w:r>
          </w:p>
        </w:tc>
        <w:tc>
          <w:tcPr>
            <w:tcW w:w="170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efficient</w:t>
            </w:r>
          </w:p>
        </w:tc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D</w:t>
            </w:r>
          </w:p>
        </w:tc>
        <w:tc>
          <w:tcPr>
            <w:tcW w:w="533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It’s an easy thing to use</w:t>
            </w:r>
            <w:r>
              <w:t>.</w:t>
            </w:r>
          </w:p>
        </w:tc>
      </w:tr>
      <w:tr w:rsidR="009F4B73" w:rsidRPr="009F4B73" w:rsidTr="009F4B73"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5</w:t>
            </w:r>
          </w:p>
        </w:tc>
        <w:tc>
          <w:tcPr>
            <w:tcW w:w="170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durable</w:t>
            </w:r>
          </w:p>
        </w:tc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E</w:t>
            </w:r>
          </w:p>
        </w:tc>
        <w:tc>
          <w:tcPr>
            <w:tcW w:w="533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It can do a lot quickly and easily</w:t>
            </w:r>
            <w:r>
              <w:t>.</w:t>
            </w:r>
          </w:p>
        </w:tc>
      </w:tr>
      <w:tr w:rsidR="009F4B73" w:rsidRPr="009F4B73" w:rsidTr="009F4B73"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6</w:t>
            </w:r>
          </w:p>
        </w:tc>
        <w:tc>
          <w:tcPr>
            <w:tcW w:w="170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convenient</w:t>
            </w:r>
          </w:p>
        </w:tc>
        <w:tc>
          <w:tcPr>
            <w:tcW w:w="425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F</w:t>
            </w:r>
          </w:p>
        </w:tc>
        <w:tc>
          <w:tcPr>
            <w:tcW w:w="5331" w:type="dxa"/>
          </w:tcPr>
          <w:p w:rsidR="009F4B73" w:rsidRPr="009F4B73" w:rsidRDefault="009F4B73" w:rsidP="009F4B73">
            <w:pPr>
              <w:pStyle w:val="Tabletext"/>
            </w:pPr>
            <w:r w:rsidRPr="009F4B73">
              <w:t>It always works correctly.</w:t>
            </w:r>
          </w:p>
        </w:tc>
      </w:tr>
    </w:tbl>
    <w:p w:rsidR="009F4B73" w:rsidRPr="009F4B73" w:rsidRDefault="009F4B73" w:rsidP="009F4B73">
      <w:pPr>
        <w:pStyle w:val="Mark"/>
      </w:pPr>
      <w:r w:rsidRPr="009F4B73">
        <w:t>Mark: ___ / 6</w:t>
      </w:r>
    </w:p>
    <w:p w:rsidR="009F4B73" w:rsidRPr="009F4B73" w:rsidRDefault="00837F7E" w:rsidP="00837F7E">
      <w:pPr>
        <w:pStyle w:val="Rubric"/>
      </w:pPr>
      <w:r w:rsidRPr="00837F7E">
        <w:t>Complete the sentences with the words below.</w:t>
      </w:r>
      <w:r w:rsidR="009F4B73" w:rsidRPr="009F4B73">
        <w:t xml:space="preserve"> Use each word twice.</w:t>
      </w:r>
    </w:p>
    <w:p w:rsidR="009F4B73" w:rsidRPr="009F4B73" w:rsidRDefault="009F4B73" w:rsidP="009F4B73">
      <w:pPr>
        <w:pStyle w:val="Wordpool"/>
      </w:pPr>
      <w:proofErr w:type="gramStart"/>
      <w:r w:rsidRPr="009F4B73">
        <w:t>apple</w:t>
      </w:r>
      <w:proofErr w:type="gramEnd"/>
      <w:r w:rsidRPr="009F4B73">
        <w:t xml:space="preserve">     disc     face    book</w:t>
      </w:r>
    </w:p>
    <w:p w:rsidR="009F4B73" w:rsidRPr="009F4B73" w:rsidRDefault="009F4B73" w:rsidP="009F4B73">
      <w:pPr>
        <w:pStyle w:val="Textnumbered"/>
        <w:numPr>
          <w:ilvl w:val="0"/>
          <w:numId w:val="37"/>
        </w:numPr>
      </w:pPr>
      <w:r w:rsidRPr="009F4B73">
        <w:t xml:space="preserve">We should </w:t>
      </w:r>
      <w:r w:rsidRPr="009F4B73">
        <w:rPr>
          <w:iCs/>
        </w:rPr>
        <w:t xml:space="preserve">____________ </w:t>
      </w:r>
      <w:r w:rsidRPr="009F4B73">
        <w:t>the tickets for the show in advance.</w:t>
      </w:r>
    </w:p>
    <w:p w:rsidR="009F4B73" w:rsidRPr="009F4B73" w:rsidRDefault="009F4B73" w:rsidP="009F4B73">
      <w:pPr>
        <w:pStyle w:val="Textnumbered"/>
      </w:pPr>
      <w:r w:rsidRPr="009F4B73">
        <w:t xml:space="preserve">The windows of our villa </w:t>
      </w:r>
      <w:r w:rsidRPr="009F4B73">
        <w:rPr>
          <w:iCs/>
        </w:rPr>
        <w:t>____________</w:t>
      </w:r>
      <w:r w:rsidRPr="009F4B73">
        <w:t xml:space="preserve"> the sea. You can see the waves from the window.</w:t>
      </w:r>
    </w:p>
    <w:p w:rsidR="009F4B73" w:rsidRPr="009F4B73" w:rsidRDefault="009F4B73" w:rsidP="009F4B73">
      <w:pPr>
        <w:pStyle w:val="Textnumbered"/>
      </w:pPr>
      <w:r w:rsidRPr="009F4B73">
        <w:t xml:space="preserve">I like buying fruit at the local market. Try this </w:t>
      </w:r>
      <w:r w:rsidRPr="009F4B73">
        <w:rPr>
          <w:iCs/>
        </w:rPr>
        <w:t>___________</w:t>
      </w:r>
      <w:proofErr w:type="gramStart"/>
      <w:r w:rsidRPr="009F4B73">
        <w:rPr>
          <w:iCs/>
        </w:rPr>
        <w:t>_</w:t>
      </w:r>
      <w:r w:rsidRPr="009F4B73">
        <w:t xml:space="preserve"> .</w:t>
      </w:r>
      <w:proofErr w:type="gramEnd"/>
      <w:r w:rsidRPr="009F4B73">
        <w:t xml:space="preserve"> It's delicious!</w:t>
      </w:r>
    </w:p>
    <w:p w:rsidR="009F4B73" w:rsidRPr="009F4B73" w:rsidRDefault="009F4B73" w:rsidP="009F4B73">
      <w:pPr>
        <w:pStyle w:val="Textnumbered"/>
      </w:pPr>
      <w:r w:rsidRPr="009F4B73">
        <w:t xml:space="preserve">I saw a new </w:t>
      </w:r>
      <w:r w:rsidRPr="009F4B73">
        <w:rPr>
          <w:iCs/>
        </w:rPr>
        <w:t>____________</w:t>
      </w:r>
      <w:r w:rsidRPr="009F4B73">
        <w:t xml:space="preserve"> </w:t>
      </w:r>
      <w:r>
        <w:t>laptop</w:t>
      </w:r>
      <w:r w:rsidRPr="009F4B73">
        <w:t xml:space="preserve"> in the shop.</w:t>
      </w:r>
    </w:p>
    <w:p w:rsidR="009F4B73" w:rsidRPr="009F4B73" w:rsidRDefault="009F4B73" w:rsidP="009F4B73">
      <w:pPr>
        <w:pStyle w:val="Textnumbered"/>
      </w:pPr>
      <w:r w:rsidRPr="009F4B73">
        <w:t xml:space="preserve">Annie has a beautiful </w:t>
      </w:r>
      <w:r w:rsidRPr="009F4B73">
        <w:rPr>
          <w:iCs/>
        </w:rPr>
        <w:t>____________</w:t>
      </w:r>
      <w:r w:rsidRPr="009F4B73">
        <w:t xml:space="preserve"> with big eyes and red lips.</w:t>
      </w:r>
    </w:p>
    <w:p w:rsidR="009F4B73" w:rsidRPr="009F4B73" w:rsidRDefault="009F4B73" w:rsidP="009F4B73">
      <w:pPr>
        <w:pStyle w:val="Textnumbered"/>
      </w:pPr>
      <w:r w:rsidRPr="009F4B73">
        <w:t xml:space="preserve">I borrowed a good </w:t>
      </w:r>
      <w:r w:rsidRPr="009F4B73">
        <w:rPr>
          <w:iCs/>
        </w:rPr>
        <w:t>____________</w:t>
      </w:r>
      <w:r w:rsidRPr="009F4B73">
        <w:t xml:space="preserve"> from the library yesterday.</w:t>
      </w:r>
    </w:p>
    <w:p w:rsidR="009F4B73" w:rsidRPr="009F4B73" w:rsidRDefault="009F4B73" w:rsidP="009F4B73">
      <w:pPr>
        <w:pStyle w:val="Textnumbered"/>
      </w:pPr>
      <w:r w:rsidRPr="009F4B73">
        <w:t>I</w:t>
      </w:r>
      <w:r>
        <w:t>’</w:t>
      </w:r>
      <w:r w:rsidRPr="009F4B73">
        <w:t xml:space="preserve">ll put all the photos on a </w:t>
      </w:r>
      <w:r w:rsidRPr="009F4B73">
        <w:rPr>
          <w:iCs/>
        </w:rPr>
        <w:t>____________</w:t>
      </w:r>
      <w:r w:rsidRPr="009F4B73">
        <w:t xml:space="preserve"> for you. You can copy them on to your computer later.</w:t>
      </w:r>
    </w:p>
    <w:p w:rsidR="009F4B73" w:rsidRPr="009F4B73" w:rsidRDefault="009F4B73" w:rsidP="009F4B73">
      <w:pPr>
        <w:pStyle w:val="Textnumbered"/>
      </w:pPr>
      <w:r w:rsidRPr="009F4B73">
        <w:t xml:space="preserve">My cousin fell over and slipped a </w:t>
      </w:r>
      <w:r w:rsidRPr="009F4B73">
        <w:rPr>
          <w:iCs/>
        </w:rPr>
        <w:t>___________</w:t>
      </w:r>
      <w:proofErr w:type="gramStart"/>
      <w:r w:rsidRPr="009F4B73">
        <w:rPr>
          <w:iCs/>
        </w:rPr>
        <w:t>_</w:t>
      </w:r>
      <w:r>
        <w:rPr>
          <w:iCs/>
        </w:rPr>
        <w:t xml:space="preserve"> </w:t>
      </w:r>
      <w:r w:rsidRPr="009F4B73">
        <w:t>.</w:t>
      </w:r>
      <w:proofErr w:type="gramEnd"/>
      <w:r w:rsidRPr="009F4B73">
        <w:t xml:space="preserve"> It was very painful.</w:t>
      </w:r>
    </w:p>
    <w:p w:rsidR="009F4B73" w:rsidRPr="009F4B73" w:rsidRDefault="009F4B73" w:rsidP="009F4B73">
      <w:pPr>
        <w:pStyle w:val="Mark"/>
      </w:pPr>
      <w:r w:rsidRPr="009F4B73">
        <w:t>Mark: ___ / 8</w:t>
      </w:r>
    </w:p>
    <w:p w:rsidR="009F4B73" w:rsidRPr="009F4B73" w:rsidRDefault="009F4B73" w:rsidP="009F4B73">
      <w:pPr>
        <w:pStyle w:val="Bhead"/>
      </w:pPr>
      <w:r w:rsidRPr="009F4B73">
        <w:br w:type="page"/>
      </w:r>
      <w:r w:rsidRPr="009F4B73">
        <w:lastRenderedPageBreak/>
        <w:t>Grammar</w:t>
      </w:r>
    </w:p>
    <w:p w:rsidR="009F4B73" w:rsidRPr="009F4B73" w:rsidRDefault="009F4B73" w:rsidP="009F4B73">
      <w:pPr>
        <w:pStyle w:val="Rubric"/>
      </w:pPr>
      <w:r w:rsidRPr="009F4B73">
        <w:t xml:space="preserve">Complete the sentences with </w:t>
      </w:r>
      <w:r w:rsidRPr="009F4B73">
        <w:rPr>
          <w:i/>
        </w:rPr>
        <w:t>who</w:t>
      </w:r>
      <w:r w:rsidRPr="009F4B73">
        <w:t xml:space="preserve">, </w:t>
      </w:r>
      <w:r w:rsidRPr="009F4B73">
        <w:rPr>
          <w:i/>
        </w:rPr>
        <w:t>which</w:t>
      </w:r>
      <w:r w:rsidRPr="009F4B73">
        <w:t xml:space="preserve">, </w:t>
      </w:r>
      <w:r w:rsidRPr="009F4B73">
        <w:rPr>
          <w:i/>
        </w:rPr>
        <w:t>when</w:t>
      </w:r>
      <w:r w:rsidRPr="009F4B73">
        <w:t xml:space="preserve">, </w:t>
      </w:r>
      <w:r w:rsidRPr="009F4B73">
        <w:rPr>
          <w:i/>
        </w:rPr>
        <w:t>whose</w:t>
      </w:r>
      <w:r w:rsidRPr="009F4B73">
        <w:t xml:space="preserve"> or </w:t>
      </w:r>
      <w:r w:rsidRPr="009F4B73">
        <w:rPr>
          <w:i/>
        </w:rPr>
        <w:t>where</w:t>
      </w:r>
      <w:r w:rsidRPr="009F4B73">
        <w:t>.</w:t>
      </w:r>
    </w:p>
    <w:p w:rsidR="009F4B73" w:rsidRPr="009F4B73" w:rsidRDefault="009F4B73" w:rsidP="009F4B73">
      <w:pPr>
        <w:pStyle w:val="Textnumbered"/>
        <w:numPr>
          <w:ilvl w:val="0"/>
          <w:numId w:val="34"/>
        </w:numPr>
      </w:pPr>
      <w:r w:rsidRPr="009F4B73">
        <w:t xml:space="preserve">That’s the bookshop </w:t>
      </w:r>
      <w:r w:rsidRPr="009F4B73">
        <w:rPr>
          <w:iCs/>
        </w:rPr>
        <w:t>____________</w:t>
      </w:r>
      <w:r w:rsidRPr="009F4B73">
        <w:t xml:space="preserve"> I buy inexpensive books.</w:t>
      </w:r>
    </w:p>
    <w:p w:rsidR="009F4B73" w:rsidRPr="009F4B73" w:rsidRDefault="009F4B73" w:rsidP="009F4B73">
      <w:pPr>
        <w:pStyle w:val="Textnumbered"/>
        <w:numPr>
          <w:ilvl w:val="0"/>
          <w:numId w:val="34"/>
        </w:numPr>
      </w:pPr>
      <w:r w:rsidRPr="009F4B73">
        <w:t xml:space="preserve">Yesterday I met a girl </w:t>
      </w:r>
      <w:r w:rsidRPr="009F4B73">
        <w:rPr>
          <w:iCs/>
        </w:rPr>
        <w:t>____________</w:t>
      </w:r>
      <w:r w:rsidRPr="009F4B73">
        <w:t xml:space="preserve"> blog I've read recently.</w:t>
      </w:r>
    </w:p>
    <w:p w:rsidR="009F4B73" w:rsidRPr="009F4B73" w:rsidRDefault="009F4B73" w:rsidP="009F4B73">
      <w:pPr>
        <w:pStyle w:val="Textnumbered"/>
        <w:numPr>
          <w:ilvl w:val="0"/>
          <w:numId w:val="34"/>
        </w:numPr>
      </w:pPr>
      <w:r w:rsidRPr="009F4B73">
        <w:t xml:space="preserve">The weekend is a time </w:t>
      </w:r>
      <w:r w:rsidRPr="009F4B73">
        <w:rPr>
          <w:iCs/>
        </w:rPr>
        <w:t>____________</w:t>
      </w:r>
      <w:r w:rsidRPr="009F4B73">
        <w:t xml:space="preserve"> my mum and I go shopping.</w:t>
      </w:r>
    </w:p>
    <w:p w:rsidR="009F4B73" w:rsidRPr="009F4B73" w:rsidRDefault="009F4B73" w:rsidP="009F4B73">
      <w:pPr>
        <w:pStyle w:val="Textnumbered"/>
        <w:numPr>
          <w:ilvl w:val="0"/>
          <w:numId w:val="34"/>
        </w:numPr>
      </w:pPr>
      <w:r w:rsidRPr="009F4B73">
        <w:t xml:space="preserve">Facebook friends are often people </w:t>
      </w:r>
      <w:r w:rsidRPr="009F4B73">
        <w:rPr>
          <w:iCs/>
        </w:rPr>
        <w:t>____________</w:t>
      </w:r>
      <w:r w:rsidRPr="009F4B73">
        <w:t xml:space="preserve"> you never meet in reality.</w:t>
      </w:r>
    </w:p>
    <w:p w:rsidR="009F4B73" w:rsidRPr="009F4B73" w:rsidRDefault="009F4B73" w:rsidP="009F4B73">
      <w:pPr>
        <w:pStyle w:val="Textnumbered"/>
        <w:numPr>
          <w:ilvl w:val="0"/>
          <w:numId w:val="34"/>
        </w:numPr>
      </w:pPr>
      <w:r w:rsidRPr="009F4B73">
        <w:t xml:space="preserve">Samuel is somebody </w:t>
      </w:r>
      <w:r w:rsidRPr="009F4B73">
        <w:rPr>
          <w:iCs/>
        </w:rPr>
        <w:t>____________</w:t>
      </w:r>
      <w:r w:rsidRPr="009F4B73">
        <w:t xml:space="preserve"> buys a new gadget every week.</w:t>
      </w:r>
    </w:p>
    <w:p w:rsidR="009F4B73" w:rsidRPr="009F4B73" w:rsidRDefault="009F4B73" w:rsidP="009F4B73">
      <w:pPr>
        <w:pStyle w:val="Textnumbered"/>
        <w:numPr>
          <w:ilvl w:val="0"/>
          <w:numId w:val="34"/>
        </w:numPr>
      </w:pPr>
      <w:r w:rsidRPr="009F4B73">
        <w:t xml:space="preserve">This is the club </w:t>
      </w:r>
      <w:r w:rsidRPr="009F4B73">
        <w:rPr>
          <w:iCs/>
        </w:rPr>
        <w:t>____________</w:t>
      </w:r>
      <w:r w:rsidRPr="009F4B73">
        <w:t xml:space="preserve"> the world</w:t>
      </w:r>
      <w:r w:rsidR="00F27613">
        <w:t>-</w:t>
      </w:r>
      <w:r w:rsidRPr="009F4B73">
        <w:t xml:space="preserve">famous band </w:t>
      </w:r>
      <w:r w:rsidR="00F27613">
        <w:t>played their first concert</w:t>
      </w:r>
      <w:r w:rsidRPr="009F4B73">
        <w:t>.</w:t>
      </w:r>
    </w:p>
    <w:p w:rsidR="009F4B73" w:rsidRPr="009F4B73" w:rsidRDefault="009E44E2" w:rsidP="009F4B73">
      <w:pPr>
        <w:pStyle w:val="Textnumbered"/>
        <w:numPr>
          <w:ilvl w:val="0"/>
          <w:numId w:val="34"/>
        </w:numPr>
      </w:pPr>
      <w:r>
        <w:t xml:space="preserve">Have you seen the CD </w:t>
      </w:r>
      <w:r w:rsidR="009F4B73" w:rsidRPr="009F4B73">
        <w:rPr>
          <w:iCs/>
        </w:rPr>
        <w:t>____________</w:t>
      </w:r>
      <w:r w:rsidR="009F4B73" w:rsidRPr="009F4B73">
        <w:t xml:space="preserve"> I bought yesterday?</w:t>
      </w:r>
    </w:p>
    <w:p w:rsidR="009F4B73" w:rsidRPr="009F4B73" w:rsidRDefault="00F27613" w:rsidP="009F4B73">
      <w:pPr>
        <w:pStyle w:val="Textnumbered"/>
        <w:numPr>
          <w:ilvl w:val="0"/>
          <w:numId w:val="34"/>
        </w:numPr>
      </w:pPr>
      <w:r>
        <w:t xml:space="preserve">In the UK, </w:t>
      </w:r>
      <w:r w:rsidR="009F4B73" w:rsidRPr="009F4B73">
        <w:t xml:space="preserve">April is a month </w:t>
      </w:r>
      <w:r w:rsidR="009F4B73" w:rsidRPr="009F4B73">
        <w:rPr>
          <w:iCs/>
        </w:rPr>
        <w:t>____________</w:t>
      </w:r>
      <w:r w:rsidR="009F4B73" w:rsidRPr="009F4B73">
        <w:t xml:space="preserve"> it rains a lot.</w:t>
      </w:r>
    </w:p>
    <w:p w:rsidR="009F4B73" w:rsidRPr="009F4B73" w:rsidRDefault="009F4B73" w:rsidP="009F4B73">
      <w:pPr>
        <w:pStyle w:val="Mark"/>
      </w:pPr>
      <w:r w:rsidRPr="009F4B73">
        <w:t>Mark: ___ / 8</w:t>
      </w:r>
    </w:p>
    <w:p w:rsidR="009F4B73" w:rsidRPr="009F4B73" w:rsidRDefault="009F4B73" w:rsidP="009F4B73">
      <w:pPr>
        <w:pStyle w:val="Rubric"/>
        <w:rPr>
          <w:bCs/>
        </w:rPr>
      </w:pPr>
      <w:r w:rsidRPr="009F4B73">
        <w:t>Combine the key information in the sentences using a defining relative clause.</w:t>
      </w:r>
    </w:p>
    <w:p w:rsidR="009F4B73" w:rsidRPr="009F4B73" w:rsidRDefault="009F4B73" w:rsidP="009F4B73">
      <w:pPr>
        <w:pStyle w:val="Textnumbered"/>
        <w:numPr>
          <w:ilvl w:val="0"/>
          <w:numId w:val="36"/>
        </w:numPr>
      </w:pPr>
      <w:r w:rsidRPr="009F4B73">
        <w:rPr>
          <w:bCs/>
        </w:rPr>
        <w:t xml:space="preserve">Gary belongs to an </w:t>
      </w:r>
      <w:r w:rsidR="00D53B20">
        <w:rPr>
          <w:bCs/>
        </w:rPr>
        <w:t>a</w:t>
      </w:r>
      <w:r w:rsidRPr="009F4B73">
        <w:rPr>
          <w:bCs/>
        </w:rPr>
        <w:t xml:space="preserve">rt </w:t>
      </w:r>
      <w:r w:rsidR="00D53B20">
        <w:rPr>
          <w:bCs/>
        </w:rPr>
        <w:t>s</w:t>
      </w:r>
      <w:r w:rsidRPr="009F4B73">
        <w:rPr>
          <w:bCs/>
        </w:rPr>
        <w:t>ociety. It does art classes twice a year.</w:t>
      </w:r>
      <w:r w:rsidRPr="009F4B73">
        <w:rPr>
          <w:bCs/>
        </w:rPr>
        <w:br/>
      </w:r>
      <w:r w:rsidRPr="009F4B73">
        <w:t>________________________________________________________________________</w:t>
      </w:r>
    </w:p>
    <w:p w:rsidR="009F4B73" w:rsidRPr="009F4B73" w:rsidRDefault="00CB59AC" w:rsidP="009F4B73">
      <w:pPr>
        <w:pStyle w:val="Textnumbered"/>
        <w:numPr>
          <w:ilvl w:val="0"/>
          <w:numId w:val="36"/>
        </w:numPr>
      </w:pPr>
      <w:r>
        <w:rPr>
          <w:bCs/>
        </w:rPr>
        <w:t>I don’t like the month of December</w:t>
      </w:r>
      <w:r w:rsidR="009F4B73" w:rsidRPr="009F4B73">
        <w:rPr>
          <w:bCs/>
        </w:rPr>
        <w:t>. It starts to get really cold then.</w:t>
      </w:r>
      <w:r w:rsidR="009F4B73" w:rsidRPr="009F4B73">
        <w:rPr>
          <w:bCs/>
        </w:rPr>
        <w:br/>
      </w:r>
      <w:r w:rsidR="009F4B73" w:rsidRPr="009F4B73">
        <w:t>________________________________________________________________________</w:t>
      </w:r>
    </w:p>
    <w:p w:rsidR="009F4B73" w:rsidRPr="009F4B73" w:rsidRDefault="009F4B73" w:rsidP="009F4B73">
      <w:pPr>
        <w:pStyle w:val="Textnumbered"/>
        <w:numPr>
          <w:ilvl w:val="0"/>
          <w:numId w:val="36"/>
        </w:numPr>
      </w:pPr>
      <w:r w:rsidRPr="009F4B73">
        <w:rPr>
          <w:bCs/>
        </w:rPr>
        <w:t>I found an old board game. We used to play it a lot when we were children.</w:t>
      </w:r>
      <w:r w:rsidRPr="009F4B73">
        <w:rPr>
          <w:bCs/>
        </w:rPr>
        <w:br/>
      </w:r>
      <w:r w:rsidRPr="009F4B73">
        <w:t>________________________________________________________________________</w:t>
      </w:r>
    </w:p>
    <w:p w:rsidR="009F4B73" w:rsidRPr="009F4B73" w:rsidRDefault="00F27613" w:rsidP="009F4B73">
      <w:pPr>
        <w:pStyle w:val="Textnumbered"/>
        <w:numPr>
          <w:ilvl w:val="0"/>
          <w:numId w:val="36"/>
        </w:numPr>
      </w:pPr>
      <w:r>
        <w:rPr>
          <w:bCs/>
        </w:rPr>
        <w:t xml:space="preserve">Mr </w:t>
      </w:r>
      <w:r w:rsidR="009F4B73" w:rsidRPr="009F4B73">
        <w:rPr>
          <w:bCs/>
        </w:rPr>
        <w:t>Philip</w:t>
      </w:r>
      <w:r>
        <w:rPr>
          <w:bCs/>
        </w:rPr>
        <w:t>s</w:t>
      </w:r>
      <w:r w:rsidR="009F4B73" w:rsidRPr="009F4B73">
        <w:rPr>
          <w:bCs/>
        </w:rPr>
        <w:t xml:space="preserve"> is a teacher. He always gives us a lot of homework.</w:t>
      </w:r>
      <w:r w:rsidR="009F4B73" w:rsidRPr="009F4B73">
        <w:rPr>
          <w:bCs/>
        </w:rPr>
        <w:br/>
      </w:r>
      <w:r w:rsidR="009F4B73" w:rsidRPr="009F4B73">
        <w:t>________________________________________________________________________</w:t>
      </w:r>
    </w:p>
    <w:p w:rsidR="009F4B73" w:rsidRPr="009F4B73" w:rsidRDefault="009F4B73" w:rsidP="009F4B73">
      <w:pPr>
        <w:pStyle w:val="Textnumbered"/>
        <w:numPr>
          <w:ilvl w:val="0"/>
          <w:numId w:val="36"/>
        </w:numPr>
      </w:pPr>
      <w:r w:rsidRPr="009F4B73">
        <w:rPr>
          <w:bCs/>
        </w:rPr>
        <w:t>Tennis is a game. I often play it with my friend Max.</w:t>
      </w:r>
      <w:r w:rsidRPr="009F4B73">
        <w:rPr>
          <w:bCs/>
        </w:rPr>
        <w:br/>
      </w:r>
      <w:r w:rsidRPr="009F4B73">
        <w:t>________________________________________________________________________</w:t>
      </w:r>
    </w:p>
    <w:p w:rsidR="009F4B73" w:rsidRPr="009F4B73" w:rsidRDefault="009F4B73" w:rsidP="009F4B73">
      <w:pPr>
        <w:pStyle w:val="Mark"/>
      </w:pPr>
      <w:r w:rsidRPr="009F4B73">
        <w:t>Mark: ___ / 10</w:t>
      </w:r>
    </w:p>
    <w:p w:rsidR="009F4B73" w:rsidRPr="009F4B73" w:rsidRDefault="009F4B73" w:rsidP="009F4B73">
      <w:pPr>
        <w:pStyle w:val="Rubric"/>
        <w:rPr>
          <w:bCs/>
        </w:rPr>
      </w:pPr>
      <w:r w:rsidRPr="009F4B73">
        <w:t>Combine sentences 1</w:t>
      </w:r>
      <w:r>
        <w:t>–</w:t>
      </w:r>
      <w:r w:rsidRPr="009F4B73">
        <w:t>3 and the sentences below. Use a non-defining relative clause.</w:t>
      </w:r>
    </w:p>
    <w:p w:rsidR="009F4B73" w:rsidRPr="009F4B73" w:rsidRDefault="009F4B73" w:rsidP="009F4B73">
      <w:pPr>
        <w:pStyle w:val="Wordpool"/>
      </w:pPr>
      <w:r w:rsidRPr="009F4B73">
        <w:t>He is a popular blogger.        He loves gadgets.        He is good with computers.</w:t>
      </w:r>
    </w:p>
    <w:p w:rsidR="009F4B73" w:rsidRPr="009F4B73" w:rsidRDefault="009F4B73" w:rsidP="009F4B73">
      <w:pPr>
        <w:pStyle w:val="Textnumbered"/>
        <w:numPr>
          <w:ilvl w:val="0"/>
          <w:numId w:val="35"/>
        </w:numPr>
      </w:pPr>
      <w:r w:rsidRPr="009F4B73">
        <w:rPr>
          <w:bCs/>
        </w:rPr>
        <w:t>My friend Jack is going to buy a new mobile phone again.</w:t>
      </w:r>
      <w:r w:rsidRPr="009F4B73">
        <w:rPr>
          <w:bCs/>
        </w:rPr>
        <w:br/>
      </w:r>
      <w:r w:rsidRPr="009F4B73">
        <w:t>________________________________________________________________________</w:t>
      </w:r>
    </w:p>
    <w:p w:rsidR="009F4B73" w:rsidRPr="009F4B73" w:rsidRDefault="009F4B73" w:rsidP="009F4B73">
      <w:pPr>
        <w:pStyle w:val="Textnumbered"/>
        <w:numPr>
          <w:ilvl w:val="0"/>
          <w:numId w:val="35"/>
        </w:numPr>
      </w:pPr>
      <w:r w:rsidRPr="009F4B73">
        <w:rPr>
          <w:bCs/>
        </w:rPr>
        <w:t>Alan can fix your hard drive if you ask him.</w:t>
      </w:r>
      <w:r w:rsidRPr="009F4B73">
        <w:rPr>
          <w:bCs/>
        </w:rPr>
        <w:br/>
      </w:r>
      <w:r w:rsidRPr="009F4B73">
        <w:t>________________________________________________________________________</w:t>
      </w:r>
    </w:p>
    <w:p w:rsidR="009F4B73" w:rsidRPr="009F4B73" w:rsidRDefault="009F4B73" w:rsidP="009F4B73">
      <w:pPr>
        <w:pStyle w:val="Textnumbered"/>
        <w:numPr>
          <w:ilvl w:val="0"/>
          <w:numId w:val="35"/>
        </w:numPr>
      </w:pPr>
      <w:r w:rsidRPr="009F4B73">
        <w:rPr>
          <w:bCs/>
        </w:rPr>
        <w:t xml:space="preserve">Jerry posts funny stories </w:t>
      </w:r>
      <w:r w:rsidR="00F27613">
        <w:rPr>
          <w:bCs/>
        </w:rPr>
        <w:t>o</w:t>
      </w:r>
      <w:r w:rsidRPr="009F4B73">
        <w:rPr>
          <w:bCs/>
        </w:rPr>
        <w:t>n his blog every day.</w:t>
      </w:r>
      <w:r w:rsidRPr="009F4B73">
        <w:rPr>
          <w:bCs/>
        </w:rPr>
        <w:br/>
      </w:r>
      <w:r w:rsidRPr="009F4B73">
        <w:t>________________________________________________________________________</w:t>
      </w:r>
    </w:p>
    <w:p w:rsidR="009F4B73" w:rsidRPr="009F4B73" w:rsidRDefault="009F4B73" w:rsidP="009F4B73">
      <w:pPr>
        <w:pStyle w:val="Mark"/>
      </w:pPr>
      <w:r w:rsidRPr="009F4B73">
        <w:t>Mark: ___ / 6</w:t>
      </w:r>
    </w:p>
    <w:p w:rsidR="009F4B73" w:rsidRPr="009F4B73" w:rsidRDefault="009F4B73" w:rsidP="009F4B73">
      <w:pPr>
        <w:pStyle w:val="Mark"/>
      </w:pPr>
      <w:r w:rsidRPr="009F4B73">
        <w:t>TOTAL MARKS: ___ / 60</w:t>
      </w:r>
    </w:p>
    <w:sectPr w:rsidR="009F4B73" w:rsidRPr="009F4B73" w:rsidSect="00B67E84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73" w:rsidRDefault="009F4B73">
      <w:r>
        <w:separator/>
      </w:r>
    </w:p>
    <w:p w:rsidR="009F4B73" w:rsidRDefault="009F4B73"/>
  </w:endnote>
  <w:endnote w:type="continuationSeparator" w:id="0">
    <w:p w:rsidR="009F4B73" w:rsidRDefault="009F4B73">
      <w:r>
        <w:continuationSeparator/>
      </w:r>
    </w:p>
    <w:p w:rsidR="009F4B73" w:rsidRDefault="009F4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B67E84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A756FB">
          <w:rPr>
            <w:rFonts w:ascii="Arial" w:hAnsi="Arial" w:cs="Arial"/>
            <w:noProof/>
          </w:rPr>
          <w:t>3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B67E84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1FF05DCF" wp14:editId="634B9F45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73" w:rsidRDefault="009F4B73">
      <w:r>
        <w:separator/>
      </w:r>
    </w:p>
    <w:p w:rsidR="009F4B73" w:rsidRDefault="009F4B73"/>
  </w:footnote>
  <w:footnote w:type="continuationSeparator" w:id="0">
    <w:p w:rsidR="009F4B73" w:rsidRDefault="009F4B73">
      <w:r>
        <w:continuationSeparator/>
      </w:r>
    </w:p>
    <w:p w:rsidR="009F4B73" w:rsidRDefault="009F4B7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77B2C"/>
    <w:multiLevelType w:val="hybridMultilevel"/>
    <w:tmpl w:val="47B8C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22E0"/>
    <w:multiLevelType w:val="multilevel"/>
    <w:tmpl w:val="7EBEBA38"/>
    <w:numStyleLink w:val="Style1"/>
  </w:abstractNum>
  <w:abstractNum w:abstractNumId="2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2D2DD2"/>
    <w:multiLevelType w:val="multilevel"/>
    <w:tmpl w:val="7EBEBA38"/>
    <w:numStyleLink w:val="Style1"/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73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37F7E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E44E2"/>
    <w:rsid w:val="009F3199"/>
    <w:rsid w:val="009F4B73"/>
    <w:rsid w:val="00A14167"/>
    <w:rsid w:val="00A158F4"/>
    <w:rsid w:val="00A161B5"/>
    <w:rsid w:val="00A25709"/>
    <w:rsid w:val="00A307AD"/>
    <w:rsid w:val="00A55205"/>
    <w:rsid w:val="00A7006A"/>
    <w:rsid w:val="00A73754"/>
    <w:rsid w:val="00A756FB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17EC6"/>
    <w:rsid w:val="00B33969"/>
    <w:rsid w:val="00B42C47"/>
    <w:rsid w:val="00B52E63"/>
    <w:rsid w:val="00B62269"/>
    <w:rsid w:val="00B628AA"/>
    <w:rsid w:val="00B67E84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B59AC"/>
    <w:rsid w:val="00CC57C3"/>
    <w:rsid w:val="00CF4B3E"/>
    <w:rsid w:val="00CF5B0B"/>
    <w:rsid w:val="00D356F0"/>
    <w:rsid w:val="00D4717C"/>
    <w:rsid w:val="00D53B20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2761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B67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67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B67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6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20055-C9CC-4610-A313-33C2C43A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0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</cp:revision>
  <cp:lastPrinted>2012-06-01T14:55:00Z</cp:lastPrinted>
  <dcterms:created xsi:type="dcterms:W3CDTF">2013-05-13T13:17:00Z</dcterms:created>
  <dcterms:modified xsi:type="dcterms:W3CDTF">2013-05-13T13:17:00Z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