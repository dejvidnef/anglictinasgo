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398" w:rsidRDefault="00684398" w:rsidP="00684398">
      <w:pPr>
        <w:pStyle w:val="AHead"/>
      </w:pPr>
      <w:bookmarkStart w:id="0" w:name="_GoBack"/>
      <w:bookmarkEnd w:id="0"/>
      <w:r>
        <w:t>Vocabulary and Grammar Test Unit 2 Test A</w:t>
      </w:r>
    </w:p>
    <w:p w:rsidR="00684398" w:rsidRDefault="00684398" w:rsidP="00684398">
      <w:pPr>
        <w:pStyle w:val="Nameline"/>
      </w:pPr>
      <w:r>
        <w:t>Name: ___________________________________________</w:t>
      </w:r>
    </w:p>
    <w:p w:rsidR="00684398" w:rsidRDefault="00684398" w:rsidP="00684398">
      <w:pPr>
        <w:pStyle w:val="Bhead"/>
      </w:pPr>
      <w:r>
        <w:t>Vocabulary</w:t>
      </w:r>
    </w:p>
    <w:p w:rsidR="00684398" w:rsidRDefault="00684398" w:rsidP="00684398">
      <w:pPr>
        <w:pStyle w:val="Rubric"/>
      </w:pPr>
      <w:r>
        <w:t>Complete the compound nouns with the words below.</w:t>
      </w:r>
    </w:p>
    <w:p w:rsidR="00684398" w:rsidRDefault="00684398" w:rsidP="00684398">
      <w:pPr>
        <w:pStyle w:val="Wordpool"/>
      </w:pPr>
      <w:r>
        <w:t>guide</w:t>
      </w:r>
      <w:r w:rsidR="00C12949">
        <w:t xml:space="preserve">     park     </w:t>
      </w:r>
      <w:r>
        <w:t xml:space="preserve">resort     </w:t>
      </w:r>
      <w:r w:rsidR="00C12949">
        <w:t xml:space="preserve">transport     trap     </w:t>
      </w:r>
      <w:r>
        <w:t>holiday</w:t>
      </w:r>
    </w:p>
    <w:p w:rsidR="00684398" w:rsidRDefault="00684398" w:rsidP="00684398">
      <w:pPr>
        <w:pStyle w:val="Textnumbered"/>
      </w:pPr>
      <w:r>
        <w:t xml:space="preserve">Newport Southside is a popular beach ____________ in Miami, Florida. It has a large hotel complex and </w:t>
      </w:r>
      <w:r w:rsidR="00C12949">
        <w:t>is close to some great beaches.</w:t>
      </w:r>
    </w:p>
    <w:p w:rsidR="00684398" w:rsidRDefault="00684398" w:rsidP="00684398">
      <w:pPr>
        <w:pStyle w:val="Textnumbered"/>
      </w:pPr>
      <w:r>
        <w:t>We used public ____________ to travel around Florida. It’s cheaper to use the local bus</w:t>
      </w:r>
      <w:r w:rsidR="00C12949">
        <w:t>es than to hire a car.</w:t>
      </w:r>
    </w:p>
    <w:p w:rsidR="00684398" w:rsidRDefault="00684398" w:rsidP="00684398">
      <w:pPr>
        <w:pStyle w:val="Textnumbered"/>
      </w:pPr>
      <w:r>
        <w:t>Many people consider Miami to be a tourist ____________ . Everything is expensive and, in the shops, you can only buy over</w:t>
      </w:r>
      <w:r w:rsidR="00C12949">
        <w:t>priced souvenirs.</w:t>
      </w:r>
    </w:p>
    <w:p w:rsidR="00684398" w:rsidRDefault="00684398" w:rsidP="00684398">
      <w:pPr>
        <w:pStyle w:val="Textnumbered"/>
      </w:pPr>
      <w:r>
        <w:t xml:space="preserve">Our tour ____________ was fantastic. She knew </w:t>
      </w:r>
      <w:r w:rsidR="008C6DA0">
        <w:t xml:space="preserve">so much </w:t>
      </w:r>
      <w:r>
        <w:t xml:space="preserve">about the city and </w:t>
      </w:r>
      <w:r w:rsidR="008C6DA0">
        <w:t>was really helpful</w:t>
      </w:r>
      <w:r>
        <w:t>.</w:t>
      </w:r>
    </w:p>
    <w:p w:rsidR="00684398" w:rsidRDefault="00684398" w:rsidP="00684398">
      <w:pPr>
        <w:pStyle w:val="Textnumbered"/>
      </w:pPr>
      <w:r>
        <w:t>We decided to go on a package ____________ because we wanted to have our hotel, food and all our trips organi</w:t>
      </w:r>
      <w:r w:rsidR="007F358F">
        <w:t>z</w:t>
      </w:r>
      <w:r>
        <w:t>ed by our travel company.</w:t>
      </w:r>
    </w:p>
    <w:p w:rsidR="00684398" w:rsidRDefault="00684398" w:rsidP="00684398">
      <w:pPr>
        <w:pStyle w:val="Textnumbered"/>
      </w:pPr>
      <w:r>
        <w:t>Biscayne is a national ____________ near Miami where you can see marine wildlife.</w:t>
      </w:r>
    </w:p>
    <w:p w:rsidR="00684398" w:rsidRDefault="00684398" w:rsidP="00684398">
      <w:pPr>
        <w:pStyle w:val="Mark"/>
      </w:pPr>
      <w:r>
        <w:t>Mark: ___ / 6</w:t>
      </w:r>
    </w:p>
    <w:p w:rsidR="00684398" w:rsidRDefault="00684398" w:rsidP="00684398">
      <w:pPr>
        <w:pStyle w:val="Rubric"/>
      </w:pPr>
      <w:r>
        <w:t>Complete the text with the words below. You can use some words more than once.</w:t>
      </w:r>
    </w:p>
    <w:p w:rsidR="00684398" w:rsidRDefault="00C12949" w:rsidP="00684398">
      <w:pPr>
        <w:pStyle w:val="Wordpool"/>
      </w:pPr>
      <w:r>
        <w:t xml:space="preserve">take     get     see     escape     soak     track     up     out     </w:t>
      </w:r>
      <w:r w:rsidR="00684398">
        <w:t>in</w:t>
      </w:r>
    </w:p>
    <w:p w:rsidR="00684398" w:rsidRDefault="00684398" w:rsidP="00684398">
      <w:pPr>
        <w:pStyle w:val="Facsimile"/>
      </w:pPr>
      <w:r>
        <w:t xml:space="preserve">If you want to </w:t>
      </w:r>
      <w:r w:rsidRPr="00684398">
        <w:rPr>
          <w:rStyle w:val="SuperscriptChar"/>
        </w:rPr>
        <w:t>1</w:t>
      </w:r>
      <w:r>
        <w:t xml:space="preserve">____________ off the beaten </w:t>
      </w:r>
      <w:r w:rsidRPr="00684398">
        <w:rPr>
          <w:rStyle w:val="SuperscriptChar"/>
        </w:rPr>
        <w:t>2</w:t>
      </w:r>
      <w:r w:rsidR="00C12949">
        <w:t>____________</w:t>
      </w:r>
      <w:r>
        <w:t xml:space="preserve"> and go somewhere unusual this year, why not </w:t>
      </w:r>
      <w:r w:rsidRPr="00684398">
        <w:rPr>
          <w:rStyle w:val="SuperscriptChar"/>
        </w:rPr>
        <w:t>3</w:t>
      </w:r>
      <w:r>
        <w:t xml:space="preserve">____________ the crowds and </w:t>
      </w:r>
      <w:r w:rsidRPr="00684398">
        <w:rPr>
          <w:rStyle w:val="SuperscriptChar"/>
        </w:rPr>
        <w:t>4</w:t>
      </w:r>
      <w:r>
        <w:t xml:space="preserve">____________ time </w:t>
      </w:r>
      <w:r w:rsidRPr="00684398">
        <w:rPr>
          <w:rStyle w:val="SuperscriptChar"/>
        </w:rPr>
        <w:t>5</w:t>
      </w:r>
      <w:r>
        <w:t xml:space="preserve">____________ on the Corn Islands off the coast of Nicaragua? They’re hot and sunny, so you can lie on the beach and </w:t>
      </w:r>
      <w:r w:rsidRPr="00684398">
        <w:rPr>
          <w:rStyle w:val="SuperscriptChar"/>
        </w:rPr>
        <w:t>6</w:t>
      </w:r>
      <w:r>
        <w:t xml:space="preserve">____________ </w:t>
      </w:r>
      <w:r w:rsidRPr="00684398">
        <w:rPr>
          <w:rStyle w:val="SuperscriptChar"/>
        </w:rPr>
        <w:t>7</w:t>
      </w:r>
      <w:r>
        <w:t xml:space="preserve">____________ the sun for hours and hours. You can also </w:t>
      </w:r>
      <w:r w:rsidRPr="00684398">
        <w:rPr>
          <w:rStyle w:val="SuperscriptChar"/>
        </w:rPr>
        <w:t>8</w:t>
      </w:r>
      <w:r>
        <w:t xml:space="preserve">____________ to know the friendly </w:t>
      </w:r>
      <w:r w:rsidR="00C12949">
        <w:t xml:space="preserve">local </w:t>
      </w:r>
      <w:r>
        <w:t xml:space="preserve">people and </w:t>
      </w:r>
      <w:r w:rsidRPr="00684398">
        <w:rPr>
          <w:rStyle w:val="SuperscriptChar"/>
        </w:rPr>
        <w:t>9</w:t>
      </w:r>
      <w:r>
        <w:t xml:space="preserve">____________ part </w:t>
      </w:r>
      <w:r w:rsidRPr="00684398">
        <w:rPr>
          <w:rStyle w:val="SuperscriptChar"/>
        </w:rPr>
        <w:t>10</w:t>
      </w:r>
      <w:r>
        <w:t xml:space="preserve">____________ one of their </w:t>
      </w:r>
      <w:r w:rsidR="003F50C3">
        <w:t>exciting</w:t>
      </w:r>
      <w:r>
        <w:t xml:space="preserve"> festivals, or </w:t>
      </w:r>
      <w:r w:rsidRPr="00684398">
        <w:rPr>
          <w:rStyle w:val="SuperscriptChar"/>
        </w:rPr>
        <w:t>11</w:t>
      </w:r>
      <w:r>
        <w:t xml:space="preserve">____________ a tour and </w:t>
      </w:r>
      <w:r w:rsidRPr="00684398">
        <w:rPr>
          <w:rStyle w:val="SuperscriptChar"/>
        </w:rPr>
        <w:t>12</w:t>
      </w:r>
      <w:r>
        <w:t>____________ the sights.</w:t>
      </w:r>
    </w:p>
    <w:p w:rsidR="00684398" w:rsidRDefault="00684398" w:rsidP="00684398">
      <w:pPr>
        <w:pStyle w:val="Mark"/>
      </w:pPr>
      <w:r>
        <w:t>Mark: ___ / 12</w:t>
      </w:r>
    </w:p>
    <w:p w:rsidR="00684398" w:rsidRDefault="00684398" w:rsidP="008C6DA0">
      <w:pPr>
        <w:pStyle w:val="Rubric"/>
      </w:pPr>
      <w:r>
        <w:t xml:space="preserve">Match the words (1–6) </w:t>
      </w:r>
      <w:r w:rsidR="007C5920">
        <w:t>to</w:t>
      </w:r>
      <w:r>
        <w:t xml:space="preserve"> a type of journey (A–F).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6521"/>
        <w:gridCol w:w="425"/>
        <w:gridCol w:w="2658"/>
      </w:tblGrid>
      <w:tr w:rsidR="00A750A4" w:rsidRPr="00684398" w:rsidTr="00D713ED">
        <w:tc>
          <w:tcPr>
            <w:tcW w:w="425" w:type="dxa"/>
          </w:tcPr>
          <w:p w:rsidR="00684398" w:rsidRPr="00684398" w:rsidRDefault="00684398" w:rsidP="00D713ED">
            <w:pPr>
              <w:pStyle w:val="Tabletext"/>
            </w:pPr>
            <w:r w:rsidRPr="00684398">
              <w:t>1</w:t>
            </w:r>
          </w:p>
        </w:tc>
        <w:tc>
          <w:tcPr>
            <w:tcW w:w="6521" w:type="dxa"/>
          </w:tcPr>
          <w:p w:rsidR="00684398" w:rsidRPr="00684398" w:rsidRDefault="00684398" w:rsidP="00D713ED">
            <w:pPr>
              <w:pStyle w:val="Tabletext"/>
            </w:pPr>
            <w:r w:rsidRPr="00684398">
              <w:t>plane</w:t>
            </w:r>
            <w:r w:rsidR="00C12949">
              <w:t>,</w:t>
            </w:r>
            <w:r w:rsidRPr="00684398">
              <w:t xml:space="preserve"> check-in</w:t>
            </w:r>
            <w:r w:rsidR="00C12949">
              <w:t>,</w:t>
            </w:r>
            <w:r w:rsidRPr="00684398">
              <w:t xml:space="preserve"> boarding card</w:t>
            </w:r>
          </w:p>
        </w:tc>
        <w:tc>
          <w:tcPr>
            <w:tcW w:w="425" w:type="dxa"/>
          </w:tcPr>
          <w:p w:rsidR="00684398" w:rsidRPr="00684398" w:rsidRDefault="00684398" w:rsidP="00D713ED">
            <w:pPr>
              <w:pStyle w:val="Tabletext"/>
            </w:pPr>
            <w:r w:rsidRPr="00684398">
              <w:t>A</w:t>
            </w:r>
          </w:p>
        </w:tc>
        <w:tc>
          <w:tcPr>
            <w:tcW w:w="2658" w:type="dxa"/>
          </w:tcPr>
          <w:p w:rsidR="00684398" w:rsidRPr="00684398" w:rsidRDefault="00684398" w:rsidP="00D713ED">
            <w:pPr>
              <w:pStyle w:val="Tabletext"/>
            </w:pPr>
            <w:r w:rsidRPr="00684398">
              <w:t>trek</w:t>
            </w:r>
          </w:p>
        </w:tc>
      </w:tr>
      <w:tr w:rsidR="00A750A4" w:rsidRPr="00684398" w:rsidTr="00D713ED">
        <w:tc>
          <w:tcPr>
            <w:tcW w:w="425" w:type="dxa"/>
          </w:tcPr>
          <w:p w:rsidR="00684398" w:rsidRPr="00684398" w:rsidRDefault="00684398" w:rsidP="00D713ED">
            <w:pPr>
              <w:pStyle w:val="Tabletext"/>
            </w:pPr>
            <w:r w:rsidRPr="00684398">
              <w:t>2</w:t>
            </w:r>
          </w:p>
        </w:tc>
        <w:tc>
          <w:tcPr>
            <w:tcW w:w="6521" w:type="dxa"/>
          </w:tcPr>
          <w:p w:rsidR="00684398" w:rsidRPr="00684398" w:rsidRDefault="00684398" w:rsidP="00D713ED">
            <w:pPr>
              <w:pStyle w:val="Tabletext"/>
            </w:pPr>
            <w:r w:rsidRPr="00684398">
              <w:t>explorer</w:t>
            </w:r>
            <w:r w:rsidR="00C12949">
              <w:t>,</w:t>
            </w:r>
            <w:r w:rsidRPr="00684398">
              <w:t xml:space="preserve"> a lot of planning</w:t>
            </w:r>
            <w:r w:rsidR="00C12949">
              <w:t>,</w:t>
            </w:r>
            <w:r w:rsidRPr="00684398">
              <w:t xml:space="preserve"> discover</w:t>
            </w:r>
          </w:p>
        </w:tc>
        <w:tc>
          <w:tcPr>
            <w:tcW w:w="425" w:type="dxa"/>
          </w:tcPr>
          <w:p w:rsidR="00684398" w:rsidRPr="00684398" w:rsidRDefault="00684398" w:rsidP="00D713ED">
            <w:pPr>
              <w:pStyle w:val="Tabletext"/>
            </w:pPr>
            <w:r w:rsidRPr="00684398">
              <w:t>B</w:t>
            </w:r>
          </w:p>
        </w:tc>
        <w:tc>
          <w:tcPr>
            <w:tcW w:w="2658" w:type="dxa"/>
          </w:tcPr>
          <w:p w:rsidR="00684398" w:rsidRPr="00684398" w:rsidRDefault="00684398" w:rsidP="00D713ED">
            <w:pPr>
              <w:pStyle w:val="Tabletext"/>
            </w:pPr>
            <w:r w:rsidRPr="00684398">
              <w:t>tour</w:t>
            </w:r>
          </w:p>
        </w:tc>
      </w:tr>
      <w:tr w:rsidR="00A750A4" w:rsidRPr="00684398" w:rsidTr="00D713ED">
        <w:tc>
          <w:tcPr>
            <w:tcW w:w="425" w:type="dxa"/>
          </w:tcPr>
          <w:p w:rsidR="00684398" w:rsidRPr="00684398" w:rsidRDefault="00684398" w:rsidP="00D713ED">
            <w:pPr>
              <w:pStyle w:val="Tabletext"/>
            </w:pPr>
            <w:r w:rsidRPr="00684398">
              <w:t>3</w:t>
            </w:r>
          </w:p>
        </w:tc>
        <w:tc>
          <w:tcPr>
            <w:tcW w:w="6521" w:type="dxa"/>
          </w:tcPr>
          <w:p w:rsidR="00684398" w:rsidRPr="00684398" w:rsidRDefault="00684398" w:rsidP="00D713ED">
            <w:pPr>
              <w:pStyle w:val="Tabletext"/>
            </w:pPr>
            <w:r w:rsidRPr="00684398">
              <w:t>ship</w:t>
            </w:r>
            <w:r w:rsidR="00C12949">
              <w:t>,</w:t>
            </w:r>
            <w:r w:rsidRPr="00684398">
              <w:t xml:space="preserve"> cross the ocean</w:t>
            </w:r>
            <w:r w:rsidR="00C12949">
              <w:t>,</w:t>
            </w:r>
            <w:r w:rsidRPr="00684398">
              <w:t xml:space="preserve"> cabin</w:t>
            </w:r>
          </w:p>
        </w:tc>
        <w:tc>
          <w:tcPr>
            <w:tcW w:w="425" w:type="dxa"/>
          </w:tcPr>
          <w:p w:rsidR="00684398" w:rsidRPr="00684398" w:rsidRDefault="00684398" w:rsidP="00D713ED">
            <w:pPr>
              <w:pStyle w:val="Tabletext"/>
            </w:pPr>
            <w:r w:rsidRPr="00684398">
              <w:t>C</w:t>
            </w:r>
          </w:p>
        </w:tc>
        <w:tc>
          <w:tcPr>
            <w:tcW w:w="2658" w:type="dxa"/>
          </w:tcPr>
          <w:p w:rsidR="00684398" w:rsidRPr="00684398" w:rsidRDefault="00684398" w:rsidP="00D713ED">
            <w:pPr>
              <w:pStyle w:val="Tabletext"/>
            </w:pPr>
            <w:r w:rsidRPr="00684398">
              <w:t>expedition</w:t>
            </w:r>
          </w:p>
        </w:tc>
      </w:tr>
      <w:tr w:rsidR="00A750A4" w:rsidRPr="00684398" w:rsidTr="00D713ED">
        <w:tc>
          <w:tcPr>
            <w:tcW w:w="425" w:type="dxa"/>
          </w:tcPr>
          <w:p w:rsidR="00684398" w:rsidRPr="00684398" w:rsidRDefault="00684398" w:rsidP="00D713ED">
            <w:pPr>
              <w:pStyle w:val="Tabletext"/>
            </w:pPr>
            <w:r w:rsidRPr="00684398">
              <w:t>4</w:t>
            </w:r>
          </w:p>
        </w:tc>
        <w:tc>
          <w:tcPr>
            <w:tcW w:w="6521" w:type="dxa"/>
          </w:tcPr>
          <w:p w:rsidR="00684398" w:rsidRPr="00684398" w:rsidRDefault="00684398" w:rsidP="00D713ED">
            <w:pPr>
              <w:pStyle w:val="Tabletext"/>
            </w:pPr>
            <w:r w:rsidRPr="00684398">
              <w:t>on a coach</w:t>
            </w:r>
            <w:r w:rsidR="00C12949">
              <w:t>,</w:t>
            </w:r>
            <w:r w:rsidRPr="00684398">
              <w:t xml:space="preserve"> stop at different places</w:t>
            </w:r>
            <w:r w:rsidR="00C12949">
              <w:t>,</w:t>
            </w:r>
            <w:r w:rsidRPr="00684398">
              <w:t xml:space="preserve"> friendly guide</w:t>
            </w:r>
          </w:p>
        </w:tc>
        <w:tc>
          <w:tcPr>
            <w:tcW w:w="425" w:type="dxa"/>
          </w:tcPr>
          <w:p w:rsidR="00684398" w:rsidRPr="00684398" w:rsidRDefault="00684398" w:rsidP="00D713ED">
            <w:pPr>
              <w:pStyle w:val="Tabletext"/>
            </w:pPr>
            <w:r w:rsidRPr="00684398">
              <w:t>D</w:t>
            </w:r>
          </w:p>
        </w:tc>
        <w:tc>
          <w:tcPr>
            <w:tcW w:w="2658" w:type="dxa"/>
          </w:tcPr>
          <w:p w:rsidR="00684398" w:rsidRPr="00684398" w:rsidRDefault="00684398" w:rsidP="00D713ED">
            <w:pPr>
              <w:pStyle w:val="Tabletext"/>
            </w:pPr>
            <w:r w:rsidRPr="00684398">
              <w:t>voyage</w:t>
            </w:r>
          </w:p>
        </w:tc>
      </w:tr>
      <w:tr w:rsidR="00A750A4" w:rsidRPr="00684398" w:rsidTr="00D713ED">
        <w:tc>
          <w:tcPr>
            <w:tcW w:w="425" w:type="dxa"/>
          </w:tcPr>
          <w:p w:rsidR="00684398" w:rsidRPr="00684398" w:rsidRDefault="00684398" w:rsidP="00D713ED">
            <w:pPr>
              <w:pStyle w:val="Tabletext"/>
            </w:pPr>
            <w:r w:rsidRPr="00684398">
              <w:t>5</w:t>
            </w:r>
          </w:p>
        </w:tc>
        <w:tc>
          <w:tcPr>
            <w:tcW w:w="6521" w:type="dxa"/>
          </w:tcPr>
          <w:p w:rsidR="00684398" w:rsidRPr="00684398" w:rsidRDefault="00684398" w:rsidP="00D713ED">
            <w:pPr>
              <w:pStyle w:val="Tabletext"/>
            </w:pPr>
            <w:r w:rsidRPr="00684398">
              <w:t>through the mountains</w:t>
            </w:r>
            <w:r w:rsidR="00C12949">
              <w:t>,</w:t>
            </w:r>
            <w:r w:rsidRPr="00684398">
              <w:t xml:space="preserve"> long distance</w:t>
            </w:r>
            <w:r w:rsidR="00C12949">
              <w:t>,</w:t>
            </w:r>
            <w:r w:rsidRPr="00684398">
              <w:t xml:space="preserve"> walking in boots</w:t>
            </w:r>
          </w:p>
        </w:tc>
        <w:tc>
          <w:tcPr>
            <w:tcW w:w="425" w:type="dxa"/>
          </w:tcPr>
          <w:p w:rsidR="00684398" w:rsidRPr="00684398" w:rsidRDefault="00684398" w:rsidP="00D713ED">
            <w:pPr>
              <w:pStyle w:val="Tabletext"/>
            </w:pPr>
            <w:r w:rsidRPr="00684398">
              <w:t>E</w:t>
            </w:r>
          </w:p>
        </w:tc>
        <w:tc>
          <w:tcPr>
            <w:tcW w:w="2658" w:type="dxa"/>
          </w:tcPr>
          <w:p w:rsidR="00684398" w:rsidRPr="00684398" w:rsidRDefault="00684398" w:rsidP="00D713ED">
            <w:pPr>
              <w:pStyle w:val="Tabletext"/>
            </w:pPr>
            <w:r w:rsidRPr="00684398">
              <w:t>excursion</w:t>
            </w:r>
          </w:p>
        </w:tc>
      </w:tr>
      <w:tr w:rsidR="00A750A4" w:rsidRPr="00684398" w:rsidTr="00D713ED">
        <w:tc>
          <w:tcPr>
            <w:tcW w:w="425" w:type="dxa"/>
          </w:tcPr>
          <w:p w:rsidR="00684398" w:rsidRPr="00684398" w:rsidRDefault="00684398" w:rsidP="00D713ED">
            <w:pPr>
              <w:pStyle w:val="Tabletext"/>
            </w:pPr>
            <w:r w:rsidRPr="00684398">
              <w:t>6</w:t>
            </w:r>
          </w:p>
        </w:tc>
        <w:tc>
          <w:tcPr>
            <w:tcW w:w="6521" w:type="dxa"/>
          </w:tcPr>
          <w:p w:rsidR="00684398" w:rsidRPr="00684398" w:rsidRDefault="00684398" w:rsidP="00D713ED">
            <w:pPr>
              <w:pStyle w:val="Tabletext"/>
            </w:pPr>
            <w:r w:rsidRPr="00684398">
              <w:t>day trip to Warwick Castle</w:t>
            </w:r>
            <w:r w:rsidR="00C12949">
              <w:t>,</w:t>
            </w:r>
            <w:r w:rsidRPr="00684398">
              <w:t xml:space="preserve"> short journey</w:t>
            </w:r>
            <w:r w:rsidR="00C12949">
              <w:t>,</w:t>
            </w:r>
            <w:r w:rsidRPr="00684398">
              <w:t xml:space="preserve"> leisure activity</w:t>
            </w:r>
          </w:p>
        </w:tc>
        <w:tc>
          <w:tcPr>
            <w:tcW w:w="425" w:type="dxa"/>
          </w:tcPr>
          <w:p w:rsidR="00684398" w:rsidRPr="00684398" w:rsidRDefault="00684398" w:rsidP="00D713ED">
            <w:pPr>
              <w:pStyle w:val="Tabletext"/>
            </w:pPr>
            <w:r w:rsidRPr="00684398">
              <w:t>F</w:t>
            </w:r>
          </w:p>
        </w:tc>
        <w:tc>
          <w:tcPr>
            <w:tcW w:w="2658" w:type="dxa"/>
          </w:tcPr>
          <w:p w:rsidR="00684398" w:rsidRPr="00684398" w:rsidRDefault="00684398" w:rsidP="00D713ED">
            <w:pPr>
              <w:pStyle w:val="Tabletext"/>
            </w:pPr>
            <w:r w:rsidRPr="00684398">
              <w:t>flight</w:t>
            </w:r>
          </w:p>
        </w:tc>
      </w:tr>
    </w:tbl>
    <w:p w:rsidR="00684398" w:rsidRDefault="00684398" w:rsidP="00684398">
      <w:pPr>
        <w:pStyle w:val="Mark"/>
      </w:pPr>
      <w:r>
        <w:t>Mark: ___ / 6</w:t>
      </w:r>
    </w:p>
    <w:p w:rsidR="008C6DA0" w:rsidRDefault="008C6DA0" w:rsidP="008C6DA0">
      <w:pPr>
        <w:pStyle w:val="Text"/>
      </w:pPr>
      <w:r>
        <w:br w:type="page"/>
      </w:r>
    </w:p>
    <w:p w:rsidR="00684398" w:rsidRDefault="00684398" w:rsidP="00684398">
      <w:pPr>
        <w:pStyle w:val="Rubric"/>
      </w:pPr>
      <w:r>
        <w:lastRenderedPageBreak/>
        <w:t xml:space="preserve">Complete the sentences with the correct </w:t>
      </w:r>
      <w:r w:rsidR="00734315">
        <w:t xml:space="preserve">form of the </w:t>
      </w:r>
      <w:r>
        <w:t xml:space="preserve">verbs </w:t>
      </w:r>
      <w:r w:rsidR="00734315">
        <w:t xml:space="preserve">below </w:t>
      </w:r>
      <w:r w:rsidR="00C12949">
        <w:t>and</w:t>
      </w:r>
      <w:r>
        <w:t xml:space="preserve"> </w:t>
      </w:r>
      <w:r w:rsidR="00734315">
        <w:t>circle the correct prepositions.</w:t>
      </w:r>
    </w:p>
    <w:p w:rsidR="00684398" w:rsidRDefault="00684398" w:rsidP="00684398">
      <w:pPr>
        <w:pStyle w:val="Wordpool"/>
      </w:pPr>
      <w:r>
        <w:t>lead</w:t>
      </w:r>
      <w:r w:rsidR="00C12949">
        <w:t xml:space="preserve">  </w:t>
      </w:r>
      <w:r>
        <w:t xml:space="preserve">   head</w:t>
      </w:r>
      <w:r w:rsidR="00C12949">
        <w:t xml:space="preserve">   </w:t>
      </w:r>
      <w:r>
        <w:t xml:space="preserve">  connect     drive</w:t>
      </w:r>
      <w:r w:rsidR="00C12949">
        <w:t xml:space="preserve">  </w:t>
      </w:r>
      <w:r w:rsidR="00734315">
        <w:t xml:space="preserve">   wind</w:t>
      </w:r>
      <w:r w:rsidR="00C12949">
        <w:t xml:space="preserve">  </w:t>
      </w:r>
      <w:r w:rsidR="00734315">
        <w:t xml:space="preserve">   cut</w:t>
      </w:r>
    </w:p>
    <w:p w:rsidR="00684398" w:rsidRDefault="00684398" w:rsidP="00684398">
      <w:pPr>
        <w:pStyle w:val="Textnumbered"/>
        <w:numPr>
          <w:ilvl w:val="0"/>
          <w:numId w:val="28"/>
        </w:numPr>
      </w:pPr>
      <w:r>
        <w:t xml:space="preserve">On summer weekends, we jump in the car and </w:t>
      </w:r>
      <w:r w:rsidR="00734315">
        <w:t xml:space="preserve">____________ </w:t>
      </w:r>
      <w:r w:rsidR="00734315" w:rsidRPr="00684398">
        <w:rPr>
          <w:b/>
        </w:rPr>
        <w:t>of</w:t>
      </w:r>
      <w:r w:rsidR="00734315">
        <w:t> / </w:t>
      </w:r>
      <w:r w:rsidR="00734315" w:rsidRPr="00684398">
        <w:rPr>
          <w:b/>
        </w:rPr>
        <w:t>for</w:t>
      </w:r>
      <w:r w:rsidR="00734315">
        <w:t> / </w:t>
      </w:r>
      <w:r w:rsidR="00734315" w:rsidRPr="00684398">
        <w:rPr>
          <w:b/>
        </w:rPr>
        <w:t>at</w:t>
      </w:r>
      <w:r w:rsidR="00734315">
        <w:t xml:space="preserve"> </w:t>
      </w:r>
      <w:r>
        <w:t>the beach. It’s the only place to go when it’s hot!</w:t>
      </w:r>
    </w:p>
    <w:p w:rsidR="00684398" w:rsidRDefault="00684398" w:rsidP="00684398">
      <w:pPr>
        <w:pStyle w:val="Textnumbered"/>
        <w:numPr>
          <w:ilvl w:val="0"/>
          <w:numId w:val="28"/>
        </w:numPr>
      </w:pPr>
      <w:r>
        <w:t xml:space="preserve">The mountain road </w:t>
      </w:r>
      <w:r w:rsidR="00734315">
        <w:t xml:space="preserve">____________ </w:t>
      </w:r>
      <w:r w:rsidR="00734315" w:rsidRPr="00684398">
        <w:rPr>
          <w:b/>
        </w:rPr>
        <w:t>for</w:t>
      </w:r>
      <w:r w:rsidR="00734315">
        <w:t> / </w:t>
      </w:r>
      <w:r w:rsidR="00734315" w:rsidRPr="00684398">
        <w:rPr>
          <w:b/>
        </w:rPr>
        <w:t>around</w:t>
      </w:r>
      <w:r w:rsidR="00734315">
        <w:t> / </w:t>
      </w:r>
      <w:r w:rsidR="00734315" w:rsidRPr="00684398">
        <w:rPr>
          <w:b/>
        </w:rPr>
        <w:t>after</w:t>
      </w:r>
      <w:r w:rsidR="00734315">
        <w:t xml:space="preserve"> </w:t>
      </w:r>
      <w:r>
        <w:t>Mount Hazel, so drive slowly because there are lots of turns and it’s dangerous.</w:t>
      </w:r>
    </w:p>
    <w:p w:rsidR="00684398" w:rsidRDefault="00684398" w:rsidP="00684398">
      <w:pPr>
        <w:pStyle w:val="Textnumbered"/>
        <w:numPr>
          <w:ilvl w:val="0"/>
          <w:numId w:val="28"/>
        </w:numPr>
      </w:pPr>
      <w:r>
        <w:t xml:space="preserve">‘Do you know where the Ohio River </w:t>
      </w:r>
      <w:r w:rsidR="00734315">
        <w:t xml:space="preserve">____________ </w:t>
      </w:r>
      <w:r w:rsidR="00734315" w:rsidRPr="00684398">
        <w:rPr>
          <w:b/>
        </w:rPr>
        <w:t>at</w:t>
      </w:r>
      <w:r w:rsidR="00734315">
        <w:t> / </w:t>
      </w:r>
      <w:r w:rsidR="00734315" w:rsidRPr="00684398">
        <w:rPr>
          <w:b/>
        </w:rPr>
        <w:t>on</w:t>
      </w:r>
      <w:r w:rsidR="00734315">
        <w:t> / </w:t>
      </w:r>
      <w:r w:rsidR="00734315" w:rsidRPr="00684398">
        <w:rPr>
          <w:b/>
        </w:rPr>
        <w:t>to</w:t>
      </w:r>
      <w:r w:rsidR="00734315">
        <w:t xml:space="preserve"> </w:t>
      </w:r>
      <w:r>
        <w:t>the Mississippi River?’ ‘I think it’s at Cairo, Illinois. That’s the place where the two major rivers join.’</w:t>
      </w:r>
    </w:p>
    <w:p w:rsidR="00684398" w:rsidRDefault="00684398" w:rsidP="00684398">
      <w:pPr>
        <w:pStyle w:val="Textnumbered"/>
        <w:numPr>
          <w:ilvl w:val="0"/>
          <w:numId w:val="28"/>
        </w:numPr>
      </w:pPr>
      <w:r>
        <w:t xml:space="preserve">If you want to get to the </w:t>
      </w:r>
      <w:r w:rsidR="00734315">
        <w:t xml:space="preserve">shop </w:t>
      </w:r>
      <w:r>
        <w:t xml:space="preserve">quickly, </w:t>
      </w:r>
      <w:r w:rsidR="00734315">
        <w:t xml:space="preserve">____________ </w:t>
      </w:r>
      <w:r w:rsidR="00734315" w:rsidRPr="00684398">
        <w:rPr>
          <w:b/>
        </w:rPr>
        <w:t>off</w:t>
      </w:r>
      <w:r w:rsidR="00734315">
        <w:t> / </w:t>
      </w:r>
      <w:r w:rsidR="00734315" w:rsidRPr="00684398">
        <w:rPr>
          <w:b/>
        </w:rPr>
        <w:t>through</w:t>
      </w:r>
      <w:r w:rsidR="00734315">
        <w:t> / </w:t>
      </w:r>
      <w:r w:rsidR="00734315" w:rsidRPr="00684398">
        <w:rPr>
          <w:b/>
        </w:rPr>
        <w:t>over</w:t>
      </w:r>
      <w:r w:rsidR="00734315">
        <w:t xml:space="preserve"> </w:t>
      </w:r>
      <w:r>
        <w:t>the park. It’s a much shorter route.</w:t>
      </w:r>
    </w:p>
    <w:p w:rsidR="00684398" w:rsidRDefault="00684398" w:rsidP="00684398">
      <w:pPr>
        <w:pStyle w:val="Textnumbered"/>
        <w:numPr>
          <w:ilvl w:val="0"/>
          <w:numId w:val="28"/>
        </w:numPr>
      </w:pPr>
      <w:r>
        <w:t xml:space="preserve">Don’t walk down unmarked forest paths. You don’t know where they’ll </w:t>
      </w:r>
      <w:r w:rsidR="00734315">
        <w:t xml:space="preserve">____________ </w:t>
      </w:r>
      <w:r w:rsidR="00734315" w:rsidRPr="00684398">
        <w:rPr>
          <w:b/>
        </w:rPr>
        <w:t>to</w:t>
      </w:r>
      <w:r w:rsidR="00734315">
        <w:t> / </w:t>
      </w:r>
      <w:r w:rsidR="00734315" w:rsidRPr="00684398">
        <w:rPr>
          <w:b/>
        </w:rPr>
        <w:t>for</w:t>
      </w:r>
      <w:r w:rsidR="00734315">
        <w:t> / </w:t>
      </w:r>
      <w:r w:rsidR="00734315" w:rsidRPr="00684398">
        <w:rPr>
          <w:b/>
        </w:rPr>
        <w:t>on</w:t>
      </w:r>
      <w:r>
        <w:t>.</w:t>
      </w:r>
      <w:r w:rsidR="00734315">
        <w:t xml:space="preserve"> </w:t>
      </w:r>
      <w:r>
        <w:t>You could get lost.</w:t>
      </w:r>
    </w:p>
    <w:p w:rsidR="00684398" w:rsidRDefault="00684398" w:rsidP="00684398">
      <w:pPr>
        <w:pStyle w:val="Textnumbered"/>
        <w:numPr>
          <w:ilvl w:val="0"/>
          <w:numId w:val="28"/>
        </w:numPr>
      </w:pPr>
      <w:r>
        <w:t xml:space="preserve">If you’re in your car, just </w:t>
      </w:r>
      <w:r w:rsidR="00734315">
        <w:t xml:space="preserve">____________ </w:t>
      </w:r>
      <w:r w:rsidR="00734315" w:rsidRPr="00684398">
        <w:rPr>
          <w:b/>
        </w:rPr>
        <w:t>along</w:t>
      </w:r>
      <w:r w:rsidR="00734315">
        <w:t> / </w:t>
      </w:r>
      <w:r w:rsidR="00734315" w:rsidRPr="00684398">
        <w:rPr>
          <w:b/>
        </w:rPr>
        <w:t>after</w:t>
      </w:r>
      <w:r w:rsidR="00734315">
        <w:t> / </w:t>
      </w:r>
      <w:r w:rsidR="00734315" w:rsidRPr="00684398">
        <w:rPr>
          <w:b/>
        </w:rPr>
        <w:t>with</w:t>
      </w:r>
      <w:r w:rsidR="00734315">
        <w:t xml:space="preserve"> </w:t>
      </w:r>
      <w:r>
        <w:t>this minor road for fifty kilometres and you’ll see the hotel.</w:t>
      </w:r>
    </w:p>
    <w:p w:rsidR="00684398" w:rsidRDefault="00684398" w:rsidP="00684398">
      <w:pPr>
        <w:pStyle w:val="Mark"/>
      </w:pPr>
      <w:r>
        <w:t>Mark: ___ / 12</w:t>
      </w:r>
    </w:p>
    <w:p w:rsidR="00684398" w:rsidRDefault="00684398" w:rsidP="008C6DA0">
      <w:pPr>
        <w:pStyle w:val="Text"/>
      </w:pPr>
      <w:r>
        <w:br w:type="page"/>
      </w:r>
    </w:p>
    <w:p w:rsidR="00684398" w:rsidRDefault="00684398" w:rsidP="00684398">
      <w:pPr>
        <w:pStyle w:val="Bhead"/>
      </w:pPr>
      <w:r>
        <w:lastRenderedPageBreak/>
        <w:t>Grammar</w:t>
      </w:r>
    </w:p>
    <w:p w:rsidR="00684398" w:rsidRDefault="00684398" w:rsidP="00A750A4">
      <w:pPr>
        <w:pStyle w:val="Rubric"/>
      </w:pPr>
      <w:r>
        <w:t xml:space="preserve">Circle the correct </w:t>
      </w:r>
      <w:r w:rsidR="008C6DA0">
        <w:t>words</w:t>
      </w:r>
      <w:r>
        <w:t xml:space="preserve"> to complete the sentences. </w:t>
      </w:r>
    </w:p>
    <w:p w:rsidR="00684398" w:rsidRDefault="00684398" w:rsidP="00A750A4">
      <w:pPr>
        <w:pStyle w:val="Textnumbered"/>
        <w:numPr>
          <w:ilvl w:val="0"/>
          <w:numId w:val="29"/>
        </w:numPr>
      </w:pPr>
      <w:r>
        <w:t xml:space="preserve">Last summer, Penny </w:t>
      </w:r>
      <w:r w:rsidRPr="00C12949">
        <w:rPr>
          <w:b/>
        </w:rPr>
        <w:t>visited</w:t>
      </w:r>
      <w:r>
        <w:t xml:space="preserve"> / </w:t>
      </w:r>
      <w:r w:rsidRPr="00C12949">
        <w:rPr>
          <w:b/>
        </w:rPr>
        <w:t>had visited</w:t>
      </w:r>
      <w:r>
        <w:t xml:space="preserve"> London with her friends for a long weekend.</w:t>
      </w:r>
    </w:p>
    <w:p w:rsidR="00684398" w:rsidRDefault="00684398" w:rsidP="00A750A4">
      <w:pPr>
        <w:pStyle w:val="Textnumbered"/>
      </w:pPr>
      <w:r>
        <w:t xml:space="preserve">They stayed at a hotel that Penny’s parents </w:t>
      </w:r>
      <w:r w:rsidRPr="00C12949">
        <w:rPr>
          <w:b/>
        </w:rPr>
        <w:t>had</w:t>
      </w:r>
      <w:r>
        <w:t xml:space="preserve"> </w:t>
      </w:r>
      <w:r w:rsidRPr="00C12949">
        <w:rPr>
          <w:b/>
        </w:rPr>
        <w:t>booked</w:t>
      </w:r>
      <w:r>
        <w:t xml:space="preserve"> / </w:t>
      </w:r>
      <w:r w:rsidRPr="00C12949">
        <w:rPr>
          <w:b/>
        </w:rPr>
        <w:t>were booking</w:t>
      </w:r>
      <w:r>
        <w:t xml:space="preserve"> for them on the </w:t>
      </w:r>
      <w:r w:rsidR="00A750A4">
        <w:t>i</w:t>
      </w:r>
      <w:r>
        <w:t>nternet.</w:t>
      </w:r>
    </w:p>
    <w:p w:rsidR="00684398" w:rsidRDefault="00684398" w:rsidP="00A750A4">
      <w:pPr>
        <w:pStyle w:val="Textnumbered"/>
      </w:pPr>
      <w:r>
        <w:t xml:space="preserve">Penny was a little worried about the trip because she </w:t>
      </w:r>
      <w:r w:rsidRPr="00C12949">
        <w:rPr>
          <w:b/>
        </w:rPr>
        <w:t>never went</w:t>
      </w:r>
      <w:r>
        <w:t xml:space="preserve"> / </w:t>
      </w:r>
      <w:r w:rsidRPr="00C12949">
        <w:rPr>
          <w:b/>
        </w:rPr>
        <w:t>had never been</w:t>
      </w:r>
      <w:r>
        <w:t xml:space="preserve"> on holiday without her mum and dad before.</w:t>
      </w:r>
    </w:p>
    <w:p w:rsidR="00684398" w:rsidRDefault="00684398" w:rsidP="00A750A4">
      <w:pPr>
        <w:pStyle w:val="Textnumbered"/>
      </w:pPr>
      <w:r>
        <w:t xml:space="preserve">On the first day, while they </w:t>
      </w:r>
      <w:r w:rsidRPr="00C12949">
        <w:rPr>
          <w:b/>
        </w:rPr>
        <w:t>were walking</w:t>
      </w:r>
      <w:r>
        <w:t xml:space="preserve"> / </w:t>
      </w:r>
      <w:r w:rsidRPr="00C12949">
        <w:rPr>
          <w:b/>
        </w:rPr>
        <w:t>had walked</w:t>
      </w:r>
      <w:r>
        <w:t xml:space="preserve"> through London, Penny and her friends saw a lot of famous sights.</w:t>
      </w:r>
    </w:p>
    <w:p w:rsidR="00684398" w:rsidRDefault="00011A3E" w:rsidP="00A750A4">
      <w:pPr>
        <w:pStyle w:val="Textnumbered"/>
      </w:pPr>
      <w:r>
        <w:t>They wore sun</w:t>
      </w:r>
      <w:r w:rsidR="00684398">
        <w:t xml:space="preserve">glasses because the sun </w:t>
      </w:r>
      <w:r w:rsidR="00684398" w:rsidRPr="00C12949">
        <w:rPr>
          <w:b/>
        </w:rPr>
        <w:t>was shining</w:t>
      </w:r>
      <w:r w:rsidR="00684398">
        <w:t xml:space="preserve"> / </w:t>
      </w:r>
      <w:r w:rsidR="00684398" w:rsidRPr="00C12949">
        <w:rPr>
          <w:b/>
        </w:rPr>
        <w:t>had shone</w:t>
      </w:r>
      <w:r w:rsidR="00684398">
        <w:t xml:space="preserve"> and the sky was blue.</w:t>
      </w:r>
    </w:p>
    <w:p w:rsidR="00684398" w:rsidRDefault="00684398" w:rsidP="00A750A4">
      <w:pPr>
        <w:pStyle w:val="Textnumbered"/>
      </w:pPr>
      <w:r>
        <w:t xml:space="preserve">Penny </w:t>
      </w:r>
      <w:r w:rsidRPr="00C12949">
        <w:rPr>
          <w:b/>
        </w:rPr>
        <w:t>wanted</w:t>
      </w:r>
      <w:r>
        <w:t xml:space="preserve"> / </w:t>
      </w:r>
      <w:r w:rsidRPr="00C12949">
        <w:rPr>
          <w:b/>
        </w:rPr>
        <w:t>was wanting</w:t>
      </w:r>
      <w:r>
        <w:t xml:space="preserve"> to buy some souvenirs that she had seen in a shop.</w:t>
      </w:r>
    </w:p>
    <w:p w:rsidR="00684398" w:rsidRDefault="00684398" w:rsidP="00A750A4">
      <w:pPr>
        <w:pStyle w:val="Textnumbered"/>
      </w:pPr>
      <w:r>
        <w:t>Penny couldn’t find her purse. She reali</w:t>
      </w:r>
      <w:r w:rsidR="007F358F">
        <w:t>z</w:t>
      </w:r>
      <w:r>
        <w:t xml:space="preserve">ed that she </w:t>
      </w:r>
      <w:r w:rsidRPr="00C12949">
        <w:rPr>
          <w:b/>
        </w:rPr>
        <w:t>lost</w:t>
      </w:r>
      <w:r>
        <w:t xml:space="preserve"> / </w:t>
      </w:r>
      <w:r w:rsidRPr="00C12949">
        <w:rPr>
          <w:b/>
        </w:rPr>
        <w:t>had lost</w:t>
      </w:r>
      <w:r>
        <w:t xml:space="preserve"> it.</w:t>
      </w:r>
    </w:p>
    <w:p w:rsidR="00684398" w:rsidRDefault="00684398" w:rsidP="00A750A4">
      <w:pPr>
        <w:pStyle w:val="Textnumbered"/>
      </w:pPr>
      <w:r>
        <w:t xml:space="preserve">Then, suddenly, one of her friends ran into the shop. She </w:t>
      </w:r>
      <w:r w:rsidRPr="00C12949">
        <w:rPr>
          <w:b/>
        </w:rPr>
        <w:t>was holding</w:t>
      </w:r>
      <w:r>
        <w:t xml:space="preserve"> / </w:t>
      </w:r>
      <w:r w:rsidRPr="00C12949">
        <w:rPr>
          <w:b/>
        </w:rPr>
        <w:t>had held</w:t>
      </w:r>
      <w:r>
        <w:t xml:space="preserve"> Pen</w:t>
      </w:r>
      <w:r w:rsidR="00C12949">
        <w:t>ny’s purse. Penny was so happy!</w:t>
      </w:r>
    </w:p>
    <w:p w:rsidR="00684398" w:rsidRDefault="00684398" w:rsidP="00A750A4">
      <w:pPr>
        <w:pStyle w:val="Mark"/>
      </w:pPr>
      <w:r>
        <w:t>Mark: ___ / 8</w:t>
      </w:r>
    </w:p>
    <w:p w:rsidR="00684398" w:rsidRDefault="00684398" w:rsidP="00A750A4">
      <w:pPr>
        <w:pStyle w:val="Rubric"/>
      </w:pPr>
      <w:r>
        <w:t>Complete the text. Use the past simple, past continuous or past perfect form of the verbs in brackets.</w:t>
      </w:r>
    </w:p>
    <w:p w:rsidR="00684398" w:rsidRDefault="00684398" w:rsidP="00A750A4">
      <w:pPr>
        <w:pStyle w:val="Facsimile"/>
      </w:pPr>
      <w:r>
        <w:t xml:space="preserve">In 2007, while they </w:t>
      </w:r>
      <w:r w:rsidRPr="00C12949">
        <w:rPr>
          <w:rStyle w:val="SuperscriptChar"/>
        </w:rPr>
        <w:t>1</w:t>
      </w:r>
      <w:r w:rsidR="00C12949">
        <w:t>________________ </w:t>
      </w:r>
      <w:r>
        <w:t>(live) in Brazil, Doug Lewis and his best friend Philippe Bouchet</w:t>
      </w:r>
      <w:r w:rsidR="00A750A4">
        <w:t xml:space="preserve"> </w:t>
      </w:r>
      <w:r w:rsidRPr="00C12949">
        <w:rPr>
          <w:rStyle w:val="SuperscriptChar"/>
        </w:rPr>
        <w:t>2</w:t>
      </w:r>
      <w:r w:rsidR="00C12949">
        <w:t>________________ </w:t>
      </w:r>
      <w:r>
        <w:t xml:space="preserve">(decide) to go on a long trek through the Amazon rainforest. They </w:t>
      </w:r>
      <w:r w:rsidRPr="00C12949">
        <w:rPr>
          <w:rStyle w:val="SuperscriptChar"/>
        </w:rPr>
        <w:t>3</w:t>
      </w:r>
      <w:r w:rsidR="00C12949">
        <w:t>________________ </w:t>
      </w:r>
      <w:r>
        <w:t>(never organize) such a</w:t>
      </w:r>
      <w:r w:rsidR="00C12949">
        <w:t xml:space="preserve"> challenging</w:t>
      </w:r>
      <w:r>
        <w:t xml:space="preserve"> adventure before, so they </w:t>
      </w:r>
      <w:r w:rsidRPr="00C12949">
        <w:rPr>
          <w:rStyle w:val="SuperscriptChar"/>
        </w:rPr>
        <w:t>4</w:t>
      </w:r>
      <w:r w:rsidR="00C12949">
        <w:t>________________ </w:t>
      </w:r>
      <w:r>
        <w:t>(place) an advertisement on</w:t>
      </w:r>
      <w:r w:rsidR="00A750A4">
        <w:t xml:space="preserve"> </w:t>
      </w:r>
      <w:r>
        <w:t xml:space="preserve">the </w:t>
      </w:r>
      <w:r w:rsidR="00C12949">
        <w:t>i</w:t>
      </w:r>
      <w:r>
        <w:t xml:space="preserve">nternet asking for advice. Hundreds of people </w:t>
      </w:r>
      <w:r w:rsidRPr="00C12949">
        <w:rPr>
          <w:rStyle w:val="SuperscriptChar"/>
        </w:rPr>
        <w:t>5</w:t>
      </w:r>
      <w:r w:rsidR="00C12949">
        <w:t>________________ </w:t>
      </w:r>
      <w:r>
        <w:t>(respond), asking to</w:t>
      </w:r>
      <w:r w:rsidR="00A750A4">
        <w:t xml:space="preserve"> </w:t>
      </w:r>
      <w:r>
        <w:t xml:space="preserve">come on the trek! Doug and Philippe </w:t>
      </w:r>
      <w:r w:rsidRPr="00C12949">
        <w:rPr>
          <w:rStyle w:val="SuperscriptChar"/>
        </w:rPr>
        <w:t>6</w:t>
      </w:r>
      <w:r w:rsidR="00C12949">
        <w:t>________________ </w:t>
      </w:r>
      <w:r>
        <w:t>(be) surprised, but pleased. They invited four</w:t>
      </w:r>
      <w:r w:rsidR="00A750A4">
        <w:t xml:space="preserve"> </w:t>
      </w:r>
      <w:r>
        <w:t xml:space="preserve">young Brazilians to come with them. The two friends </w:t>
      </w:r>
      <w:r w:rsidRPr="00C12949">
        <w:rPr>
          <w:rStyle w:val="SuperscriptChar"/>
        </w:rPr>
        <w:t>7</w:t>
      </w:r>
      <w:r w:rsidR="00C12949">
        <w:t>________________ </w:t>
      </w:r>
      <w:r>
        <w:t>(try) to learn Portuguese at</w:t>
      </w:r>
      <w:r w:rsidR="00A750A4">
        <w:t xml:space="preserve"> </w:t>
      </w:r>
      <w:r>
        <w:t xml:space="preserve">the time, so it </w:t>
      </w:r>
      <w:r w:rsidRPr="00C12949">
        <w:rPr>
          <w:rStyle w:val="SuperscriptChar"/>
        </w:rPr>
        <w:t>8</w:t>
      </w:r>
      <w:r w:rsidR="00C12949">
        <w:t>________________ </w:t>
      </w:r>
      <w:r>
        <w:t>(seem)</w:t>
      </w:r>
      <w:r w:rsidR="008331B7">
        <w:t xml:space="preserve"> </w:t>
      </w:r>
      <w:r>
        <w:t>a good idea to ask some Portuguese speakers to come</w:t>
      </w:r>
      <w:r w:rsidR="00A750A4">
        <w:t xml:space="preserve"> along!</w:t>
      </w:r>
    </w:p>
    <w:p w:rsidR="00684398" w:rsidRDefault="00684398" w:rsidP="00A750A4">
      <w:pPr>
        <w:pStyle w:val="Mark"/>
      </w:pPr>
      <w:r>
        <w:t>Mark: ___ / 8</w:t>
      </w:r>
    </w:p>
    <w:p w:rsidR="008331B7" w:rsidRDefault="008331B7" w:rsidP="008C6DA0">
      <w:pPr>
        <w:pStyle w:val="Text"/>
      </w:pPr>
      <w:r>
        <w:br w:type="page"/>
      </w:r>
    </w:p>
    <w:p w:rsidR="00684398" w:rsidRDefault="00684398" w:rsidP="00A750A4">
      <w:pPr>
        <w:pStyle w:val="Rubric"/>
      </w:pPr>
      <w:r>
        <w:lastRenderedPageBreak/>
        <w:t xml:space="preserve">Rewrite the sentences using </w:t>
      </w:r>
      <w:r w:rsidRPr="00A750A4">
        <w:rPr>
          <w:i/>
        </w:rPr>
        <w:t>used to</w:t>
      </w:r>
      <w:r>
        <w:t xml:space="preserve"> or </w:t>
      </w:r>
      <w:r w:rsidRPr="00A750A4">
        <w:rPr>
          <w:i/>
        </w:rPr>
        <w:t>would</w:t>
      </w:r>
      <w:r>
        <w:t xml:space="preserve">, or both when possible. If it is not possible, write </w:t>
      </w:r>
      <w:r w:rsidRPr="008331B7">
        <w:rPr>
          <w:i/>
        </w:rPr>
        <w:t>NP</w:t>
      </w:r>
      <w:r>
        <w:t>.</w:t>
      </w:r>
    </w:p>
    <w:p w:rsidR="00684398" w:rsidRDefault="00684398" w:rsidP="008331B7">
      <w:pPr>
        <w:pStyle w:val="Textnumbered"/>
        <w:numPr>
          <w:ilvl w:val="0"/>
          <w:numId w:val="30"/>
        </w:numPr>
      </w:pPr>
      <w:r>
        <w:t>In my teens, I never went for</w:t>
      </w:r>
      <w:r w:rsidR="00C12949">
        <w:t xml:space="preserve"> long walks in the countryside.</w:t>
      </w:r>
      <w:r w:rsidR="008331B7">
        <w:br/>
      </w:r>
      <w:r>
        <w:t>________________________________________________________________________</w:t>
      </w:r>
    </w:p>
    <w:p w:rsidR="00684398" w:rsidRDefault="00684398" w:rsidP="008331B7">
      <w:pPr>
        <w:pStyle w:val="Textnumbered"/>
        <w:numPr>
          <w:ilvl w:val="0"/>
          <w:numId w:val="30"/>
        </w:numPr>
      </w:pPr>
      <w:r>
        <w:t>Last summer, Dan and I drove all the way to Scotland in an old car.</w:t>
      </w:r>
      <w:r w:rsidR="008331B7">
        <w:br/>
      </w:r>
      <w:r>
        <w:t>________________________________________________________________________</w:t>
      </w:r>
    </w:p>
    <w:p w:rsidR="00684398" w:rsidRDefault="00684398" w:rsidP="008331B7">
      <w:pPr>
        <w:pStyle w:val="Textnumbered"/>
        <w:numPr>
          <w:ilvl w:val="0"/>
          <w:numId w:val="30"/>
        </w:numPr>
      </w:pPr>
      <w:r>
        <w:t>Travelling by rail was a lot more fun b</w:t>
      </w:r>
      <w:r w:rsidR="00C12949">
        <w:t>ack in the age of steam trains.</w:t>
      </w:r>
      <w:r w:rsidR="008331B7">
        <w:br/>
      </w:r>
      <w:r>
        <w:t>________________________________________________________________________</w:t>
      </w:r>
    </w:p>
    <w:p w:rsidR="00684398" w:rsidRDefault="00684398" w:rsidP="008331B7">
      <w:pPr>
        <w:pStyle w:val="Textnumbered"/>
        <w:numPr>
          <w:ilvl w:val="0"/>
          <w:numId w:val="30"/>
        </w:numPr>
      </w:pPr>
      <w:r>
        <w:t>In his younger days, your grandfather led guided tours of the city three times a week.</w:t>
      </w:r>
      <w:r w:rsidR="008331B7">
        <w:br/>
      </w:r>
      <w:r>
        <w:t>________________________________________________________________________</w:t>
      </w:r>
    </w:p>
    <w:p w:rsidR="00684398" w:rsidRDefault="00684398" w:rsidP="008331B7">
      <w:pPr>
        <w:pStyle w:val="Textnumbered"/>
        <w:numPr>
          <w:ilvl w:val="0"/>
          <w:numId w:val="30"/>
        </w:numPr>
      </w:pPr>
      <w:r>
        <w:t>We flew to Australia once.</w:t>
      </w:r>
      <w:r w:rsidR="008331B7">
        <w:br/>
      </w:r>
      <w:r>
        <w:t>________________________________________________________________________</w:t>
      </w:r>
    </w:p>
    <w:p w:rsidR="00684398" w:rsidRDefault="00684398" w:rsidP="008331B7">
      <w:pPr>
        <w:pStyle w:val="Textnumbered"/>
        <w:numPr>
          <w:ilvl w:val="0"/>
          <w:numId w:val="30"/>
        </w:numPr>
      </w:pPr>
      <w:r>
        <w:t>Patrick didn’t like hiking as a child. He loves it now!</w:t>
      </w:r>
      <w:r w:rsidR="008331B7">
        <w:br/>
      </w:r>
      <w:r>
        <w:t>________________________________________________________________________</w:t>
      </w:r>
    </w:p>
    <w:p w:rsidR="00684398" w:rsidRDefault="00684398" w:rsidP="008331B7">
      <w:pPr>
        <w:pStyle w:val="Textnumbered"/>
        <w:numPr>
          <w:ilvl w:val="0"/>
          <w:numId w:val="30"/>
        </w:numPr>
      </w:pPr>
      <w:r>
        <w:t>During the summer holidays, we took the boat out on to the lake every day.</w:t>
      </w:r>
      <w:r w:rsidR="008331B7">
        <w:br/>
      </w:r>
      <w:r>
        <w:t>________________________________________________________________________</w:t>
      </w:r>
    </w:p>
    <w:p w:rsidR="00684398" w:rsidRDefault="00684398" w:rsidP="008331B7">
      <w:pPr>
        <w:pStyle w:val="Textnumbered"/>
        <w:numPr>
          <w:ilvl w:val="0"/>
          <w:numId w:val="30"/>
        </w:numPr>
      </w:pPr>
      <w:r>
        <w:t>Did you belong to the world travel club?</w:t>
      </w:r>
      <w:r w:rsidR="008331B7">
        <w:br/>
      </w:r>
      <w:r>
        <w:t>________________________________________________________________________</w:t>
      </w:r>
    </w:p>
    <w:p w:rsidR="00932BAF" w:rsidRDefault="00684398" w:rsidP="008331B7">
      <w:pPr>
        <w:pStyle w:val="Mark"/>
      </w:pPr>
      <w:r>
        <w:t>Mark: ___ / 8</w:t>
      </w:r>
    </w:p>
    <w:p w:rsidR="003F50C3" w:rsidRPr="00B42C47" w:rsidRDefault="00B463F9" w:rsidP="008331B7">
      <w:pPr>
        <w:pStyle w:val="Mark"/>
      </w:pPr>
      <w:r>
        <w:t>TOTAL</w:t>
      </w:r>
      <w:r w:rsidR="003F50C3">
        <w:t xml:space="preserve"> MARKS</w:t>
      </w:r>
      <w:r>
        <w:t xml:space="preserve">: ___ / </w:t>
      </w:r>
      <w:r w:rsidR="003F50C3">
        <w:t>60</w:t>
      </w:r>
    </w:p>
    <w:sectPr w:rsidR="003F50C3" w:rsidRPr="00B42C47" w:rsidSect="00754F2F">
      <w:footerReference w:type="default" r:id="rId9"/>
      <w:type w:val="continuous"/>
      <w:pgSz w:w="11906" w:h="16838" w:code="9"/>
      <w:pgMar w:top="851" w:right="992" w:bottom="1276" w:left="851" w:header="720" w:footer="0" w:gutter="0"/>
      <w:paperSrc w:first="15" w:other="15"/>
      <w:cols w:space="1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949" w:rsidRDefault="00C12949">
      <w:r>
        <w:separator/>
      </w:r>
    </w:p>
    <w:p w:rsidR="00C12949" w:rsidRDefault="00C12949"/>
  </w:endnote>
  <w:endnote w:type="continuationSeparator" w:id="0">
    <w:p w:rsidR="00C12949" w:rsidRDefault="00C12949">
      <w:r>
        <w:continuationSeparator/>
      </w:r>
    </w:p>
    <w:p w:rsidR="00C12949" w:rsidRDefault="00C129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754F2F" w:rsidRDefault="00C12949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E51B96">
          <w:rPr>
            <w:rFonts w:ascii="Arial" w:hAnsi="Arial" w:cs="Arial"/>
            <w:noProof/>
          </w:rPr>
          <w:t>4</w:t>
        </w:r>
        <w:r w:rsidRPr="001840A0">
          <w:rPr>
            <w:rFonts w:ascii="Arial" w:hAnsi="Arial" w:cs="Arial"/>
            <w:noProof/>
          </w:rPr>
          <w:fldChar w:fldCharType="end"/>
        </w:r>
      </w:p>
      <w:p w:rsidR="00C12949" w:rsidRPr="001840A0" w:rsidRDefault="00754F2F" w:rsidP="001840A0">
        <w:pPr>
          <w:pStyle w:val="Footer"/>
          <w:jc w:val="center"/>
          <w:rPr>
            <w:rFonts w:ascii="Arial" w:hAnsi="Arial" w:cs="Arial"/>
          </w:rPr>
        </w:pPr>
        <w:r>
          <w:rPr>
            <w:noProof/>
          </w:rPr>
          <w:drawing>
            <wp:inline distT="0" distB="0" distL="0" distR="0" wp14:anchorId="6FE83547" wp14:editId="3A50C7D9">
              <wp:extent cx="6390005" cy="647571"/>
              <wp:effectExtent l="0" t="0" r="0" b="635"/>
              <wp:docPr id="1" name="Picture 1" descr="C:\Users\starrenm\AppData\Local\Microsoft\Windows\Temporary Internet Files\Content.Word\insight intermediate test bank 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starrenm\AppData\Local\Microsoft\Windows\Temporary Internet Files\Content.Word\insight intermediate test bank 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90005" cy="6475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949" w:rsidRDefault="00C12949">
      <w:r>
        <w:separator/>
      </w:r>
    </w:p>
    <w:p w:rsidR="00C12949" w:rsidRDefault="00C12949"/>
  </w:footnote>
  <w:footnote w:type="continuationSeparator" w:id="0">
    <w:p w:rsidR="00C12949" w:rsidRDefault="00C12949">
      <w:r>
        <w:continuationSeparator/>
      </w:r>
    </w:p>
    <w:p w:rsidR="00C12949" w:rsidRDefault="00C1294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22E0"/>
    <w:multiLevelType w:val="multilevel"/>
    <w:tmpl w:val="7EBEBA38"/>
    <w:numStyleLink w:val="Style1"/>
  </w:abstractNum>
  <w:abstractNum w:abstractNumId="1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3A0728F"/>
    <w:multiLevelType w:val="hybridMultilevel"/>
    <w:tmpl w:val="A85452BE"/>
    <w:lvl w:ilvl="0" w:tplc="AB8CA70A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6E1463E"/>
    <w:multiLevelType w:val="hybridMultilevel"/>
    <w:tmpl w:val="0F4AE65A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5">
    <w:nsid w:val="5E0B0C80"/>
    <w:multiLevelType w:val="hybridMultilevel"/>
    <w:tmpl w:val="54687AE0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42D2DD2"/>
    <w:multiLevelType w:val="multilevel"/>
    <w:tmpl w:val="7EBEBA38"/>
    <w:numStyleLink w:val="Style1"/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5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398"/>
    <w:rsid w:val="00002878"/>
    <w:rsid w:val="00002F45"/>
    <w:rsid w:val="00007341"/>
    <w:rsid w:val="00011A3E"/>
    <w:rsid w:val="0002587D"/>
    <w:rsid w:val="00026295"/>
    <w:rsid w:val="00027DCD"/>
    <w:rsid w:val="00030A94"/>
    <w:rsid w:val="00051BDA"/>
    <w:rsid w:val="000572CF"/>
    <w:rsid w:val="00057D23"/>
    <w:rsid w:val="000634C7"/>
    <w:rsid w:val="000659CB"/>
    <w:rsid w:val="00066DE8"/>
    <w:rsid w:val="00071313"/>
    <w:rsid w:val="00073553"/>
    <w:rsid w:val="00080170"/>
    <w:rsid w:val="00082557"/>
    <w:rsid w:val="000A5BE4"/>
    <w:rsid w:val="000D7095"/>
    <w:rsid w:val="000F7147"/>
    <w:rsid w:val="000F79C4"/>
    <w:rsid w:val="0010334E"/>
    <w:rsid w:val="0010580E"/>
    <w:rsid w:val="00110510"/>
    <w:rsid w:val="001222A5"/>
    <w:rsid w:val="0013043C"/>
    <w:rsid w:val="0013160E"/>
    <w:rsid w:val="00144B2C"/>
    <w:rsid w:val="00157180"/>
    <w:rsid w:val="00183668"/>
    <w:rsid w:val="0018374F"/>
    <w:rsid w:val="001840A0"/>
    <w:rsid w:val="00196935"/>
    <w:rsid w:val="001A2160"/>
    <w:rsid w:val="001B2824"/>
    <w:rsid w:val="001C2529"/>
    <w:rsid w:val="001D439A"/>
    <w:rsid w:val="001F67B3"/>
    <w:rsid w:val="00202A92"/>
    <w:rsid w:val="00215AB1"/>
    <w:rsid w:val="0025137D"/>
    <w:rsid w:val="00253443"/>
    <w:rsid w:val="00255386"/>
    <w:rsid w:val="00271A40"/>
    <w:rsid w:val="002751EC"/>
    <w:rsid w:val="00285F54"/>
    <w:rsid w:val="002C640B"/>
    <w:rsid w:val="002D2A5D"/>
    <w:rsid w:val="002D3F58"/>
    <w:rsid w:val="002D6A1A"/>
    <w:rsid w:val="002E23F0"/>
    <w:rsid w:val="002E29CC"/>
    <w:rsid w:val="00302F33"/>
    <w:rsid w:val="00303599"/>
    <w:rsid w:val="0030623D"/>
    <w:rsid w:val="0032379C"/>
    <w:rsid w:val="0033675E"/>
    <w:rsid w:val="00345D07"/>
    <w:rsid w:val="003558F8"/>
    <w:rsid w:val="0038104F"/>
    <w:rsid w:val="003B0E66"/>
    <w:rsid w:val="003B1F41"/>
    <w:rsid w:val="003B6366"/>
    <w:rsid w:val="003B6AF4"/>
    <w:rsid w:val="003C118D"/>
    <w:rsid w:val="003C3993"/>
    <w:rsid w:val="003C58E0"/>
    <w:rsid w:val="003C5D22"/>
    <w:rsid w:val="003E76DE"/>
    <w:rsid w:val="003F08BA"/>
    <w:rsid w:val="003F44A6"/>
    <w:rsid w:val="003F50C3"/>
    <w:rsid w:val="00401395"/>
    <w:rsid w:val="00410027"/>
    <w:rsid w:val="00412F41"/>
    <w:rsid w:val="00417F8E"/>
    <w:rsid w:val="00421B4E"/>
    <w:rsid w:val="004237AB"/>
    <w:rsid w:val="00430BAD"/>
    <w:rsid w:val="004360AB"/>
    <w:rsid w:val="00453CA5"/>
    <w:rsid w:val="004576FA"/>
    <w:rsid w:val="0046324D"/>
    <w:rsid w:val="004977C5"/>
    <w:rsid w:val="004B5C1E"/>
    <w:rsid w:val="004B5DBB"/>
    <w:rsid w:val="004B718E"/>
    <w:rsid w:val="004D2730"/>
    <w:rsid w:val="004E1875"/>
    <w:rsid w:val="00503427"/>
    <w:rsid w:val="005114A9"/>
    <w:rsid w:val="0053061D"/>
    <w:rsid w:val="005345D0"/>
    <w:rsid w:val="005355F0"/>
    <w:rsid w:val="0053652C"/>
    <w:rsid w:val="00552188"/>
    <w:rsid w:val="0055486B"/>
    <w:rsid w:val="00560231"/>
    <w:rsid w:val="00582F2E"/>
    <w:rsid w:val="00583FB2"/>
    <w:rsid w:val="005A1490"/>
    <w:rsid w:val="005B14C2"/>
    <w:rsid w:val="005B1B9F"/>
    <w:rsid w:val="005C3898"/>
    <w:rsid w:val="005C4E69"/>
    <w:rsid w:val="005C59CD"/>
    <w:rsid w:val="005F3D7F"/>
    <w:rsid w:val="00607BA7"/>
    <w:rsid w:val="006111E1"/>
    <w:rsid w:val="00663213"/>
    <w:rsid w:val="00667B36"/>
    <w:rsid w:val="006712A8"/>
    <w:rsid w:val="006812A5"/>
    <w:rsid w:val="00684398"/>
    <w:rsid w:val="006A4137"/>
    <w:rsid w:val="006B3F93"/>
    <w:rsid w:val="006B7E5A"/>
    <w:rsid w:val="006D743D"/>
    <w:rsid w:val="006E5412"/>
    <w:rsid w:val="0070265D"/>
    <w:rsid w:val="00716A2A"/>
    <w:rsid w:val="0072233A"/>
    <w:rsid w:val="00734315"/>
    <w:rsid w:val="0075040C"/>
    <w:rsid w:val="00754F2F"/>
    <w:rsid w:val="007949CC"/>
    <w:rsid w:val="00796D7A"/>
    <w:rsid w:val="007C4847"/>
    <w:rsid w:val="007C5920"/>
    <w:rsid w:val="007C66B4"/>
    <w:rsid w:val="007C703D"/>
    <w:rsid w:val="007D5F70"/>
    <w:rsid w:val="007E105D"/>
    <w:rsid w:val="007E15BE"/>
    <w:rsid w:val="007F358F"/>
    <w:rsid w:val="007F3B31"/>
    <w:rsid w:val="007F5BB3"/>
    <w:rsid w:val="008331B7"/>
    <w:rsid w:val="008461F7"/>
    <w:rsid w:val="00851946"/>
    <w:rsid w:val="00852E01"/>
    <w:rsid w:val="0085712E"/>
    <w:rsid w:val="00860D3C"/>
    <w:rsid w:val="00861561"/>
    <w:rsid w:val="008660E1"/>
    <w:rsid w:val="008708ED"/>
    <w:rsid w:val="00896352"/>
    <w:rsid w:val="008B17CB"/>
    <w:rsid w:val="008C6327"/>
    <w:rsid w:val="008C6DA0"/>
    <w:rsid w:val="008F168A"/>
    <w:rsid w:val="008F23C5"/>
    <w:rsid w:val="008F5DD2"/>
    <w:rsid w:val="00917F87"/>
    <w:rsid w:val="00932BAF"/>
    <w:rsid w:val="009608BA"/>
    <w:rsid w:val="00971764"/>
    <w:rsid w:val="009849BF"/>
    <w:rsid w:val="00984FA7"/>
    <w:rsid w:val="009926F3"/>
    <w:rsid w:val="009A2A83"/>
    <w:rsid w:val="009A5CB3"/>
    <w:rsid w:val="009B0FA5"/>
    <w:rsid w:val="009B47E0"/>
    <w:rsid w:val="009C60BE"/>
    <w:rsid w:val="009D6B55"/>
    <w:rsid w:val="009E0A76"/>
    <w:rsid w:val="009F3199"/>
    <w:rsid w:val="00A14167"/>
    <w:rsid w:val="00A158F4"/>
    <w:rsid w:val="00A161B5"/>
    <w:rsid w:val="00A25709"/>
    <w:rsid w:val="00A307AD"/>
    <w:rsid w:val="00A55205"/>
    <w:rsid w:val="00A7006A"/>
    <w:rsid w:val="00A750A4"/>
    <w:rsid w:val="00A8213E"/>
    <w:rsid w:val="00A95164"/>
    <w:rsid w:val="00AA2AE0"/>
    <w:rsid w:val="00AC2A59"/>
    <w:rsid w:val="00AC7EC3"/>
    <w:rsid w:val="00B07FF6"/>
    <w:rsid w:val="00B12B7C"/>
    <w:rsid w:val="00B13969"/>
    <w:rsid w:val="00B171FC"/>
    <w:rsid w:val="00B33969"/>
    <w:rsid w:val="00B42C47"/>
    <w:rsid w:val="00B463F9"/>
    <w:rsid w:val="00B52E63"/>
    <w:rsid w:val="00B62269"/>
    <w:rsid w:val="00B628AA"/>
    <w:rsid w:val="00B73372"/>
    <w:rsid w:val="00B801F7"/>
    <w:rsid w:val="00B90436"/>
    <w:rsid w:val="00B921A3"/>
    <w:rsid w:val="00B929E7"/>
    <w:rsid w:val="00BB3347"/>
    <w:rsid w:val="00BC5BC8"/>
    <w:rsid w:val="00BD5871"/>
    <w:rsid w:val="00BD6A2B"/>
    <w:rsid w:val="00BF4BF6"/>
    <w:rsid w:val="00BF687B"/>
    <w:rsid w:val="00C11C27"/>
    <w:rsid w:val="00C12949"/>
    <w:rsid w:val="00C14E44"/>
    <w:rsid w:val="00C273AD"/>
    <w:rsid w:val="00C43ECA"/>
    <w:rsid w:val="00C57125"/>
    <w:rsid w:val="00C87C12"/>
    <w:rsid w:val="00C9056D"/>
    <w:rsid w:val="00C97BDA"/>
    <w:rsid w:val="00CA6271"/>
    <w:rsid w:val="00CA6F23"/>
    <w:rsid w:val="00CB57EF"/>
    <w:rsid w:val="00CC57C3"/>
    <w:rsid w:val="00CF4B3E"/>
    <w:rsid w:val="00CF5B0B"/>
    <w:rsid w:val="00D356F0"/>
    <w:rsid w:val="00D4717C"/>
    <w:rsid w:val="00D713ED"/>
    <w:rsid w:val="00D92FB7"/>
    <w:rsid w:val="00DA2C0B"/>
    <w:rsid w:val="00DC44F6"/>
    <w:rsid w:val="00DC6F73"/>
    <w:rsid w:val="00DF70D5"/>
    <w:rsid w:val="00E31487"/>
    <w:rsid w:val="00E41307"/>
    <w:rsid w:val="00E41F21"/>
    <w:rsid w:val="00E51B96"/>
    <w:rsid w:val="00E51BDC"/>
    <w:rsid w:val="00E67768"/>
    <w:rsid w:val="00E7124D"/>
    <w:rsid w:val="00E818BC"/>
    <w:rsid w:val="00E8329A"/>
    <w:rsid w:val="00E84669"/>
    <w:rsid w:val="00E90F44"/>
    <w:rsid w:val="00EA04D6"/>
    <w:rsid w:val="00EC0BCB"/>
    <w:rsid w:val="00ED02B8"/>
    <w:rsid w:val="00EE3F43"/>
    <w:rsid w:val="00EE51C9"/>
    <w:rsid w:val="00EE659F"/>
    <w:rsid w:val="00F219E3"/>
    <w:rsid w:val="00F30761"/>
    <w:rsid w:val="00F35BED"/>
    <w:rsid w:val="00F62969"/>
    <w:rsid w:val="00F67090"/>
    <w:rsid w:val="00F71E54"/>
    <w:rsid w:val="00F75573"/>
    <w:rsid w:val="00F963C1"/>
    <w:rsid w:val="00FA3EFB"/>
    <w:rsid w:val="00FC6CE3"/>
    <w:rsid w:val="00FC7C55"/>
    <w:rsid w:val="00FD7926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684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4398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D713ED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754F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54F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684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4398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D713ED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754F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54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Tes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999A1-4154-4D3F-8649-4097A6197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Tests Template.dotx</Template>
  <TotalTime>1</TotalTime>
  <Pages>4</Pages>
  <Words>958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5828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STARREN, Melanie</cp:lastModifiedBy>
  <cp:revision>2</cp:revision>
  <cp:lastPrinted>2012-06-01T14:55:00Z</cp:lastPrinted>
  <dcterms:created xsi:type="dcterms:W3CDTF">2013-05-13T12:56:00Z</dcterms:created>
  <dcterms:modified xsi:type="dcterms:W3CDTF">2013-05-13T12:56:00Z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