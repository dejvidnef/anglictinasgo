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B1" w:rsidRDefault="00F902B1" w:rsidP="00F902B1">
      <w:pPr>
        <w:pStyle w:val="AHead"/>
      </w:pPr>
      <w:bookmarkStart w:id="0" w:name="_GoBack"/>
      <w:bookmarkEnd w:id="0"/>
      <w:r>
        <w:t>Vocabulary and Grammar Test Unit 6 Test B</w:t>
      </w:r>
    </w:p>
    <w:p w:rsidR="00F902B1" w:rsidRPr="00F902B1" w:rsidRDefault="00F902B1" w:rsidP="00F902B1">
      <w:pPr>
        <w:pStyle w:val="Nameline"/>
      </w:pPr>
      <w:r w:rsidRPr="00F902B1">
        <w:t>Name: ___________________________________________</w:t>
      </w:r>
    </w:p>
    <w:p w:rsidR="00F902B1" w:rsidRPr="00F902B1" w:rsidRDefault="00F902B1" w:rsidP="00F902B1">
      <w:pPr>
        <w:pStyle w:val="Bhead"/>
      </w:pPr>
      <w:r w:rsidRPr="00F902B1">
        <w:t>Vocabulary</w:t>
      </w:r>
    </w:p>
    <w:p w:rsidR="00F902B1" w:rsidRPr="00F902B1" w:rsidRDefault="00F902B1" w:rsidP="00F902B1">
      <w:pPr>
        <w:pStyle w:val="Rubric"/>
      </w:pPr>
      <w:r w:rsidRPr="00F902B1">
        <w:t>Choose the correct verb (a</w:t>
      </w:r>
      <w:r w:rsidR="00607B63">
        <w:t>–</w:t>
      </w:r>
      <w:r w:rsidRPr="00F902B1">
        <w:t>c) to complete the sentences.</w:t>
      </w:r>
    </w:p>
    <w:p w:rsidR="00F902B1" w:rsidRPr="00F902B1" w:rsidRDefault="00F902B1" w:rsidP="00F902B1">
      <w:pPr>
        <w:pStyle w:val="Textnumbered"/>
      </w:pPr>
      <w:r w:rsidRPr="00F902B1">
        <w:t xml:space="preserve">Luxury watch makers </w:t>
      </w:r>
      <w:r w:rsidRPr="00F902B1">
        <w:rPr>
          <w:iCs/>
        </w:rPr>
        <w:t>____________</w:t>
      </w:r>
      <w:r w:rsidRPr="00F902B1">
        <w:t xml:space="preserve"> older men with their advertising because they tend to buy expensive watches.</w:t>
      </w:r>
      <w:r>
        <w:br/>
      </w:r>
      <w:r w:rsidRPr="00F902B1">
        <w:rPr>
          <w:b/>
        </w:rPr>
        <w:t>a</w:t>
      </w:r>
      <w:r w:rsidRPr="00F902B1">
        <w:t xml:space="preserve"> promote   </w:t>
      </w:r>
      <w:r w:rsidRPr="00F902B1">
        <w:rPr>
          <w:b/>
        </w:rPr>
        <w:t>b</w:t>
      </w:r>
      <w:r w:rsidRPr="00F902B1">
        <w:t xml:space="preserve"> launch   </w:t>
      </w:r>
      <w:r w:rsidRPr="00F902B1">
        <w:rPr>
          <w:b/>
        </w:rPr>
        <w:t>c</w:t>
      </w:r>
      <w:r w:rsidR="00607B63">
        <w:t xml:space="preserve"> target</w:t>
      </w:r>
    </w:p>
    <w:p w:rsidR="00F902B1" w:rsidRPr="00F902B1" w:rsidRDefault="00F902B1" w:rsidP="00F902B1">
      <w:pPr>
        <w:pStyle w:val="Textnumbered"/>
      </w:pPr>
      <w:r w:rsidRPr="00F902B1">
        <w:t xml:space="preserve">Shops </w:t>
      </w:r>
      <w:r w:rsidRPr="00F902B1">
        <w:rPr>
          <w:iCs/>
        </w:rPr>
        <w:t>____________</w:t>
      </w:r>
      <w:r w:rsidRPr="00F902B1">
        <w:t xml:space="preserve"> their goods in shop windows for people to see.</w:t>
      </w:r>
      <w:r>
        <w:br/>
      </w:r>
      <w:r w:rsidRPr="00F902B1">
        <w:rPr>
          <w:b/>
        </w:rPr>
        <w:t>a</w:t>
      </w:r>
      <w:r w:rsidRPr="00F902B1">
        <w:t xml:space="preserve"> target   </w:t>
      </w:r>
      <w:r w:rsidRPr="00F902B1">
        <w:rPr>
          <w:b/>
        </w:rPr>
        <w:t>b</w:t>
      </w:r>
      <w:r w:rsidRPr="00F902B1">
        <w:t xml:space="preserve"> display   </w:t>
      </w:r>
      <w:r w:rsidRPr="00F902B1">
        <w:rPr>
          <w:b/>
        </w:rPr>
        <w:t>c</w:t>
      </w:r>
      <w:r w:rsidRPr="00F902B1">
        <w:t xml:space="preserve"> persuade    </w:t>
      </w:r>
    </w:p>
    <w:p w:rsidR="00F902B1" w:rsidRPr="00F902B1" w:rsidRDefault="00F902B1" w:rsidP="00F902B1">
      <w:pPr>
        <w:pStyle w:val="Textnumbered"/>
      </w:pPr>
      <w:r w:rsidRPr="00F902B1">
        <w:t xml:space="preserve">Clever marketing has </w:t>
      </w:r>
      <w:r w:rsidRPr="00F902B1">
        <w:rPr>
          <w:iCs/>
        </w:rPr>
        <w:t>____________</w:t>
      </w:r>
      <w:r w:rsidRPr="00F902B1">
        <w:t xml:space="preserve"> some people into buying insurance that they don’t really need.</w:t>
      </w:r>
      <w:r>
        <w:br/>
      </w:r>
      <w:r w:rsidRPr="00F902B1">
        <w:rPr>
          <w:b/>
        </w:rPr>
        <w:t>a</w:t>
      </w:r>
      <w:r w:rsidRPr="00F902B1">
        <w:t xml:space="preserve"> researched   </w:t>
      </w:r>
      <w:r w:rsidRPr="00F902B1">
        <w:rPr>
          <w:b/>
        </w:rPr>
        <w:t>b</w:t>
      </w:r>
      <w:r w:rsidRPr="00F902B1">
        <w:t xml:space="preserve"> displayed   </w:t>
      </w:r>
      <w:r w:rsidRPr="00F902B1">
        <w:rPr>
          <w:b/>
        </w:rPr>
        <w:t>c</w:t>
      </w:r>
      <w:r w:rsidRPr="00F902B1">
        <w:t xml:space="preserve"> tricked</w:t>
      </w:r>
    </w:p>
    <w:p w:rsidR="00F902B1" w:rsidRPr="00F902B1" w:rsidRDefault="00F902B1" w:rsidP="00F902B1">
      <w:pPr>
        <w:pStyle w:val="Textnumbered"/>
      </w:pPr>
      <w:r w:rsidRPr="00F902B1">
        <w:t xml:space="preserve">Last February, Pepsi </w:t>
      </w:r>
      <w:r w:rsidRPr="00F902B1">
        <w:rPr>
          <w:iCs/>
        </w:rPr>
        <w:t>____________</w:t>
      </w:r>
      <w:r w:rsidRPr="00F902B1">
        <w:t xml:space="preserve"> a new soft drink. They introduced it for the first time with a huge advertising campaign.</w:t>
      </w:r>
      <w:r>
        <w:br/>
      </w:r>
      <w:r w:rsidRPr="00F902B1">
        <w:rPr>
          <w:b/>
        </w:rPr>
        <w:t>a</w:t>
      </w:r>
      <w:r w:rsidRPr="00F902B1">
        <w:t xml:space="preserve"> influenced   </w:t>
      </w:r>
      <w:r w:rsidRPr="00F902B1">
        <w:rPr>
          <w:b/>
        </w:rPr>
        <w:t>b</w:t>
      </w:r>
      <w:r w:rsidRPr="00F902B1">
        <w:t xml:space="preserve"> launched   </w:t>
      </w:r>
      <w:r w:rsidRPr="00F902B1">
        <w:rPr>
          <w:b/>
        </w:rPr>
        <w:t>c</w:t>
      </w:r>
      <w:r w:rsidRPr="00F902B1">
        <w:t xml:space="preserve"> displayed</w:t>
      </w:r>
    </w:p>
    <w:p w:rsidR="00F902B1" w:rsidRPr="00F902B1" w:rsidRDefault="00F902B1" w:rsidP="00F902B1">
      <w:pPr>
        <w:pStyle w:val="Textnumbered"/>
      </w:pPr>
      <w:r w:rsidRPr="00F902B1">
        <w:t xml:space="preserve">Film stars often </w:t>
      </w:r>
      <w:r w:rsidRPr="00F902B1">
        <w:rPr>
          <w:iCs/>
        </w:rPr>
        <w:t xml:space="preserve">____________ </w:t>
      </w:r>
      <w:r w:rsidRPr="00F902B1">
        <w:t>our choices. We buy things just because they wear them or use them in films.</w:t>
      </w:r>
      <w:r>
        <w:br/>
      </w:r>
      <w:r w:rsidRPr="00F902B1">
        <w:rPr>
          <w:b/>
        </w:rPr>
        <w:t>a</w:t>
      </w:r>
      <w:r w:rsidRPr="00F902B1">
        <w:t xml:space="preserve"> research   </w:t>
      </w:r>
      <w:r w:rsidRPr="00F902B1">
        <w:rPr>
          <w:b/>
        </w:rPr>
        <w:t>b</w:t>
      </w:r>
      <w:r w:rsidRPr="00F902B1">
        <w:t xml:space="preserve"> influence   </w:t>
      </w:r>
      <w:r w:rsidRPr="00F902B1">
        <w:rPr>
          <w:b/>
        </w:rPr>
        <w:t>c</w:t>
      </w:r>
      <w:r w:rsidRPr="00F902B1">
        <w:t xml:space="preserve"> trick</w:t>
      </w:r>
    </w:p>
    <w:p w:rsidR="00F902B1" w:rsidRPr="00F902B1" w:rsidRDefault="00F902B1" w:rsidP="00F902B1">
      <w:pPr>
        <w:pStyle w:val="Textnumbered"/>
      </w:pPr>
      <w:r w:rsidRPr="00F902B1">
        <w:t xml:space="preserve">We’re going to </w:t>
      </w:r>
      <w:r w:rsidRPr="00F902B1">
        <w:rPr>
          <w:iCs/>
        </w:rPr>
        <w:t>____________</w:t>
      </w:r>
      <w:r w:rsidRPr="00F902B1">
        <w:t xml:space="preserve"> the market before we open a new restaurant. We want to make sure that we will be successful.</w:t>
      </w:r>
      <w:r>
        <w:br/>
      </w:r>
      <w:r w:rsidRPr="00F902B1">
        <w:rPr>
          <w:b/>
        </w:rPr>
        <w:t>a</w:t>
      </w:r>
      <w:r w:rsidRPr="00F902B1">
        <w:t xml:space="preserve"> research   </w:t>
      </w:r>
      <w:r w:rsidRPr="00F902B1">
        <w:rPr>
          <w:b/>
        </w:rPr>
        <w:t>b</w:t>
      </w:r>
      <w:r w:rsidRPr="00F902B1">
        <w:t xml:space="preserve"> influence   </w:t>
      </w:r>
      <w:r w:rsidRPr="00F902B1">
        <w:rPr>
          <w:b/>
        </w:rPr>
        <w:t>c</w:t>
      </w:r>
      <w:r w:rsidRPr="00F902B1">
        <w:t xml:space="preserve"> promote</w:t>
      </w:r>
    </w:p>
    <w:p w:rsidR="00F902B1" w:rsidRPr="00F902B1" w:rsidRDefault="00F902B1" w:rsidP="00F902B1">
      <w:pPr>
        <w:pStyle w:val="Textnumbered"/>
      </w:pPr>
      <w:r w:rsidRPr="00F902B1">
        <w:t xml:space="preserve">Our company has decided to </w:t>
      </w:r>
      <w:r w:rsidRPr="00F902B1">
        <w:rPr>
          <w:iCs/>
        </w:rPr>
        <w:t>____________</w:t>
      </w:r>
      <w:r w:rsidRPr="00F902B1">
        <w:t xml:space="preserve"> our clothes range with online advertising. It’s important to tell everybody about the products.</w:t>
      </w:r>
      <w:r>
        <w:br/>
      </w:r>
      <w:r w:rsidRPr="00F902B1">
        <w:rPr>
          <w:b/>
        </w:rPr>
        <w:t>a</w:t>
      </w:r>
      <w:r w:rsidRPr="00F902B1">
        <w:t xml:space="preserve"> persuade   </w:t>
      </w:r>
      <w:r w:rsidRPr="00F902B1">
        <w:rPr>
          <w:b/>
        </w:rPr>
        <w:t>b</w:t>
      </w:r>
      <w:r w:rsidRPr="00F902B1">
        <w:t xml:space="preserve"> target   </w:t>
      </w:r>
      <w:r w:rsidRPr="00F902B1">
        <w:rPr>
          <w:b/>
        </w:rPr>
        <w:t>c</w:t>
      </w:r>
      <w:r w:rsidRPr="00F902B1">
        <w:t xml:space="preserve"> promote</w:t>
      </w:r>
    </w:p>
    <w:p w:rsidR="00F902B1" w:rsidRPr="00F902B1" w:rsidRDefault="00F902B1" w:rsidP="00F902B1">
      <w:pPr>
        <w:pStyle w:val="Mark"/>
      </w:pPr>
      <w:r w:rsidRPr="00F902B1">
        <w:t>Mark: ___ / 7</w:t>
      </w:r>
    </w:p>
    <w:p w:rsidR="00F902B1" w:rsidRDefault="00F902B1" w:rsidP="00B57786">
      <w:pPr>
        <w:pStyle w:val="Text"/>
      </w:pPr>
      <w:r>
        <w:br w:type="page"/>
      </w:r>
    </w:p>
    <w:p w:rsidR="00F902B1" w:rsidRPr="00F902B1" w:rsidRDefault="00F902B1" w:rsidP="00F902B1">
      <w:pPr>
        <w:pStyle w:val="Rubric"/>
      </w:pPr>
      <w:r w:rsidRPr="00F902B1">
        <w:lastRenderedPageBreak/>
        <w:t xml:space="preserve">Match words in A to words in B to make collocations. </w:t>
      </w:r>
      <w:r w:rsidR="00B57786">
        <w:t>Then u</w:t>
      </w:r>
      <w:r w:rsidRPr="00F902B1">
        <w:t>se them to complete the sentences.</w:t>
      </w:r>
    </w:p>
    <w:p w:rsidR="00F902B1" w:rsidRPr="00F902B1" w:rsidRDefault="00F902B1" w:rsidP="00F902B1">
      <w:pPr>
        <w:pStyle w:val="TextUC-Lettered"/>
      </w:pPr>
      <w:r w:rsidRPr="00F902B1">
        <w:t>luxury     glossy     marketing     free     special     brand     insider</w:t>
      </w:r>
    </w:p>
    <w:p w:rsidR="00F902B1" w:rsidRPr="00F902B1" w:rsidRDefault="00F902B1" w:rsidP="00F902B1">
      <w:pPr>
        <w:pStyle w:val="TextUC-Lettered"/>
      </w:pPr>
      <w:r w:rsidRPr="00F902B1">
        <w:t>offer     goods     knowledge     agency     image     magazines     samples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CDs are on </w:t>
      </w:r>
      <w:r w:rsidRPr="00F902B1">
        <w:rPr>
          <w:iCs/>
        </w:rPr>
        <w:t xml:space="preserve">____________ </w:t>
      </w:r>
      <w:r w:rsidRPr="00F902B1">
        <w:t>. They cost €5.00 less than they usually do.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My sister reads </w:t>
      </w:r>
      <w:r w:rsidRPr="00F902B1">
        <w:rPr>
          <w:iCs/>
        </w:rPr>
        <w:t>____________</w:t>
      </w:r>
      <w:r w:rsidRPr="00F902B1">
        <w:t xml:space="preserve"> </w:t>
      </w:r>
      <w:r w:rsidR="00476401">
        <w:t xml:space="preserve">like </w:t>
      </w:r>
      <w:r w:rsidRPr="00F902B1">
        <w:rPr>
          <w:i/>
        </w:rPr>
        <w:t>Cosmopolitan</w:t>
      </w:r>
      <w:r w:rsidRPr="00F902B1">
        <w:t xml:space="preserve">. She likes the </w:t>
      </w:r>
      <w:r w:rsidR="00476401">
        <w:t xml:space="preserve">beautiful </w:t>
      </w:r>
      <w:r w:rsidRPr="00F902B1">
        <w:t>pictures.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Harriet has a job at a </w:t>
      </w:r>
      <w:r w:rsidRPr="00F902B1">
        <w:rPr>
          <w:iCs/>
        </w:rPr>
        <w:t>____________</w:t>
      </w:r>
      <w:r w:rsidRPr="00F902B1">
        <w:t xml:space="preserve"> in London. It plans advertising campaigns. 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Jeff had </w:t>
      </w:r>
      <w:r w:rsidRPr="00F902B1">
        <w:rPr>
          <w:iCs/>
        </w:rPr>
        <w:t>____________</w:t>
      </w:r>
      <w:r w:rsidRPr="00F902B1">
        <w:t xml:space="preserve"> </w:t>
      </w:r>
      <w:r w:rsidR="00476401">
        <w:t>about</w:t>
      </w:r>
      <w:r w:rsidRPr="00F902B1">
        <w:t xml:space="preserve"> the company. His wife worked there and told him secrets about how much profit it made.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rPr>
          <w:iCs/>
        </w:rPr>
        <w:t>____________</w:t>
      </w:r>
      <w:r w:rsidRPr="00F902B1">
        <w:t xml:space="preserve"> such as perfume, fur coats and jewellery are expensive and appeal to wealthy consumers.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Car companies like BMW and Audi have a strong </w:t>
      </w:r>
      <w:r w:rsidRPr="00F902B1">
        <w:rPr>
          <w:iCs/>
        </w:rPr>
        <w:t>____________</w:t>
      </w:r>
      <w:r w:rsidR="00476401">
        <w:rPr>
          <w:iCs/>
        </w:rPr>
        <w:t xml:space="preserve"> </w:t>
      </w:r>
      <w:r w:rsidRPr="00F902B1">
        <w:t>. People all over the world recognize them easily.</w:t>
      </w:r>
    </w:p>
    <w:p w:rsidR="00F902B1" w:rsidRPr="00F902B1" w:rsidRDefault="00F902B1" w:rsidP="00F902B1">
      <w:pPr>
        <w:pStyle w:val="Textnumbered"/>
        <w:numPr>
          <w:ilvl w:val="0"/>
          <w:numId w:val="33"/>
        </w:numPr>
      </w:pPr>
      <w:r w:rsidRPr="00F902B1">
        <w:t xml:space="preserve">The department store handed out </w:t>
      </w:r>
      <w:r w:rsidRPr="00F902B1">
        <w:rPr>
          <w:iCs/>
        </w:rPr>
        <w:t>____________</w:t>
      </w:r>
      <w:r w:rsidRPr="00F902B1">
        <w:t xml:space="preserve"> of the shampoo to customers. Nobody had to pay for them!</w:t>
      </w:r>
    </w:p>
    <w:p w:rsidR="00F902B1" w:rsidRPr="00F902B1" w:rsidRDefault="00F902B1" w:rsidP="00F902B1">
      <w:pPr>
        <w:pStyle w:val="Mark"/>
      </w:pPr>
      <w:r w:rsidRPr="00F902B1">
        <w:t>Mark: ___ / 14</w:t>
      </w:r>
    </w:p>
    <w:p w:rsidR="00F902B1" w:rsidRPr="00F902B1" w:rsidRDefault="00F902B1" w:rsidP="00607B63">
      <w:pPr>
        <w:pStyle w:val="Rubric"/>
      </w:pPr>
      <w:r w:rsidRPr="00F902B1">
        <w:t xml:space="preserve">Read the text. Choose the </w:t>
      </w:r>
      <w:r w:rsidR="00B57786">
        <w:t xml:space="preserve">correct answers </w:t>
      </w:r>
      <w:r w:rsidRPr="00F902B1">
        <w:t>(a</w:t>
      </w:r>
      <w:r w:rsidR="00607B63">
        <w:t>–</w:t>
      </w:r>
      <w:r w:rsidRPr="00F902B1">
        <w:t>c) to replace the words in bold.</w:t>
      </w:r>
    </w:p>
    <w:p w:rsidR="00F902B1" w:rsidRPr="00F902B1" w:rsidRDefault="00F902B1" w:rsidP="00607B63">
      <w:pPr>
        <w:pStyle w:val="Facsimile"/>
      </w:pPr>
      <w:r w:rsidRPr="00F902B1">
        <w:t xml:space="preserve">Last summer, </w:t>
      </w:r>
      <w:r w:rsidRPr="00607B63">
        <w:rPr>
          <w:rStyle w:val="SuperscriptChar"/>
        </w:rPr>
        <w:t xml:space="preserve">1 </w:t>
      </w:r>
      <w:r w:rsidRPr="00F902B1">
        <w:rPr>
          <w:b/>
        </w:rPr>
        <w:t>38%</w:t>
      </w:r>
      <w:r w:rsidRPr="00F902B1">
        <w:t xml:space="preserve"> of the students in my class got a summer job. However, </w:t>
      </w:r>
      <w:r w:rsidRPr="00607B63">
        <w:rPr>
          <w:rStyle w:val="SuperscriptChar"/>
        </w:rPr>
        <w:t xml:space="preserve">2 </w:t>
      </w:r>
      <w:r w:rsidRPr="00F902B1">
        <w:rPr>
          <w:b/>
        </w:rPr>
        <w:t xml:space="preserve">60% </w:t>
      </w:r>
      <w:r w:rsidRPr="00F902B1">
        <w:t xml:space="preserve">of my classmates didn’t work. Most students earned </w:t>
      </w:r>
      <w:r w:rsidRPr="00607B63">
        <w:rPr>
          <w:rStyle w:val="SuperscriptChar"/>
        </w:rPr>
        <w:t xml:space="preserve">3 </w:t>
      </w:r>
      <w:r w:rsidRPr="00F902B1">
        <w:rPr>
          <w:b/>
        </w:rPr>
        <w:t xml:space="preserve">only a small number of euros </w:t>
      </w:r>
      <w:r w:rsidRPr="00F902B1">
        <w:t xml:space="preserve">from doing part-time work, but Carla and Dan made </w:t>
      </w:r>
      <w:r w:rsidRPr="00607B63">
        <w:rPr>
          <w:rStyle w:val="SuperscriptChar"/>
        </w:rPr>
        <w:t xml:space="preserve">4 </w:t>
      </w:r>
      <w:r w:rsidRPr="00F902B1">
        <w:rPr>
          <w:b/>
        </w:rPr>
        <w:t>an incredibly large</w:t>
      </w:r>
      <w:r w:rsidRPr="00F902B1">
        <w:t xml:space="preserve"> €800.00 a week because they got jobs in an advertising agency. Actually, only </w:t>
      </w:r>
      <w:r w:rsidRPr="00607B63">
        <w:rPr>
          <w:rStyle w:val="SuperscriptChar"/>
        </w:rPr>
        <w:t xml:space="preserve">5 </w:t>
      </w:r>
      <w:r w:rsidRPr="00F902B1">
        <w:rPr>
          <w:b/>
        </w:rPr>
        <w:t>2%</w:t>
      </w:r>
      <w:r w:rsidRPr="00F902B1">
        <w:t xml:space="preserve"> of my classmates were well-paid. They spent </w:t>
      </w:r>
      <w:r w:rsidRPr="00607B63">
        <w:rPr>
          <w:rStyle w:val="SuperscriptChar"/>
        </w:rPr>
        <w:t xml:space="preserve">6 </w:t>
      </w:r>
      <w:r w:rsidRPr="00F902B1">
        <w:rPr>
          <w:b/>
        </w:rPr>
        <w:t>most</w:t>
      </w:r>
      <w:r w:rsidRPr="00F902B1">
        <w:t xml:space="preserve"> of the money they earned on a summer holiday, and only saved </w:t>
      </w:r>
      <w:r w:rsidRPr="00607B63">
        <w:rPr>
          <w:rStyle w:val="SuperscriptChar"/>
        </w:rPr>
        <w:t>7</w:t>
      </w:r>
      <w:r w:rsidRPr="00F902B1">
        <w:rPr>
          <w:b/>
        </w:rPr>
        <w:t xml:space="preserve"> a small amount</w:t>
      </w:r>
      <w:r w:rsidRPr="00F902B1">
        <w:t xml:space="preserve"> of their earnings.</w:t>
      </w:r>
    </w:p>
    <w:p w:rsidR="00F902B1" w:rsidRPr="00F902B1" w:rsidRDefault="00F902B1" w:rsidP="00476401">
      <w:pPr>
        <w:pStyle w:val="Textnumbered"/>
        <w:numPr>
          <w:ilvl w:val="0"/>
          <w:numId w:val="38"/>
        </w:numPr>
      </w:pPr>
      <w:r w:rsidRPr="00476401">
        <w:rPr>
          <w:b/>
        </w:rPr>
        <w:t>a</w:t>
      </w:r>
      <w:r w:rsidRPr="00F902B1">
        <w:t xml:space="preserve"> an overwhelming amount   </w:t>
      </w:r>
      <w:r w:rsidRPr="00476401">
        <w:rPr>
          <w:b/>
        </w:rPr>
        <w:t>b</w:t>
      </w:r>
      <w:r w:rsidRPr="00F902B1">
        <w:t xml:space="preserve"> a significant number   </w:t>
      </w:r>
      <w:r w:rsidRPr="00476401">
        <w:rPr>
          <w:b/>
        </w:rPr>
        <w:t>c</w:t>
      </w:r>
      <w:r w:rsidRPr="00F902B1">
        <w:t xml:space="preserve"> a great majority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large proportion   </w:t>
      </w:r>
      <w:r w:rsidRPr="00F902B1">
        <w:rPr>
          <w:b/>
        </w:rPr>
        <w:t>b</w:t>
      </w:r>
      <w:r w:rsidRPr="00F902B1">
        <w:t xml:space="preserve"> a tiny majority   </w:t>
      </w:r>
      <w:r w:rsidRPr="00F902B1">
        <w:rPr>
          <w:b/>
        </w:rPr>
        <w:t>c</w:t>
      </w:r>
      <w:r w:rsidRPr="00F902B1">
        <w:t xml:space="preserve"> a modest number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modest amount of money   </w:t>
      </w:r>
      <w:r w:rsidRPr="00F902B1">
        <w:rPr>
          <w:b/>
        </w:rPr>
        <w:t>b</w:t>
      </w:r>
      <w:r w:rsidRPr="00F902B1">
        <w:t xml:space="preserve"> a massive amount of money   </w:t>
      </w:r>
      <w:r w:rsidRPr="00F902B1">
        <w:rPr>
          <w:b/>
        </w:rPr>
        <w:t>c</w:t>
      </w:r>
      <w:r w:rsidRPr="00F902B1">
        <w:t xml:space="preserve"> a vast amount of money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whopping   </w:t>
      </w:r>
      <w:r w:rsidRPr="00F902B1">
        <w:rPr>
          <w:b/>
        </w:rPr>
        <w:t>b</w:t>
      </w:r>
      <w:r w:rsidRPr="00F902B1">
        <w:t xml:space="preserve"> a tiny   </w:t>
      </w:r>
      <w:r w:rsidRPr="00F902B1">
        <w:rPr>
          <w:b/>
        </w:rPr>
        <w:t>c</w:t>
      </w:r>
      <w:r w:rsidRPr="00F902B1">
        <w:t xml:space="preserve"> a modest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whopping number   </w:t>
      </w:r>
      <w:r w:rsidRPr="00F902B1">
        <w:rPr>
          <w:b/>
        </w:rPr>
        <w:t>b</w:t>
      </w:r>
      <w:r w:rsidRPr="00F902B1">
        <w:t xml:space="preserve"> a significant proportion   </w:t>
      </w:r>
      <w:r w:rsidRPr="00F902B1">
        <w:rPr>
          <w:b/>
        </w:rPr>
        <w:t>c</w:t>
      </w:r>
      <w:r w:rsidRPr="00F902B1">
        <w:t xml:space="preserve"> a tiny minority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great part   </w:t>
      </w:r>
      <w:r w:rsidRPr="00F902B1">
        <w:rPr>
          <w:b/>
        </w:rPr>
        <w:t>b</w:t>
      </w:r>
      <w:r w:rsidRPr="00F902B1">
        <w:t xml:space="preserve"> a massive amount   </w:t>
      </w:r>
      <w:r w:rsidRPr="00F902B1">
        <w:rPr>
          <w:b/>
        </w:rPr>
        <w:t>c</w:t>
      </w:r>
      <w:r w:rsidRPr="00F902B1">
        <w:t xml:space="preserve"> a modest proportion</w:t>
      </w:r>
    </w:p>
    <w:p w:rsidR="00F902B1" w:rsidRPr="00F902B1" w:rsidRDefault="00F902B1" w:rsidP="00607B63">
      <w:pPr>
        <w:pStyle w:val="Textnumbered"/>
      </w:pPr>
      <w:r w:rsidRPr="00F902B1">
        <w:rPr>
          <w:b/>
        </w:rPr>
        <w:t>a</w:t>
      </w:r>
      <w:r w:rsidRPr="00F902B1">
        <w:t xml:space="preserve"> a significant amount    </w:t>
      </w:r>
      <w:r w:rsidRPr="00F902B1">
        <w:rPr>
          <w:b/>
        </w:rPr>
        <w:t>b</w:t>
      </w:r>
      <w:r w:rsidRPr="00F902B1">
        <w:t xml:space="preserve"> a tiny minority   </w:t>
      </w:r>
      <w:r w:rsidRPr="00F902B1">
        <w:rPr>
          <w:b/>
        </w:rPr>
        <w:t>c</w:t>
      </w:r>
      <w:r w:rsidRPr="00F902B1">
        <w:t xml:space="preserve"> a modest proportion</w:t>
      </w:r>
    </w:p>
    <w:p w:rsidR="00F902B1" w:rsidRPr="00F902B1" w:rsidRDefault="00F902B1" w:rsidP="00607B63">
      <w:pPr>
        <w:pStyle w:val="Mark"/>
      </w:pPr>
      <w:r w:rsidRPr="00F902B1">
        <w:t>Mark: ___ / 7</w:t>
      </w:r>
    </w:p>
    <w:p w:rsidR="00607B63" w:rsidRDefault="00607B63" w:rsidP="00B57786">
      <w:pPr>
        <w:pStyle w:val="Text"/>
      </w:pPr>
      <w:r>
        <w:br w:type="page"/>
      </w:r>
    </w:p>
    <w:p w:rsidR="00F902B1" w:rsidRPr="00F902B1" w:rsidRDefault="00F902B1" w:rsidP="00607B63">
      <w:pPr>
        <w:pStyle w:val="Rubric"/>
      </w:pPr>
      <w:r w:rsidRPr="00F902B1">
        <w:lastRenderedPageBreak/>
        <w:t>Match the words below to their definitions in bold in the sentences.</w:t>
      </w:r>
    </w:p>
    <w:p w:rsidR="00F902B1" w:rsidRPr="00F902B1" w:rsidRDefault="00F902B1" w:rsidP="00607B63">
      <w:pPr>
        <w:pStyle w:val="Wordpool"/>
      </w:pPr>
      <w:r w:rsidRPr="00F902B1">
        <w:t xml:space="preserve">profit     consumers     retailer     commercial     design     manufactured     trend     </w:t>
      </w:r>
      <w:r w:rsidR="00607B63">
        <w:t>industry</w:t>
      </w:r>
    </w:p>
    <w:p w:rsidR="001F424B" w:rsidRPr="00C1464E" w:rsidRDefault="001F424B" w:rsidP="001F424B">
      <w:pPr>
        <w:pStyle w:val="Textnumbered"/>
        <w:numPr>
          <w:ilvl w:val="0"/>
          <w:numId w:val="34"/>
        </w:numPr>
      </w:pPr>
      <w:r>
        <w:t xml:space="preserve">You are not allowed to use this work for </w:t>
      </w:r>
      <w:r w:rsidRPr="001F424B">
        <w:rPr>
          <w:b/>
        </w:rPr>
        <w:t>money-making</w:t>
      </w:r>
      <w:r>
        <w:t xml:space="preserve"> purposes</w:t>
      </w:r>
      <w:r w:rsidRPr="00C1464E">
        <w:t xml:space="preserve">. </w:t>
      </w:r>
      <w:r w:rsidRPr="001F424B">
        <w:rPr>
          <w:iCs/>
        </w:rPr>
        <w:t>____________</w:t>
      </w:r>
    </w:p>
    <w:p w:rsidR="00F902B1" w:rsidRPr="00F902B1" w:rsidRDefault="001F424B" w:rsidP="005C2504">
      <w:pPr>
        <w:pStyle w:val="Textnumbered"/>
        <w:numPr>
          <w:ilvl w:val="0"/>
          <w:numId w:val="34"/>
        </w:numPr>
      </w:pPr>
      <w:r>
        <w:t>They</w:t>
      </w:r>
      <w:r w:rsidR="005C2504" w:rsidRPr="00DE0521">
        <w:t xml:space="preserve"> made money</w:t>
      </w:r>
      <w:r w:rsidR="005C2504" w:rsidRPr="00C1464E">
        <w:t xml:space="preserve"> this year</w:t>
      </w:r>
      <w:r w:rsidR="005C2504">
        <w:t xml:space="preserve"> and </w:t>
      </w:r>
      <w:r>
        <w:t>their</w:t>
      </w:r>
      <w:r w:rsidR="005C2504">
        <w:t xml:space="preserve"> costs have been low</w:t>
      </w:r>
      <w:r w:rsidR="008A23CF">
        <w:t>,</w:t>
      </w:r>
      <w:r w:rsidR="005C2504">
        <w:t xml:space="preserve"> so </w:t>
      </w:r>
      <w:r w:rsidR="005C2504" w:rsidRPr="00DE0521">
        <w:t>the company’s finances are</w:t>
      </w:r>
      <w:r w:rsidR="005C2504" w:rsidRPr="005C2504">
        <w:rPr>
          <w:b/>
        </w:rPr>
        <w:t xml:space="preserve"> </w:t>
      </w:r>
      <w:r w:rsidR="005C2504" w:rsidRPr="00DE0521">
        <w:t>in</w:t>
      </w:r>
      <w:r w:rsidR="005C2504" w:rsidRPr="005C2504">
        <w:rPr>
          <w:b/>
        </w:rPr>
        <w:t xml:space="preserve"> a good state</w:t>
      </w:r>
      <w:r w:rsidR="005C2504" w:rsidRPr="00C1464E">
        <w:t xml:space="preserve">. </w:t>
      </w:r>
      <w:r w:rsidR="005C2504" w:rsidRPr="005C2504">
        <w:rPr>
          <w:iCs/>
        </w:rPr>
        <w:t>____________</w:t>
      </w:r>
    </w:p>
    <w:p w:rsidR="00F902B1" w:rsidRPr="00F902B1" w:rsidRDefault="00F902B1" w:rsidP="00607B63">
      <w:pPr>
        <w:pStyle w:val="Textnumbered"/>
        <w:numPr>
          <w:ilvl w:val="0"/>
          <w:numId w:val="34"/>
        </w:numPr>
      </w:pPr>
      <w:r w:rsidRPr="00F902B1">
        <w:t xml:space="preserve">We’re following the latest </w:t>
      </w:r>
      <w:r w:rsidRPr="00607B63">
        <w:rPr>
          <w:b/>
        </w:rPr>
        <w:t>fashion</w:t>
      </w:r>
      <w:r w:rsidRPr="00607B63">
        <w:rPr>
          <w:i/>
        </w:rPr>
        <w:t xml:space="preserve"> </w:t>
      </w:r>
      <w:r w:rsidRPr="00F902B1">
        <w:t>in clothes production.</w:t>
      </w:r>
      <w:r w:rsidRPr="00607B63">
        <w:rPr>
          <w:iCs/>
        </w:rPr>
        <w:t xml:space="preserve"> ____________</w:t>
      </w:r>
    </w:p>
    <w:p w:rsidR="00F902B1" w:rsidRPr="00F902B1" w:rsidRDefault="00F902B1" w:rsidP="00607B63">
      <w:pPr>
        <w:pStyle w:val="Textnumbered"/>
        <w:numPr>
          <w:ilvl w:val="0"/>
          <w:numId w:val="34"/>
        </w:numPr>
      </w:pPr>
      <w:r w:rsidRPr="00476401">
        <w:rPr>
          <w:b/>
        </w:rPr>
        <w:t>The</w:t>
      </w:r>
      <w:r w:rsidRPr="00F902B1">
        <w:t xml:space="preserve"> </w:t>
      </w:r>
      <w:r w:rsidRPr="00607B63">
        <w:rPr>
          <w:b/>
        </w:rPr>
        <w:t>people who buy and use our products</w:t>
      </w:r>
      <w:r w:rsidRPr="00F902B1">
        <w:t xml:space="preserve"> are important to us. </w:t>
      </w:r>
      <w:r w:rsidRPr="00607B63">
        <w:rPr>
          <w:iCs/>
        </w:rPr>
        <w:t>____________</w:t>
      </w:r>
    </w:p>
    <w:p w:rsidR="00F902B1" w:rsidRPr="00F902B1" w:rsidRDefault="00F902B1" w:rsidP="00607B63">
      <w:pPr>
        <w:pStyle w:val="Textnumbered"/>
        <w:numPr>
          <w:ilvl w:val="0"/>
          <w:numId w:val="34"/>
        </w:numPr>
      </w:pPr>
      <w:r w:rsidRPr="00F902B1">
        <w:t xml:space="preserve">I want to know how things are </w:t>
      </w:r>
      <w:r w:rsidRPr="00607B63">
        <w:rPr>
          <w:b/>
        </w:rPr>
        <w:t>assembled or constructed</w:t>
      </w:r>
      <w:r w:rsidRPr="00F902B1">
        <w:t xml:space="preserve"> in the factory. </w:t>
      </w:r>
      <w:r w:rsidRPr="00607B63">
        <w:rPr>
          <w:iCs/>
        </w:rPr>
        <w:t>____________</w:t>
      </w:r>
    </w:p>
    <w:p w:rsidR="00F902B1" w:rsidRPr="00F902B1" w:rsidRDefault="00F902B1" w:rsidP="00607B63">
      <w:pPr>
        <w:pStyle w:val="Textnumbered"/>
        <w:numPr>
          <w:ilvl w:val="0"/>
          <w:numId w:val="34"/>
        </w:numPr>
      </w:pPr>
      <w:r w:rsidRPr="00F902B1">
        <w:t>We have a 20% market share in the</w:t>
      </w:r>
      <w:r w:rsidRPr="00607B63">
        <w:rPr>
          <w:b/>
        </w:rPr>
        <w:t xml:space="preserve"> business sector</w:t>
      </w:r>
      <w:r w:rsidRPr="00F902B1">
        <w:t>.</w:t>
      </w:r>
      <w:r w:rsidR="00476401">
        <w:t xml:space="preserve"> </w:t>
      </w:r>
      <w:r w:rsidRPr="00607B63">
        <w:rPr>
          <w:iCs/>
        </w:rPr>
        <w:t>____________</w:t>
      </w:r>
    </w:p>
    <w:p w:rsidR="001F424B" w:rsidRPr="00C1464E" w:rsidRDefault="001F424B" w:rsidP="001F424B">
      <w:pPr>
        <w:pStyle w:val="Textnumbered"/>
        <w:numPr>
          <w:ilvl w:val="0"/>
          <w:numId w:val="34"/>
        </w:numPr>
      </w:pPr>
      <w:r>
        <w:t>This</w:t>
      </w:r>
      <w:r w:rsidRPr="00C1464E">
        <w:t xml:space="preserve"> department </w:t>
      </w:r>
      <w:r>
        <w:t xml:space="preserve">is </w:t>
      </w:r>
      <w:r w:rsidRPr="001F424B">
        <w:rPr>
          <w:b/>
        </w:rPr>
        <w:t>the one that has ideas and creates images of how a product will look</w:t>
      </w:r>
      <w:r w:rsidRPr="00C1464E">
        <w:t xml:space="preserve">. </w:t>
      </w:r>
      <w:r w:rsidRPr="001F424B">
        <w:rPr>
          <w:iCs/>
        </w:rPr>
        <w:t>____________</w:t>
      </w:r>
    </w:p>
    <w:p w:rsidR="00F902B1" w:rsidRPr="00F902B1" w:rsidRDefault="00F902B1" w:rsidP="00607B63">
      <w:pPr>
        <w:pStyle w:val="Textnumbered"/>
        <w:numPr>
          <w:ilvl w:val="0"/>
          <w:numId w:val="34"/>
        </w:numPr>
      </w:pPr>
      <w:r w:rsidRPr="00F902B1">
        <w:t xml:space="preserve">We are a </w:t>
      </w:r>
      <w:r w:rsidRPr="00476401">
        <w:t>major</w:t>
      </w:r>
      <w:r w:rsidRPr="00607B63">
        <w:rPr>
          <w:b/>
        </w:rPr>
        <w:t xml:space="preserve"> shop that sells things</w:t>
      </w:r>
      <w:r w:rsidRPr="00F902B1">
        <w:t xml:space="preserve"> </w:t>
      </w:r>
      <w:r w:rsidR="00476401">
        <w:t xml:space="preserve">on </w:t>
      </w:r>
      <w:r w:rsidRPr="00F902B1">
        <w:t xml:space="preserve">the </w:t>
      </w:r>
      <w:r w:rsidR="00476401">
        <w:t>h</w:t>
      </w:r>
      <w:r w:rsidRPr="00F902B1">
        <w:t xml:space="preserve">igh </w:t>
      </w:r>
      <w:r w:rsidR="00476401">
        <w:t>s</w:t>
      </w:r>
      <w:r w:rsidRPr="00F902B1">
        <w:t xml:space="preserve">treet. </w:t>
      </w:r>
      <w:r w:rsidRPr="00607B63">
        <w:rPr>
          <w:iCs/>
        </w:rPr>
        <w:t>____________</w:t>
      </w:r>
    </w:p>
    <w:p w:rsidR="00F902B1" w:rsidRPr="00F902B1" w:rsidRDefault="00F902B1" w:rsidP="00607B63">
      <w:pPr>
        <w:pStyle w:val="Mark"/>
      </w:pPr>
      <w:r w:rsidRPr="00F902B1">
        <w:t>Mark: ___ / 8</w:t>
      </w:r>
    </w:p>
    <w:p w:rsidR="00607B63" w:rsidRDefault="00607B63" w:rsidP="00B57786">
      <w:pPr>
        <w:pStyle w:val="Text"/>
      </w:pPr>
      <w:r>
        <w:br w:type="page"/>
      </w:r>
    </w:p>
    <w:p w:rsidR="00F902B1" w:rsidRPr="00F902B1" w:rsidRDefault="00F902B1" w:rsidP="00607B63">
      <w:pPr>
        <w:pStyle w:val="Bhead"/>
      </w:pPr>
      <w:r w:rsidRPr="00F902B1">
        <w:lastRenderedPageBreak/>
        <w:t>Grammar</w:t>
      </w:r>
    </w:p>
    <w:p w:rsidR="00F902B1" w:rsidRPr="00F902B1" w:rsidRDefault="00F902B1" w:rsidP="00607B63">
      <w:pPr>
        <w:pStyle w:val="Rubric"/>
      </w:pPr>
      <w:r w:rsidRPr="00F902B1">
        <w:t>Complete the sentences with the correct passive form of the verbs in brackets.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A brand new product </w:t>
      </w:r>
      <w:r w:rsidRPr="00607B63">
        <w:rPr>
          <w:iCs/>
        </w:rPr>
        <w:t>____________</w:t>
      </w:r>
      <w:r w:rsidRPr="00F902B1">
        <w:t xml:space="preserve"> (will / launch) next month.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A significant number of suits </w:t>
      </w:r>
      <w:r w:rsidRPr="00607B63">
        <w:rPr>
          <w:iCs/>
        </w:rPr>
        <w:t>____________</w:t>
      </w:r>
      <w:r w:rsidRPr="00F902B1">
        <w:t xml:space="preserve"> (buy) last month.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A new range of clothing </w:t>
      </w:r>
      <w:r w:rsidRPr="00607B63">
        <w:rPr>
          <w:iCs/>
        </w:rPr>
        <w:t>____________</w:t>
      </w:r>
      <w:r w:rsidRPr="00F902B1">
        <w:t xml:space="preserve"> (sell) in our shops since March.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New high street shops </w:t>
      </w:r>
      <w:r w:rsidRPr="00607B63">
        <w:rPr>
          <w:iCs/>
        </w:rPr>
        <w:t>____________</w:t>
      </w:r>
      <w:r w:rsidRPr="00F902B1">
        <w:t xml:space="preserve"> (open) every day.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As we speak our goods </w:t>
      </w:r>
      <w:r w:rsidRPr="00607B63">
        <w:rPr>
          <w:iCs/>
        </w:rPr>
        <w:t>____________</w:t>
      </w:r>
      <w:r w:rsidRPr="00F902B1">
        <w:t xml:space="preserve"> (display) in shops across the country.</w:t>
      </w:r>
    </w:p>
    <w:p w:rsidR="00F902B1" w:rsidRPr="00F902B1" w:rsidRDefault="00F902B1" w:rsidP="00607B63">
      <w:pPr>
        <w:pStyle w:val="Textnumbered"/>
        <w:numPr>
          <w:ilvl w:val="0"/>
          <w:numId w:val="35"/>
        </w:numPr>
      </w:pPr>
      <w:r w:rsidRPr="00F902B1">
        <w:t xml:space="preserve">So far this year </w:t>
      </w:r>
      <w:r w:rsidR="001F424B" w:rsidRPr="00F902B1">
        <w:t>a huge profit</w:t>
      </w:r>
      <w:r w:rsidRPr="00F902B1">
        <w:t xml:space="preserve"> </w:t>
      </w:r>
      <w:r w:rsidRPr="00607B63">
        <w:rPr>
          <w:iCs/>
        </w:rPr>
        <w:t>____________</w:t>
      </w:r>
      <w:r w:rsidRPr="00F902B1">
        <w:t xml:space="preserve"> (already / make).</w:t>
      </w:r>
    </w:p>
    <w:p w:rsidR="00F902B1" w:rsidRPr="00F902B1" w:rsidRDefault="00F902B1" w:rsidP="00607B63">
      <w:pPr>
        <w:pStyle w:val="Mark"/>
      </w:pPr>
      <w:r w:rsidRPr="00F902B1">
        <w:t>Mark: ___ / 6</w:t>
      </w:r>
    </w:p>
    <w:p w:rsidR="00F902B1" w:rsidRPr="00F902B1" w:rsidRDefault="00F902B1" w:rsidP="00607B63">
      <w:pPr>
        <w:pStyle w:val="Rubric"/>
      </w:pPr>
      <w:r w:rsidRPr="00F902B1">
        <w:t>Rewrite the sentences in the correct passive form.</w:t>
      </w:r>
    </w:p>
    <w:p w:rsidR="00607B63" w:rsidRDefault="00F902B1" w:rsidP="00607B63">
      <w:pPr>
        <w:pStyle w:val="Textnumbered"/>
        <w:numPr>
          <w:ilvl w:val="0"/>
          <w:numId w:val="36"/>
        </w:numPr>
      </w:pPr>
      <w:r w:rsidRPr="00F902B1">
        <w:t>Our company has placed lots of advertisements in magazines.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  <w:numPr>
          <w:ilvl w:val="0"/>
          <w:numId w:val="36"/>
        </w:numPr>
      </w:pPr>
      <w:r w:rsidRPr="00F902B1">
        <w:t>The shop is selling new products.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  <w:numPr>
          <w:ilvl w:val="0"/>
          <w:numId w:val="36"/>
        </w:numPr>
      </w:pPr>
      <w:r w:rsidRPr="00F902B1">
        <w:t>In the near future, new technology will influence what we buy.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  <w:numPr>
          <w:ilvl w:val="0"/>
          <w:numId w:val="36"/>
        </w:numPr>
      </w:pPr>
      <w:r w:rsidRPr="00F902B1">
        <w:t>The postal service was delivering mail around the world.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  <w:numPr>
          <w:ilvl w:val="0"/>
          <w:numId w:val="36"/>
        </w:numPr>
      </w:pPr>
      <w:r w:rsidRPr="00F902B1">
        <w:t>Tom Finn sold the drinks company to an American multinational</w:t>
      </w:r>
      <w:r w:rsidR="002A3F4D">
        <w:t xml:space="preserve"> company</w:t>
      </w:r>
      <w:r w:rsidRPr="00F902B1">
        <w:t>.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Mark"/>
      </w:pPr>
      <w:r w:rsidRPr="00F902B1">
        <w:t>Mark: ___ / 10</w:t>
      </w:r>
    </w:p>
    <w:p w:rsidR="00F902B1" w:rsidRPr="00F902B1" w:rsidRDefault="00F902B1" w:rsidP="00607B63">
      <w:pPr>
        <w:pStyle w:val="Rubric"/>
      </w:pPr>
      <w:r w:rsidRPr="00F902B1">
        <w:t>Put the words in order to make sentences.</w:t>
      </w:r>
    </w:p>
    <w:p w:rsidR="00F902B1" w:rsidRPr="00F902B1" w:rsidRDefault="00F902B1" w:rsidP="00607B63">
      <w:pPr>
        <w:pStyle w:val="Textnumbered"/>
        <w:numPr>
          <w:ilvl w:val="0"/>
          <w:numId w:val="37"/>
        </w:numPr>
      </w:pPr>
      <w:r w:rsidRPr="00F902B1">
        <w:t>yesterday / Joe / cleaned / his / had / coat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</w:pPr>
      <w:r w:rsidRPr="00F902B1">
        <w:t xml:space="preserve">are / </w:t>
      </w:r>
      <w:r w:rsidR="00A1569C">
        <w:t>t</w:t>
      </w:r>
      <w:r w:rsidRPr="00F902B1">
        <w:t>hey / bedrooms / get / going / the / repainted / to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</w:pPr>
      <w:r w:rsidRPr="00F902B1">
        <w:t xml:space="preserve">every year / </w:t>
      </w:r>
      <w:r w:rsidR="00A1569C">
        <w:t>w</w:t>
      </w:r>
      <w:r w:rsidRPr="00F902B1">
        <w:t>e / the / machines / cleaned / have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Textnumbered"/>
      </w:pPr>
      <w:r w:rsidRPr="00F902B1">
        <w:t>made / clothes / had / the / overseas / Simpson</w:t>
      </w:r>
      <w:r w:rsidR="00A1569C">
        <w:t>’</w:t>
      </w:r>
      <w:r w:rsidRPr="00F902B1">
        <w:t>s</w:t>
      </w:r>
      <w:r w:rsidR="00607B63">
        <w:br/>
      </w:r>
      <w:r w:rsidR="00607B63" w:rsidRPr="00607B63">
        <w:t>________________________________________________________________________</w:t>
      </w:r>
    </w:p>
    <w:p w:rsidR="00F902B1" w:rsidRPr="00F902B1" w:rsidRDefault="00F902B1" w:rsidP="00607B63">
      <w:pPr>
        <w:pStyle w:val="Mark"/>
      </w:pPr>
      <w:r w:rsidRPr="00F902B1">
        <w:t>Mark: ___ / 8</w:t>
      </w:r>
    </w:p>
    <w:p w:rsidR="00932BAF" w:rsidRPr="00F5009D" w:rsidRDefault="00F902B1" w:rsidP="00607B63">
      <w:pPr>
        <w:pStyle w:val="Mark"/>
      </w:pPr>
      <w:r w:rsidRPr="00F902B1">
        <w:t>TOTAL MARKS: ___ / 60</w:t>
      </w:r>
    </w:p>
    <w:sectPr w:rsidR="00932BAF" w:rsidRPr="00F5009D" w:rsidSect="00C71186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B1" w:rsidRDefault="00F902B1">
      <w:r>
        <w:separator/>
      </w:r>
    </w:p>
    <w:p w:rsidR="00F902B1" w:rsidRDefault="00F902B1"/>
  </w:endnote>
  <w:endnote w:type="continuationSeparator" w:id="0">
    <w:p w:rsidR="00F902B1" w:rsidRDefault="00F902B1">
      <w:r>
        <w:continuationSeparator/>
      </w:r>
    </w:p>
    <w:p w:rsidR="00F902B1" w:rsidRDefault="00F90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71186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FD0386">
          <w:rPr>
            <w:rFonts w:ascii="Arial" w:hAnsi="Arial" w:cs="Arial"/>
            <w:noProof/>
          </w:rPr>
          <w:t>4</w:t>
        </w:r>
        <w:r w:rsidRPr="001840A0">
          <w:rPr>
            <w:rFonts w:ascii="Arial" w:hAnsi="Arial" w:cs="Arial"/>
            <w:noProof/>
          </w:rPr>
          <w:fldChar w:fldCharType="end"/>
        </w:r>
      </w:p>
    </w:sdtContent>
  </w:sdt>
  <w:p w:rsidR="00071313" w:rsidRPr="001840A0" w:rsidRDefault="00C71186" w:rsidP="001840A0">
    <w:pPr>
      <w:pStyle w:val="Footer"/>
      <w:jc w:val="center"/>
      <w:rPr>
        <w:rFonts w:ascii="Arial" w:hAnsi="Arial" w:cs="Arial"/>
      </w:rPr>
    </w:pPr>
    <w:r>
      <w:rPr>
        <w:noProof/>
      </w:rPr>
      <w:drawing>
        <wp:inline distT="0" distB="0" distL="0" distR="0" wp14:anchorId="445DC9CD" wp14:editId="5D138661">
          <wp:extent cx="6390005" cy="647571"/>
          <wp:effectExtent l="0" t="0" r="0" b="635"/>
          <wp:docPr id="1" name="Picture 1" descr="C:\Users\starrenm\AppData\Local\Microsoft\Windows\Temporary Internet Files\Content.Word\insight intermediate test bank 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rrenm\AppData\Local\Microsoft\Windows\Temporary Internet Files\Content.Word\insight intermediate test bank 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0005" cy="6475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B1" w:rsidRDefault="00F902B1">
      <w:r>
        <w:separator/>
      </w:r>
    </w:p>
    <w:p w:rsidR="00F902B1" w:rsidRDefault="00F902B1"/>
  </w:footnote>
  <w:footnote w:type="continuationSeparator" w:id="0">
    <w:p w:rsidR="00F902B1" w:rsidRDefault="00F902B1">
      <w:r>
        <w:continuationSeparator/>
      </w:r>
    </w:p>
    <w:p w:rsidR="00F902B1" w:rsidRDefault="00F902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C3468"/>
    <w:multiLevelType w:val="hybridMultilevel"/>
    <w:tmpl w:val="9AD68828"/>
    <w:lvl w:ilvl="0" w:tplc="C310D44A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3622E0"/>
    <w:multiLevelType w:val="multilevel"/>
    <w:tmpl w:val="7EBEBA38"/>
    <w:numStyleLink w:val="Style1"/>
  </w:abstractNum>
  <w:abstractNum w:abstractNumId="2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3A0728F"/>
    <w:multiLevelType w:val="hybridMultilevel"/>
    <w:tmpl w:val="2582499E"/>
    <w:lvl w:ilvl="0" w:tplc="8D6CF4C6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>
    <w:nsid w:val="5ECD325F"/>
    <w:multiLevelType w:val="hybridMultilevel"/>
    <w:tmpl w:val="2962E5C8"/>
    <w:lvl w:ilvl="0" w:tplc="0B643EE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43927CA"/>
    <w:multiLevelType w:val="hybridMultilevel"/>
    <w:tmpl w:val="D7D0E364"/>
    <w:lvl w:ilvl="0" w:tplc="2FFC324C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2D2DD2"/>
    <w:multiLevelType w:val="multilevel"/>
    <w:tmpl w:val="7EBEBA38"/>
    <w:numStyleLink w:val="Style1"/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6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7"/>
  </w:num>
  <w:num w:numId="32">
    <w:abstractNumId w:val="8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2B1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424B"/>
    <w:rsid w:val="001F67B3"/>
    <w:rsid w:val="00202A92"/>
    <w:rsid w:val="00215AB1"/>
    <w:rsid w:val="0025137D"/>
    <w:rsid w:val="00253443"/>
    <w:rsid w:val="00255386"/>
    <w:rsid w:val="00271A40"/>
    <w:rsid w:val="002751EC"/>
    <w:rsid w:val="00281DEA"/>
    <w:rsid w:val="00285F54"/>
    <w:rsid w:val="002A3F4D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2F41"/>
    <w:rsid w:val="00417F8E"/>
    <w:rsid w:val="00421B4E"/>
    <w:rsid w:val="004237AB"/>
    <w:rsid w:val="00430BAD"/>
    <w:rsid w:val="004360AB"/>
    <w:rsid w:val="004576FA"/>
    <w:rsid w:val="0046324D"/>
    <w:rsid w:val="00476401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2504"/>
    <w:rsid w:val="005C3898"/>
    <w:rsid w:val="005C4E69"/>
    <w:rsid w:val="005C59CD"/>
    <w:rsid w:val="005F3D7F"/>
    <w:rsid w:val="00607B63"/>
    <w:rsid w:val="00607BA7"/>
    <w:rsid w:val="006111E1"/>
    <w:rsid w:val="00663213"/>
    <w:rsid w:val="00667B36"/>
    <w:rsid w:val="006712A8"/>
    <w:rsid w:val="006812A5"/>
    <w:rsid w:val="006A4137"/>
    <w:rsid w:val="006B3F93"/>
    <w:rsid w:val="006B684B"/>
    <w:rsid w:val="006B7E5A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A23CF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69C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57786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4BF6"/>
    <w:rsid w:val="00BF687B"/>
    <w:rsid w:val="00C11C27"/>
    <w:rsid w:val="00C14E44"/>
    <w:rsid w:val="00C273AD"/>
    <w:rsid w:val="00C43ECA"/>
    <w:rsid w:val="00C57125"/>
    <w:rsid w:val="00C71186"/>
    <w:rsid w:val="00C87C12"/>
    <w:rsid w:val="00C9056D"/>
    <w:rsid w:val="00C97BDA"/>
    <w:rsid w:val="00CA6271"/>
    <w:rsid w:val="00CA6F23"/>
    <w:rsid w:val="00CB57EF"/>
    <w:rsid w:val="00CC57C3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02B1"/>
    <w:rsid w:val="00F91F52"/>
    <w:rsid w:val="00F963C1"/>
    <w:rsid w:val="00FA3EFB"/>
    <w:rsid w:val="00FB7AF2"/>
    <w:rsid w:val="00FC6CE3"/>
    <w:rsid w:val="00FC7C55"/>
    <w:rsid w:val="00FD0386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71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11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71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7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79513-CD52-42C3-B95C-FAE885DE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0</TotalTime>
  <Pages>4</Pages>
  <Words>928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STARREN, Melanie</cp:lastModifiedBy>
  <cp:revision>2</cp:revision>
  <cp:lastPrinted>2012-06-01T14:55:00Z</cp:lastPrinted>
  <dcterms:created xsi:type="dcterms:W3CDTF">2013-05-13T13:09:00Z</dcterms:created>
  <dcterms:modified xsi:type="dcterms:W3CDTF">2013-05-13T13:09:00Z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