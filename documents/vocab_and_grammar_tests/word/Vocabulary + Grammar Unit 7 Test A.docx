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5E" w:rsidRDefault="00D20F5E" w:rsidP="00D20F5E">
      <w:pPr>
        <w:pStyle w:val="AHead"/>
      </w:pPr>
      <w:r>
        <w:t>Vocabulary and Grammar Test Unit 7 Test A</w:t>
      </w:r>
    </w:p>
    <w:p w:rsidR="00D20F5E" w:rsidRPr="00D20F5E" w:rsidRDefault="00D20F5E" w:rsidP="00D20F5E">
      <w:pPr>
        <w:pStyle w:val="Nameline"/>
      </w:pPr>
      <w:r w:rsidRPr="00D20F5E">
        <w:t>Name: ___________________________________________</w:t>
      </w:r>
    </w:p>
    <w:p w:rsidR="00D20F5E" w:rsidRPr="00D20F5E" w:rsidRDefault="00D20F5E" w:rsidP="00D20F5E">
      <w:pPr>
        <w:pStyle w:val="Bhead"/>
      </w:pPr>
      <w:r w:rsidRPr="00D20F5E">
        <w:t>Vocabulary</w:t>
      </w:r>
    </w:p>
    <w:p w:rsidR="00D20F5E" w:rsidRPr="00D20F5E" w:rsidRDefault="00D20F5E" w:rsidP="00D20F5E">
      <w:pPr>
        <w:pStyle w:val="Rubric"/>
      </w:pPr>
      <w:r w:rsidRPr="00D20F5E">
        <w:t>Circle the correct verb to complete the sentences.</w:t>
      </w:r>
    </w:p>
    <w:p w:rsidR="00D20F5E" w:rsidRPr="00D20F5E" w:rsidRDefault="00D20F5E" w:rsidP="00D20F5E">
      <w:pPr>
        <w:pStyle w:val="Textnumbered"/>
      </w:pPr>
      <w:r w:rsidRPr="00D20F5E">
        <w:t xml:space="preserve">It isn’t easy to </w:t>
      </w:r>
      <w:r w:rsidRPr="00D20F5E">
        <w:rPr>
          <w:b/>
        </w:rPr>
        <w:t>distinguish / detect</w:t>
      </w:r>
      <w:r w:rsidRPr="00D20F5E">
        <w:t xml:space="preserve"> between two very similar tastes.</w:t>
      </w:r>
    </w:p>
    <w:p w:rsidR="00D20F5E" w:rsidRPr="00D20F5E" w:rsidRDefault="00D20F5E" w:rsidP="00D20F5E">
      <w:pPr>
        <w:pStyle w:val="Textnumbered"/>
      </w:pPr>
      <w:r w:rsidRPr="00D20F5E">
        <w:t xml:space="preserve">Personally, I </w:t>
      </w:r>
      <w:r w:rsidRPr="00D20F5E">
        <w:rPr>
          <w:b/>
        </w:rPr>
        <w:t>view / notice</w:t>
      </w:r>
      <w:r w:rsidRPr="00D20F5E">
        <w:t xml:space="preserve"> the opinions of many food critics with distrust.</w:t>
      </w:r>
    </w:p>
    <w:p w:rsidR="00D20F5E" w:rsidRPr="00D20F5E" w:rsidRDefault="00D20F5E" w:rsidP="00D20F5E">
      <w:pPr>
        <w:pStyle w:val="Textnumbered"/>
      </w:pPr>
      <w:r w:rsidRPr="00D20F5E">
        <w:t xml:space="preserve">Have you ever </w:t>
      </w:r>
      <w:r w:rsidRPr="00D20F5E">
        <w:rPr>
          <w:b/>
        </w:rPr>
        <w:t>considered / realized</w:t>
      </w:r>
      <w:r w:rsidRPr="00D20F5E">
        <w:t xml:space="preserve"> using more spices in your cooking?</w:t>
      </w:r>
    </w:p>
    <w:p w:rsidR="00D20F5E" w:rsidRPr="00D20F5E" w:rsidRDefault="00D20F5E" w:rsidP="00D20F5E">
      <w:pPr>
        <w:pStyle w:val="Textnumbered"/>
      </w:pPr>
      <w:r w:rsidRPr="00D20F5E">
        <w:t xml:space="preserve">The food inspector carried out tests and </w:t>
      </w:r>
      <w:r w:rsidRPr="00D20F5E">
        <w:rPr>
          <w:b/>
        </w:rPr>
        <w:t>detected / differentiated</w:t>
      </w:r>
      <w:r w:rsidRPr="00D20F5E">
        <w:t xml:space="preserve"> meat in the vegetarian burger.</w:t>
      </w:r>
    </w:p>
    <w:p w:rsidR="00D20F5E" w:rsidRPr="00D20F5E" w:rsidRDefault="00D20F5E" w:rsidP="00D20F5E">
      <w:pPr>
        <w:pStyle w:val="Textnumbered"/>
      </w:pPr>
      <w:r w:rsidRPr="00D20F5E">
        <w:t xml:space="preserve">We didn’t </w:t>
      </w:r>
      <w:r w:rsidRPr="00D20F5E">
        <w:rPr>
          <w:b/>
        </w:rPr>
        <w:t>view / realize</w:t>
      </w:r>
      <w:r w:rsidRPr="00D20F5E">
        <w:t xml:space="preserve"> that the food was bad until we started eating it.</w:t>
      </w:r>
    </w:p>
    <w:p w:rsidR="00D20F5E" w:rsidRPr="00D20F5E" w:rsidRDefault="00D20F5E" w:rsidP="00D20F5E">
      <w:pPr>
        <w:pStyle w:val="Textnumbered"/>
      </w:pPr>
      <w:r w:rsidRPr="00D20F5E">
        <w:t xml:space="preserve">Some animals can’t </w:t>
      </w:r>
      <w:r w:rsidRPr="00D20F5E">
        <w:rPr>
          <w:b/>
        </w:rPr>
        <w:t>differentiate / notice</w:t>
      </w:r>
      <w:r w:rsidRPr="00D20F5E">
        <w:t xml:space="preserve"> between different </w:t>
      </w:r>
      <w:proofErr w:type="gramStart"/>
      <w:r w:rsidRPr="00D20F5E">
        <w:t>taste</w:t>
      </w:r>
      <w:proofErr w:type="gramEnd"/>
      <w:r w:rsidRPr="00D20F5E">
        <w:t xml:space="preserve"> sensations.</w:t>
      </w:r>
    </w:p>
    <w:p w:rsidR="00D20F5E" w:rsidRPr="00D20F5E" w:rsidRDefault="00D20F5E" w:rsidP="00D20F5E">
      <w:pPr>
        <w:pStyle w:val="Mark"/>
      </w:pPr>
      <w:r w:rsidRPr="00D20F5E">
        <w:t>Mark: ___ / 6</w:t>
      </w:r>
    </w:p>
    <w:p w:rsidR="00D20F5E" w:rsidRPr="00D20F5E" w:rsidRDefault="00D20F5E" w:rsidP="00D20F5E">
      <w:pPr>
        <w:pStyle w:val="Rubric"/>
      </w:pPr>
      <w:r w:rsidRPr="00D20F5E">
        <w:t>Match the sentences (1</w:t>
      </w:r>
      <w:r>
        <w:t>–</w:t>
      </w:r>
      <w:r w:rsidR="00BC6D80">
        <w:t>5</w:t>
      </w:r>
      <w:r w:rsidRPr="00D20F5E">
        <w:t>) to the phrases (A</w:t>
      </w:r>
      <w:r>
        <w:t>–</w:t>
      </w:r>
      <w:r w:rsidRPr="00D20F5E">
        <w:t>E).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472"/>
        <w:gridCol w:w="376"/>
        <w:gridCol w:w="4614"/>
      </w:tblGrid>
      <w:tr w:rsidR="00D20F5E" w:rsidRPr="00D20F5E" w:rsidTr="00D20F5E">
        <w:tc>
          <w:tcPr>
            <w:tcW w:w="425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1</w:t>
            </w:r>
          </w:p>
        </w:tc>
        <w:tc>
          <w:tcPr>
            <w:tcW w:w="4472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It’s really good for you!</w:t>
            </w:r>
          </w:p>
        </w:tc>
        <w:tc>
          <w:tcPr>
            <w:tcW w:w="376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A</w:t>
            </w:r>
          </w:p>
        </w:tc>
        <w:tc>
          <w:tcPr>
            <w:tcW w:w="4614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exceptionally careful</w:t>
            </w:r>
          </w:p>
        </w:tc>
      </w:tr>
      <w:tr w:rsidR="00D20F5E" w:rsidRPr="00D20F5E" w:rsidTr="00D20F5E">
        <w:tc>
          <w:tcPr>
            <w:tcW w:w="425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2</w:t>
            </w:r>
          </w:p>
        </w:tc>
        <w:tc>
          <w:tcPr>
            <w:tcW w:w="4472" w:type="dxa"/>
          </w:tcPr>
          <w:p w:rsidR="00D20F5E" w:rsidRPr="00D20F5E" w:rsidRDefault="00BC6D80" w:rsidP="00BC6D80">
            <w:pPr>
              <w:pStyle w:val="Tabletext"/>
            </w:pPr>
            <w:r>
              <w:t>Y</w:t>
            </w:r>
            <w:r w:rsidR="00D20F5E" w:rsidRPr="00D20F5E">
              <w:t>ou’re sure it’s true</w:t>
            </w:r>
            <w:r>
              <w:t>.</w:t>
            </w:r>
          </w:p>
        </w:tc>
        <w:tc>
          <w:tcPr>
            <w:tcW w:w="376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B</w:t>
            </w:r>
          </w:p>
        </w:tc>
        <w:tc>
          <w:tcPr>
            <w:tcW w:w="4614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widely available</w:t>
            </w:r>
          </w:p>
        </w:tc>
      </w:tr>
      <w:tr w:rsidR="00D20F5E" w:rsidRPr="00D20F5E" w:rsidTr="00D20F5E">
        <w:tc>
          <w:tcPr>
            <w:tcW w:w="425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3</w:t>
            </w:r>
          </w:p>
        </w:tc>
        <w:tc>
          <w:tcPr>
            <w:tcW w:w="4472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You can buy it everywhere.</w:t>
            </w:r>
          </w:p>
        </w:tc>
        <w:tc>
          <w:tcPr>
            <w:tcW w:w="376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C</w:t>
            </w:r>
          </w:p>
        </w:tc>
        <w:tc>
          <w:tcPr>
            <w:tcW w:w="4614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 xml:space="preserve">highly beneficial </w:t>
            </w:r>
          </w:p>
        </w:tc>
      </w:tr>
      <w:tr w:rsidR="00D20F5E" w:rsidRPr="00D20F5E" w:rsidTr="00D20F5E">
        <w:tc>
          <w:tcPr>
            <w:tcW w:w="425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4</w:t>
            </w:r>
          </w:p>
        </w:tc>
        <w:tc>
          <w:tcPr>
            <w:tcW w:w="4472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Be sure not to make mistakes.</w:t>
            </w:r>
          </w:p>
        </w:tc>
        <w:tc>
          <w:tcPr>
            <w:tcW w:w="376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D</w:t>
            </w:r>
          </w:p>
        </w:tc>
        <w:tc>
          <w:tcPr>
            <w:tcW w:w="4614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entirely convinced</w:t>
            </w:r>
          </w:p>
        </w:tc>
      </w:tr>
      <w:tr w:rsidR="00D20F5E" w:rsidRPr="00D20F5E" w:rsidTr="00D20F5E">
        <w:tc>
          <w:tcPr>
            <w:tcW w:w="425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5</w:t>
            </w:r>
          </w:p>
        </w:tc>
        <w:tc>
          <w:tcPr>
            <w:tcW w:w="4472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It’s really disgusting.</w:t>
            </w:r>
          </w:p>
        </w:tc>
        <w:tc>
          <w:tcPr>
            <w:tcW w:w="376" w:type="dxa"/>
          </w:tcPr>
          <w:p w:rsidR="00D20F5E" w:rsidRPr="00D20F5E" w:rsidRDefault="00D20F5E" w:rsidP="00D20F5E">
            <w:pPr>
              <w:pStyle w:val="Tabletext"/>
            </w:pPr>
            <w:r w:rsidRPr="00D20F5E">
              <w:t>E</w:t>
            </w:r>
          </w:p>
        </w:tc>
        <w:tc>
          <w:tcPr>
            <w:tcW w:w="4614" w:type="dxa"/>
          </w:tcPr>
          <w:p w:rsidR="00D20F5E" w:rsidRPr="00D20F5E" w:rsidRDefault="00D20F5E" w:rsidP="00D20F5E">
            <w:pPr>
              <w:pStyle w:val="Tabletext"/>
              <w:rPr>
                <w:b/>
              </w:rPr>
            </w:pPr>
            <w:r w:rsidRPr="00D20F5E">
              <w:t>utterly repulsive</w:t>
            </w:r>
          </w:p>
        </w:tc>
      </w:tr>
    </w:tbl>
    <w:p w:rsidR="00D20F5E" w:rsidRPr="00D20F5E" w:rsidRDefault="00D20F5E" w:rsidP="00D20F5E">
      <w:pPr>
        <w:pStyle w:val="Mark"/>
      </w:pPr>
      <w:r w:rsidRPr="00D20F5E">
        <w:t>Mark: ___ / 10</w:t>
      </w:r>
    </w:p>
    <w:p w:rsidR="00D20F5E" w:rsidRPr="00D20F5E" w:rsidRDefault="00D20F5E" w:rsidP="00D20F5E">
      <w:pPr>
        <w:pStyle w:val="Rubric"/>
      </w:pPr>
      <w:r w:rsidRPr="00D20F5E">
        <w:t xml:space="preserve">Complete the sentences by adding the correct noun suffix to the words in brackets. </w:t>
      </w:r>
      <w:r w:rsidR="0034379B">
        <w:t>You may need to make some words plural.</w:t>
      </w:r>
    </w:p>
    <w:p w:rsidR="00D20F5E" w:rsidRPr="00D20F5E" w:rsidRDefault="00E167E9" w:rsidP="00D20F5E">
      <w:pPr>
        <w:pStyle w:val="Textnumbered"/>
        <w:numPr>
          <w:ilvl w:val="0"/>
          <w:numId w:val="32"/>
        </w:numPr>
      </w:pPr>
      <w:r>
        <w:t>The programme about b</w:t>
      </w:r>
      <w:r w:rsidR="00D20F5E" w:rsidRPr="00D20F5E">
        <w:t xml:space="preserve">ats left a great </w:t>
      </w:r>
      <w:r w:rsidR="00D20F5E" w:rsidRPr="00D20F5E">
        <w:rPr>
          <w:iCs/>
        </w:rPr>
        <w:t>____________</w:t>
      </w:r>
      <w:r w:rsidR="00D20F5E" w:rsidRPr="00D20F5E">
        <w:t xml:space="preserve"> (impress) on me.</w:t>
      </w:r>
    </w:p>
    <w:p w:rsidR="00D20F5E" w:rsidRPr="00D20F5E" w:rsidRDefault="00D20F5E" w:rsidP="00D20F5E">
      <w:pPr>
        <w:pStyle w:val="Textnumbered"/>
        <w:numPr>
          <w:ilvl w:val="0"/>
          <w:numId w:val="32"/>
        </w:numPr>
      </w:pPr>
      <w:r w:rsidRPr="00D20F5E">
        <w:t xml:space="preserve">Bats use </w:t>
      </w:r>
      <w:r w:rsidR="00E167E9">
        <w:t xml:space="preserve">the </w:t>
      </w:r>
      <w:r w:rsidRPr="00D20F5E">
        <w:rPr>
          <w:iCs/>
        </w:rPr>
        <w:t>____________</w:t>
      </w:r>
      <w:r w:rsidRPr="00D20F5E">
        <w:t xml:space="preserve"> (vibrate) </w:t>
      </w:r>
      <w:r w:rsidR="00E167E9">
        <w:t>of their voices to locate</w:t>
      </w:r>
      <w:r w:rsidRPr="00D20F5E">
        <w:t xml:space="preserve"> movement</w:t>
      </w:r>
      <w:r w:rsidR="00E167E9">
        <w:t>s</w:t>
      </w:r>
      <w:r w:rsidRPr="00D20F5E">
        <w:t xml:space="preserve"> in the dark.</w:t>
      </w:r>
    </w:p>
    <w:p w:rsidR="00D20F5E" w:rsidRPr="00D20F5E" w:rsidRDefault="00D20F5E" w:rsidP="00D20F5E">
      <w:pPr>
        <w:pStyle w:val="Textnumbered"/>
        <w:numPr>
          <w:ilvl w:val="0"/>
          <w:numId w:val="32"/>
        </w:numPr>
      </w:pPr>
      <w:r w:rsidRPr="00D20F5E">
        <w:t xml:space="preserve">You can’t catch bats with your </w:t>
      </w:r>
      <w:r>
        <w:t xml:space="preserve">hands </w:t>
      </w:r>
      <w:r w:rsidRPr="00D20F5E">
        <w:t>because they have such quick ____ (react).</w:t>
      </w:r>
    </w:p>
    <w:p w:rsidR="00D20F5E" w:rsidRPr="00D20F5E" w:rsidRDefault="00D20F5E" w:rsidP="00D20F5E">
      <w:pPr>
        <w:pStyle w:val="Textnumbered"/>
        <w:numPr>
          <w:ilvl w:val="0"/>
          <w:numId w:val="32"/>
        </w:numPr>
      </w:pPr>
      <w:r>
        <w:t>D</w:t>
      </w:r>
      <w:r w:rsidRPr="00D20F5E">
        <w:t xml:space="preserve">ark caves offer </w:t>
      </w:r>
      <w:r w:rsidRPr="00D20F5E">
        <w:rPr>
          <w:iCs/>
        </w:rPr>
        <w:t>____________</w:t>
      </w:r>
      <w:r w:rsidRPr="00D20F5E">
        <w:t xml:space="preserve"> (protect) to bats during the day.</w:t>
      </w:r>
    </w:p>
    <w:p w:rsidR="00D20F5E" w:rsidRPr="00D20F5E" w:rsidRDefault="00D20F5E" w:rsidP="00D20F5E">
      <w:pPr>
        <w:pStyle w:val="Textnumbered"/>
        <w:numPr>
          <w:ilvl w:val="0"/>
          <w:numId w:val="32"/>
        </w:numPr>
      </w:pPr>
      <w:r w:rsidRPr="00D20F5E">
        <w:t xml:space="preserve">In some </w:t>
      </w:r>
      <w:r w:rsidRPr="00D20F5E">
        <w:rPr>
          <w:iCs/>
        </w:rPr>
        <w:t>____________</w:t>
      </w:r>
      <w:r w:rsidRPr="00D20F5E">
        <w:t xml:space="preserve"> (situate), bats will fly during the day.</w:t>
      </w:r>
    </w:p>
    <w:p w:rsidR="00D20F5E" w:rsidRPr="00D20F5E" w:rsidRDefault="00D20F5E" w:rsidP="00D20F5E">
      <w:pPr>
        <w:pStyle w:val="Textnumbered"/>
        <w:numPr>
          <w:ilvl w:val="0"/>
          <w:numId w:val="32"/>
        </w:numPr>
      </w:pPr>
      <w:r w:rsidRPr="00D20F5E">
        <w:t xml:space="preserve">I made the </w:t>
      </w:r>
      <w:r w:rsidRPr="00D20F5E">
        <w:rPr>
          <w:iCs/>
        </w:rPr>
        <w:t>____________</w:t>
      </w:r>
      <w:r w:rsidRPr="00D20F5E">
        <w:t xml:space="preserve"> (decide) to study bats when I was at university.</w:t>
      </w:r>
    </w:p>
    <w:p w:rsidR="00D20F5E" w:rsidRPr="00D20F5E" w:rsidRDefault="00D20F5E" w:rsidP="00D20F5E">
      <w:pPr>
        <w:pStyle w:val="Textnumbered"/>
        <w:numPr>
          <w:ilvl w:val="0"/>
          <w:numId w:val="32"/>
        </w:numPr>
      </w:pPr>
      <w:r w:rsidRPr="00D20F5E">
        <w:t xml:space="preserve">It’s hard </w:t>
      </w:r>
      <w:r w:rsidR="00E167E9">
        <w:t xml:space="preserve">for humans </w:t>
      </w:r>
      <w:r w:rsidRPr="00D20F5E">
        <w:t xml:space="preserve">to read the </w:t>
      </w:r>
      <w:r w:rsidRPr="00D20F5E">
        <w:rPr>
          <w:iCs/>
        </w:rPr>
        <w:t>____________</w:t>
      </w:r>
      <w:r w:rsidRPr="00D20F5E">
        <w:t xml:space="preserve"> (express) </w:t>
      </w:r>
      <w:r w:rsidR="00E167E9">
        <w:t>on animals’ faces</w:t>
      </w:r>
      <w:r w:rsidRPr="00D20F5E">
        <w:t>.</w:t>
      </w:r>
    </w:p>
    <w:p w:rsidR="00D20F5E" w:rsidRPr="00D20F5E" w:rsidRDefault="00D20F5E" w:rsidP="00D20F5E">
      <w:pPr>
        <w:pStyle w:val="Textnumbered"/>
        <w:numPr>
          <w:ilvl w:val="0"/>
          <w:numId w:val="32"/>
        </w:numPr>
      </w:pPr>
      <w:r w:rsidRPr="00D20F5E">
        <w:t xml:space="preserve">In </w:t>
      </w:r>
      <w:r w:rsidRPr="00D20F5E">
        <w:rPr>
          <w:iCs/>
        </w:rPr>
        <w:t>____________</w:t>
      </w:r>
      <w:r w:rsidRPr="00D20F5E">
        <w:t xml:space="preserve"> (conclude), I think that bats are amazing creatures.</w:t>
      </w:r>
    </w:p>
    <w:p w:rsidR="00D20F5E" w:rsidRPr="00D20F5E" w:rsidRDefault="00D20F5E" w:rsidP="00D20F5E">
      <w:pPr>
        <w:pStyle w:val="Mark"/>
      </w:pPr>
      <w:r w:rsidRPr="00D20F5E">
        <w:t>Mark: ___ / 8</w:t>
      </w:r>
    </w:p>
    <w:p w:rsidR="00475D5C" w:rsidRDefault="00475D5C" w:rsidP="00864E15">
      <w:pPr>
        <w:pStyle w:val="Text"/>
      </w:pPr>
      <w:r>
        <w:br w:type="page"/>
      </w:r>
    </w:p>
    <w:p w:rsidR="00D20F5E" w:rsidRPr="00D20F5E" w:rsidRDefault="00D20F5E" w:rsidP="00475D5C">
      <w:pPr>
        <w:pStyle w:val="Rubric"/>
      </w:pPr>
      <w:r w:rsidRPr="00D20F5E">
        <w:lastRenderedPageBreak/>
        <w:t xml:space="preserve">Complete the text with the correct form of the verbs below. </w:t>
      </w:r>
    </w:p>
    <w:p w:rsidR="00D20F5E" w:rsidRPr="00D20F5E" w:rsidRDefault="00D20F5E" w:rsidP="00475D5C">
      <w:pPr>
        <w:pStyle w:val="Wordpool"/>
      </w:pPr>
      <w:proofErr w:type="gramStart"/>
      <w:r w:rsidRPr="00D20F5E">
        <w:t>snore</w:t>
      </w:r>
      <w:proofErr w:type="gramEnd"/>
      <w:r w:rsidRPr="00D20F5E">
        <w:t xml:space="preserve">     whisper     peer     snuffle     blink     stare</w:t>
      </w:r>
    </w:p>
    <w:p w:rsidR="00D20F5E" w:rsidRPr="00D20F5E" w:rsidRDefault="00D20F5E" w:rsidP="00475D5C">
      <w:pPr>
        <w:pStyle w:val="Facsimile"/>
      </w:pPr>
      <w:r w:rsidRPr="00D20F5E">
        <w:t xml:space="preserve">Once, on holiday, my brother and his friend slept in a tent on a beach. When they woke up, they heard an animal outside. It was asleep and </w:t>
      </w:r>
      <w:proofErr w:type="spellStart"/>
      <w:r w:rsidRPr="00D20F5E">
        <w:t>it</w:t>
      </w:r>
      <w:proofErr w:type="spellEnd"/>
      <w:r w:rsidRPr="00D20F5E">
        <w:t xml:space="preserve"> </w:t>
      </w:r>
      <w:r w:rsidRPr="00475D5C">
        <w:rPr>
          <w:rStyle w:val="SuperscriptChar"/>
        </w:rPr>
        <w:t>1</w:t>
      </w:r>
      <w:r w:rsidRPr="00D20F5E">
        <w:rPr>
          <w:iCs/>
        </w:rPr>
        <w:t xml:space="preserve">____________ </w:t>
      </w:r>
      <w:r w:rsidRPr="00D20F5E">
        <w:t xml:space="preserve">really noisily. The two friends discussed what to do. </w:t>
      </w:r>
      <w:proofErr w:type="gramStart"/>
      <w:r w:rsidRPr="00D20F5E">
        <w:t xml:space="preserve">They </w:t>
      </w:r>
      <w:r w:rsidRPr="00475D5C">
        <w:rPr>
          <w:rStyle w:val="SuperscriptChar"/>
        </w:rPr>
        <w:t>2</w:t>
      </w:r>
      <w:r w:rsidRPr="00D20F5E">
        <w:rPr>
          <w:iCs/>
        </w:rPr>
        <w:t xml:space="preserve">____________ </w:t>
      </w:r>
      <w:r w:rsidRPr="00D20F5E">
        <w:t>very quietly, of course, because they didn’t want to wake the animal.</w:t>
      </w:r>
      <w:proofErr w:type="gramEnd"/>
      <w:r w:rsidRPr="00D20F5E">
        <w:t xml:space="preserve"> Then my brother decided </w:t>
      </w:r>
      <w:r w:rsidRPr="00475D5C">
        <w:rPr>
          <w:rStyle w:val="SuperscriptChar"/>
        </w:rPr>
        <w:t>3</w:t>
      </w:r>
      <w:r w:rsidRPr="00D20F5E">
        <w:rPr>
          <w:iCs/>
        </w:rPr>
        <w:t xml:space="preserve">____________ </w:t>
      </w:r>
      <w:r w:rsidRPr="00D20F5E">
        <w:t xml:space="preserve">carefully and secretly out of the tent. He saw a seal. At that moment, </w:t>
      </w:r>
      <w:r w:rsidR="00BC6D80">
        <w:t xml:space="preserve">it </w:t>
      </w:r>
      <w:r w:rsidRPr="00475D5C">
        <w:rPr>
          <w:rStyle w:val="SuperscriptChar"/>
        </w:rPr>
        <w:t>4</w:t>
      </w:r>
      <w:r w:rsidRPr="00D20F5E">
        <w:rPr>
          <w:iCs/>
        </w:rPr>
        <w:t xml:space="preserve">____________ </w:t>
      </w:r>
      <w:r w:rsidR="00BC6D80">
        <w:rPr>
          <w:iCs/>
        </w:rPr>
        <w:t>its eyes</w:t>
      </w:r>
      <w:r w:rsidR="00BC6D80">
        <w:t>,</w:t>
      </w:r>
      <w:r w:rsidRPr="00D20F5E">
        <w:t xml:space="preserve"> opening and closing </w:t>
      </w:r>
      <w:r w:rsidR="00BC6D80">
        <w:t xml:space="preserve">them </w:t>
      </w:r>
      <w:r w:rsidRPr="00D20F5E">
        <w:t xml:space="preserve">rapidly as it woke up. They closed the tent up and waited. A little later, they heard the animal </w:t>
      </w:r>
      <w:r w:rsidRPr="00475D5C">
        <w:rPr>
          <w:rStyle w:val="SuperscriptChar"/>
        </w:rPr>
        <w:t>5</w:t>
      </w:r>
      <w:r w:rsidRPr="00D20F5E">
        <w:rPr>
          <w:iCs/>
        </w:rPr>
        <w:t>___________</w:t>
      </w:r>
      <w:proofErr w:type="gramStart"/>
      <w:r w:rsidRPr="00D20F5E">
        <w:rPr>
          <w:iCs/>
        </w:rPr>
        <w:t>_</w:t>
      </w:r>
      <w:r w:rsidR="00475D5C">
        <w:rPr>
          <w:iCs/>
        </w:rPr>
        <w:t xml:space="preserve"> </w:t>
      </w:r>
      <w:r w:rsidRPr="00D20F5E">
        <w:rPr>
          <w:iCs/>
        </w:rPr>
        <w:t>.</w:t>
      </w:r>
      <w:proofErr w:type="gramEnd"/>
      <w:r w:rsidR="00475D5C">
        <w:rPr>
          <w:iCs/>
        </w:rPr>
        <w:t xml:space="preserve"> </w:t>
      </w:r>
      <w:r w:rsidRPr="00D20F5E">
        <w:t xml:space="preserve">It was </w:t>
      </w:r>
      <w:proofErr w:type="gramStart"/>
      <w:r w:rsidRPr="00D20F5E">
        <w:t>smelling</w:t>
      </w:r>
      <w:proofErr w:type="gramEnd"/>
      <w:r w:rsidRPr="00D20F5E">
        <w:t xml:space="preserve"> the tent and making funny noises. When they opened the tent up again, the seal was looking at them. </w:t>
      </w:r>
      <w:proofErr w:type="gramStart"/>
      <w:r w:rsidRPr="00D20F5E">
        <w:t xml:space="preserve">In fact, it </w:t>
      </w:r>
      <w:r w:rsidRPr="00475D5C">
        <w:rPr>
          <w:rStyle w:val="SuperscriptChar"/>
        </w:rPr>
        <w:t>6</w:t>
      </w:r>
      <w:r w:rsidRPr="00D20F5E">
        <w:rPr>
          <w:iCs/>
        </w:rPr>
        <w:t xml:space="preserve">____________ </w:t>
      </w:r>
      <w:r w:rsidRPr="00D20F5E">
        <w:t>at them.</w:t>
      </w:r>
      <w:proofErr w:type="gramEnd"/>
      <w:r w:rsidRPr="00D20F5E">
        <w:t xml:space="preserve"> My brother was really scared!</w:t>
      </w:r>
    </w:p>
    <w:p w:rsidR="00475D5C" w:rsidRDefault="00D20F5E" w:rsidP="00475D5C">
      <w:pPr>
        <w:pStyle w:val="Mark"/>
      </w:pPr>
      <w:r w:rsidRPr="00D20F5E">
        <w:t>Mark: ___ / 12</w:t>
      </w:r>
    </w:p>
    <w:p w:rsidR="00D20F5E" w:rsidRPr="00D20F5E" w:rsidRDefault="00D20F5E" w:rsidP="00475D5C">
      <w:pPr>
        <w:pStyle w:val="Bhead"/>
      </w:pPr>
      <w:r w:rsidRPr="00D20F5E">
        <w:br w:type="page"/>
      </w:r>
      <w:r w:rsidRPr="00D20F5E">
        <w:lastRenderedPageBreak/>
        <w:t>Grammar</w:t>
      </w:r>
    </w:p>
    <w:p w:rsidR="00D20F5E" w:rsidRPr="00D20F5E" w:rsidRDefault="00D20F5E" w:rsidP="00475D5C">
      <w:pPr>
        <w:pStyle w:val="Rubric"/>
      </w:pPr>
      <w:r w:rsidRPr="00D20F5E">
        <w:t>Complete the sentences in reported speech.</w:t>
      </w:r>
    </w:p>
    <w:p w:rsidR="00D20F5E" w:rsidRPr="00D20F5E" w:rsidRDefault="00D20F5E" w:rsidP="00475D5C">
      <w:pPr>
        <w:pStyle w:val="Textnumbered"/>
        <w:numPr>
          <w:ilvl w:val="0"/>
          <w:numId w:val="33"/>
        </w:numPr>
      </w:pPr>
      <w:r w:rsidRPr="00D20F5E">
        <w:t>‘I have a good sense of smell,’ said Peter.</w:t>
      </w:r>
      <w:r w:rsidR="00475D5C">
        <w:br/>
      </w:r>
      <w:r w:rsidRPr="00D20F5E">
        <w:t xml:space="preserve">Peter told me that </w:t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BC6D80">
        <w:t xml:space="preserve"> .</w:t>
      </w:r>
    </w:p>
    <w:p w:rsidR="00D20F5E" w:rsidRPr="00D20F5E" w:rsidRDefault="00D20F5E" w:rsidP="00475D5C">
      <w:pPr>
        <w:pStyle w:val="Textnumbered"/>
        <w:numPr>
          <w:ilvl w:val="0"/>
          <w:numId w:val="33"/>
        </w:numPr>
      </w:pPr>
      <w:r w:rsidRPr="00D20F5E">
        <w:t>‘I’m going to get my eyes tested,’ said Samantha.</w:t>
      </w:r>
      <w:r w:rsidR="00475D5C">
        <w:br/>
      </w:r>
      <w:r w:rsidRPr="00D20F5E">
        <w:t xml:space="preserve">Samantha said that </w:t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BC6D80" w:rsidRPr="00BC6D80">
        <w:t xml:space="preserve"> </w:t>
      </w:r>
      <w:r w:rsidR="00BC6D80">
        <w:t>.</w:t>
      </w:r>
    </w:p>
    <w:p w:rsidR="00D20F5E" w:rsidRPr="00D20F5E" w:rsidRDefault="00D20F5E" w:rsidP="00475D5C">
      <w:pPr>
        <w:pStyle w:val="Textnumbered"/>
        <w:numPr>
          <w:ilvl w:val="0"/>
          <w:numId w:val="33"/>
        </w:numPr>
      </w:pPr>
      <w:r w:rsidRPr="00D20F5E">
        <w:t>‘We haven’t been able to do the taste experiments,’ said Isaac and his team.</w:t>
      </w:r>
      <w:r w:rsidR="00475D5C">
        <w:br/>
      </w:r>
      <w:r w:rsidRPr="00D20F5E">
        <w:t xml:space="preserve">Isaac and his team admitted that </w:t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BC6D80">
        <w:t xml:space="preserve"> .</w:t>
      </w:r>
    </w:p>
    <w:p w:rsidR="00D20F5E" w:rsidRPr="00D20F5E" w:rsidRDefault="00D20F5E" w:rsidP="00475D5C">
      <w:pPr>
        <w:pStyle w:val="Textnumbered"/>
        <w:numPr>
          <w:ilvl w:val="0"/>
          <w:numId w:val="33"/>
        </w:numPr>
      </w:pPr>
      <w:r w:rsidRPr="00D20F5E">
        <w:t>‘I can’t work out what’s wrong with your hearing,’ said Maria.</w:t>
      </w:r>
      <w:r w:rsidR="00475D5C">
        <w:br/>
      </w:r>
      <w:r w:rsidRPr="00D20F5E">
        <w:t xml:space="preserve">Maria explained to me that </w:t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BC6D80">
        <w:t xml:space="preserve"> .</w:t>
      </w:r>
    </w:p>
    <w:p w:rsidR="00D20F5E" w:rsidRPr="00D20F5E" w:rsidRDefault="00D20F5E" w:rsidP="00475D5C">
      <w:pPr>
        <w:pStyle w:val="Textnumbered"/>
        <w:numPr>
          <w:ilvl w:val="0"/>
          <w:numId w:val="33"/>
        </w:numPr>
      </w:pPr>
      <w:r w:rsidRPr="00D20F5E">
        <w:t>‘It doesn’t taste very nice,’ said Felicity.</w:t>
      </w:r>
      <w:r w:rsidR="00475D5C">
        <w:br/>
      </w:r>
      <w:r w:rsidRPr="00D20F5E">
        <w:t xml:space="preserve">Felicity agreed that </w:t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475D5C" w:rsidRPr="00475D5C">
        <w:rPr>
          <w:u w:val="single"/>
        </w:rPr>
        <w:tab/>
      </w:r>
      <w:r w:rsidR="00BC6D80">
        <w:t xml:space="preserve"> .</w:t>
      </w:r>
    </w:p>
    <w:p w:rsidR="00D20F5E" w:rsidRPr="00864E15" w:rsidRDefault="00D20F5E" w:rsidP="00475D5C">
      <w:pPr>
        <w:pStyle w:val="Mark"/>
      </w:pPr>
      <w:r w:rsidRPr="00D20F5E">
        <w:t>Mark: ___ / 10</w:t>
      </w:r>
    </w:p>
    <w:p w:rsidR="00D20F5E" w:rsidRPr="00D20F5E" w:rsidRDefault="00D20F5E" w:rsidP="00475D5C">
      <w:pPr>
        <w:pStyle w:val="Rubric"/>
      </w:pPr>
      <w:r w:rsidRPr="00D20F5E">
        <w:t xml:space="preserve">Complete the reported questions and commands. </w:t>
      </w:r>
    </w:p>
    <w:p w:rsidR="00D20F5E" w:rsidRPr="00D20F5E" w:rsidRDefault="00D20F5E" w:rsidP="00475D5C">
      <w:pPr>
        <w:pStyle w:val="Textnumbered"/>
        <w:numPr>
          <w:ilvl w:val="0"/>
          <w:numId w:val="35"/>
        </w:numPr>
      </w:pPr>
      <w:r w:rsidRPr="00D20F5E">
        <w:t>‘Are you deaf?’ asked Tom.</w:t>
      </w:r>
      <w:r w:rsidR="00475D5C">
        <w:br/>
      </w:r>
      <w:r w:rsidRPr="00D20F5E">
        <w:t xml:space="preserve">Tom asked Jo </w:t>
      </w:r>
      <w:r w:rsidRPr="00475D5C">
        <w:rPr>
          <w:iCs/>
        </w:rPr>
        <w:t>____________</w:t>
      </w:r>
      <w:r w:rsidRPr="00D20F5E">
        <w:t xml:space="preserve"> she </w:t>
      </w:r>
      <w:r w:rsidRPr="00475D5C">
        <w:rPr>
          <w:iCs/>
        </w:rPr>
        <w:t>____________</w:t>
      </w:r>
      <w:r w:rsidRPr="00D20F5E">
        <w:t xml:space="preserve"> deaf.</w:t>
      </w:r>
    </w:p>
    <w:p w:rsidR="00D20F5E" w:rsidRPr="00D20F5E" w:rsidRDefault="00D20F5E" w:rsidP="00475D5C">
      <w:pPr>
        <w:pStyle w:val="Textnumbered"/>
        <w:numPr>
          <w:ilvl w:val="0"/>
          <w:numId w:val="35"/>
        </w:numPr>
      </w:pPr>
      <w:r w:rsidRPr="00D20F5E">
        <w:t>‘Have you learn</w:t>
      </w:r>
      <w:r w:rsidR="00BC6D80">
        <w:t>ed</w:t>
      </w:r>
      <w:r w:rsidRPr="00D20F5E">
        <w:t xml:space="preserve"> sign language?’ asked Lisa.</w:t>
      </w:r>
      <w:r w:rsidR="00475D5C">
        <w:br/>
      </w:r>
      <w:r w:rsidRPr="00D20F5E">
        <w:t xml:space="preserve">Lisa asked Dan </w:t>
      </w:r>
      <w:r w:rsidRPr="00475D5C">
        <w:rPr>
          <w:iCs/>
        </w:rPr>
        <w:t>____________</w:t>
      </w:r>
      <w:r w:rsidRPr="00D20F5E">
        <w:t xml:space="preserve"> he </w:t>
      </w:r>
      <w:r w:rsidRPr="00475D5C">
        <w:rPr>
          <w:iCs/>
        </w:rPr>
        <w:t>____________</w:t>
      </w:r>
      <w:r w:rsidRPr="00D20F5E">
        <w:t xml:space="preserve"> sign language.</w:t>
      </w:r>
    </w:p>
    <w:p w:rsidR="00D20F5E" w:rsidRPr="00D20F5E" w:rsidRDefault="00D20F5E" w:rsidP="00475D5C">
      <w:pPr>
        <w:pStyle w:val="Textnumbered"/>
        <w:numPr>
          <w:ilvl w:val="0"/>
          <w:numId w:val="35"/>
        </w:numPr>
      </w:pPr>
      <w:r w:rsidRPr="00D20F5E">
        <w:t>‘Where did you see the deaf orchestra?’ asked Fiona.</w:t>
      </w:r>
      <w:r w:rsidR="00475D5C">
        <w:br/>
      </w:r>
      <w:r w:rsidRPr="00D20F5E">
        <w:t xml:space="preserve">Fiona asked Graham </w:t>
      </w:r>
      <w:r w:rsidRPr="00475D5C">
        <w:rPr>
          <w:iCs/>
        </w:rPr>
        <w:t>____________</w:t>
      </w:r>
      <w:r w:rsidRPr="00D20F5E">
        <w:t xml:space="preserve"> he </w:t>
      </w:r>
      <w:r w:rsidRPr="00475D5C">
        <w:rPr>
          <w:iCs/>
        </w:rPr>
        <w:t>____________</w:t>
      </w:r>
      <w:r w:rsidRPr="00D20F5E">
        <w:t xml:space="preserve"> the deaf orchestra.</w:t>
      </w:r>
    </w:p>
    <w:p w:rsidR="00D20F5E" w:rsidRPr="00D20F5E" w:rsidRDefault="00D20F5E" w:rsidP="00475D5C">
      <w:pPr>
        <w:pStyle w:val="Textnumbered"/>
        <w:numPr>
          <w:ilvl w:val="0"/>
          <w:numId w:val="35"/>
        </w:numPr>
      </w:pPr>
      <w:r w:rsidRPr="00D20F5E">
        <w:t>‘Put your glasses on,’ said Tim.</w:t>
      </w:r>
      <w:r w:rsidR="00475D5C">
        <w:br/>
      </w:r>
      <w:r w:rsidRPr="00D20F5E">
        <w:t xml:space="preserve">Tim told Harry </w:t>
      </w:r>
      <w:r w:rsidRPr="00475D5C">
        <w:rPr>
          <w:iCs/>
        </w:rPr>
        <w:t>____________</w:t>
      </w:r>
      <w:r w:rsidRPr="00D20F5E">
        <w:t xml:space="preserve"> </w:t>
      </w:r>
      <w:r w:rsidR="003443A2">
        <w:t xml:space="preserve">his </w:t>
      </w:r>
      <w:r w:rsidRPr="00D20F5E">
        <w:t>glasses on.</w:t>
      </w:r>
    </w:p>
    <w:p w:rsidR="00D20F5E" w:rsidRPr="00D20F5E" w:rsidRDefault="00D20F5E" w:rsidP="00475D5C">
      <w:pPr>
        <w:pStyle w:val="Textnumbered"/>
        <w:numPr>
          <w:ilvl w:val="0"/>
          <w:numId w:val="35"/>
        </w:numPr>
      </w:pPr>
      <w:r w:rsidRPr="00D20F5E">
        <w:t>‘How can you read in the dark?’ asked David.</w:t>
      </w:r>
      <w:r w:rsidR="00475D5C">
        <w:br/>
      </w:r>
      <w:r w:rsidRPr="00D20F5E">
        <w:t xml:space="preserve">David asked Claire </w:t>
      </w:r>
      <w:r w:rsidRPr="00475D5C">
        <w:rPr>
          <w:iCs/>
        </w:rPr>
        <w:t>____________</w:t>
      </w:r>
      <w:r w:rsidRPr="00D20F5E">
        <w:t xml:space="preserve"> she </w:t>
      </w:r>
      <w:r w:rsidRPr="00475D5C">
        <w:rPr>
          <w:iCs/>
        </w:rPr>
        <w:t>____________</w:t>
      </w:r>
      <w:r w:rsidRPr="00D20F5E">
        <w:t xml:space="preserve"> </w:t>
      </w:r>
      <w:bookmarkStart w:id="0" w:name="_GoBack"/>
      <w:bookmarkEnd w:id="0"/>
      <w:r w:rsidRPr="00D20F5E">
        <w:t>in the dark.</w:t>
      </w:r>
    </w:p>
    <w:p w:rsidR="00D20F5E" w:rsidRPr="00D20F5E" w:rsidRDefault="00D20F5E" w:rsidP="00475D5C">
      <w:pPr>
        <w:pStyle w:val="Textnumbered"/>
        <w:numPr>
          <w:ilvl w:val="0"/>
          <w:numId w:val="35"/>
        </w:numPr>
      </w:pPr>
      <w:r w:rsidRPr="00D20F5E">
        <w:t>‘Don’t shout at me!’ said Britney.</w:t>
      </w:r>
      <w:r w:rsidR="00475D5C">
        <w:br/>
      </w:r>
      <w:r w:rsidRPr="00D20F5E">
        <w:t xml:space="preserve">Britney told Hugh </w:t>
      </w:r>
      <w:r w:rsidRPr="00475D5C">
        <w:rPr>
          <w:iCs/>
        </w:rPr>
        <w:t>____________</w:t>
      </w:r>
      <w:r w:rsidRPr="00D20F5E">
        <w:t xml:space="preserve"> at </w:t>
      </w:r>
      <w:r w:rsidRPr="00475D5C">
        <w:rPr>
          <w:iCs/>
        </w:rPr>
        <w:t xml:space="preserve">____________ </w:t>
      </w:r>
      <w:r w:rsidRPr="00D20F5E">
        <w:t>.</w:t>
      </w:r>
    </w:p>
    <w:p w:rsidR="00D20F5E" w:rsidRPr="00D20F5E" w:rsidRDefault="00D20F5E" w:rsidP="00475D5C">
      <w:pPr>
        <w:pStyle w:val="Mark"/>
      </w:pPr>
      <w:r w:rsidRPr="00D20F5E">
        <w:t>Mark: ___ / 6</w:t>
      </w:r>
    </w:p>
    <w:p w:rsidR="00475D5C" w:rsidRDefault="00475D5C" w:rsidP="00864E15">
      <w:pPr>
        <w:pStyle w:val="Text"/>
      </w:pPr>
      <w:r>
        <w:br w:type="page"/>
      </w:r>
    </w:p>
    <w:p w:rsidR="00D20F5E" w:rsidRPr="00D20F5E" w:rsidRDefault="00D20F5E" w:rsidP="00475D5C">
      <w:pPr>
        <w:pStyle w:val="Rubric"/>
      </w:pPr>
      <w:r w:rsidRPr="00D20F5E">
        <w:lastRenderedPageBreak/>
        <w:t xml:space="preserve">Write the reported questions and commands. Use the names in brackets. </w:t>
      </w:r>
    </w:p>
    <w:p w:rsidR="00D20F5E" w:rsidRPr="00D20F5E" w:rsidRDefault="00D20F5E" w:rsidP="00475D5C">
      <w:pPr>
        <w:pStyle w:val="Textnumbered"/>
        <w:numPr>
          <w:ilvl w:val="0"/>
          <w:numId w:val="34"/>
        </w:numPr>
      </w:pPr>
      <w:r w:rsidRPr="00D20F5E">
        <w:t>Be quiet! (Penny / me)</w:t>
      </w:r>
      <w:r w:rsidR="00475D5C">
        <w:br/>
      </w:r>
      <w:r w:rsidR="00475D5C" w:rsidRPr="00475D5C">
        <w:t>________________________________________________________________________</w:t>
      </w:r>
    </w:p>
    <w:p w:rsidR="00D20F5E" w:rsidRPr="00D20F5E" w:rsidRDefault="00D20F5E" w:rsidP="00475D5C">
      <w:pPr>
        <w:pStyle w:val="Textnumbered"/>
      </w:pPr>
      <w:r w:rsidRPr="00D20F5E">
        <w:t>Are you listening to the radio? (</w:t>
      </w:r>
      <w:r w:rsidR="00BC6D80">
        <w:t>m</w:t>
      </w:r>
      <w:r w:rsidRPr="00D20F5E">
        <w:t>y brother / me)</w:t>
      </w:r>
      <w:r w:rsidR="00475D5C">
        <w:br/>
      </w:r>
      <w:r w:rsidR="00475D5C" w:rsidRPr="00475D5C">
        <w:t>________________________________________________________________________</w:t>
      </w:r>
    </w:p>
    <w:p w:rsidR="00D20F5E" w:rsidRPr="00D20F5E" w:rsidRDefault="00D20F5E" w:rsidP="00475D5C">
      <w:pPr>
        <w:pStyle w:val="Textnumbered"/>
      </w:pPr>
      <w:r w:rsidRPr="00D20F5E">
        <w:t>What can you smell? (Rachel / Ben)</w:t>
      </w:r>
      <w:r w:rsidR="00475D5C">
        <w:br/>
      </w:r>
      <w:r w:rsidR="00475D5C" w:rsidRPr="00475D5C">
        <w:t>________________________________________________________________________</w:t>
      </w:r>
    </w:p>
    <w:p w:rsidR="00D20F5E" w:rsidRPr="00D20F5E" w:rsidRDefault="00D20F5E" w:rsidP="00475D5C">
      <w:pPr>
        <w:pStyle w:val="Textnumbered"/>
      </w:pPr>
      <w:r w:rsidRPr="00D20F5E">
        <w:t>Don’t whisper because I can’t hear. (</w:t>
      </w:r>
      <w:r w:rsidR="00BC6D80">
        <w:t>t</w:t>
      </w:r>
      <w:r w:rsidRPr="00D20F5E">
        <w:t>he teacher / Susan)</w:t>
      </w:r>
      <w:r w:rsidR="00475D5C">
        <w:br/>
      </w:r>
      <w:r w:rsidR="00475D5C" w:rsidRPr="00475D5C">
        <w:t>________________________________________________________________________</w:t>
      </w:r>
    </w:p>
    <w:p w:rsidR="00D20F5E" w:rsidRPr="00D20F5E" w:rsidRDefault="00D20F5E" w:rsidP="00475D5C">
      <w:pPr>
        <w:pStyle w:val="Mark"/>
      </w:pPr>
      <w:r w:rsidRPr="00D20F5E">
        <w:t>Mark: ___ / 8</w:t>
      </w:r>
    </w:p>
    <w:p w:rsidR="00932BAF" w:rsidRPr="00F5009D" w:rsidRDefault="00D20F5E" w:rsidP="003F07A3">
      <w:pPr>
        <w:pStyle w:val="Mark"/>
      </w:pPr>
      <w:r w:rsidRPr="00D20F5E">
        <w:t>TOTAL MARKS: ___ / 60</w:t>
      </w:r>
    </w:p>
    <w:sectPr w:rsidR="00932BAF" w:rsidRPr="00F5009D" w:rsidSect="00FD0AE0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F5E" w:rsidRDefault="00D20F5E">
      <w:r>
        <w:separator/>
      </w:r>
    </w:p>
    <w:p w:rsidR="00D20F5E" w:rsidRDefault="00D20F5E"/>
  </w:endnote>
  <w:endnote w:type="continuationSeparator" w:id="0">
    <w:p w:rsidR="00D20F5E" w:rsidRDefault="00D20F5E">
      <w:r>
        <w:continuationSeparator/>
      </w:r>
    </w:p>
    <w:p w:rsidR="00D20F5E" w:rsidRDefault="00D20F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D0AE0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24471A">
          <w:rPr>
            <w:rFonts w:ascii="Arial" w:hAnsi="Arial" w:cs="Arial"/>
            <w:noProof/>
          </w:rPr>
          <w:t>1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FD0AE0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373A91BE" wp14:editId="5CF5EF27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F5E" w:rsidRDefault="00D20F5E">
      <w:r>
        <w:separator/>
      </w:r>
    </w:p>
    <w:p w:rsidR="00D20F5E" w:rsidRDefault="00D20F5E"/>
  </w:footnote>
  <w:footnote w:type="continuationSeparator" w:id="0">
    <w:p w:rsidR="00D20F5E" w:rsidRDefault="00D20F5E">
      <w:r>
        <w:continuationSeparator/>
      </w:r>
    </w:p>
    <w:p w:rsidR="00D20F5E" w:rsidRDefault="00D20F5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DB1"/>
    <w:multiLevelType w:val="hybridMultilevel"/>
    <w:tmpl w:val="75DE2CC0"/>
    <w:lvl w:ilvl="0" w:tplc="BE02F8DA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83622E0"/>
    <w:multiLevelType w:val="multilevel"/>
    <w:tmpl w:val="7EBEBA38"/>
    <w:numStyleLink w:val="Style1"/>
  </w:abstractNum>
  <w:abstractNum w:abstractNumId="2">
    <w:nsid w:val="3F5A21BB"/>
    <w:multiLevelType w:val="hybridMultilevel"/>
    <w:tmpl w:val="AFC219EC"/>
    <w:lvl w:ilvl="0" w:tplc="A29CADB6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7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2D2DD2"/>
    <w:multiLevelType w:val="multilevel"/>
    <w:tmpl w:val="7EBEBA38"/>
    <w:numStyleLink w:val="Style1"/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7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2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F5E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4471A"/>
    <w:rsid w:val="0025137D"/>
    <w:rsid w:val="00253443"/>
    <w:rsid w:val="00255386"/>
    <w:rsid w:val="00271A40"/>
    <w:rsid w:val="002751EC"/>
    <w:rsid w:val="00285F54"/>
    <w:rsid w:val="002C640B"/>
    <w:rsid w:val="002D2A5D"/>
    <w:rsid w:val="002D32DB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4E6E"/>
    <w:rsid w:val="0033675E"/>
    <w:rsid w:val="0034379B"/>
    <w:rsid w:val="003443A2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7A3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75D5C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4E15"/>
    <w:rsid w:val="008660E1"/>
    <w:rsid w:val="008708ED"/>
    <w:rsid w:val="00896352"/>
    <w:rsid w:val="008B17CB"/>
    <w:rsid w:val="008C6327"/>
    <w:rsid w:val="008F168A"/>
    <w:rsid w:val="008F23C5"/>
    <w:rsid w:val="008F5DD2"/>
    <w:rsid w:val="00914E8F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C6D80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20F5E"/>
    <w:rsid w:val="00D356F0"/>
    <w:rsid w:val="00D4717C"/>
    <w:rsid w:val="00D92FB7"/>
    <w:rsid w:val="00DA2C0B"/>
    <w:rsid w:val="00DC44F6"/>
    <w:rsid w:val="00DC6F73"/>
    <w:rsid w:val="00DF70D5"/>
    <w:rsid w:val="00E167E9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0AE0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FD0A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D0A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FD0A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D0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6C9DD-D929-46A0-90F1-2D2D6C18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5</TotalTime>
  <Pages>4</Pages>
  <Words>710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4</cp:revision>
  <cp:lastPrinted>2013-05-13T08:26:00Z</cp:lastPrinted>
  <dcterms:created xsi:type="dcterms:W3CDTF">2013-05-13T13:11:00Z</dcterms:created>
  <dcterms:modified xsi:type="dcterms:W3CDTF">2013-05-14T08:12:00Z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