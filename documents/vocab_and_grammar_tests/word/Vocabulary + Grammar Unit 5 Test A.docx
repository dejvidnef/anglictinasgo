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DC" w:rsidRDefault="00570EDC" w:rsidP="00570EDC">
      <w:pPr>
        <w:pStyle w:val="AHead"/>
      </w:pPr>
      <w:r>
        <w:t>Vocabulary and Grammar Test Unit 5 Test A</w:t>
      </w:r>
    </w:p>
    <w:p w:rsidR="00570EDC" w:rsidRPr="00570EDC" w:rsidRDefault="00570EDC" w:rsidP="00570EDC">
      <w:pPr>
        <w:pStyle w:val="Nameline"/>
      </w:pPr>
      <w:r w:rsidRPr="00570EDC">
        <w:t>Name: ___________________________________________</w:t>
      </w:r>
    </w:p>
    <w:p w:rsidR="00570EDC" w:rsidRPr="00570EDC" w:rsidRDefault="00570EDC" w:rsidP="00570EDC">
      <w:pPr>
        <w:pStyle w:val="Bhead"/>
      </w:pPr>
      <w:r w:rsidRPr="00570EDC">
        <w:t>Vocabulary</w:t>
      </w:r>
    </w:p>
    <w:p w:rsidR="00570EDC" w:rsidRPr="00570EDC" w:rsidRDefault="00570EDC" w:rsidP="00570EDC">
      <w:pPr>
        <w:pStyle w:val="Rubric"/>
      </w:pPr>
      <w:r w:rsidRPr="00570EDC">
        <w:t xml:space="preserve">Complete the headlines with the </w:t>
      </w:r>
      <w:r w:rsidR="008D5275">
        <w:t xml:space="preserve">correct noun form of the </w:t>
      </w:r>
      <w:r w:rsidRPr="00570EDC">
        <w:t>words below.</w:t>
      </w:r>
      <w:r w:rsidR="005A25D6">
        <w:t xml:space="preserve"> </w:t>
      </w:r>
    </w:p>
    <w:p w:rsidR="00570EDC" w:rsidRPr="00570EDC" w:rsidRDefault="00570EDC" w:rsidP="00570EDC">
      <w:pPr>
        <w:pStyle w:val="Wordpool"/>
      </w:pPr>
      <w:proofErr w:type="gramStart"/>
      <w:r w:rsidRPr="00570EDC">
        <w:t>shoplifter</w:t>
      </w:r>
      <w:proofErr w:type="gramEnd"/>
      <w:r w:rsidRPr="00570EDC">
        <w:t xml:space="preserve">     armed robber     thief     vandal     offender     mugger</w:t>
      </w:r>
    </w:p>
    <w:p w:rsidR="00570EDC" w:rsidRPr="00570EDC" w:rsidRDefault="00570EDC" w:rsidP="00570EDC">
      <w:pPr>
        <w:pStyle w:val="Textnumbered"/>
      </w:pPr>
      <w:r w:rsidRPr="00570EDC">
        <w:rPr>
          <w:iCs/>
        </w:rPr>
        <w:t>____________</w:t>
      </w:r>
      <w:r w:rsidRPr="00570EDC">
        <w:t xml:space="preserve"> IN CITY CENTRE</w:t>
      </w:r>
      <w:r>
        <w:br/>
      </w:r>
      <w:r w:rsidRPr="00570EDC">
        <w:t>Yesterday, two youths hit an old lady, took her handbag and escaped on their bikes.</w:t>
      </w:r>
    </w:p>
    <w:p w:rsidR="00570EDC" w:rsidRPr="00570EDC" w:rsidRDefault="00570EDC" w:rsidP="00570EDC">
      <w:pPr>
        <w:pStyle w:val="Textnumbered"/>
      </w:pPr>
      <w:r w:rsidRPr="00570EDC">
        <w:t xml:space="preserve">RISE OF TEENAGE </w:t>
      </w:r>
      <w:r w:rsidRPr="00570EDC">
        <w:rPr>
          <w:iCs/>
        </w:rPr>
        <w:t>____________</w:t>
      </w:r>
      <w:r>
        <w:rPr>
          <w:iCs/>
        </w:rPr>
        <w:br/>
      </w:r>
      <w:proofErr w:type="gramStart"/>
      <w:r w:rsidRPr="00570EDC">
        <w:t>At</w:t>
      </w:r>
      <w:proofErr w:type="gramEnd"/>
      <w:r w:rsidRPr="00570EDC">
        <w:t xml:space="preserve"> the weekend, teenagers destroyed telephone boxes in the city centre!</w:t>
      </w:r>
    </w:p>
    <w:p w:rsidR="00570EDC" w:rsidRPr="00570EDC" w:rsidRDefault="00570EDC" w:rsidP="00570EDC">
      <w:pPr>
        <w:pStyle w:val="Textnumbered"/>
      </w:pPr>
      <w:r w:rsidRPr="00570EDC">
        <w:rPr>
          <w:iCs/>
        </w:rPr>
        <w:t>____________</w:t>
      </w:r>
      <w:r w:rsidRPr="00570EDC">
        <w:t xml:space="preserve"> AT BINKLEY’S</w:t>
      </w:r>
      <w:r>
        <w:br/>
      </w:r>
      <w:proofErr w:type="gramStart"/>
      <w:r w:rsidRPr="00570EDC">
        <w:t>Two</w:t>
      </w:r>
      <w:proofErr w:type="gramEnd"/>
      <w:r w:rsidRPr="00570EDC">
        <w:t xml:space="preserve"> men entered Binkley Bank on Saturday carrying guns.</w:t>
      </w:r>
    </w:p>
    <w:p w:rsidR="00570EDC" w:rsidRPr="00570EDC" w:rsidRDefault="00570EDC" w:rsidP="00570EDC">
      <w:pPr>
        <w:pStyle w:val="Textnumbered"/>
        <w:rPr>
          <w:iCs/>
        </w:rPr>
      </w:pPr>
      <w:r w:rsidRPr="00570EDC">
        <w:t xml:space="preserve">PRISON FOR COMMITTING REPEAT </w:t>
      </w:r>
      <w:r w:rsidRPr="00570EDC">
        <w:rPr>
          <w:iCs/>
        </w:rPr>
        <w:t>____________</w:t>
      </w:r>
      <w:r>
        <w:rPr>
          <w:iCs/>
        </w:rPr>
        <w:br/>
      </w:r>
      <w:r w:rsidRPr="00570EDC">
        <w:t>On Tuesday, police arrested a young man who had committed hundreds of minor crimes.</w:t>
      </w:r>
    </w:p>
    <w:p w:rsidR="00570EDC" w:rsidRPr="00570EDC" w:rsidRDefault="00570EDC" w:rsidP="00570EDC">
      <w:pPr>
        <w:pStyle w:val="Textnumbered"/>
        <w:rPr>
          <w:iCs/>
        </w:rPr>
      </w:pPr>
      <w:r w:rsidRPr="00570EDC">
        <w:rPr>
          <w:iCs/>
        </w:rPr>
        <w:t>____________ COMMITTED BY PENSIONER</w:t>
      </w:r>
      <w:r>
        <w:rPr>
          <w:iCs/>
        </w:rPr>
        <w:br/>
      </w:r>
      <w:r w:rsidRPr="00570EDC">
        <w:rPr>
          <w:iCs/>
        </w:rPr>
        <w:t>An elderly lady stole two packets of biscuits from Pesto Supermarket last weekend.</w:t>
      </w:r>
    </w:p>
    <w:p w:rsidR="00570EDC" w:rsidRPr="00570EDC" w:rsidRDefault="00570EDC" w:rsidP="00570EDC">
      <w:pPr>
        <w:pStyle w:val="Textnumbered"/>
      </w:pPr>
      <w:r w:rsidRPr="00570EDC">
        <w:rPr>
          <w:iCs/>
        </w:rPr>
        <w:t>____________ IN SCHOOL GYM</w:t>
      </w:r>
      <w:r>
        <w:rPr>
          <w:iCs/>
        </w:rPr>
        <w:br/>
      </w:r>
      <w:proofErr w:type="gramStart"/>
      <w:r w:rsidRPr="00570EDC">
        <w:rPr>
          <w:iCs/>
        </w:rPr>
        <w:t>The</w:t>
      </w:r>
      <w:proofErr w:type="gramEnd"/>
      <w:r w:rsidRPr="00570EDC">
        <w:rPr>
          <w:iCs/>
        </w:rPr>
        <w:t xml:space="preserve"> school has caugh</w:t>
      </w:r>
      <w:r w:rsidR="008D5275">
        <w:rPr>
          <w:iCs/>
        </w:rPr>
        <w:t>t a student who took money from</w:t>
      </w:r>
      <w:r w:rsidRPr="00570EDC">
        <w:rPr>
          <w:iCs/>
        </w:rPr>
        <w:t xml:space="preserve"> students’ lockers while they were doing sport.</w:t>
      </w:r>
    </w:p>
    <w:p w:rsidR="00570EDC" w:rsidRPr="00570EDC" w:rsidRDefault="00570EDC" w:rsidP="00570EDC">
      <w:pPr>
        <w:pStyle w:val="Mark"/>
      </w:pPr>
      <w:r w:rsidRPr="00570EDC">
        <w:t>Mark: ___ / 12</w:t>
      </w:r>
    </w:p>
    <w:p w:rsidR="00570EDC" w:rsidRPr="00570EDC" w:rsidRDefault="00570EDC" w:rsidP="00570EDC">
      <w:pPr>
        <w:pStyle w:val="Rubric"/>
      </w:pPr>
      <w:r w:rsidRPr="00570EDC">
        <w:t xml:space="preserve">Complete the sentences by adding the prefixes </w:t>
      </w:r>
      <w:proofErr w:type="spellStart"/>
      <w:r w:rsidRPr="00570EDC">
        <w:rPr>
          <w:i/>
        </w:rPr>
        <w:t>mis</w:t>
      </w:r>
      <w:proofErr w:type="spellEnd"/>
      <w:r w:rsidRPr="00570EDC">
        <w:rPr>
          <w:i/>
        </w:rPr>
        <w:t>-</w:t>
      </w:r>
      <w:r w:rsidRPr="00570EDC">
        <w:t xml:space="preserve"> or </w:t>
      </w:r>
      <w:r w:rsidRPr="00570EDC">
        <w:rPr>
          <w:i/>
        </w:rPr>
        <w:t>dis-</w:t>
      </w:r>
      <w:r w:rsidRPr="00570EDC">
        <w:t xml:space="preserve"> to the words in brackets. </w:t>
      </w:r>
    </w:p>
    <w:p w:rsidR="00570EDC" w:rsidRPr="00570EDC" w:rsidRDefault="00570EDC" w:rsidP="00570EDC">
      <w:pPr>
        <w:pStyle w:val="Textnumbered"/>
        <w:numPr>
          <w:ilvl w:val="0"/>
          <w:numId w:val="31"/>
        </w:numPr>
      </w:pPr>
      <w:r w:rsidRPr="00570EDC">
        <w:t xml:space="preserve">We oppose the </w:t>
      </w:r>
      <w:r w:rsidRPr="00570EDC">
        <w:rPr>
          <w:iCs/>
        </w:rPr>
        <w:t>____________</w:t>
      </w:r>
      <w:r w:rsidRPr="00570EDC">
        <w:t xml:space="preserve"> (treatment) of prisoners in our jails. </w:t>
      </w:r>
    </w:p>
    <w:p w:rsidR="00570EDC" w:rsidRPr="00570EDC" w:rsidRDefault="00570EDC" w:rsidP="00570EDC">
      <w:pPr>
        <w:pStyle w:val="Textnumbered"/>
      </w:pPr>
      <w:r w:rsidRPr="00570EDC">
        <w:t xml:space="preserve">There was a </w:t>
      </w:r>
      <w:r w:rsidR="005A25D6" w:rsidRPr="00570EDC">
        <w:rPr>
          <w:iCs/>
        </w:rPr>
        <w:t>____________</w:t>
      </w:r>
      <w:r w:rsidRPr="00570EDC">
        <w:t xml:space="preserve"> (agreement) between campaigners and the government. </w:t>
      </w:r>
    </w:p>
    <w:p w:rsidR="00570EDC" w:rsidRPr="00570EDC" w:rsidRDefault="00570EDC" w:rsidP="00570EDC">
      <w:pPr>
        <w:pStyle w:val="Textnumbered"/>
      </w:pPr>
      <w:r w:rsidRPr="00570EDC">
        <w:t xml:space="preserve">When they arrested the leaders, most of the crowd stared in </w:t>
      </w:r>
      <w:r w:rsidR="005A25D6" w:rsidRPr="00570EDC">
        <w:rPr>
          <w:iCs/>
        </w:rPr>
        <w:t>____________</w:t>
      </w:r>
      <w:r w:rsidRPr="00570EDC">
        <w:t xml:space="preserve"> (belief). </w:t>
      </w:r>
    </w:p>
    <w:p w:rsidR="00570EDC" w:rsidRPr="00570EDC" w:rsidRDefault="00570EDC" w:rsidP="00570EDC">
      <w:pPr>
        <w:pStyle w:val="Textnumbered"/>
      </w:pPr>
      <w:r w:rsidRPr="00570EDC">
        <w:t xml:space="preserve">It was Adam’s </w:t>
      </w:r>
      <w:r w:rsidR="005A25D6" w:rsidRPr="00570EDC">
        <w:rPr>
          <w:iCs/>
        </w:rPr>
        <w:t>____________</w:t>
      </w:r>
      <w:r w:rsidRPr="00570EDC">
        <w:t xml:space="preserve"> (fortune) that he </w:t>
      </w:r>
      <w:r w:rsidR="00CF2FB2">
        <w:t>worked with</w:t>
      </w:r>
      <w:r w:rsidRPr="00570EDC">
        <w:t xml:space="preserve"> </w:t>
      </w:r>
      <w:r w:rsidR="009E349D">
        <w:t>someone who belonged to a criminal gang</w:t>
      </w:r>
      <w:r w:rsidRPr="00570EDC">
        <w:t>.</w:t>
      </w:r>
    </w:p>
    <w:p w:rsidR="00570EDC" w:rsidRPr="00570EDC" w:rsidRDefault="00570EDC" w:rsidP="00570EDC">
      <w:pPr>
        <w:pStyle w:val="Textnumbered"/>
      </w:pPr>
      <w:r w:rsidRPr="00570EDC">
        <w:t xml:space="preserve">The young people were rude and </w:t>
      </w:r>
      <w:r w:rsidR="009E349D">
        <w:t>there was</w:t>
      </w:r>
      <w:r w:rsidRPr="00570EDC">
        <w:t xml:space="preserve"> </w:t>
      </w:r>
      <w:r w:rsidR="009E349D">
        <w:t xml:space="preserve">a lot of </w:t>
      </w:r>
      <w:r w:rsidR="005A25D6" w:rsidRPr="00570EDC">
        <w:rPr>
          <w:iCs/>
        </w:rPr>
        <w:t>____________</w:t>
      </w:r>
      <w:r w:rsidRPr="00570EDC">
        <w:t xml:space="preserve"> (</w:t>
      </w:r>
      <w:r w:rsidR="009E349D">
        <w:t>behaviour</w:t>
      </w:r>
      <w:r w:rsidRPr="00570EDC">
        <w:t xml:space="preserve">) </w:t>
      </w:r>
      <w:r w:rsidR="009E349D">
        <w:t>on the school trip</w:t>
      </w:r>
      <w:r w:rsidRPr="00570EDC">
        <w:t>.</w:t>
      </w:r>
    </w:p>
    <w:p w:rsidR="00570EDC" w:rsidRPr="00570EDC" w:rsidRDefault="00570EDC" w:rsidP="00570EDC">
      <w:pPr>
        <w:pStyle w:val="Textnumbered"/>
      </w:pPr>
      <w:r w:rsidRPr="00570EDC">
        <w:t xml:space="preserve">I can’t believe </w:t>
      </w:r>
      <w:r>
        <w:t>Laura’</w:t>
      </w:r>
      <w:r w:rsidRPr="00570EDC">
        <w:t xml:space="preserve">s </w:t>
      </w:r>
      <w:r w:rsidR="005A25D6" w:rsidRPr="00570EDC">
        <w:rPr>
          <w:iCs/>
        </w:rPr>
        <w:t>____________</w:t>
      </w:r>
      <w:r w:rsidRPr="00570EDC">
        <w:t xml:space="preserve"> (honesty). She never tells the truth.</w:t>
      </w:r>
    </w:p>
    <w:p w:rsidR="00570EDC" w:rsidRPr="00570EDC" w:rsidRDefault="00570EDC" w:rsidP="00570EDC">
      <w:pPr>
        <w:pStyle w:val="Mark"/>
      </w:pPr>
      <w:r w:rsidRPr="00570EDC">
        <w:t>Mark: ___ / 6</w:t>
      </w:r>
    </w:p>
    <w:p w:rsidR="00570EDC" w:rsidRDefault="00570EDC" w:rsidP="0060659F">
      <w:pPr>
        <w:pStyle w:val="Text"/>
      </w:pPr>
      <w:r>
        <w:br w:type="page"/>
      </w:r>
    </w:p>
    <w:p w:rsidR="00570EDC" w:rsidRPr="00570EDC" w:rsidRDefault="00570EDC" w:rsidP="00570EDC">
      <w:pPr>
        <w:pStyle w:val="Rubric"/>
      </w:pPr>
      <w:r w:rsidRPr="00570EDC">
        <w:lastRenderedPageBreak/>
        <w:t xml:space="preserve">Complete </w:t>
      </w:r>
      <w:r w:rsidR="009E349D">
        <w:t>each sentence</w:t>
      </w:r>
      <w:r w:rsidRPr="00570EDC">
        <w:t xml:space="preserve"> with two of the prepositions listed below. Words can be used more than once.</w:t>
      </w:r>
    </w:p>
    <w:p w:rsidR="00570EDC" w:rsidRPr="00570EDC" w:rsidRDefault="00570EDC" w:rsidP="00570EDC">
      <w:pPr>
        <w:pStyle w:val="Wordpool"/>
      </w:pPr>
      <w:proofErr w:type="gramStart"/>
      <w:r w:rsidRPr="00570EDC">
        <w:t>away</w:t>
      </w:r>
      <w:proofErr w:type="gramEnd"/>
      <w:r w:rsidRPr="00570EDC">
        <w:t xml:space="preserve">     up     out     to     with     </w:t>
      </w:r>
    </w:p>
    <w:p w:rsidR="00570EDC" w:rsidRPr="00570EDC" w:rsidRDefault="00570EDC" w:rsidP="00570EDC">
      <w:pPr>
        <w:pStyle w:val="Textnumbered"/>
        <w:numPr>
          <w:ilvl w:val="0"/>
          <w:numId w:val="32"/>
        </w:numPr>
      </w:pPr>
      <w:r w:rsidRPr="00570EDC">
        <w:t xml:space="preserve">My brother has fallen </w:t>
      </w:r>
      <w:r w:rsidRPr="00570EDC">
        <w:rPr>
          <w:iCs/>
        </w:rPr>
        <w:t xml:space="preserve">____________ </w:t>
      </w:r>
      <w:r w:rsidRPr="00570EDC">
        <w:t xml:space="preserve">his girlfriend. </w:t>
      </w:r>
      <w:r w:rsidR="003F6BDE">
        <w:t>He</w:t>
      </w:r>
      <w:r w:rsidRPr="00570EDC">
        <w:t xml:space="preserve"> isn’t talking to </w:t>
      </w:r>
      <w:r w:rsidR="003F6BDE">
        <w:t>her</w:t>
      </w:r>
      <w:r w:rsidRPr="00570EDC">
        <w:t>!</w:t>
      </w:r>
    </w:p>
    <w:p w:rsidR="00570EDC" w:rsidRPr="00570EDC" w:rsidRDefault="00570EDC" w:rsidP="00570EDC">
      <w:pPr>
        <w:pStyle w:val="Textnumbered"/>
        <w:numPr>
          <w:ilvl w:val="0"/>
          <w:numId w:val="32"/>
        </w:numPr>
      </w:pPr>
      <w:r w:rsidRPr="00570EDC">
        <w:t xml:space="preserve">Nobody caught the vandals. They got </w:t>
      </w:r>
      <w:r w:rsidRPr="00570EDC">
        <w:rPr>
          <w:iCs/>
        </w:rPr>
        <w:t xml:space="preserve">____________ </w:t>
      </w:r>
      <w:r w:rsidRPr="00570EDC">
        <w:t>damaging the building.</w:t>
      </w:r>
    </w:p>
    <w:p w:rsidR="00570EDC" w:rsidRPr="00570EDC" w:rsidRDefault="00570EDC" w:rsidP="00570EDC">
      <w:pPr>
        <w:pStyle w:val="Textnumbered"/>
        <w:numPr>
          <w:ilvl w:val="0"/>
          <w:numId w:val="32"/>
        </w:numPr>
      </w:pPr>
      <w:r w:rsidRPr="00570EDC">
        <w:t xml:space="preserve">Amy is full of good ideas. She’s always coming </w:t>
      </w:r>
      <w:r w:rsidRPr="00570EDC">
        <w:rPr>
          <w:iCs/>
        </w:rPr>
        <w:t xml:space="preserve">____________ </w:t>
      </w:r>
      <w:r w:rsidRPr="00570EDC">
        <w:t>brilliant plans.</w:t>
      </w:r>
    </w:p>
    <w:p w:rsidR="00570EDC" w:rsidRPr="00570EDC" w:rsidRDefault="00570EDC" w:rsidP="00570EDC">
      <w:pPr>
        <w:pStyle w:val="Textnumbered"/>
        <w:numPr>
          <w:ilvl w:val="0"/>
          <w:numId w:val="32"/>
        </w:numPr>
      </w:pPr>
      <w:r w:rsidRPr="00570EDC">
        <w:t xml:space="preserve">Wendy’s owned </w:t>
      </w:r>
      <w:r w:rsidRPr="00570EDC">
        <w:rPr>
          <w:iCs/>
        </w:rPr>
        <w:t xml:space="preserve">____________ </w:t>
      </w:r>
      <w:r w:rsidRPr="00570EDC">
        <w:t>stealing the lunch money. I'm glad she’s admitted it.</w:t>
      </w:r>
    </w:p>
    <w:p w:rsidR="00570EDC" w:rsidRPr="00570EDC" w:rsidRDefault="00570EDC" w:rsidP="00570EDC">
      <w:pPr>
        <w:pStyle w:val="Textnumbered"/>
        <w:numPr>
          <w:ilvl w:val="0"/>
          <w:numId w:val="32"/>
        </w:numPr>
      </w:pPr>
      <w:r w:rsidRPr="00570EDC">
        <w:t xml:space="preserve">My sister was top of the class at school. It’s hard to live </w:t>
      </w:r>
      <w:r w:rsidRPr="00570EDC">
        <w:rPr>
          <w:iCs/>
        </w:rPr>
        <w:t xml:space="preserve">____________ </w:t>
      </w:r>
      <w:r w:rsidRPr="00570EDC">
        <w:t>her high standards!</w:t>
      </w:r>
    </w:p>
    <w:p w:rsidR="00570EDC" w:rsidRPr="00570EDC" w:rsidRDefault="00570EDC" w:rsidP="00570EDC">
      <w:pPr>
        <w:pStyle w:val="Textnumbered"/>
        <w:numPr>
          <w:ilvl w:val="0"/>
          <w:numId w:val="32"/>
        </w:numPr>
      </w:pPr>
      <w:r w:rsidRPr="00570EDC">
        <w:t xml:space="preserve">I don’t know why you put </w:t>
      </w:r>
      <w:r w:rsidRPr="00570EDC">
        <w:rPr>
          <w:iCs/>
        </w:rPr>
        <w:t xml:space="preserve">____________ </w:t>
      </w:r>
      <w:r w:rsidRPr="00570EDC">
        <w:t xml:space="preserve">John’s bad behaviour. You should tell him to be </w:t>
      </w:r>
      <w:r w:rsidR="003F6BDE">
        <w:t xml:space="preserve">more </w:t>
      </w:r>
      <w:r w:rsidRPr="00570EDC">
        <w:t>responsible.</w:t>
      </w:r>
    </w:p>
    <w:p w:rsidR="00570EDC" w:rsidRPr="00570EDC" w:rsidRDefault="00570EDC" w:rsidP="00570EDC">
      <w:pPr>
        <w:pStyle w:val="Mark"/>
      </w:pPr>
      <w:r w:rsidRPr="00570EDC">
        <w:t>Mark: ___ / 12</w:t>
      </w:r>
    </w:p>
    <w:p w:rsidR="00570EDC" w:rsidRPr="00570EDC" w:rsidRDefault="00570EDC" w:rsidP="00570EDC">
      <w:pPr>
        <w:pStyle w:val="Rubric"/>
      </w:pPr>
      <w:r w:rsidRPr="00570EDC">
        <w:t xml:space="preserve">Complete the text. Replace the words in bold with the words below. </w:t>
      </w:r>
    </w:p>
    <w:p w:rsidR="00570EDC" w:rsidRPr="00570EDC" w:rsidRDefault="00570EDC" w:rsidP="00570EDC">
      <w:pPr>
        <w:pStyle w:val="Wordpool"/>
      </w:pPr>
      <w:proofErr w:type="gramStart"/>
      <w:r w:rsidRPr="00570EDC">
        <w:t>optional</w:t>
      </w:r>
      <w:proofErr w:type="gramEnd"/>
      <w:r w:rsidRPr="00570EDC">
        <w:t xml:space="preserve">     legal     prohibited    restrictive     obligatory     fair</w:t>
      </w:r>
    </w:p>
    <w:p w:rsidR="00570EDC" w:rsidRPr="00570EDC" w:rsidRDefault="00570EDC" w:rsidP="00570EDC">
      <w:pPr>
        <w:pStyle w:val="Facsimile"/>
      </w:pPr>
      <w:r w:rsidRPr="00570EDC">
        <w:t xml:space="preserve">At my school, it is </w:t>
      </w:r>
      <w:r w:rsidRPr="00570EDC">
        <w:rPr>
          <w:b/>
        </w:rPr>
        <w:t>compulsory</w:t>
      </w:r>
      <w:r w:rsidRPr="00570EDC">
        <w:t xml:space="preserve"> </w:t>
      </w:r>
      <w:r w:rsidRPr="00570EDC">
        <w:rPr>
          <w:rStyle w:val="SuperscriptChar"/>
        </w:rPr>
        <w:t>1</w:t>
      </w:r>
      <w:r w:rsidRPr="00570EDC">
        <w:rPr>
          <w:iCs/>
        </w:rPr>
        <w:t xml:space="preserve">____________ </w:t>
      </w:r>
      <w:r w:rsidRPr="00570EDC">
        <w:t xml:space="preserve">for boys to wear their school jackets. Even on hot days, it is </w:t>
      </w:r>
      <w:r w:rsidRPr="00570EDC">
        <w:rPr>
          <w:b/>
        </w:rPr>
        <w:t>against the rules</w:t>
      </w:r>
      <w:r w:rsidRPr="00570EDC">
        <w:t xml:space="preserve"> </w:t>
      </w:r>
      <w:r w:rsidRPr="00570EDC">
        <w:rPr>
          <w:rStyle w:val="SuperscriptChar"/>
        </w:rPr>
        <w:t>2</w:t>
      </w:r>
      <w:r w:rsidRPr="00570EDC">
        <w:rPr>
          <w:iCs/>
        </w:rPr>
        <w:t xml:space="preserve">____________ </w:t>
      </w:r>
      <w:r w:rsidRPr="00570EDC">
        <w:t xml:space="preserve">to take it off. I think this is </w:t>
      </w:r>
      <w:r w:rsidRPr="003F6BDE">
        <w:t>very</w:t>
      </w:r>
      <w:r w:rsidRPr="00570EDC">
        <w:rPr>
          <w:b/>
        </w:rPr>
        <w:t xml:space="preserve"> limiting</w:t>
      </w:r>
      <w:r w:rsidRPr="00570EDC">
        <w:t xml:space="preserve"> </w:t>
      </w:r>
      <w:r w:rsidRPr="00570EDC">
        <w:rPr>
          <w:rStyle w:val="SuperscriptChar"/>
        </w:rPr>
        <w:t>3</w:t>
      </w:r>
      <w:r w:rsidRPr="00570EDC">
        <w:rPr>
          <w:iCs/>
        </w:rPr>
        <w:t xml:space="preserve">____________ </w:t>
      </w:r>
      <w:r w:rsidRPr="00570EDC">
        <w:t xml:space="preserve">because some students would prefer to wear more interesting clothes. I’m also not sure that it is </w:t>
      </w:r>
      <w:r w:rsidRPr="00570EDC">
        <w:rPr>
          <w:b/>
        </w:rPr>
        <w:t>within the law</w:t>
      </w:r>
      <w:r w:rsidRPr="00570EDC">
        <w:t xml:space="preserve"> </w:t>
      </w:r>
      <w:r w:rsidRPr="00570EDC">
        <w:rPr>
          <w:rStyle w:val="SuperscriptChar"/>
        </w:rPr>
        <w:t>4</w:t>
      </w:r>
      <w:r w:rsidRPr="00570EDC">
        <w:rPr>
          <w:iCs/>
        </w:rPr>
        <w:t>___________</w:t>
      </w:r>
      <w:proofErr w:type="gramStart"/>
      <w:r w:rsidRPr="00570EDC">
        <w:rPr>
          <w:iCs/>
        </w:rPr>
        <w:t>_</w:t>
      </w:r>
      <w:r w:rsidR="003F6BDE">
        <w:rPr>
          <w:iCs/>
        </w:rPr>
        <w:t> ,</w:t>
      </w:r>
      <w:proofErr w:type="gramEnd"/>
      <w:r w:rsidRPr="00570EDC">
        <w:rPr>
          <w:iCs/>
        </w:rPr>
        <w:t xml:space="preserve"> </w:t>
      </w:r>
      <w:r w:rsidRPr="00570EDC">
        <w:t xml:space="preserve">as forcing people to wear a jacket when they’re hot is against human rights! For girls, it is </w:t>
      </w:r>
      <w:r w:rsidRPr="00570EDC">
        <w:rPr>
          <w:b/>
        </w:rPr>
        <w:t>not compulsory</w:t>
      </w:r>
      <w:r w:rsidRPr="00570EDC">
        <w:t xml:space="preserve"> </w:t>
      </w:r>
      <w:r w:rsidRPr="00570EDC">
        <w:rPr>
          <w:rStyle w:val="SuperscriptChar"/>
        </w:rPr>
        <w:t>5</w:t>
      </w:r>
      <w:r w:rsidRPr="00570EDC">
        <w:rPr>
          <w:iCs/>
        </w:rPr>
        <w:t xml:space="preserve">____________ </w:t>
      </w:r>
      <w:r w:rsidRPr="00570EDC">
        <w:t xml:space="preserve">to wear a jacket. They can wear any top they like! This isn’t </w:t>
      </w:r>
      <w:r w:rsidRPr="00570EDC">
        <w:rPr>
          <w:b/>
        </w:rPr>
        <w:t>just</w:t>
      </w:r>
      <w:r w:rsidRPr="00570EDC">
        <w:t xml:space="preserve"> </w:t>
      </w:r>
      <w:r w:rsidRPr="00570EDC">
        <w:rPr>
          <w:rStyle w:val="SuperscriptChar"/>
        </w:rPr>
        <w:t>6</w:t>
      </w:r>
      <w:r w:rsidRPr="00570EDC">
        <w:rPr>
          <w:iCs/>
        </w:rPr>
        <w:t>___________</w:t>
      </w:r>
      <w:proofErr w:type="gramStart"/>
      <w:r w:rsidRPr="00570EDC">
        <w:rPr>
          <w:iCs/>
        </w:rPr>
        <w:t xml:space="preserve">_ </w:t>
      </w:r>
      <w:r w:rsidRPr="00570EDC">
        <w:t>!</w:t>
      </w:r>
      <w:proofErr w:type="gramEnd"/>
      <w:r w:rsidRPr="00570EDC">
        <w:t xml:space="preserve"> Boys and girls should follow the same rules!</w:t>
      </w:r>
    </w:p>
    <w:p w:rsidR="00570EDC" w:rsidRPr="00570EDC" w:rsidRDefault="00570EDC" w:rsidP="00570EDC">
      <w:pPr>
        <w:pStyle w:val="Mark"/>
      </w:pPr>
      <w:r w:rsidRPr="00570EDC">
        <w:t>Mark: ___ / 6</w:t>
      </w:r>
    </w:p>
    <w:p w:rsidR="00570EDC" w:rsidRDefault="00570EDC" w:rsidP="0060659F">
      <w:pPr>
        <w:pStyle w:val="Text"/>
      </w:pPr>
      <w:r>
        <w:br w:type="page"/>
      </w:r>
    </w:p>
    <w:p w:rsidR="00570EDC" w:rsidRPr="00570EDC" w:rsidRDefault="00570EDC" w:rsidP="00570EDC">
      <w:pPr>
        <w:pStyle w:val="Bhead"/>
      </w:pPr>
      <w:r w:rsidRPr="00570EDC">
        <w:lastRenderedPageBreak/>
        <w:t>Grammar</w:t>
      </w:r>
    </w:p>
    <w:p w:rsidR="00570EDC" w:rsidRPr="00570EDC" w:rsidRDefault="00570EDC" w:rsidP="00570EDC">
      <w:pPr>
        <w:pStyle w:val="Rubric"/>
      </w:pPr>
      <w:r w:rsidRPr="00570EDC">
        <w:t xml:space="preserve">Complete the sentences with the correct form of the verbs in brackets. </w:t>
      </w:r>
    </w:p>
    <w:p w:rsidR="00570EDC" w:rsidRPr="00570EDC" w:rsidRDefault="00570EDC" w:rsidP="00570EDC">
      <w:pPr>
        <w:pStyle w:val="Textnumbered"/>
        <w:numPr>
          <w:ilvl w:val="0"/>
          <w:numId w:val="33"/>
        </w:numPr>
      </w:pPr>
      <w:r w:rsidRPr="00570EDC">
        <w:t xml:space="preserve">If you tell lies most of the time, nobody </w:t>
      </w:r>
      <w:r w:rsidRPr="00570EDC">
        <w:rPr>
          <w:iCs/>
        </w:rPr>
        <w:t>____________</w:t>
      </w:r>
      <w:r w:rsidRPr="00570EDC">
        <w:t xml:space="preserve"> (believe) you when you actually tell the truth.</w:t>
      </w:r>
    </w:p>
    <w:p w:rsidR="00570EDC" w:rsidRPr="00570EDC" w:rsidRDefault="00570EDC" w:rsidP="00570EDC">
      <w:pPr>
        <w:pStyle w:val="Textnumbered"/>
        <w:numPr>
          <w:ilvl w:val="0"/>
          <w:numId w:val="33"/>
        </w:numPr>
      </w:pPr>
      <w:r w:rsidRPr="00570EDC">
        <w:t xml:space="preserve">What </w:t>
      </w:r>
      <w:r w:rsidRPr="00570EDC">
        <w:rPr>
          <w:iCs/>
        </w:rPr>
        <w:t>____________</w:t>
      </w:r>
      <w:r w:rsidRPr="00570EDC">
        <w:t xml:space="preserve"> (you / say) if you met the vandals who damaged your bike?</w:t>
      </w:r>
    </w:p>
    <w:p w:rsidR="00570EDC" w:rsidRPr="00570EDC" w:rsidRDefault="00570EDC" w:rsidP="00570EDC">
      <w:pPr>
        <w:pStyle w:val="Textnumbered"/>
        <w:numPr>
          <w:ilvl w:val="0"/>
          <w:numId w:val="33"/>
        </w:numPr>
      </w:pPr>
      <w:r w:rsidRPr="00570EDC">
        <w:t xml:space="preserve">I </w:t>
      </w:r>
      <w:r w:rsidRPr="00570EDC">
        <w:rPr>
          <w:iCs/>
        </w:rPr>
        <w:t>____________</w:t>
      </w:r>
      <w:r w:rsidRPr="00570EDC">
        <w:t xml:space="preserve"> (not tell) the teacher if you give back the books you stole.</w:t>
      </w:r>
    </w:p>
    <w:p w:rsidR="00570EDC" w:rsidRPr="00570EDC" w:rsidRDefault="00570EDC" w:rsidP="00570EDC">
      <w:pPr>
        <w:pStyle w:val="Textnumbered"/>
        <w:numPr>
          <w:ilvl w:val="0"/>
          <w:numId w:val="33"/>
        </w:numPr>
      </w:pPr>
      <w:r w:rsidRPr="00570EDC">
        <w:t xml:space="preserve">If I </w:t>
      </w:r>
      <w:r w:rsidRPr="00570EDC">
        <w:rPr>
          <w:iCs/>
        </w:rPr>
        <w:t>____________</w:t>
      </w:r>
      <w:r w:rsidRPr="00570EDC">
        <w:t xml:space="preserve"> (not read) the newspaper</w:t>
      </w:r>
      <w:r w:rsidR="005A25D6">
        <w:t>,</w:t>
      </w:r>
      <w:r w:rsidRPr="00570EDC">
        <w:t xml:space="preserve"> I wouldn’t know about all the crime in this area.</w:t>
      </w:r>
    </w:p>
    <w:p w:rsidR="00570EDC" w:rsidRPr="00570EDC" w:rsidRDefault="00570EDC" w:rsidP="00570EDC">
      <w:pPr>
        <w:pStyle w:val="Textnumbered"/>
        <w:numPr>
          <w:ilvl w:val="0"/>
          <w:numId w:val="33"/>
        </w:numPr>
      </w:pPr>
      <w:r w:rsidRPr="00570EDC">
        <w:t xml:space="preserve">Emily </w:t>
      </w:r>
      <w:r w:rsidRPr="00570EDC">
        <w:rPr>
          <w:iCs/>
        </w:rPr>
        <w:t>____________</w:t>
      </w:r>
      <w:r w:rsidRPr="00570EDC">
        <w:t xml:space="preserve"> (go) to prison if she’s guilty.</w:t>
      </w:r>
    </w:p>
    <w:p w:rsidR="00570EDC" w:rsidRPr="00570EDC" w:rsidRDefault="00570EDC" w:rsidP="00570EDC">
      <w:pPr>
        <w:pStyle w:val="Textnumbered"/>
        <w:numPr>
          <w:ilvl w:val="0"/>
          <w:numId w:val="33"/>
        </w:numPr>
      </w:pPr>
      <w:r w:rsidRPr="00570EDC">
        <w:t xml:space="preserve">If I </w:t>
      </w:r>
      <w:r w:rsidRPr="00570EDC">
        <w:rPr>
          <w:iCs/>
        </w:rPr>
        <w:t>____________</w:t>
      </w:r>
      <w:r w:rsidRPr="00570EDC">
        <w:t xml:space="preserve"> (be) a police officer, I’d arrest them.</w:t>
      </w:r>
    </w:p>
    <w:p w:rsidR="00570EDC" w:rsidRPr="00570EDC" w:rsidRDefault="00570EDC" w:rsidP="00570EDC">
      <w:pPr>
        <w:pStyle w:val="Textnumbered"/>
        <w:numPr>
          <w:ilvl w:val="0"/>
          <w:numId w:val="33"/>
        </w:numPr>
      </w:pPr>
      <w:r w:rsidRPr="00570EDC">
        <w:t xml:space="preserve">If John had </w:t>
      </w:r>
      <w:r w:rsidR="008D5275">
        <w:t>lots of</w:t>
      </w:r>
      <w:r w:rsidRPr="00570EDC">
        <w:t xml:space="preserve"> money, he </w:t>
      </w:r>
      <w:r w:rsidRPr="00570EDC">
        <w:rPr>
          <w:iCs/>
        </w:rPr>
        <w:t>____________</w:t>
      </w:r>
      <w:r w:rsidRPr="00570EDC">
        <w:t xml:space="preserve"> (not need) to steal.</w:t>
      </w:r>
    </w:p>
    <w:p w:rsidR="00570EDC" w:rsidRPr="00570EDC" w:rsidRDefault="00570EDC" w:rsidP="00570EDC">
      <w:pPr>
        <w:pStyle w:val="Textnumbered"/>
        <w:numPr>
          <w:ilvl w:val="0"/>
          <w:numId w:val="33"/>
        </w:numPr>
      </w:pPr>
      <w:r w:rsidRPr="00570EDC">
        <w:t xml:space="preserve">Where </w:t>
      </w:r>
      <w:r w:rsidRPr="00570EDC">
        <w:rPr>
          <w:iCs/>
        </w:rPr>
        <w:t>____________</w:t>
      </w:r>
      <w:r w:rsidRPr="00570EDC">
        <w:t xml:space="preserve"> (they / go) if they lose their home?</w:t>
      </w:r>
    </w:p>
    <w:p w:rsidR="00570EDC" w:rsidRPr="00570EDC" w:rsidRDefault="00570EDC" w:rsidP="00570EDC">
      <w:pPr>
        <w:pStyle w:val="Textnumbered"/>
        <w:numPr>
          <w:ilvl w:val="0"/>
          <w:numId w:val="33"/>
        </w:numPr>
      </w:pPr>
      <w:r w:rsidRPr="00570EDC">
        <w:t>The police</w:t>
      </w:r>
      <w:r w:rsidR="008D5275">
        <w:t>man</w:t>
      </w:r>
      <w:r w:rsidRPr="00570EDC">
        <w:t xml:space="preserve"> </w:t>
      </w:r>
      <w:r w:rsidRPr="00570EDC">
        <w:rPr>
          <w:iCs/>
        </w:rPr>
        <w:t>____________</w:t>
      </w:r>
      <w:r w:rsidRPr="00570EDC">
        <w:t xml:space="preserve"> (not </w:t>
      </w:r>
      <w:r w:rsidR="008D5275">
        <w:t>arrest</w:t>
      </w:r>
      <w:r w:rsidRPr="00570EDC">
        <w:t xml:space="preserve">) </w:t>
      </w:r>
      <w:r w:rsidR="008D5275">
        <w:t xml:space="preserve">you if you </w:t>
      </w:r>
      <w:r w:rsidR="004A663E">
        <w:t>say you’re sorry</w:t>
      </w:r>
      <w:r w:rsidRPr="00570EDC">
        <w:t>.</w:t>
      </w:r>
    </w:p>
    <w:p w:rsidR="00570EDC" w:rsidRPr="00570EDC" w:rsidRDefault="00570EDC" w:rsidP="00570EDC">
      <w:pPr>
        <w:pStyle w:val="Textnumbered"/>
        <w:numPr>
          <w:ilvl w:val="0"/>
          <w:numId w:val="33"/>
        </w:numPr>
      </w:pPr>
      <w:r w:rsidRPr="00570EDC">
        <w:t xml:space="preserve">Samantha would tell her parents if she </w:t>
      </w:r>
      <w:r w:rsidRPr="00570EDC">
        <w:rPr>
          <w:iCs/>
        </w:rPr>
        <w:t>____________</w:t>
      </w:r>
      <w:r w:rsidRPr="00570EDC">
        <w:t xml:space="preserve"> (think) they’d understand.</w:t>
      </w:r>
    </w:p>
    <w:p w:rsidR="00570EDC" w:rsidRPr="00570EDC" w:rsidRDefault="00570EDC" w:rsidP="00570EDC">
      <w:pPr>
        <w:pStyle w:val="Textnumbered"/>
        <w:numPr>
          <w:ilvl w:val="0"/>
          <w:numId w:val="33"/>
        </w:numPr>
      </w:pPr>
      <w:r w:rsidRPr="00570EDC">
        <w:t xml:space="preserve">I </w:t>
      </w:r>
      <w:r w:rsidRPr="00570EDC">
        <w:rPr>
          <w:iCs/>
        </w:rPr>
        <w:t>____________</w:t>
      </w:r>
      <w:r w:rsidRPr="00570EDC">
        <w:t xml:space="preserve"> (leave) my bike here if you keep an eye on it for me.</w:t>
      </w:r>
    </w:p>
    <w:p w:rsidR="00570EDC" w:rsidRPr="00570EDC" w:rsidRDefault="00570EDC" w:rsidP="00570EDC">
      <w:pPr>
        <w:pStyle w:val="Textnumbered"/>
        <w:numPr>
          <w:ilvl w:val="0"/>
          <w:numId w:val="33"/>
        </w:numPr>
      </w:pPr>
      <w:r w:rsidRPr="00570EDC">
        <w:t xml:space="preserve">If people didn’t steal from supermarkets, prices </w:t>
      </w:r>
      <w:r w:rsidRPr="00570EDC">
        <w:rPr>
          <w:iCs/>
        </w:rPr>
        <w:t>____________</w:t>
      </w:r>
      <w:r w:rsidRPr="00570EDC">
        <w:t xml:space="preserve"> (not be) so high.</w:t>
      </w:r>
      <w:bookmarkStart w:id="0" w:name="_GoBack"/>
      <w:bookmarkEnd w:id="0"/>
    </w:p>
    <w:p w:rsidR="00570EDC" w:rsidRPr="00570EDC" w:rsidRDefault="00570EDC" w:rsidP="00570EDC">
      <w:pPr>
        <w:pStyle w:val="Mark"/>
      </w:pPr>
      <w:r w:rsidRPr="00570EDC">
        <w:t>Mark: ___ / 12</w:t>
      </w:r>
    </w:p>
    <w:p w:rsidR="00570EDC" w:rsidRPr="00570EDC" w:rsidRDefault="00570EDC" w:rsidP="00570EDC">
      <w:pPr>
        <w:pStyle w:val="Rubric"/>
      </w:pPr>
      <w:r w:rsidRPr="00570EDC">
        <w:t xml:space="preserve">Circle the correct </w:t>
      </w:r>
      <w:r w:rsidR="0060659F">
        <w:t>words</w:t>
      </w:r>
      <w:r w:rsidRPr="00570EDC">
        <w:t xml:space="preserve"> to complete the text.</w:t>
      </w:r>
    </w:p>
    <w:p w:rsidR="00570EDC" w:rsidRPr="00570EDC" w:rsidRDefault="00570EDC" w:rsidP="00570EDC">
      <w:pPr>
        <w:pStyle w:val="Facsimile"/>
        <w:rPr>
          <w:iCs/>
        </w:rPr>
      </w:pPr>
      <w:r w:rsidRPr="00570EDC">
        <w:t xml:space="preserve">In our local park, you </w:t>
      </w:r>
      <w:r w:rsidR="003F6BDE" w:rsidRPr="003F6BDE">
        <w:rPr>
          <w:rStyle w:val="SuperscriptChar"/>
        </w:rPr>
        <w:t>1</w:t>
      </w:r>
      <w:r w:rsidRPr="00570EDC">
        <w:rPr>
          <w:b/>
        </w:rPr>
        <w:t>mustn’t / don’t have to</w:t>
      </w:r>
      <w:r w:rsidRPr="00570EDC">
        <w:t xml:space="preserve"> drop litter. If you do, you</w:t>
      </w:r>
      <w:r w:rsidR="003F6BDE">
        <w:t xml:space="preserve"> </w:t>
      </w:r>
      <w:r w:rsidR="003F6BDE">
        <w:rPr>
          <w:rStyle w:val="SuperscriptChar"/>
        </w:rPr>
        <w:t>2</w:t>
      </w:r>
      <w:r w:rsidRPr="00570EDC">
        <w:rPr>
          <w:b/>
        </w:rPr>
        <w:t xml:space="preserve">’d get </w:t>
      </w:r>
      <w:proofErr w:type="gramStart"/>
      <w:r w:rsidR="003F6BDE" w:rsidRPr="00570EDC">
        <w:rPr>
          <w:b/>
        </w:rPr>
        <w:t>/</w:t>
      </w:r>
      <w:r w:rsidRPr="00570EDC">
        <w:rPr>
          <w:b/>
        </w:rPr>
        <w:t xml:space="preserve"> ’ll</w:t>
      </w:r>
      <w:proofErr w:type="gramEnd"/>
      <w:r w:rsidRPr="00570EDC">
        <w:rPr>
          <w:b/>
        </w:rPr>
        <w:t xml:space="preserve"> get</w:t>
      </w:r>
      <w:r w:rsidRPr="00570EDC">
        <w:t xml:space="preserve"> a large fine. Of course, you </w:t>
      </w:r>
      <w:r w:rsidR="003F6BDE">
        <w:rPr>
          <w:rStyle w:val="SuperscriptChar"/>
        </w:rPr>
        <w:t>3</w:t>
      </w:r>
      <w:r w:rsidRPr="00570EDC">
        <w:rPr>
          <w:b/>
        </w:rPr>
        <w:t>should / must</w:t>
      </w:r>
      <w:r w:rsidRPr="00570EDC">
        <w:t xml:space="preserve"> always pick up other people’s litter when you see it, although no-one can force you to do that! You </w:t>
      </w:r>
      <w:r w:rsidR="003F6BDE">
        <w:rPr>
          <w:rStyle w:val="SuperscriptChar"/>
        </w:rPr>
        <w:t>4</w:t>
      </w:r>
      <w:r w:rsidRPr="00570EDC">
        <w:rPr>
          <w:b/>
        </w:rPr>
        <w:t>can’t / don’t have to</w:t>
      </w:r>
      <w:r w:rsidRPr="00570EDC">
        <w:t xml:space="preserve"> cycle in the park either. It’s against the rules. Personally, I</w:t>
      </w:r>
      <w:r w:rsidR="003F6BDE">
        <w:t xml:space="preserve"> </w:t>
      </w:r>
      <w:r w:rsidR="003F6BDE">
        <w:rPr>
          <w:rStyle w:val="SuperscriptChar"/>
        </w:rPr>
        <w:t>5</w:t>
      </w:r>
      <w:r w:rsidRPr="00570EDC">
        <w:rPr>
          <w:b/>
        </w:rPr>
        <w:t xml:space="preserve">’d allow </w:t>
      </w:r>
      <w:proofErr w:type="gramStart"/>
      <w:r w:rsidRPr="00570EDC">
        <w:rPr>
          <w:b/>
        </w:rPr>
        <w:t>/ ’ll</w:t>
      </w:r>
      <w:proofErr w:type="gramEnd"/>
      <w:r w:rsidRPr="00570EDC">
        <w:rPr>
          <w:b/>
        </w:rPr>
        <w:t xml:space="preserve"> allow</w:t>
      </w:r>
      <w:r w:rsidRPr="00570EDC">
        <w:t xml:space="preserve"> cycling if it was my decision because I don’t think it’s dangerous. In fact, if they </w:t>
      </w:r>
      <w:r w:rsidR="003F6BDE">
        <w:rPr>
          <w:rStyle w:val="SuperscriptChar"/>
        </w:rPr>
        <w:t>6</w:t>
      </w:r>
      <w:r w:rsidRPr="00570EDC">
        <w:rPr>
          <w:b/>
        </w:rPr>
        <w:t>make / made</w:t>
      </w:r>
      <w:r w:rsidRPr="00570EDC">
        <w:t xml:space="preserve"> me park manager, I’d permit football in all areas of the park, too. Of course, this will never happen!</w:t>
      </w:r>
    </w:p>
    <w:p w:rsidR="00570EDC" w:rsidRPr="00570EDC" w:rsidRDefault="00570EDC" w:rsidP="003F6BDE">
      <w:pPr>
        <w:pStyle w:val="Mark"/>
      </w:pPr>
      <w:r w:rsidRPr="00570EDC">
        <w:t>Mark: ___ / 6</w:t>
      </w:r>
    </w:p>
    <w:p w:rsidR="00570EDC" w:rsidRPr="00570EDC" w:rsidRDefault="00570EDC" w:rsidP="00570EDC">
      <w:pPr>
        <w:pStyle w:val="Rubric"/>
      </w:pPr>
      <w:r w:rsidRPr="00570EDC">
        <w:t xml:space="preserve">Complete the sentences with the modal verbs below. Use each modal </w:t>
      </w:r>
      <w:r w:rsidR="003F6BDE">
        <w:t xml:space="preserve">verb </w:t>
      </w:r>
      <w:r w:rsidRPr="00570EDC">
        <w:t>once.</w:t>
      </w:r>
    </w:p>
    <w:p w:rsidR="00570EDC" w:rsidRPr="00570EDC" w:rsidRDefault="00570EDC" w:rsidP="00570EDC">
      <w:pPr>
        <w:pStyle w:val="Wordpool"/>
      </w:pPr>
      <w:proofErr w:type="gramStart"/>
      <w:r w:rsidRPr="00570EDC">
        <w:t>must</w:t>
      </w:r>
      <w:proofErr w:type="gramEnd"/>
      <w:r w:rsidRPr="00570EDC">
        <w:t xml:space="preserve">     mustn’t     have to     can     don’t have to     doesn’t have to</w:t>
      </w:r>
    </w:p>
    <w:p w:rsidR="00570EDC" w:rsidRPr="00570EDC" w:rsidRDefault="00570EDC" w:rsidP="00570EDC">
      <w:pPr>
        <w:pStyle w:val="Textnumbered"/>
        <w:numPr>
          <w:ilvl w:val="0"/>
          <w:numId w:val="34"/>
        </w:numPr>
      </w:pPr>
      <w:r w:rsidRPr="00570EDC">
        <w:t xml:space="preserve">You </w:t>
      </w:r>
      <w:r w:rsidRPr="00570EDC">
        <w:rPr>
          <w:iCs/>
        </w:rPr>
        <w:t>____________</w:t>
      </w:r>
      <w:r w:rsidRPr="00570EDC">
        <w:t xml:space="preserve"> drive on the left in Britain and Japan. It’s the law.</w:t>
      </w:r>
    </w:p>
    <w:p w:rsidR="00570EDC" w:rsidRPr="00570EDC" w:rsidRDefault="00570EDC" w:rsidP="00570EDC">
      <w:pPr>
        <w:pStyle w:val="Textnumbered"/>
        <w:numPr>
          <w:ilvl w:val="0"/>
          <w:numId w:val="34"/>
        </w:numPr>
      </w:pPr>
      <w:r w:rsidRPr="00570EDC">
        <w:t xml:space="preserve">My brother </w:t>
      </w:r>
      <w:r w:rsidRPr="00570EDC">
        <w:rPr>
          <w:iCs/>
        </w:rPr>
        <w:t>____________</w:t>
      </w:r>
      <w:r w:rsidRPr="00570EDC">
        <w:t xml:space="preserve"> wear a helmet when skiing. It’s optional when you’re over eighteen!</w:t>
      </w:r>
    </w:p>
    <w:p w:rsidR="00570EDC" w:rsidRPr="00570EDC" w:rsidRDefault="00570EDC" w:rsidP="00570EDC">
      <w:pPr>
        <w:pStyle w:val="Textnumbered"/>
        <w:numPr>
          <w:ilvl w:val="0"/>
          <w:numId w:val="34"/>
        </w:numPr>
      </w:pPr>
      <w:r w:rsidRPr="00570EDC">
        <w:t xml:space="preserve">I </w:t>
      </w:r>
      <w:r w:rsidRPr="00570EDC">
        <w:rPr>
          <w:iCs/>
        </w:rPr>
        <w:t>____________</w:t>
      </w:r>
      <w:r w:rsidRPr="00570EDC">
        <w:t xml:space="preserve"> buy some flowers for my mum’s birthday. She’ll be upset if I don’t!</w:t>
      </w:r>
    </w:p>
    <w:p w:rsidR="00570EDC" w:rsidRPr="00570EDC" w:rsidRDefault="00570EDC" w:rsidP="00570EDC">
      <w:pPr>
        <w:pStyle w:val="Textnumbered"/>
        <w:numPr>
          <w:ilvl w:val="0"/>
          <w:numId w:val="34"/>
        </w:numPr>
      </w:pPr>
      <w:r w:rsidRPr="00570EDC">
        <w:t xml:space="preserve">You </w:t>
      </w:r>
      <w:r w:rsidRPr="00570EDC">
        <w:rPr>
          <w:iCs/>
        </w:rPr>
        <w:t>____________</w:t>
      </w:r>
      <w:r w:rsidRPr="00570EDC">
        <w:t xml:space="preserve"> steal stationery from school. Although they’re small things, it’s still a crime.</w:t>
      </w:r>
    </w:p>
    <w:p w:rsidR="00570EDC" w:rsidRPr="00570EDC" w:rsidRDefault="00570EDC" w:rsidP="00570EDC">
      <w:pPr>
        <w:pStyle w:val="Textnumbered"/>
        <w:numPr>
          <w:ilvl w:val="0"/>
          <w:numId w:val="34"/>
        </w:numPr>
      </w:pPr>
      <w:r w:rsidRPr="00570EDC">
        <w:t xml:space="preserve">You </w:t>
      </w:r>
      <w:r w:rsidRPr="00570EDC">
        <w:rPr>
          <w:iCs/>
        </w:rPr>
        <w:t>____________</w:t>
      </w:r>
      <w:r w:rsidRPr="00570EDC">
        <w:t xml:space="preserve"> wear jeans in this restaurant if you want to. They don’t have strict rules.</w:t>
      </w:r>
    </w:p>
    <w:p w:rsidR="00570EDC" w:rsidRPr="00570EDC" w:rsidRDefault="00570EDC" w:rsidP="00570EDC">
      <w:pPr>
        <w:pStyle w:val="Textnumbered"/>
        <w:numPr>
          <w:ilvl w:val="0"/>
          <w:numId w:val="34"/>
        </w:numPr>
      </w:pPr>
      <w:r w:rsidRPr="00570EDC">
        <w:t>I’ve finished my exams</w:t>
      </w:r>
      <w:r w:rsidR="005A25D6">
        <w:t>,</w:t>
      </w:r>
      <w:r w:rsidRPr="00570EDC">
        <w:t xml:space="preserve"> so I </w:t>
      </w:r>
      <w:r w:rsidRPr="00570EDC">
        <w:rPr>
          <w:iCs/>
        </w:rPr>
        <w:t>____________</w:t>
      </w:r>
      <w:r w:rsidRPr="00570EDC">
        <w:t xml:space="preserve"> do any more work!</w:t>
      </w:r>
    </w:p>
    <w:p w:rsidR="00570EDC" w:rsidRPr="00570EDC" w:rsidRDefault="00570EDC" w:rsidP="00570EDC">
      <w:pPr>
        <w:pStyle w:val="Mark"/>
      </w:pPr>
      <w:r w:rsidRPr="00570EDC">
        <w:t>Mark: ___ / 6</w:t>
      </w:r>
    </w:p>
    <w:p w:rsidR="00932BAF" w:rsidRPr="00F5009D" w:rsidRDefault="00570EDC" w:rsidP="00570EDC">
      <w:pPr>
        <w:pStyle w:val="Mark"/>
      </w:pPr>
      <w:r w:rsidRPr="00570EDC">
        <w:t>TOTAL MARKS: ___ / 60</w:t>
      </w:r>
    </w:p>
    <w:sectPr w:rsidR="00932BAF" w:rsidRPr="00F5009D" w:rsidSect="0065374A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EDC" w:rsidRDefault="00570EDC">
      <w:r>
        <w:separator/>
      </w:r>
    </w:p>
    <w:p w:rsidR="00570EDC" w:rsidRDefault="00570EDC"/>
  </w:endnote>
  <w:endnote w:type="continuationSeparator" w:id="0">
    <w:p w:rsidR="00570EDC" w:rsidRDefault="00570EDC">
      <w:r>
        <w:continuationSeparator/>
      </w:r>
    </w:p>
    <w:p w:rsidR="00570EDC" w:rsidRDefault="00570E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65374A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4A663E">
          <w:rPr>
            <w:rFonts w:ascii="Arial" w:hAnsi="Arial" w:cs="Arial"/>
            <w:noProof/>
          </w:rPr>
          <w:t>1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65374A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761C1A5A" wp14:editId="2F2BD4D3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EDC" w:rsidRDefault="00570EDC">
      <w:r>
        <w:separator/>
      </w:r>
    </w:p>
    <w:p w:rsidR="00570EDC" w:rsidRDefault="00570EDC"/>
  </w:footnote>
  <w:footnote w:type="continuationSeparator" w:id="0">
    <w:p w:rsidR="00570EDC" w:rsidRDefault="00570EDC">
      <w:r>
        <w:continuationSeparator/>
      </w:r>
    </w:p>
    <w:p w:rsidR="00570EDC" w:rsidRDefault="00570ED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C3468"/>
    <w:multiLevelType w:val="hybridMultilevel"/>
    <w:tmpl w:val="9AD68828"/>
    <w:lvl w:ilvl="0" w:tplc="C310D44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83622E0"/>
    <w:multiLevelType w:val="multilevel"/>
    <w:tmpl w:val="7EBEBA38"/>
    <w:numStyleLink w:val="Style1"/>
  </w:abstractNum>
  <w:abstractNum w:abstractNumId="2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6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2D2DD2"/>
    <w:multiLevelType w:val="multilevel"/>
    <w:tmpl w:val="7EBEBA38"/>
    <w:numStyleLink w:val="Style1"/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6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DC"/>
    <w:rsid w:val="00002878"/>
    <w:rsid w:val="00002F45"/>
    <w:rsid w:val="00007341"/>
    <w:rsid w:val="0002587D"/>
    <w:rsid w:val="00026295"/>
    <w:rsid w:val="00027DCD"/>
    <w:rsid w:val="00030A94"/>
    <w:rsid w:val="0004207E"/>
    <w:rsid w:val="00051BDA"/>
    <w:rsid w:val="00055584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3F6BDE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A663E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70EDC"/>
    <w:rsid w:val="00582F2E"/>
    <w:rsid w:val="00583FB2"/>
    <w:rsid w:val="00597C8E"/>
    <w:rsid w:val="005A1490"/>
    <w:rsid w:val="005A25D6"/>
    <w:rsid w:val="005B14C2"/>
    <w:rsid w:val="005B1B9F"/>
    <w:rsid w:val="005C3898"/>
    <w:rsid w:val="005C4E69"/>
    <w:rsid w:val="005C59CD"/>
    <w:rsid w:val="005F3D7F"/>
    <w:rsid w:val="0060659F"/>
    <w:rsid w:val="00607BA7"/>
    <w:rsid w:val="006111E1"/>
    <w:rsid w:val="0065374A"/>
    <w:rsid w:val="00663213"/>
    <w:rsid w:val="00667B36"/>
    <w:rsid w:val="006712A8"/>
    <w:rsid w:val="006812A5"/>
    <w:rsid w:val="00695AA0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87588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D5275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E349D"/>
    <w:rsid w:val="009F3199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3597"/>
    <w:rsid w:val="00C87C12"/>
    <w:rsid w:val="00C9056D"/>
    <w:rsid w:val="00C97BDA"/>
    <w:rsid w:val="00CA6271"/>
    <w:rsid w:val="00CA6F23"/>
    <w:rsid w:val="00CB57EF"/>
    <w:rsid w:val="00CC57C3"/>
    <w:rsid w:val="00CF2FB2"/>
    <w:rsid w:val="00CF4B3E"/>
    <w:rsid w:val="00CF5B0B"/>
    <w:rsid w:val="00D356F0"/>
    <w:rsid w:val="00D4717C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6537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537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6537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5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5D931-B95F-464F-97FC-39699CD8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13</TotalTime>
  <Pages>3</Pages>
  <Words>912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3</cp:revision>
  <cp:lastPrinted>2012-06-01T14:55:00Z</cp:lastPrinted>
  <dcterms:created xsi:type="dcterms:W3CDTF">2013-05-13T13:05:00Z</dcterms:created>
  <dcterms:modified xsi:type="dcterms:W3CDTF">2013-05-14T08:26:00Z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