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85E" w:rsidRDefault="0023485E" w:rsidP="0023485E">
      <w:pPr>
        <w:pStyle w:val="AHead"/>
      </w:pPr>
      <w:r>
        <w:t>Vocabulary and Grammar Test Unit 4 Test A</w:t>
      </w:r>
    </w:p>
    <w:p w:rsidR="0023485E" w:rsidRPr="0023485E" w:rsidRDefault="0023485E" w:rsidP="0023485E">
      <w:pPr>
        <w:pStyle w:val="Nameline"/>
      </w:pPr>
      <w:r w:rsidRPr="0023485E">
        <w:t>Name: ___________________________________________</w:t>
      </w:r>
    </w:p>
    <w:p w:rsidR="0023485E" w:rsidRPr="0023485E" w:rsidRDefault="0023485E" w:rsidP="0023485E">
      <w:pPr>
        <w:pStyle w:val="Bhead"/>
      </w:pPr>
      <w:r w:rsidRPr="0023485E">
        <w:t>Vocabulary</w:t>
      </w:r>
    </w:p>
    <w:p w:rsidR="0023485E" w:rsidRPr="0023485E" w:rsidRDefault="0023485E" w:rsidP="0023485E">
      <w:pPr>
        <w:pStyle w:val="Rubric"/>
      </w:pPr>
      <w:r w:rsidRPr="0023485E">
        <w:t>Match the verbs (1</w:t>
      </w:r>
      <w:r>
        <w:t>–</w:t>
      </w:r>
      <w:r w:rsidRPr="0023485E">
        <w:t>6) to the phrases (A</w:t>
      </w:r>
      <w:r>
        <w:t>–</w:t>
      </w:r>
      <w:r w:rsidRPr="0023485E">
        <w:t>F).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1843"/>
        <w:gridCol w:w="567"/>
        <w:gridCol w:w="5046"/>
      </w:tblGrid>
      <w:tr w:rsidR="0023485E" w:rsidRPr="0023485E" w:rsidTr="0023485E">
        <w:tc>
          <w:tcPr>
            <w:tcW w:w="533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1</w:t>
            </w:r>
          </w:p>
        </w:tc>
        <w:tc>
          <w:tcPr>
            <w:tcW w:w="1843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spread</w:t>
            </w:r>
          </w:p>
        </w:tc>
        <w:tc>
          <w:tcPr>
            <w:tcW w:w="567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A</w:t>
            </w:r>
          </w:p>
        </w:tc>
        <w:tc>
          <w:tcPr>
            <w:tcW w:w="5046" w:type="dxa"/>
          </w:tcPr>
          <w:p w:rsidR="0023485E" w:rsidRPr="0023485E" w:rsidRDefault="0023485E" w:rsidP="0023485E">
            <w:pPr>
              <w:pStyle w:val="Tabletext"/>
            </w:pPr>
            <w:r>
              <w:t xml:space="preserve">a </w:t>
            </w:r>
            <w:r w:rsidRPr="0023485E">
              <w:t>way of life that is dying out</w:t>
            </w:r>
          </w:p>
        </w:tc>
      </w:tr>
      <w:tr w:rsidR="0023485E" w:rsidRPr="0023485E" w:rsidTr="0023485E">
        <w:tc>
          <w:tcPr>
            <w:tcW w:w="533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2</w:t>
            </w:r>
          </w:p>
        </w:tc>
        <w:tc>
          <w:tcPr>
            <w:tcW w:w="1843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contaminate</w:t>
            </w:r>
          </w:p>
        </w:tc>
        <w:tc>
          <w:tcPr>
            <w:tcW w:w="567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B</w:t>
            </w:r>
          </w:p>
        </w:tc>
        <w:tc>
          <w:tcPr>
            <w:tcW w:w="5046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people from one village to another village</w:t>
            </w:r>
          </w:p>
        </w:tc>
      </w:tr>
      <w:tr w:rsidR="0023485E" w:rsidRPr="0023485E" w:rsidTr="0023485E">
        <w:tc>
          <w:tcPr>
            <w:tcW w:w="533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3</w:t>
            </w:r>
          </w:p>
        </w:tc>
        <w:tc>
          <w:tcPr>
            <w:tcW w:w="1843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relocate</w:t>
            </w:r>
          </w:p>
        </w:tc>
        <w:tc>
          <w:tcPr>
            <w:tcW w:w="567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C</w:t>
            </w:r>
          </w:p>
        </w:tc>
        <w:tc>
          <w:tcPr>
            <w:tcW w:w="5046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a disease among a community</w:t>
            </w:r>
          </w:p>
        </w:tc>
      </w:tr>
      <w:tr w:rsidR="0023485E" w:rsidRPr="0023485E" w:rsidTr="0023485E">
        <w:tc>
          <w:tcPr>
            <w:tcW w:w="533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4</w:t>
            </w:r>
          </w:p>
        </w:tc>
        <w:tc>
          <w:tcPr>
            <w:tcW w:w="1843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preserve</w:t>
            </w:r>
          </w:p>
        </w:tc>
        <w:tc>
          <w:tcPr>
            <w:tcW w:w="567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D</w:t>
            </w:r>
          </w:p>
        </w:tc>
        <w:tc>
          <w:tcPr>
            <w:tcW w:w="5046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houses during a terrible flood</w:t>
            </w:r>
          </w:p>
        </w:tc>
      </w:tr>
      <w:tr w:rsidR="0023485E" w:rsidRPr="0023485E" w:rsidTr="0023485E">
        <w:tc>
          <w:tcPr>
            <w:tcW w:w="533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5</w:t>
            </w:r>
          </w:p>
        </w:tc>
        <w:tc>
          <w:tcPr>
            <w:tcW w:w="1843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wash away</w:t>
            </w:r>
          </w:p>
        </w:tc>
        <w:tc>
          <w:tcPr>
            <w:tcW w:w="567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E</w:t>
            </w:r>
          </w:p>
        </w:tc>
        <w:tc>
          <w:tcPr>
            <w:tcW w:w="5046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on rice and water during a famine</w:t>
            </w:r>
          </w:p>
        </w:tc>
      </w:tr>
      <w:tr w:rsidR="0023485E" w:rsidRPr="0023485E" w:rsidTr="0023485E">
        <w:tc>
          <w:tcPr>
            <w:tcW w:w="533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6</w:t>
            </w:r>
          </w:p>
        </w:tc>
        <w:tc>
          <w:tcPr>
            <w:tcW w:w="1843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survive</w:t>
            </w:r>
          </w:p>
        </w:tc>
        <w:tc>
          <w:tcPr>
            <w:tcW w:w="567" w:type="dxa"/>
          </w:tcPr>
          <w:p w:rsidR="0023485E" w:rsidRPr="0023485E" w:rsidRDefault="0023485E" w:rsidP="0023485E">
            <w:pPr>
              <w:pStyle w:val="Tabletext"/>
            </w:pPr>
            <w:r>
              <w:t>F</w:t>
            </w:r>
          </w:p>
        </w:tc>
        <w:tc>
          <w:tcPr>
            <w:tcW w:w="5046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the drinking water with pollution</w:t>
            </w:r>
          </w:p>
        </w:tc>
      </w:tr>
    </w:tbl>
    <w:p w:rsidR="0023485E" w:rsidRPr="0023485E" w:rsidRDefault="0023485E" w:rsidP="0023485E">
      <w:pPr>
        <w:pStyle w:val="Mark"/>
      </w:pPr>
      <w:r w:rsidRPr="0023485E">
        <w:t>Mark: ___ / 6</w:t>
      </w:r>
    </w:p>
    <w:p w:rsidR="0023485E" w:rsidRPr="0023485E" w:rsidRDefault="0023485E" w:rsidP="0023485E">
      <w:pPr>
        <w:pStyle w:val="Rubric"/>
      </w:pPr>
      <w:r w:rsidRPr="0023485E">
        <w:t xml:space="preserve">Complete the sentences with words formed from the prefixes in A and the root words in B. </w:t>
      </w:r>
    </w:p>
    <w:p w:rsidR="0023485E" w:rsidRPr="0023485E" w:rsidRDefault="0023485E" w:rsidP="0023485E">
      <w:pPr>
        <w:pStyle w:val="TextUC-Lettered"/>
      </w:pPr>
      <w:r w:rsidRPr="0023485E">
        <w:t xml:space="preserve">inter-    </w:t>
      </w:r>
      <w:r>
        <w:t xml:space="preserve"> </w:t>
      </w:r>
      <w:r w:rsidRPr="0023485E">
        <w:t>semi-</w:t>
      </w:r>
      <w:r>
        <w:t xml:space="preserve"> </w:t>
      </w:r>
      <w:r w:rsidRPr="0023485E">
        <w:t xml:space="preserve">    over-</w:t>
      </w:r>
      <w:r>
        <w:t xml:space="preserve"> </w:t>
      </w:r>
      <w:r w:rsidRPr="0023485E">
        <w:t xml:space="preserve">    dis-</w:t>
      </w:r>
      <w:r>
        <w:t xml:space="preserve"> </w:t>
      </w:r>
      <w:r w:rsidRPr="0023485E">
        <w:t xml:space="preserve">    co-</w:t>
      </w:r>
      <w:r>
        <w:t xml:space="preserve"> </w:t>
      </w:r>
      <w:r w:rsidRPr="0023485E">
        <w:t xml:space="preserve">    under-</w:t>
      </w:r>
    </w:p>
    <w:p w:rsidR="0023485E" w:rsidRPr="0023485E" w:rsidRDefault="0023485E" w:rsidP="0023485E">
      <w:pPr>
        <w:pStyle w:val="TextUC-Lettered"/>
      </w:pPr>
      <w:r w:rsidRPr="0023485E">
        <w:t>permanent</w:t>
      </w:r>
      <w:r>
        <w:t xml:space="preserve"> </w:t>
      </w:r>
      <w:r w:rsidRPr="0023485E">
        <w:t xml:space="preserve">    crowded</w:t>
      </w:r>
      <w:r>
        <w:t xml:space="preserve"> </w:t>
      </w:r>
      <w:r w:rsidRPr="0023485E">
        <w:t xml:space="preserve">    cook</w:t>
      </w:r>
      <w:r>
        <w:t xml:space="preserve"> </w:t>
      </w:r>
      <w:r w:rsidRPr="0023485E">
        <w:t xml:space="preserve">    act</w:t>
      </w:r>
      <w:r>
        <w:t xml:space="preserve"> </w:t>
      </w:r>
      <w:r w:rsidRPr="0023485E">
        <w:t xml:space="preserve">    operating</w:t>
      </w:r>
      <w:r>
        <w:t xml:space="preserve">     appear</w:t>
      </w:r>
    </w:p>
    <w:p w:rsidR="0023485E" w:rsidRPr="0023485E" w:rsidRDefault="0023485E" w:rsidP="0023485E">
      <w:pPr>
        <w:pStyle w:val="Textnumbered"/>
      </w:pPr>
      <w:r w:rsidRPr="0023485E">
        <w:t xml:space="preserve">The Indian city of Kolkata is </w:t>
      </w:r>
      <w:r w:rsidRPr="0023485E">
        <w:rPr>
          <w:iCs/>
        </w:rPr>
        <w:t xml:space="preserve">____________ </w:t>
      </w:r>
      <w:r w:rsidRPr="0023485E">
        <w:t>. There are too many people living there.</w:t>
      </w:r>
    </w:p>
    <w:p w:rsidR="0023485E" w:rsidRPr="0023485E" w:rsidRDefault="0023485E" w:rsidP="0023485E">
      <w:pPr>
        <w:pStyle w:val="Textnumbered"/>
      </w:pPr>
      <w:r w:rsidRPr="0023485E">
        <w:t xml:space="preserve">Health workers in Kolkata are working together. By </w:t>
      </w:r>
      <w:r w:rsidRPr="0023485E">
        <w:rPr>
          <w:iCs/>
        </w:rPr>
        <w:t xml:space="preserve">____________ </w:t>
      </w:r>
      <w:r w:rsidRPr="0023485E">
        <w:t>, they hope to relieve poverty and disease.</w:t>
      </w:r>
    </w:p>
    <w:p w:rsidR="0023485E" w:rsidRPr="0023485E" w:rsidRDefault="0023485E" w:rsidP="0023485E">
      <w:pPr>
        <w:pStyle w:val="Textnumbered"/>
      </w:pPr>
      <w:r w:rsidRPr="0023485E">
        <w:t xml:space="preserve">One problem they face is that people don’t prepare food properly. If you </w:t>
      </w:r>
      <w:r w:rsidRPr="0023485E">
        <w:rPr>
          <w:iCs/>
        </w:rPr>
        <w:t>____________</w:t>
      </w:r>
      <w:r w:rsidRPr="0023485E">
        <w:t xml:space="preserve"> food, it may </w:t>
      </w:r>
      <w:r w:rsidR="007130CB">
        <w:t>make you unwell</w:t>
      </w:r>
      <w:r w:rsidRPr="0023485E">
        <w:t xml:space="preserve">. </w:t>
      </w:r>
    </w:p>
    <w:p w:rsidR="0023485E" w:rsidRPr="0023485E" w:rsidRDefault="0023485E" w:rsidP="0023485E">
      <w:pPr>
        <w:pStyle w:val="Textnumbered"/>
      </w:pPr>
      <w:r w:rsidRPr="0023485E">
        <w:t xml:space="preserve">Kolkata is so large that some poor children </w:t>
      </w:r>
      <w:r w:rsidRPr="0023485E">
        <w:rPr>
          <w:iCs/>
        </w:rPr>
        <w:t>____________</w:t>
      </w:r>
      <w:r w:rsidRPr="0023485E">
        <w:t xml:space="preserve"> into its </w:t>
      </w:r>
      <w:r w:rsidR="007130CB">
        <w:t>narrow</w:t>
      </w:r>
      <w:r w:rsidRPr="0023485E">
        <w:t xml:space="preserve"> streets. People don’t know where they are.</w:t>
      </w:r>
    </w:p>
    <w:p w:rsidR="0023485E" w:rsidRPr="0023485E" w:rsidRDefault="0023485E" w:rsidP="0023485E">
      <w:pPr>
        <w:pStyle w:val="Textnumbered"/>
      </w:pPr>
      <w:r w:rsidRPr="0023485E">
        <w:t xml:space="preserve">People in Kolkata sometimes build their own homes. These </w:t>
      </w:r>
      <w:r w:rsidRPr="0023485E">
        <w:rPr>
          <w:iCs/>
        </w:rPr>
        <w:t>____________</w:t>
      </w:r>
      <w:r w:rsidRPr="0023485E">
        <w:t xml:space="preserve"> houses are dangerous and often fall down.</w:t>
      </w:r>
    </w:p>
    <w:p w:rsidR="0023485E" w:rsidRPr="0023485E" w:rsidRDefault="0023485E" w:rsidP="0023485E">
      <w:pPr>
        <w:pStyle w:val="Textnumbered"/>
      </w:pPr>
      <w:r w:rsidRPr="0023485E">
        <w:t xml:space="preserve">Health workers have to </w:t>
      </w:r>
      <w:r w:rsidRPr="0023485E">
        <w:rPr>
          <w:iCs/>
        </w:rPr>
        <w:t>____________</w:t>
      </w:r>
      <w:r w:rsidRPr="0023485E">
        <w:t xml:space="preserve"> with people of different cultures and religions. It’s hard to communicate with everybody. </w:t>
      </w:r>
    </w:p>
    <w:p w:rsidR="0023485E" w:rsidRPr="0023485E" w:rsidRDefault="0023485E" w:rsidP="0023485E">
      <w:pPr>
        <w:pStyle w:val="Mark"/>
      </w:pPr>
      <w:r w:rsidRPr="0023485E">
        <w:t>Mark: ___ / 12</w:t>
      </w:r>
    </w:p>
    <w:p w:rsidR="0023485E" w:rsidRPr="0023485E" w:rsidRDefault="0023485E" w:rsidP="0023485E">
      <w:pPr>
        <w:pStyle w:val="Rubric"/>
      </w:pPr>
      <w:r w:rsidRPr="0023485E">
        <w:t>Complete the text with the correct prepositions.</w:t>
      </w:r>
    </w:p>
    <w:p w:rsidR="0023485E" w:rsidRPr="0023485E" w:rsidRDefault="0023485E" w:rsidP="0023485E">
      <w:pPr>
        <w:pStyle w:val="FacsimileHead"/>
      </w:pPr>
      <w:r w:rsidRPr="0023485E">
        <w:t xml:space="preserve">Save the </w:t>
      </w:r>
      <w:r>
        <w:t>w</w:t>
      </w:r>
      <w:r w:rsidRPr="0023485E">
        <w:t>hales</w:t>
      </w:r>
    </w:p>
    <w:p w:rsidR="0023485E" w:rsidRPr="0023485E" w:rsidRDefault="0023485E" w:rsidP="0023485E">
      <w:pPr>
        <w:pStyle w:val="Facsimile"/>
      </w:pPr>
      <w:r w:rsidRPr="0023485E">
        <w:t xml:space="preserve">Do you believe </w:t>
      </w:r>
      <w:r w:rsidRPr="0023485E">
        <w:rPr>
          <w:rStyle w:val="SuperscriptChar"/>
        </w:rPr>
        <w:t>1</w:t>
      </w:r>
      <w:r w:rsidRPr="0023485E">
        <w:rPr>
          <w:iCs/>
        </w:rPr>
        <w:t xml:space="preserve">____________ </w:t>
      </w:r>
      <w:r w:rsidRPr="0023485E">
        <w:t xml:space="preserve">protecting the greatest creatures in the sea from people who hunt them? If so, join our protest </w:t>
      </w:r>
      <w:r w:rsidRPr="0023485E">
        <w:rPr>
          <w:rStyle w:val="SuperscriptChar"/>
        </w:rPr>
        <w:t>2</w:t>
      </w:r>
      <w:r w:rsidRPr="0023485E">
        <w:rPr>
          <w:iCs/>
        </w:rPr>
        <w:t xml:space="preserve">____________ </w:t>
      </w:r>
      <w:r w:rsidRPr="0023485E">
        <w:t xml:space="preserve">the whaling industry. We set </w:t>
      </w:r>
      <w:r w:rsidRPr="0023485E">
        <w:rPr>
          <w:rStyle w:val="SuperscriptChar"/>
        </w:rPr>
        <w:t>3</w:t>
      </w:r>
      <w:r w:rsidRPr="0023485E">
        <w:rPr>
          <w:iCs/>
        </w:rPr>
        <w:t xml:space="preserve">____________ </w:t>
      </w:r>
      <w:r w:rsidRPr="0023485E">
        <w:t xml:space="preserve">our campaign to help whales in 2001 because we really care </w:t>
      </w:r>
      <w:r w:rsidRPr="0023485E">
        <w:rPr>
          <w:rStyle w:val="SuperscriptChar"/>
        </w:rPr>
        <w:t>4</w:t>
      </w:r>
      <w:r w:rsidRPr="0023485E">
        <w:rPr>
          <w:iCs/>
        </w:rPr>
        <w:t xml:space="preserve">____________ </w:t>
      </w:r>
      <w:r w:rsidRPr="0023485E">
        <w:t xml:space="preserve">the ecology of our planet. Belong </w:t>
      </w:r>
      <w:r w:rsidRPr="0023485E">
        <w:rPr>
          <w:rStyle w:val="SuperscriptChar"/>
        </w:rPr>
        <w:t>5</w:t>
      </w:r>
      <w:r w:rsidRPr="0023485E">
        <w:rPr>
          <w:iCs/>
        </w:rPr>
        <w:t xml:space="preserve">____________ </w:t>
      </w:r>
      <w:r w:rsidRPr="0023485E">
        <w:t xml:space="preserve">our organization and insist </w:t>
      </w:r>
      <w:r w:rsidRPr="0023485E">
        <w:rPr>
          <w:rStyle w:val="SuperscriptChar"/>
        </w:rPr>
        <w:t>6</w:t>
      </w:r>
      <w:r w:rsidRPr="0023485E">
        <w:rPr>
          <w:iCs/>
        </w:rPr>
        <w:t xml:space="preserve">____________ </w:t>
      </w:r>
      <w:r w:rsidRPr="0023485E">
        <w:t xml:space="preserve">an end to whaling. Remember that the whales are relying </w:t>
      </w:r>
      <w:r w:rsidRPr="0023485E">
        <w:rPr>
          <w:rStyle w:val="SuperscriptChar"/>
        </w:rPr>
        <w:t>7</w:t>
      </w:r>
      <w:r w:rsidRPr="0023485E">
        <w:rPr>
          <w:iCs/>
        </w:rPr>
        <w:t xml:space="preserve">____________ </w:t>
      </w:r>
      <w:r w:rsidRPr="0023485E">
        <w:t>you!</w:t>
      </w:r>
    </w:p>
    <w:p w:rsidR="0023485E" w:rsidRPr="0023485E" w:rsidRDefault="0023485E" w:rsidP="0023485E">
      <w:pPr>
        <w:pStyle w:val="Mark"/>
      </w:pPr>
      <w:r w:rsidRPr="0023485E">
        <w:t>Mark: ___ / 7</w:t>
      </w:r>
    </w:p>
    <w:p w:rsidR="0023485E" w:rsidRPr="0023485E" w:rsidRDefault="0023485E" w:rsidP="0023485E">
      <w:pPr>
        <w:pStyle w:val="Text"/>
        <w:rPr>
          <w:iCs/>
        </w:rPr>
      </w:pPr>
    </w:p>
    <w:p w:rsidR="0023485E" w:rsidRPr="0023485E" w:rsidRDefault="0023485E" w:rsidP="0023485E">
      <w:pPr>
        <w:pStyle w:val="Rubric"/>
      </w:pPr>
      <w:r w:rsidRPr="0023485E">
        <w:lastRenderedPageBreak/>
        <w:t xml:space="preserve">Circle the correct </w:t>
      </w:r>
      <w:r w:rsidR="00BC0FF3">
        <w:t>words</w:t>
      </w:r>
      <w:r w:rsidRPr="0023485E">
        <w:t xml:space="preserve"> to complete the sentences.</w:t>
      </w:r>
      <w:r w:rsidR="007A1635">
        <w:t xml:space="preserve"> </w:t>
      </w:r>
    </w:p>
    <w:p w:rsidR="0023485E" w:rsidRPr="0023485E" w:rsidRDefault="0023485E" w:rsidP="0023485E">
      <w:pPr>
        <w:pStyle w:val="Textnumbered"/>
        <w:numPr>
          <w:ilvl w:val="0"/>
          <w:numId w:val="30"/>
        </w:numPr>
      </w:pPr>
      <w:r w:rsidRPr="0023485E">
        <w:t xml:space="preserve">We are </w:t>
      </w:r>
      <w:r w:rsidRPr="0023485E">
        <w:rPr>
          <w:b/>
        </w:rPr>
        <w:t>raising / aiding / transforming</w:t>
      </w:r>
      <w:r w:rsidRPr="0023485E" w:rsidDel="008D4A3A">
        <w:t xml:space="preserve"> </w:t>
      </w:r>
      <w:r w:rsidRPr="0023485E">
        <w:t>money to support good causes.</w:t>
      </w:r>
    </w:p>
    <w:p w:rsidR="0023485E" w:rsidRPr="0023485E" w:rsidRDefault="0023485E" w:rsidP="0023485E">
      <w:pPr>
        <w:pStyle w:val="Textnumbered"/>
      </w:pPr>
      <w:r w:rsidRPr="0023485E">
        <w:t xml:space="preserve">Jim </w:t>
      </w:r>
      <w:r w:rsidRPr="0023485E">
        <w:rPr>
          <w:b/>
        </w:rPr>
        <w:t>went / took / got</w:t>
      </w:r>
      <w:r w:rsidRPr="0023485E">
        <w:t xml:space="preserve"> part in a marathon at the weekend.</w:t>
      </w:r>
    </w:p>
    <w:p w:rsidR="0023485E" w:rsidRPr="0023485E" w:rsidRDefault="0023485E" w:rsidP="0023485E">
      <w:pPr>
        <w:pStyle w:val="Textnumbered"/>
      </w:pPr>
      <w:r w:rsidRPr="0023485E">
        <w:t xml:space="preserve">It’s urgent that we </w:t>
      </w:r>
      <w:r w:rsidRPr="0023485E">
        <w:rPr>
          <w:b/>
        </w:rPr>
        <w:t>volunteer / donate / address</w:t>
      </w:r>
      <w:r w:rsidRPr="0023485E">
        <w:t xml:space="preserve"> these problems immediately.</w:t>
      </w:r>
    </w:p>
    <w:p w:rsidR="0023485E" w:rsidRPr="0023485E" w:rsidRDefault="0023485E" w:rsidP="0023485E">
      <w:pPr>
        <w:pStyle w:val="Textnumbered"/>
      </w:pPr>
      <w:r w:rsidRPr="0023485E">
        <w:t xml:space="preserve">Working in Africa is going to </w:t>
      </w:r>
      <w:r w:rsidRPr="0023485E">
        <w:rPr>
          <w:b/>
        </w:rPr>
        <w:t>address / raise / transform</w:t>
      </w:r>
      <w:r w:rsidRPr="0023485E">
        <w:t xml:space="preserve"> my life. It won’t be the same after that experience.</w:t>
      </w:r>
    </w:p>
    <w:p w:rsidR="0023485E" w:rsidRPr="0023485E" w:rsidRDefault="0023485E" w:rsidP="0023485E">
      <w:pPr>
        <w:pStyle w:val="Textnumbered"/>
      </w:pPr>
      <w:r w:rsidRPr="0023485E">
        <w:t xml:space="preserve">I’d like to </w:t>
      </w:r>
      <w:r w:rsidRPr="0023485E">
        <w:rPr>
          <w:b/>
        </w:rPr>
        <w:t>raise / volunteer / address</w:t>
      </w:r>
      <w:r w:rsidRPr="0023485E">
        <w:t xml:space="preserve"> my help. I don’t want to be paid. I just want to do all I can to make things better. </w:t>
      </w:r>
    </w:p>
    <w:p w:rsidR="0023485E" w:rsidRPr="0023485E" w:rsidRDefault="0023485E" w:rsidP="0023485E">
      <w:pPr>
        <w:pStyle w:val="Textnumbered"/>
      </w:pPr>
      <w:r w:rsidRPr="0023485E">
        <w:t xml:space="preserve">I’m going to </w:t>
      </w:r>
      <w:r w:rsidRPr="0023485E">
        <w:rPr>
          <w:b/>
        </w:rPr>
        <w:t>donate / address / support</w:t>
      </w:r>
      <w:r w:rsidRPr="0023485E">
        <w:t xml:space="preserve"> all the money I earn this weekend to charity.</w:t>
      </w:r>
    </w:p>
    <w:p w:rsidR="0023485E" w:rsidRPr="0023485E" w:rsidRDefault="0023485E" w:rsidP="0023485E">
      <w:pPr>
        <w:pStyle w:val="Textnumbered"/>
      </w:pPr>
      <w:r w:rsidRPr="0023485E">
        <w:t xml:space="preserve">Amy </w:t>
      </w:r>
      <w:r w:rsidR="009F440E">
        <w:t>is going to</w:t>
      </w:r>
      <w:r w:rsidRPr="0023485E">
        <w:t xml:space="preserve"> </w:t>
      </w:r>
      <w:r w:rsidRPr="0023485E">
        <w:rPr>
          <w:b/>
        </w:rPr>
        <w:t>volunteer / take part in / donate</w:t>
      </w:r>
      <w:r w:rsidRPr="0023485E">
        <w:t xml:space="preserve"> a huge charity event this weekend. She’s looking forward to being there.</w:t>
      </w:r>
    </w:p>
    <w:p w:rsidR="0023485E" w:rsidRPr="0023485E" w:rsidRDefault="0023485E" w:rsidP="0023485E">
      <w:pPr>
        <w:pStyle w:val="Textnumbered"/>
      </w:pPr>
      <w:r w:rsidRPr="0023485E">
        <w:t xml:space="preserve">Our school is </w:t>
      </w:r>
      <w:r w:rsidRPr="0023485E">
        <w:rPr>
          <w:b/>
        </w:rPr>
        <w:t>supporting / volunteering / donating</w:t>
      </w:r>
      <w:r w:rsidRPr="0023485E">
        <w:t xml:space="preserve"> a campaign to help poor villagers by collecting second-hand clothes.</w:t>
      </w:r>
    </w:p>
    <w:p w:rsidR="0023485E" w:rsidRPr="0023485E" w:rsidRDefault="0023485E" w:rsidP="0023485E">
      <w:pPr>
        <w:pStyle w:val="Textnumbered"/>
      </w:pPr>
      <w:r w:rsidRPr="0023485E">
        <w:t xml:space="preserve">Poverty in this region needs to be addressed. We hope to </w:t>
      </w:r>
      <w:r w:rsidRPr="0023485E">
        <w:rPr>
          <w:b/>
        </w:rPr>
        <w:t>raise / transform / volunteer</w:t>
      </w:r>
      <w:r w:rsidRPr="0023485E">
        <w:t xml:space="preserve"> this difficult situation by investing in jobs.</w:t>
      </w:r>
    </w:p>
    <w:p w:rsidR="0023485E" w:rsidRPr="0023485E" w:rsidRDefault="0023485E" w:rsidP="0023485E">
      <w:pPr>
        <w:pStyle w:val="Textnumbered"/>
      </w:pPr>
      <w:r w:rsidRPr="0023485E">
        <w:t xml:space="preserve">This campaign will </w:t>
      </w:r>
      <w:r w:rsidRPr="0023485E">
        <w:rPr>
          <w:b/>
        </w:rPr>
        <w:t>donate / volunteer / raise</w:t>
      </w:r>
      <w:r w:rsidRPr="0023485E">
        <w:t xml:space="preserve"> awareness of how rapidly the rainforest is disappearing.</w:t>
      </w:r>
    </w:p>
    <w:p w:rsidR="0023485E" w:rsidRPr="0023485E" w:rsidRDefault="0023485E" w:rsidP="0023485E">
      <w:pPr>
        <w:pStyle w:val="Textnumbered"/>
      </w:pPr>
      <w:r w:rsidRPr="0023485E">
        <w:t xml:space="preserve">We’ve </w:t>
      </w:r>
      <w:r w:rsidRPr="0023485E">
        <w:rPr>
          <w:b/>
        </w:rPr>
        <w:t>donated / addressed / raised</w:t>
      </w:r>
      <w:r w:rsidRPr="0023485E">
        <w:t xml:space="preserve"> our old clothes to charity. We didn’t need them so we have given them away.</w:t>
      </w:r>
    </w:p>
    <w:p w:rsidR="0023485E" w:rsidRPr="0023485E" w:rsidRDefault="0023485E" w:rsidP="0023485E">
      <w:pPr>
        <w:pStyle w:val="Mark"/>
      </w:pPr>
      <w:r w:rsidRPr="0023485E">
        <w:t>Mark: ___ / 11</w:t>
      </w:r>
    </w:p>
    <w:p w:rsidR="0023485E" w:rsidRPr="0023485E" w:rsidRDefault="0023485E" w:rsidP="0023485E">
      <w:pPr>
        <w:pStyle w:val="Bhead"/>
      </w:pPr>
      <w:r w:rsidRPr="0023485E">
        <w:br w:type="page"/>
      </w:r>
      <w:r w:rsidRPr="0023485E">
        <w:lastRenderedPageBreak/>
        <w:t>Grammar</w:t>
      </w:r>
    </w:p>
    <w:p w:rsidR="0023485E" w:rsidRPr="0023485E" w:rsidRDefault="0023485E" w:rsidP="0023485E">
      <w:pPr>
        <w:pStyle w:val="Rubric"/>
      </w:pPr>
      <w:r w:rsidRPr="0023485E">
        <w:t xml:space="preserve">Complete the sentences with the best future form of the verbs in brackets. Use </w:t>
      </w:r>
      <w:r w:rsidRPr="0023485E">
        <w:rPr>
          <w:i/>
        </w:rPr>
        <w:t>will</w:t>
      </w:r>
      <w:r w:rsidRPr="0023485E">
        <w:t xml:space="preserve"> + infinitive, </w:t>
      </w:r>
      <w:r w:rsidRPr="0023485E">
        <w:rPr>
          <w:i/>
        </w:rPr>
        <w:t>going to</w:t>
      </w:r>
      <w:r w:rsidRPr="0023485E">
        <w:t xml:space="preserve"> + infinitive, the present simple or the present continuous. </w:t>
      </w:r>
      <w:r w:rsidR="007A1635">
        <w:t>Sometimes more than one answer is possible.</w:t>
      </w:r>
    </w:p>
    <w:p w:rsidR="0023485E" w:rsidRPr="0023485E" w:rsidRDefault="0023485E" w:rsidP="0023485E">
      <w:pPr>
        <w:pStyle w:val="Textnumbered"/>
        <w:numPr>
          <w:ilvl w:val="0"/>
          <w:numId w:val="32"/>
        </w:numPr>
      </w:pPr>
      <w:r w:rsidRPr="0023485E">
        <w:t xml:space="preserve">I’ve decided to help </w:t>
      </w:r>
      <w:r w:rsidR="009F440E">
        <w:t xml:space="preserve">homeless </w:t>
      </w:r>
      <w:r w:rsidRPr="0023485E">
        <w:t xml:space="preserve">people. I </w:t>
      </w:r>
      <w:r w:rsidRPr="0023485E">
        <w:rPr>
          <w:iCs/>
        </w:rPr>
        <w:t>____________</w:t>
      </w:r>
      <w:r w:rsidRPr="0023485E">
        <w:t xml:space="preserve"> (donate) money to </w:t>
      </w:r>
      <w:r w:rsidR="009F440E">
        <w:t>a homeless shelter</w:t>
      </w:r>
      <w:r w:rsidRPr="0023485E">
        <w:t>.</w:t>
      </w:r>
    </w:p>
    <w:p w:rsidR="0023485E" w:rsidRPr="0023485E" w:rsidRDefault="0023485E" w:rsidP="0023485E">
      <w:pPr>
        <w:pStyle w:val="Textnumbered"/>
        <w:numPr>
          <w:ilvl w:val="0"/>
          <w:numId w:val="32"/>
        </w:numPr>
      </w:pPr>
      <w:r w:rsidRPr="0023485E">
        <w:t xml:space="preserve">According to the timetable, the </w:t>
      </w:r>
      <w:r>
        <w:t xml:space="preserve">charity’s next event </w:t>
      </w:r>
      <w:r w:rsidRPr="0023485E">
        <w:rPr>
          <w:iCs/>
        </w:rPr>
        <w:t>____________</w:t>
      </w:r>
      <w:r w:rsidRPr="0023485E">
        <w:t xml:space="preserve"> (take) place on 9</w:t>
      </w:r>
      <w:r>
        <w:t> </w:t>
      </w:r>
      <w:r w:rsidRPr="0023485E">
        <w:t>May.</w:t>
      </w:r>
    </w:p>
    <w:p w:rsidR="0023485E" w:rsidRPr="0023485E" w:rsidRDefault="0023485E" w:rsidP="0023485E">
      <w:pPr>
        <w:pStyle w:val="Textnumbered"/>
        <w:numPr>
          <w:ilvl w:val="0"/>
          <w:numId w:val="32"/>
        </w:numPr>
      </w:pPr>
      <w:r w:rsidRPr="0023485E">
        <w:t xml:space="preserve">I think I </w:t>
      </w:r>
      <w:r w:rsidRPr="0023485E">
        <w:rPr>
          <w:iCs/>
        </w:rPr>
        <w:t>____________</w:t>
      </w:r>
      <w:r w:rsidRPr="0023485E">
        <w:t xml:space="preserve"> (work) for a charity next summer. It’s a good thing to do.</w:t>
      </w:r>
    </w:p>
    <w:p w:rsidR="0023485E" w:rsidRPr="0023485E" w:rsidRDefault="0023485E" w:rsidP="0023485E">
      <w:pPr>
        <w:pStyle w:val="Textnumbered"/>
        <w:numPr>
          <w:ilvl w:val="0"/>
          <w:numId w:val="32"/>
        </w:numPr>
      </w:pPr>
      <w:r w:rsidRPr="0023485E">
        <w:t xml:space="preserve">Penny works too hard as an aid worker. She </w:t>
      </w:r>
      <w:r w:rsidRPr="0023485E">
        <w:rPr>
          <w:iCs/>
        </w:rPr>
        <w:t>____________</w:t>
      </w:r>
      <w:r w:rsidRPr="0023485E">
        <w:t xml:space="preserve"> (have) a breakdown.</w:t>
      </w:r>
    </w:p>
    <w:p w:rsidR="0023485E" w:rsidRPr="0023485E" w:rsidRDefault="0023485E" w:rsidP="0023485E">
      <w:pPr>
        <w:pStyle w:val="Textnumbered"/>
        <w:numPr>
          <w:ilvl w:val="0"/>
          <w:numId w:val="32"/>
        </w:numPr>
      </w:pPr>
      <w:r w:rsidRPr="0023485E">
        <w:t xml:space="preserve">On Tuesday, I </w:t>
      </w:r>
      <w:r w:rsidRPr="0023485E">
        <w:rPr>
          <w:iCs/>
        </w:rPr>
        <w:t>____________</w:t>
      </w:r>
      <w:r w:rsidRPr="0023485E">
        <w:t xml:space="preserve"> (meet) some of the protesters for lunch.</w:t>
      </w:r>
    </w:p>
    <w:p w:rsidR="0023485E" w:rsidRPr="0023485E" w:rsidRDefault="0023485E" w:rsidP="0023485E">
      <w:pPr>
        <w:pStyle w:val="Textnumbered"/>
        <w:numPr>
          <w:ilvl w:val="0"/>
          <w:numId w:val="32"/>
        </w:numPr>
      </w:pPr>
      <w:r w:rsidRPr="0023485E">
        <w:t xml:space="preserve">I’ve decided to become active in local politics. I </w:t>
      </w:r>
      <w:r w:rsidRPr="0023485E">
        <w:rPr>
          <w:iCs/>
        </w:rPr>
        <w:t>____________</w:t>
      </w:r>
      <w:r w:rsidRPr="0023485E">
        <w:t xml:space="preserve"> (stand) </w:t>
      </w:r>
      <w:r w:rsidR="009F440E">
        <w:t>in the council election</w:t>
      </w:r>
      <w:r w:rsidRPr="0023485E">
        <w:t>.</w:t>
      </w:r>
    </w:p>
    <w:p w:rsidR="0023485E" w:rsidRPr="0023485E" w:rsidRDefault="0023485E" w:rsidP="0023485E">
      <w:pPr>
        <w:pStyle w:val="Mark"/>
      </w:pPr>
      <w:r w:rsidRPr="0023485E">
        <w:t>Mark: ___ / 6</w:t>
      </w:r>
    </w:p>
    <w:p w:rsidR="0023485E" w:rsidRPr="0023485E" w:rsidRDefault="0023485E" w:rsidP="0023485E">
      <w:pPr>
        <w:pStyle w:val="Rubric"/>
      </w:pPr>
      <w:r w:rsidRPr="0023485E">
        <w:t xml:space="preserve">Circle the correct </w:t>
      </w:r>
      <w:r w:rsidR="00BC0FF3">
        <w:t xml:space="preserve">words </w:t>
      </w:r>
      <w:r w:rsidRPr="0023485E">
        <w:t>to complete the text.</w:t>
      </w:r>
    </w:p>
    <w:p w:rsidR="0023485E" w:rsidRPr="0023485E" w:rsidRDefault="0023485E" w:rsidP="0023485E">
      <w:pPr>
        <w:pStyle w:val="Facsimile"/>
      </w:pPr>
      <w:r w:rsidRPr="0023485E">
        <w:t>I’m not sure</w:t>
      </w:r>
      <w:r w:rsidR="007A1635">
        <w:t>,</w:t>
      </w:r>
      <w:r w:rsidRPr="0023485E">
        <w:t xml:space="preserve"> but I think I </w:t>
      </w:r>
      <w:r>
        <w:rPr>
          <w:rStyle w:val="SuperscriptChar"/>
        </w:rPr>
        <w:t>1</w:t>
      </w:r>
      <w:r w:rsidRPr="0023485E">
        <w:rPr>
          <w:b/>
        </w:rPr>
        <w:t>might</w:t>
      </w:r>
      <w:r>
        <w:rPr>
          <w:b/>
        </w:rPr>
        <w:t> </w:t>
      </w:r>
      <w:r w:rsidRPr="0023485E">
        <w:rPr>
          <w:b/>
        </w:rPr>
        <w:t xml:space="preserve">/ will </w:t>
      </w:r>
      <w:r w:rsidRPr="0023485E">
        <w:t xml:space="preserve">join </w:t>
      </w:r>
      <w:r w:rsidRPr="00296634">
        <w:t>PickUp</w:t>
      </w:r>
      <w:r w:rsidRPr="0023485E">
        <w:t xml:space="preserve">, the recycling campaign in our community. The next </w:t>
      </w:r>
      <w:r w:rsidRPr="00296634">
        <w:t>PickUp</w:t>
      </w:r>
      <w:r w:rsidRPr="0023485E">
        <w:t xml:space="preserve"> campaign </w:t>
      </w:r>
      <w:r>
        <w:rPr>
          <w:rStyle w:val="SuperscriptChar"/>
        </w:rPr>
        <w:t>2</w:t>
      </w:r>
      <w:r w:rsidRPr="0023485E">
        <w:rPr>
          <w:b/>
        </w:rPr>
        <w:t>starts</w:t>
      </w:r>
      <w:r>
        <w:rPr>
          <w:b/>
        </w:rPr>
        <w:t> </w:t>
      </w:r>
      <w:r w:rsidRPr="0023485E">
        <w:rPr>
          <w:b/>
        </w:rPr>
        <w:t>/ will</w:t>
      </w:r>
      <w:r>
        <w:rPr>
          <w:b/>
        </w:rPr>
        <w:t> </w:t>
      </w:r>
      <w:r w:rsidRPr="0023485E">
        <w:rPr>
          <w:b/>
        </w:rPr>
        <w:t>start</w:t>
      </w:r>
      <w:r w:rsidRPr="0023485E">
        <w:t xml:space="preserve"> at 10</w:t>
      </w:r>
      <w:r>
        <w:t xml:space="preserve"> </w:t>
      </w:r>
      <w:r w:rsidRPr="0023485E">
        <w:t>a</w:t>
      </w:r>
      <w:r>
        <w:t>.</w:t>
      </w:r>
      <w:r w:rsidRPr="0023485E">
        <w:t>m</w:t>
      </w:r>
      <w:r>
        <w:t>.</w:t>
      </w:r>
      <w:r w:rsidRPr="0023485E">
        <w:t xml:space="preserve"> next Saturday morning in the park, so I </w:t>
      </w:r>
      <w:r>
        <w:rPr>
          <w:rStyle w:val="SuperscriptChar"/>
        </w:rPr>
        <w:t>3</w:t>
      </w:r>
      <w:r>
        <w:rPr>
          <w:b/>
        </w:rPr>
        <w:t>’</w:t>
      </w:r>
      <w:r w:rsidRPr="0023485E">
        <w:rPr>
          <w:b/>
        </w:rPr>
        <w:t>m</w:t>
      </w:r>
      <w:r>
        <w:rPr>
          <w:b/>
        </w:rPr>
        <w:t> </w:t>
      </w:r>
      <w:r w:rsidRPr="0023485E">
        <w:rPr>
          <w:b/>
        </w:rPr>
        <w:t>meet</w:t>
      </w:r>
      <w:r>
        <w:rPr>
          <w:b/>
        </w:rPr>
        <w:t> </w:t>
      </w:r>
      <w:r w:rsidRPr="0023485E">
        <w:rPr>
          <w:b/>
        </w:rPr>
        <w:t>/ ’m</w:t>
      </w:r>
      <w:r>
        <w:rPr>
          <w:b/>
        </w:rPr>
        <w:t> </w:t>
      </w:r>
      <w:r w:rsidRPr="0023485E">
        <w:rPr>
          <w:b/>
        </w:rPr>
        <w:t>meeting</w:t>
      </w:r>
      <w:r w:rsidRPr="0023485E">
        <w:t xml:space="preserve"> my friends for coffee at 9.30, then we’ve decided that we </w:t>
      </w:r>
      <w:r w:rsidRPr="0023485E">
        <w:rPr>
          <w:rStyle w:val="SuperscriptChar"/>
        </w:rPr>
        <w:t xml:space="preserve"> </w:t>
      </w:r>
      <w:r>
        <w:rPr>
          <w:rStyle w:val="SuperscriptChar"/>
        </w:rPr>
        <w:t>4</w:t>
      </w:r>
      <w:r w:rsidRPr="0023485E">
        <w:rPr>
          <w:b/>
        </w:rPr>
        <w:t>’re</w:t>
      </w:r>
      <w:r>
        <w:rPr>
          <w:b/>
        </w:rPr>
        <w:t> </w:t>
      </w:r>
      <w:r w:rsidRPr="0023485E">
        <w:rPr>
          <w:b/>
        </w:rPr>
        <w:t>going</w:t>
      </w:r>
      <w:r>
        <w:rPr>
          <w:b/>
        </w:rPr>
        <w:t> </w:t>
      </w:r>
      <w:r w:rsidRPr="0023485E">
        <w:rPr>
          <w:b/>
        </w:rPr>
        <w:t>to</w:t>
      </w:r>
      <w:r>
        <w:rPr>
          <w:b/>
        </w:rPr>
        <w:t> </w:t>
      </w:r>
      <w:r w:rsidRPr="0023485E">
        <w:rPr>
          <w:b/>
        </w:rPr>
        <w:t>ask</w:t>
      </w:r>
      <w:r>
        <w:rPr>
          <w:b/>
        </w:rPr>
        <w:t> </w:t>
      </w:r>
      <w:r w:rsidRPr="0023485E">
        <w:rPr>
          <w:b/>
        </w:rPr>
        <w:t>/ ’re</w:t>
      </w:r>
      <w:r>
        <w:rPr>
          <w:b/>
        </w:rPr>
        <w:t> </w:t>
      </w:r>
      <w:r w:rsidRPr="0023485E">
        <w:rPr>
          <w:b/>
        </w:rPr>
        <w:t>asking</w:t>
      </w:r>
      <w:r>
        <w:t xml:space="preserve"> the organiz</w:t>
      </w:r>
      <w:r w:rsidRPr="0023485E">
        <w:t xml:space="preserve">ers if we can join. I hope it </w:t>
      </w:r>
      <w:r>
        <w:rPr>
          <w:rStyle w:val="SuperscriptChar"/>
        </w:rPr>
        <w:t>5</w:t>
      </w:r>
      <w:r w:rsidRPr="0023485E">
        <w:rPr>
          <w:b/>
        </w:rPr>
        <w:t>’ll</w:t>
      </w:r>
      <w:r>
        <w:rPr>
          <w:b/>
        </w:rPr>
        <w:t> </w:t>
      </w:r>
      <w:r w:rsidRPr="0023485E">
        <w:rPr>
          <w:b/>
        </w:rPr>
        <w:t>be</w:t>
      </w:r>
      <w:r>
        <w:rPr>
          <w:b/>
        </w:rPr>
        <w:t> </w:t>
      </w:r>
      <w:r w:rsidRPr="0023485E">
        <w:rPr>
          <w:b/>
        </w:rPr>
        <w:t>/ ’s</w:t>
      </w:r>
      <w:r>
        <w:rPr>
          <w:b/>
        </w:rPr>
        <w:t> </w:t>
      </w:r>
      <w:r w:rsidRPr="0023485E">
        <w:rPr>
          <w:b/>
        </w:rPr>
        <w:t>going</w:t>
      </w:r>
      <w:r>
        <w:rPr>
          <w:b/>
        </w:rPr>
        <w:t> </w:t>
      </w:r>
      <w:r w:rsidRPr="0023485E">
        <w:rPr>
          <w:b/>
        </w:rPr>
        <w:t>to</w:t>
      </w:r>
      <w:r>
        <w:rPr>
          <w:b/>
        </w:rPr>
        <w:t> </w:t>
      </w:r>
      <w:r w:rsidRPr="0023485E">
        <w:rPr>
          <w:b/>
        </w:rPr>
        <w:t xml:space="preserve">be </w:t>
      </w:r>
      <w:r w:rsidRPr="0023485E">
        <w:t>a fun and rewarding thing to do. My friend Jo</w:t>
      </w:r>
      <w:r w:rsidR="00BC0FF3">
        <w:t xml:space="preserve"> </w:t>
      </w:r>
      <w:r>
        <w:rPr>
          <w:rStyle w:val="SuperscriptChar"/>
        </w:rPr>
        <w:t>6</w:t>
      </w:r>
      <w:r w:rsidRPr="0023485E">
        <w:rPr>
          <w:b/>
        </w:rPr>
        <w:t>will</w:t>
      </w:r>
      <w:r>
        <w:rPr>
          <w:b/>
        </w:rPr>
        <w:t> </w:t>
      </w:r>
      <w:r w:rsidRPr="0023485E">
        <w:rPr>
          <w:b/>
        </w:rPr>
        <w:t>bring</w:t>
      </w:r>
      <w:r>
        <w:rPr>
          <w:b/>
        </w:rPr>
        <w:t> </w:t>
      </w:r>
      <w:r w:rsidRPr="0023485E">
        <w:rPr>
          <w:b/>
        </w:rPr>
        <w:t>/ is</w:t>
      </w:r>
      <w:r>
        <w:rPr>
          <w:b/>
        </w:rPr>
        <w:t> </w:t>
      </w:r>
      <w:r w:rsidRPr="0023485E">
        <w:rPr>
          <w:b/>
        </w:rPr>
        <w:t>going</w:t>
      </w:r>
      <w:r>
        <w:rPr>
          <w:b/>
        </w:rPr>
        <w:t> </w:t>
      </w:r>
      <w:r w:rsidRPr="0023485E">
        <w:rPr>
          <w:b/>
        </w:rPr>
        <w:t>to</w:t>
      </w:r>
      <w:r>
        <w:rPr>
          <w:b/>
        </w:rPr>
        <w:t> </w:t>
      </w:r>
      <w:r w:rsidRPr="0023485E">
        <w:rPr>
          <w:b/>
        </w:rPr>
        <w:t>bring</w:t>
      </w:r>
      <w:r w:rsidRPr="0023485E">
        <w:t xml:space="preserve"> some large bags to put rubbish in. She’s already bought them. And Simon, my other friend, has promised that he </w:t>
      </w:r>
      <w:r>
        <w:rPr>
          <w:rStyle w:val="SuperscriptChar"/>
        </w:rPr>
        <w:t>7</w:t>
      </w:r>
      <w:r w:rsidRPr="0023485E">
        <w:rPr>
          <w:b/>
        </w:rPr>
        <w:t>bring</w:t>
      </w:r>
      <w:r w:rsidR="004743FE">
        <w:rPr>
          <w:b/>
        </w:rPr>
        <w:t>s</w:t>
      </w:r>
      <w:r>
        <w:rPr>
          <w:b/>
        </w:rPr>
        <w:t> </w:t>
      </w:r>
      <w:r w:rsidRPr="0023485E">
        <w:rPr>
          <w:b/>
        </w:rPr>
        <w:t>/ ’ll</w:t>
      </w:r>
      <w:r>
        <w:rPr>
          <w:b/>
        </w:rPr>
        <w:t> </w:t>
      </w:r>
      <w:r w:rsidRPr="0023485E">
        <w:rPr>
          <w:b/>
        </w:rPr>
        <w:t>bring</w:t>
      </w:r>
      <w:r w:rsidRPr="0023485E">
        <w:t xml:space="preserve"> some bags, too. Our actions </w:t>
      </w:r>
      <w:r>
        <w:rPr>
          <w:rStyle w:val="SuperscriptChar"/>
        </w:rPr>
        <w:t>8</w:t>
      </w:r>
      <w:r w:rsidRPr="0023485E">
        <w:rPr>
          <w:b/>
        </w:rPr>
        <w:t>may</w:t>
      </w:r>
      <w:r>
        <w:rPr>
          <w:b/>
        </w:rPr>
        <w:t> </w:t>
      </w:r>
      <w:r w:rsidRPr="0023485E">
        <w:rPr>
          <w:b/>
        </w:rPr>
        <w:t>/ will</w:t>
      </w:r>
      <w:r w:rsidRPr="0023485E">
        <w:t xml:space="preserve"> definitely change our community for the better!</w:t>
      </w:r>
    </w:p>
    <w:p w:rsidR="0023485E" w:rsidRPr="0023485E" w:rsidRDefault="0023485E" w:rsidP="0023485E">
      <w:pPr>
        <w:pStyle w:val="Mark"/>
      </w:pPr>
      <w:r w:rsidRPr="0023485E">
        <w:t>Mark: ___ / 8</w:t>
      </w:r>
    </w:p>
    <w:p w:rsidR="0023485E" w:rsidRPr="0023485E" w:rsidRDefault="0023485E" w:rsidP="0023485E">
      <w:pPr>
        <w:pStyle w:val="Rubric"/>
      </w:pPr>
      <w:r w:rsidRPr="0023485E">
        <w:t>Penny is raising money for charity next Saturday. Look at her itinerary. Then write future continuous or future perfect sentences from the prompts.</w:t>
      </w:r>
      <w:r w:rsidR="009245A6">
        <w:br/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2977"/>
      </w:tblGrid>
      <w:tr w:rsidR="0023485E" w:rsidRPr="0023485E" w:rsidTr="0023485E">
        <w:tc>
          <w:tcPr>
            <w:tcW w:w="2126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9 a.m. to 12 p.m.</w:t>
            </w:r>
          </w:p>
        </w:tc>
        <w:tc>
          <w:tcPr>
            <w:tcW w:w="2977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work in the charity shop</w:t>
            </w:r>
          </w:p>
        </w:tc>
      </w:tr>
      <w:tr w:rsidR="0023485E" w:rsidRPr="0023485E" w:rsidTr="0023485E">
        <w:tc>
          <w:tcPr>
            <w:tcW w:w="2126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12 p.m. to 2 p.m.</w:t>
            </w:r>
          </w:p>
        </w:tc>
        <w:tc>
          <w:tcPr>
            <w:tcW w:w="2977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collect money in the street</w:t>
            </w:r>
          </w:p>
        </w:tc>
      </w:tr>
      <w:tr w:rsidR="0023485E" w:rsidRPr="0023485E" w:rsidTr="0023485E">
        <w:tc>
          <w:tcPr>
            <w:tcW w:w="2126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2 p.m.</w:t>
            </w:r>
          </w:p>
        </w:tc>
        <w:tc>
          <w:tcPr>
            <w:tcW w:w="2977" w:type="dxa"/>
          </w:tcPr>
          <w:p w:rsidR="0023485E" w:rsidRPr="0023485E" w:rsidRDefault="0023485E" w:rsidP="0023485E">
            <w:pPr>
              <w:pStyle w:val="Tabletext"/>
            </w:pPr>
            <w:r w:rsidRPr="0023485E">
              <w:t>go home</w:t>
            </w:r>
          </w:p>
        </w:tc>
      </w:tr>
    </w:tbl>
    <w:p w:rsidR="0023485E" w:rsidRPr="0023485E" w:rsidRDefault="0023485E" w:rsidP="0023485E">
      <w:pPr>
        <w:pStyle w:val="Text"/>
      </w:pPr>
    </w:p>
    <w:p w:rsidR="0023485E" w:rsidRPr="0023485E" w:rsidRDefault="00E67A31" w:rsidP="0023485E">
      <w:pPr>
        <w:pStyle w:val="Textnumbered"/>
        <w:numPr>
          <w:ilvl w:val="0"/>
          <w:numId w:val="31"/>
        </w:numPr>
      </w:pPr>
      <w:r>
        <w:t>At 10 a.m. / Penny / work in the</w:t>
      </w:r>
      <w:bookmarkStart w:id="0" w:name="_GoBack"/>
      <w:bookmarkEnd w:id="0"/>
      <w:r w:rsidR="0023485E" w:rsidRPr="0023485E">
        <w:t xml:space="preserve"> charity shop.</w:t>
      </w:r>
      <w:r w:rsidR="0023485E">
        <w:br/>
      </w:r>
      <w:r w:rsidR="0023485E" w:rsidRPr="0023485E">
        <w:t>________________________________________________________________________</w:t>
      </w:r>
    </w:p>
    <w:p w:rsidR="0023485E" w:rsidRPr="0023485E" w:rsidRDefault="0023485E" w:rsidP="0023485E">
      <w:pPr>
        <w:pStyle w:val="Textnumbered"/>
        <w:numPr>
          <w:ilvl w:val="0"/>
          <w:numId w:val="31"/>
        </w:numPr>
      </w:pPr>
      <w:r w:rsidRPr="0023485E">
        <w:t xml:space="preserve">By 12.15 p.m. / </w:t>
      </w:r>
      <w:r w:rsidR="004743FE">
        <w:t>she</w:t>
      </w:r>
      <w:r w:rsidRPr="0023485E">
        <w:t xml:space="preserve"> / finish work in the charity shop.</w:t>
      </w:r>
      <w:r>
        <w:br/>
      </w:r>
      <w:r w:rsidRPr="0023485E">
        <w:t>________________________________________________________________________</w:t>
      </w:r>
    </w:p>
    <w:p w:rsidR="0023485E" w:rsidRPr="0023485E" w:rsidRDefault="0023485E" w:rsidP="0023485E">
      <w:pPr>
        <w:pStyle w:val="Textnumbered"/>
        <w:numPr>
          <w:ilvl w:val="0"/>
          <w:numId w:val="31"/>
        </w:numPr>
      </w:pPr>
      <w:r w:rsidRPr="0023485E">
        <w:t>At 1 p.m. / Penny / collect money in the street.</w:t>
      </w:r>
      <w:r>
        <w:br/>
      </w:r>
      <w:r w:rsidRPr="0023485E">
        <w:t>________________________________________________________________________</w:t>
      </w:r>
    </w:p>
    <w:p w:rsidR="0023485E" w:rsidRPr="0023485E" w:rsidRDefault="0023485E" w:rsidP="0023485E">
      <w:pPr>
        <w:pStyle w:val="Textnumbered"/>
        <w:numPr>
          <w:ilvl w:val="0"/>
          <w:numId w:val="31"/>
        </w:numPr>
      </w:pPr>
      <w:r w:rsidRPr="0023485E">
        <w:t>At 1</w:t>
      </w:r>
      <w:r w:rsidR="004743FE">
        <w:t>.30</w:t>
      </w:r>
      <w:r w:rsidRPr="0023485E">
        <w:t xml:space="preserve"> p.m. / she / </w:t>
      </w:r>
      <w:r>
        <w:t>not work in the charity shop</w:t>
      </w:r>
      <w:r w:rsidRPr="0023485E">
        <w:t>.</w:t>
      </w:r>
      <w:r>
        <w:br/>
      </w:r>
      <w:r w:rsidRPr="0023485E">
        <w:t>________________________________________________________________________</w:t>
      </w:r>
    </w:p>
    <w:p w:rsidR="0023485E" w:rsidRPr="0023485E" w:rsidRDefault="0023485E" w:rsidP="0023485E">
      <w:pPr>
        <w:pStyle w:val="Textnumbered"/>
        <w:numPr>
          <w:ilvl w:val="0"/>
          <w:numId w:val="31"/>
        </w:numPr>
      </w:pPr>
      <w:r w:rsidRPr="0023485E">
        <w:t>By 3 p.m. / Penny /</w:t>
      </w:r>
      <w:r>
        <w:t xml:space="preserve"> go back home</w:t>
      </w:r>
      <w:r w:rsidRPr="0023485E">
        <w:t>.</w:t>
      </w:r>
      <w:r>
        <w:br/>
      </w:r>
      <w:r w:rsidRPr="0023485E">
        <w:t>________________________________________________________________________</w:t>
      </w:r>
    </w:p>
    <w:p w:rsidR="0023485E" w:rsidRPr="0023485E" w:rsidRDefault="0023485E" w:rsidP="0023485E">
      <w:pPr>
        <w:pStyle w:val="Mark"/>
      </w:pPr>
      <w:r w:rsidRPr="0023485E">
        <w:t>Mark: ___ / 10</w:t>
      </w:r>
    </w:p>
    <w:p w:rsidR="00932BAF" w:rsidRPr="00F5009D" w:rsidRDefault="0023485E" w:rsidP="0023485E">
      <w:pPr>
        <w:pStyle w:val="Mark"/>
      </w:pPr>
      <w:r w:rsidRPr="0023485E">
        <w:t>TOTAL MARKS: ___ / 60</w:t>
      </w:r>
    </w:p>
    <w:sectPr w:rsidR="00932BAF" w:rsidRPr="00F5009D" w:rsidSect="009245A6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85E" w:rsidRDefault="0023485E">
      <w:r>
        <w:separator/>
      </w:r>
    </w:p>
    <w:p w:rsidR="0023485E" w:rsidRDefault="0023485E"/>
  </w:endnote>
  <w:endnote w:type="continuationSeparator" w:id="0">
    <w:p w:rsidR="0023485E" w:rsidRDefault="0023485E">
      <w:r>
        <w:continuationSeparator/>
      </w:r>
    </w:p>
    <w:p w:rsidR="0023485E" w:rsidRDefault="002348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9245A6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E67A31">
          <w:rPr>
            <w:rFonts w:ascii="Arial" w:hAnsi="Arial" w:cs="Arial"/>
            <w:noProof/>
          </w:rPr>
          <w:t>3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071313" w:rsidRPr="001840A0" w:rsidRDefault="009245A6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0ED38F1C" wp14:editId="6525D679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85E" w:rsidRDefault="0023485E">
      <w:r>
        <w:separator/>
      </w:r>
    </w:p>
    <w:p w:rsidR="0023485E" w:rsidRDefault="0023485E"/>
  </w:footnote>
  <w:footnote w:type="continuationSeparator" w:id="0">
    <w:p w:rsidR="0023485E" w:rsidRDefault="0023485E">
      <w:r>
        <w:continuationSeparator/>
      </w:r>
    </w:p>
    <w:p w:rsidR="0023485E" w:rsidRDefault="0023485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F9F8634C"/>
    <w:lvl w:ilvl="0" w:tplc="D49C00EE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5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2D2DD2"/>
    <w:multiLevelType w:val="multilevel"/>
    <w:tmpl w:val="7EBEBA38"/>
    <w:numStyleLink w:val="Style1"/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85E"/>
    <w:rsid w:val="00002878"/>
    <w:rsid w:val="00002F45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3485E"/>
    <w:rsid w:val="0025137D"/>
    <w:rsid w:val="00253443"/>
    <w:rsid w:val="00255386"/>
    <w:rsid w:val="00271A40"/>
    <w:rsid w:val="002751EC"/>
    <w:rsid w:val="00285F54"/>
    <w:rsid w:val="00296634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743FE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B14C2"/>
    <w:rsid w:val="005B1B9F"/>
    <w:rsid w:val="005C3898"/>
    <w:rsid w:val="005C4E69"/>
    <w:rsid w:val="005C59CD"/>
    <w:rsid w:val="005F3D7F"/>
    <w:rsid w:val="005F6B4C"/>
    <w:rsid w:val="00607BA7"/>
    <w:rsid w:val="006111E1"/>
    <w:rsid w:val="00663213"/>
    <w:rsid w:val="00667B36"/>
    <w:rsid w:val="006712A8"/>
    <w:rsid w:val="006812A5"/>
    <w:rsid w:val="006A4137"/>
    <w:rsid w:val="006B3F93"/>
    <w:rsid w:val="006B7E5A"/>
    <w:rsid w:val="006D743D"/>
    <w:rsid w:val="006E5412"/>
    <w:rsid w:val="0070265D"/>
    <w:rsid w:val="007130CB"/>
    <w:rsid w:val="00716A2A"/>
    <w:rsid w:val="0072233A"/>
    <w:rsid w:val="0075040C"/>
    <w:rsid w:val="007560A9"/>
    <w:rsid w:val="007836CD"/>
    <w:rsid w:val="007949CC"/>
    <w:rsid w:val="00796D7A"/>
    <w:rsid w:val="007A1635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6327"/>
    <w:rsid w:val="008F168A"/>
    <w:rsid w:val="008F23C5"/>
    <w:rsid w:val="008F5DD2"/>
    <w:rsid w:val="00917F87"/>
    <w:rsid w:val="009245A6"/>
    <w:rsid w:val="00932BAF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60BE"/>
    <w:rsid w:val="009D6B55"/>
    <w:rsid w:val="009E0A76"/>
    <w:rsid w:val="009F3199"/>
    <w:rsid w:val="009F440E"/>
    <w:rsid w:val="00A14167"/>
    <w:rsid w:val="00A158F4"/>
    <w:rsid w:val="00A161B5"/>
    <w:rsid w:val="00A25709"/>
    <w:rsid w:val="00A307AD"/>
    <w:rsid w:val="00A55205"/>
    <w:rsid w:val="00A7006A"/>
    <w:rsid w:val="00A8213E"/>
    <w:rsid w:val="00A95164"/>
    <w:rsid w:val="00AA2AE0"/>
    <w:rsid w:val="00AC2A59"/>
    <w:rsid w:val="00AC7EC3"/>
    <w:rsid w:val="00B07FF6"/>
    <w:rsid w:val="00B12B7C"/>
    <w:rsid w:val="00B13969"/>
    <w:rsid w:val="00B171FC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0FF3"/>
    <w:rsid w:val="00BC5BC8"/>
    <w:rsid w:val="00BD5871"/>
    <w:rsid w:val="00BD6A2B"/>
    <w:rsid w:val="00BF4BF6"/>
    <w:rsid w:val="00BF687B"/>
    <w:rsid w:val="00C00EFE"/>
    <w:rsid w:val="00C11C27"/>
    <w:rsid w:val="00C14E44"/>
    <w:rsid w:val="00C273AD"/>
    <w:rsid w:val="00C43ECA"/>
    <w:rsid w:val="00C57125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356F0"/>
    <w:rsid w:val="00D4717C"/>
    <w:rsid w:val="00D92FB7"/>
    <w:rsid w:val="00DA2C0B"/>
    <w:rsid w:val="00DC44F6"/>
    <w:rsid w:val="00DC6F73"/>
    <w:rsid w:val="00DF70D5"/>
    <w:rsid w:val="00E31487"/>
    <w:rsid w:val="00E41307"/>
    <w:rsid w:val="00E41F21"/>
    <w:rsid w:val="00E51BDC"/>
    <w:rsid w:val="00E67768"/>
    <w:rsid w:val="00E67A31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9245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245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9245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24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C2D12-8D1B-4E82-9FB2-52FC1CA51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4</TotalTime>
  <Pages>3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ASH, Martin</cp:lastModifiedBy>
  <cp:revision>3</cp:revision>
  <cp:lastPrinted>2012-06-01T14:55:00Z</cp:lastPrinted>
  <dcterms:created xsi:type="dcterms:W3CDTF">2013-05-13T13:02:00Z</dcterms:created>
  <dcterms:modified xsi:type="dcterms:W3CDTF">2013-05-29T08:10:00Z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