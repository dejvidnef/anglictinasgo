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758" w:rsidRDefault="004B6758" w:rsidP="004B6758">
      <w:pPr>
        <w:pStyle w:val="AHead"/>
      </w:pPr>
      <w:r>
        <w:t>Vocabulary and Grammar Test Unit 1 Test B</w:t>
      </w:r>
    </w:p>
    <w:p w:rsidR="004B6758" w:rsidRPr="004B6758" w:rsidRDefault="004B6758" w:rsidP="004B6758">
      <w:pPr>
        <w:pStyle w:val="Nameline"/>
      </w:pPr>
      <w:r w:rsidRPr="004B6758">
        <w:t>Name: ___________________________________________</w:t>
      </w:r>
    </w:p>
    <w:p w:rsidR="004B6758" w:rsidRPr="004B6758" w:rsidRDefault="004B6758" w:rsidP="004B6758">
      <w:pPr>
        <w:pStyle w:val="Bhead"/>
      </w:pPr>
      <w:r w:rsidRPr="004B6758">
        <w:t>Vocabulary</w:t>
      </w:r>
    </w:p>
    <w:p w:rsidR="004B6758" w:rsidRPr="004B6758" w:rsidRDefault="004B6758" w:rsidP="004B6758">
      <w:pPr>
        <w:pStyle w:val="Rubric"/>
      </w:pPr>
      <w:r w:rsidRPr="004B6758">
        <w:t xml:space="preserve">Match the words below to the words in bold with a similar meaning. </w:t>
      </w:r>
    </w:p>
    <w:p w:rsidR="004B6758" w:rsidRPr="004B6758" w:rsidRDefault="004B6758" w:rsidP="004B6758">
      <w:pPr>
        <w:pStyle w:val="Wordpool"/>
      </w:pPr>
      <w:r w:rsidRPr="004B6758">
        <w:t xml:space="preserve">attractive     beautiful     ugly     trim     slender     overweight        </w:t>
      </w:r>
    </w:p>
    <w:p w:rsidR="004B6758" w:rsidRPr="004B6758" w:rsidRDefault="004B6758" w:rsidP="004B6758">
      <w:pPr>
        <w:pStyle w:val="Textnumbered"/>
      </w:pPr>
      <w:r w:rsidRPr="004B6758">
        <w:t xml:space="preserve">Mia was </w:t>
      </w:r>
      <w:r w:rsidRPr="004B6758">
        <w:rPr>
          <w:b/>
        </w:rPr>
        <w:t xml:space="preserve">plump </w:t>
      </w:r>
      <w:r w:rsidRPr="004B6758">
        <w:t xml:space="preserve">two years ago, but since then she’s lost quite a lot of weight. </w:t>
      </w:r>
      <w:r w:rsidRPr="004B6758">
        <w:rPr>
          <w:iCs/>
        </w:rPr>
        <w:t>____________</w:t>
      </w:r>
    </w:p>
    <w:p w:rsidR="004B6758" w:rsidRPr="004B6758" w:rsidRDefault="004B6758" w:rsidP="004B6758">
      <w:pPr>
        <w:pStyle w:val="Textnumbered"/>
      </w:pPr>
      <w:r w:rsidRPr="004B6758">
        <w:t xml:space="preserve">I think a pierced tongue looks </w:t>
      </w:r>
      <w:r w:rsidRPr="004B6758">
        <w:rPr>
          <w:b/>
        </w:rPr>
        <w:t>very unattractive</w:t>
      </w:r>
      <w:r w:rsidRPr="004B6758">
        <w:t>, but some people like it. _____________</w:t>
      </w:r>
    </w:p>
    <w:p w:rsidR="004B6758" w:rsidRPr="004B6758" w:rsidRDefault="004B6758" w:rsidP="004B6758">
      <w:pPr>
        <w:pStyle w:val="Textnumbered"/>
      </w:pPr>
      <w:r w:rsidRPr="004B6758">
        <w:t xml:space="preserve">Joseph is a really </w:t>
      </w:r>
      <w:r w:rsidRPr="004B6758">
        <w:rPr>
          <w:b/>
        </w:rPr>
        <w:t>handsome</w:t>
      </w:r>
      <w:r w:rsidRPr="004B6758">
        <w:t xml:space="preserve"> young man. No wonder he’s so popular with girls. </w:t>
      </w:r>
      <w:r w:rsidRPr="004B6758">
        <w:rPr>
          <w:iCs/>
        </w:rPr>
        <w:t xml:space="preserve">____________ </w:t>
      </w:r>
    </w:p>
    <w:p w:rsidR="004B6758" w:rsidRPr="004B6758" w:rsidRDefault="004B6758" w:rsidP="004B6758">
      <w:pPr>
        <w:pStyle w:val="Textnumbered"/>
      </w:pPr>
      <w:r w:rsidRPr="004B6758">
        <w:t xml:space="preserve">Grace is a </w:t>
      </w:r>
      <w:r w:rsidRPr="004B6758">
        <w:rPr>
          <w:b/>
        </w:rPr>
        <w:t>really attractive</w:t>
      </w:r>
      <w:r w:rsidRPr="004B6758">
        <w:t xml:space="preserve"> girl. She wins a lot of beauty contests. </w:t>
      </w:r>
      <w:r w:rsidRPr="004B6758">
        <w:rPr>
          <w:iCs/>
        </w:rPr>
        <w:t xml:space="preserve">____________ </w:t>
      </w:r>
    </w:p>
    <w:p w:rsidR="004B6758" w:rsidRPr="004B6758" w:rsidRDefault="004B6758" w:rsidP="004B6758">
      <w:pPr>
        <w:pStyle w:val="Textnumbered"/>
      </w:pPr>
      <w:r w:rsidRPr="004B6758">
        <w:t xml:space="preserve">Sophie is a ballet dancer with a </w:t>
      </w:r>
      <w:r w:rsidRPr="004B6758">
        <w:rPr>
          <w:b/>
        </w:rPr>
        <w:t>very long, thin</w:t>
      </w:r>
      <w:r w:rsidRPr="004B6758">
        <w:t xml:space="preserve"> figure. _____________</w:t>
      </w:r>
    </w:p>
    <w:p w:rsidR="004B6758" w:rsidRPr="004B6758" w:rsidRDefault="004B6758" w:rsidP="004B6758">
      <w:pPr>
        <w:pStyle w:val="Textnumbered"/>
      </w:pPr>
      <w:r w:rsidRPr="004B6758">
        <w:t xml:space="preserve">Eric has a </w:t>
      </w:r>
      <w:r w:rsidRPr="004B6758">
        <w:rPr>
          <w:b/>
        </w:rPr>
        <w:t>slim, athletic</w:t>
      </w:r>
      <w:r w:rsidRPr="004B6758">
        <w:t xml:space="preserve"> figure because he does a lot of physical exercise. </w:t>
      </w:r>
      <w:r w:rsidRPr="004B6758">
        <w:rPr>
          <w:iCs/>
        </w:rPr>
        <w:t xml:space="preserve">____________ </w:t>
      </w:r>
    </w:p>
    <w:p w:rsidR="004B6758" w:rsidRPr="004B6758" w:rsidRDefault="004B6758" w:rsidP="004B6758">
      <w:pPr>
        <w:pStyle w:val="Mark"/>
      </w:pPr>
      <w:r w:rsidRPr="004B6758">
        <w:t>Mark: ___ / 6</w:t>
      </w:r>
    </w:p>
    <w:p w:rsidR="004B6758" w:rsidRPr="004B6758" w:rsidRDefault="004B6758" w:rsidP="004B6758">
      <w:pPr>
        <w:pStyle w:val="Rubric"/>
      </w:pPr>
      <w:r w:rsidRPr="004B6758">
        <w:t xml:space="preserve">Complete the compound adjectives with the correct word. </w:t>
      </w:r>
    </w:p>
    <w:p w:rsidR="004B6758" w:rsidRPr="004B6758" w:rsidRDefault="004B6758" w:rsidP="004B6758">
      <w:pPr>
        <w:pStyle w:val="Textnumbered"/>
        <w:numPr>
          <w:ilvl w:val="0"/>
          <w:numId w:val="30"/>
        </w:numPr>
      </w:pPr>
      <w:r w:rsidRPr="004B6758">
        <w:t>Norwegian people are famous for being blonde-_____________ and blue-_____________ , but, in fact, a lot of them are quite dark.</w:t>
      </w:r>
    </w:p>
    <w:p w:rsidR="004B6758" w:rsidRPr="004B6758" w:rsidRDefault="004B6758" w:rsidP="004B6758">
      <w:pPr>
        <w:pStyle w:val="Textnumbered"/>
        <w:numPr>
          <w:ilvl w:val="0"/>
          <w:numId w:val="30"/>
        </w:numPr>
        <w:rPr>
          <w:lang w:val="en-US"/>
        </w:rPr>
      </w:pPr>
      <w:r w:rsidRPr="004B6758">
        <w:t>Ethan is a green-_____________ boy who is short-_____________ . He has to wear glasses when he’s watching TV.</w:t>
      </w:r>
    </w:p>
    <w:p w:rsidR="004B6758" w:rsidRPr="004B6758" w:rsidRDefault="004B6758" w:rsidP="004B6758">
      <w:pPr>
        <w:pStyle w:val="Textnumbered"/>
        <w:numPr>
          <w:ilvl w:val="0"/>
          <w:numId w:val="30"/>
        </w:numPr>
      </w:pPr>
      <w:r w:rsidRPr="004B6758">
        <w:t xml:space="preserve">Jessica came back from her summer holiday on the beach in Egypt looking very sun-_____________ </w:t>
      </w:r>
      <w:r w:rsidRPr="004B6758">
        <w:rPr>
          <w:iCs/>
        </w:rPr>
        <w:t>.</w:t>
      </w:r>
      <w:r w:rsidR="00200A24">
        <w:rPr>
          <w:iCs/>
        </w:rPr>
        <w:t xml:space="preserve"> </w:t>
      </w:r>
      <w:r w:rsidRPr="004B6758">
        <w:rPr>
          <w:iCs/>
        </w:rPr>
        <w:t>She was so brown</w:t>
      </w:r>
      <w:r w:rsidRPr="004B6758">
        <w:rPr>
          <w:iCs/>
          <w:lang w:val="en-US"/>
        </w:rPr>
        <w:t>!</w:t>
      </w:r>
    </w:p>
    <w:p w:rsidR="004B6758" w:rsidRPr="004B6758" w:rsidRDefault="004B6758" w:rsidP="004B6758">
      <w:pPr>
        <w:pStyle w:val="Textnumbered"/>
        <w:numPr>
          <w:ilvl w:val="0"/>
          <w:numId w:val="30"/>
        </w:numPr>
      </w:pPr>
      <w:r w:rsidRPr="004B6758">
        <w:t>I can see distant objects more clearly than something close to me. I’m long-_____________ . It’s quite a common thing when you are middle-_____________ , and I’m almost fifty.</w:t>
      </w:r>
    </w:p>
    <w:p w:rsidR="004B6758" w:rsidRPr="004B6758" w:rsidRDefault="004B6758" w:rsidP="004B6758">
      <w:pPr>
        <w:pStyle w:val="Textnumbered"/>
        <w:numPr>
          <w:ilvl w:val="0"/>
          <w:numId w:val="30"/>
        </w:numPr>
      </w:pPr>
      <w:r w:rsidRPr="004B6758">
        <w:t>People who are blonde or fair-_____________ and pale-_____________ shouldn’t sunbathe for too long because they might burn easily.</w:t>
      </w:r>
    </w:p>
    <w:p w:rsidR="004B6758" w:rsidRPr="004B6758" w:rsidRDefault="004B6758" w:rsidP="004B6758">
      <w:pPr>
        <w:pStyle w:val="Textnumbered"/>
        <w:numPr>
          <w:ilvl w:val="0"/>
          <w:numId w:val="30"/>
        </w:numPr>
      </w:pPr>
      <w:r w:rsidRPr="004B6758">
        <w:t>Kate is straight-_____________ and dark-_____________ .She hasn’t got curly hair, and her eyes are brown.</w:t>
      </w:r>
    </w:p>
    <w:p w:rsidR="004B6758" w:rsidRPr="004B6758" w:rsidRDefault="004B6758" w:rsidP="004B6758">
      <w:pPr>
        <w:pStyle w:val="Textnumbered"/>
        <w:numPr>
          <w:ilvl w:val="0"/>
          <w:numId w:val="30"/>
        </w:numPr>
      </w:pPr>
      <w:r w:rsidRPr="004B6758">
        <w:t xml:space="preserve">Samuel is attractive and broad-_____________ .He looks athletic and has to wear very large </w:t>
      </w:r>
      <w:r w:rsidR="00D27CBA">
        <w:br/>
      </w:r>
      <w:r w:rsidRPr="004B6758">
        <w:t>T-shirts.</w:t>
      </w:r>
    </w:p>
    <w:p w:rsidR="004B6758" w:rsidRPr="004B6758" w:rsidRDefault="004B6758" w:rsidP="004B6758">
      <w:pPr>
        <w:pStyle w:val="Mark"/>
      </w:pPr>
      <w:r w:rsidRPr="004B6758">
        <w:t>Mark: ___ / 12</w:t>
      </w:r>
    </w:p>
    <w:p w:rsidR="004B6758" w:rsidRDefault="004B6758" w:rsidP="004C5825">
      <w:pPr>
        <w:pStyle w:val="Text"/>
      </w:pPr>
      <w:r>
        <w:br w:type="page"/>
      </w:r>
    </w:p>
    <w:p w:rsidR="004B6758" w:rsidRPr="004B6758" w:rsidRDefault="004B6758" w:rsidP="004B6758">
      <w:pPr>
        <w:pStyle w:val="Rubric"/>
      </w:pPr>
      <w:r w:rsidRPr="004B6758">
        <w:lastRenderedPageBreak/>
        <w:t>Complete the description with the words below.</w:t>
      </w:r>
    </w:p>
    <w:p w:rsidR="004B6758" w:rsidRPr="004B6758" w:rsidRDefault="004B6758" w:rsidP="004B6758">
      <w:pPr>
        <w:pStyle w:val="Wordpool"/>
      </w:pPr>
      <w:r w:rsidRPr="004B6758">
        <w:t xml:space="preserve">stubborn     easy-going     </w:t>
      </w:r>
      <w:r w:rsidRPr="004B6758">
        <w:rPr>
          <w:iCs/>
        </w:rPr>
        <w:t>emotional</w:t>
      </w:r>
      <w:r w:rsidRPr="004B6758">
        <w:t xml:space="preserve">     sensitive     shy    determined     assertive</w:t>
      </w:r>
      <w:r w:rsidRPr="004B6758">
        <w:rPr>
          <w:iCs/>
        </w:rPr>
        <w:t xml:space="preserve">     </w:t>
      </w:r>
      <w:r w:rsidRPr="004B6758">
        <w:t xml:space="preserve">modest     </w:t>
      </w:r>
      <w:r>
        <w:br/>
      </w:r>
      <w:r w:rsidRPr="004B6758">
        <w:rPr>
          <w:iCs/>
        </w:rPr>
        <w:t>lazy</w:t>
      </w:r>
      <w:r w:rsidRPr="004B6758">
        <w:t xml:space="preserve">     arrogant</w:t>
      </w:r>
    </w:p>
    <w:p w:rsidR="004B6758" w:rsidRPr="004B6758" w:rsidRDefault="004B6758" w:rsidP="004B6758">
      <w:pPr>
        <w:pStyle w:val="Facsimile"/>
      </w:pPr>
      <w:r w:rsidRPr="004B6758">
        <w:t xml:space="preserve">My school friends are so different! My friend Lily, for instance, is very </w:t>
      </w:r>
      <w:r w:rsidRPr="004B6758">
        <w:rPr>
          <w:rStyle w:val="SuperscriptChar"/>
        </w:rPr>
        <w:t>1</w:t>
      </w:r>
      <w:r w:rsidRPr="004B6758">
        <w:rPr>
          <w:iCs/>
        </w:rPr>
        <w:t>____________</w:t>
      </w:r>
      <w:r w:rsidRPr="004B6758">
        <w:t xml:space="preserve"> – she’s always telli</w:t>
      </w:r>
      <w:r w:rsidR="00616171">
        <w:t xml:space="preserve">ng people that she’s so clever </w:t>
      </w:r>
      <w:bookmarkStart w:id="0" w:name="_GoBack"/>
      <w:bookmarkEnd w:id="0"/>
      <w:r w:rsidRPr="004B6758">
        <w:t xml:space="preserve">and so good at sport, and she’s </w:t>
      </w:r>
      <w:r w:rsidRPr="004B6758">
        <w:rPr>
          <w:rStyle w:val="SuperscriptChar"/>
        </w:rPr>
        <w:t>2</w:t>
      </w:r>
      <w:r w:rsidRPr="004B6758">
        <w:rPr>
          <w:iCs/>
        </w:rPr>
        <w:t xml:space="preserve">____________ , too – she </w:t>
      </w:r>
      <w:r w:rsidRPr="004B6758">
        <w:t>never does what I tell her to do – even when I give her good advice! It really annoys me.</w:t>
      </w:r>
      <w:r w:rsidRPr="004B6758">
        <w:rPr>
          <w:iCs/>
        </w:rPr>
        <w:t xml:space="preserve"> </w:t>
      </w:r>
      <w:r w:rsidRPr="004B6758">
        <w:t xml:space="preserve">In contrast, Dan is </w:t>
      </w:r>
      <w:r w:rsidRPr="004B6758">
        <w:rPr>
          <w:rStyle w:val="SuperscriptChar"/>
        </w:rPr>
        <w:t>3</w:t>
      </w:r>
      <w:r w:rsidRPr="004B6758">
        <w:rPr>
          <w:iCs/>
        </w:rPr>
        <w:t xml:space="preserve">____________ </w:t>
      </w:r>
      <w:r w:rsidRPr="004B6758">
        <w:t xml:space="preserve">and relaxed all the time. He never gets angry or bad-tempered. He’s very </w:t>
      </w:r>
      <w:r w:rsidRPr="004B6758">
        <w:rPr>
          <w:rStyle w:val="SuperscriptChar"/>
        </w:rPr>
        <w:t>4</w:t>
      </w:r>
      <w:r w:rsidRPr="004B6758">
        <w:rPr>
          <w:iCs/>
        </w:rPr>
        <w:t>____________ , too. He</w:t>
      </w:r>
      <w:r w:rsidRPr="004B6758">
        <w:rPr>
          <w:iCs/>
          <w:lang w:val="en-US"/>
        </w:rPr>
        <w:t xml:space="preserve"> </w:t>
      </w:r>
      <w:r w:rsidRPr="004B6758">
        <w:t>can sing and play the piano, but he never talks about how talented he is.</w:t>
      </w:r>
      <w:r w:rsidRPr="004B6758">
        <w:rPr>
          <w:iCs/>
        </w:rPr>
        <w:t xml:space="preserve"> Maria is more </w:t>
      </w:r>
      <w:r w:rsidRPr="004B6758">
        <w:rPr>
          <w:rStyle w:val="SuperscriptChar"/>
        </w:rPr>
        <w:t>5</w:t>
      </w:r>
      <w:r w:rsidRPr="004B6758">
        <w:rPr>
          <w:iCs/>
        </w:rPr>
        <w:t>____________ . She has got a strong personality and says what she thinks. She’s also a very</w:t>
      </w:r>
      <w:r w:rsidRPr="004B6758">
        <w:t xml:space="preserve"> </w:t>
      </w:r>
      <w:r w:rsidRPr="004B6758">
        <w:rPr>
          <w:rStyle w:val="SuperscriptChar"/>
        </w:rPr>
        <w:t>6</w:t>
      </w:r>
      <w:r w:rsidRPr="004B6758">
        <w:rPr>
          <w:iCs/>
        </w:rPr>
        <w:t xml:space="preserve">____________ person, who, </w:t>
      </w:r>
      <w:r w:rsidRPr="004B6758">
        <w:t>i</w:t>
      </w:r>
      <w:r w:rsidR="00200A24">
        <w:t>f</w:t>
      </w:r>
      <w:r w:rsidRPr="004B6758">
        <w:t xml:space="preserve"> she’s got a</w:t>
      </w:r>
      <w:r w:rsidRPr="004B6758">
        <w:rPr>
          <w:iCs/>
        </w:rPr>
        <w:t xml:space="preserve"> </w:t>
      </w:r>
      <w:r w:rsidRPr="004B6758">
        <w:t xml:space="preserve">difficult task to do, works hard until she’s achieved it. Her </w:t>
      </w:r>
      <w:r w:rsidRPr="004B6758">
        <w:rPr>
          <w:rStyle w:val="SuperscriptChar"/>
        </w:rPr>
        <w:t>7</w:t>
      </w:r>
      <w:r w:rsidRPr="004B6758">
        <w:rPr>
          <w:iCs/>
        </w:rPr>
        <w:t xml:space="preserve">____________ </w:t>
      </w:r>
      <w:r w:rsidRPr="004B6758">
        <w:t xml:space="preserve">cousin Ellen, however, gets up late and never does any work. Greg is </w:t>
      </w:r>
      <w:r w:rsidRPr="004B6758">
        <w:rPr>
          <w:rStyle w:val="SuperscriptChar"/>
        </w:rPr>
        <w:t>8</w:t>
      </w:r>
      <w:r w:rsidRPr="004B6758">
        <w:rPr>
          <w:iCs/>
        </w:rPr>
        <w:t xml:space="preserve">____________ </w:t>
      </w:r>
      <w:r w:rsidRPr="004B6758">
        <w:t xml:space="preserve">– he lacks confidence and doesn’t like talking to lots of people at parties. However, he’s good at knowing how I’m feeling. He’s very </w:t>
      </w:r>
      <w:r w:rsidRPr="004B6758">
        <w:rPr>
          <w:rStyle w:val="SuperscriptChar"/>
        </w:rPr>
        <w:t>9</w:t>
      </w:r>
      <w:r w:rsidRPr="004B6758">
        <w:rPr>
          <w:iCs/>
        </w:rPr>
        <w:t xml:space="preserve">____________ . </w:t>
      </w:r>
      <w:r w:rsidRPr="004B6758">
        <w:t>Finally, there’s Jane! She’s the most</w:t>
      </w:r>
      <w:r w:rsidRPr="004B6758">
        <w:rPr>
          <w:iCs/>
          <w:lang w:val="en-US"/>
        </w:rPr>
        <w:t xml:space="preserve"> </w:t>
      </w:r>
      <w:r w:rsidRPr="004B6758">
        <w:rPr>
          <w:rStyle w:val="SuperscriptChar"/>
        </w:rPr>
        <w:t>10</w:t>
      </w:r>
      <w:r w:rsidRPr="004B6758">
        <w:rPr>
          <w:iCs/>
        </w:rPr>
        <w:t xml:space="preserve">____________ person I know – she’s </w:t>
      </w:r>
      <w:r>
        <w:rPr>
          <w:iCs/>
        </w:rPr>
        <w:t xml:space="preserve">always crying or laughing! </w:t>
      </w:r>
      <w:r w:rsidRPr="004B6758">
        <w:rPr>
          <w:iCs/>
        </w:rPr>
        <w:t>So, as you can see, my friends are all very different, but I love them all!</w:t>
      </w:r>
    </w:p>
    <w:p w:rsidR="004B6758" w:rsidRPr="004B6758" w:rsidRDefault="004B6758" w:rsidP="004B6758">
      <w:pPr>
        <w:pStyle w:val="Mark"/>
      </w:pPr>
      <w:r w:rsidRPr="004B6758">
        <w:t>Mark: ___ / 10</w:t>
      </w:r>
    </w:p>
    <w:p w:rsidR="004B6758" w:rsidRPr="004B6758" w:rsidRDefault="004B6758" w:rsidP="004B6758">
      <w:pPr>
        <w:pStyle w:val="Rubric"/>
      </w:pPr>
      <w:r w:rsidRPr="004B6758">
        <w:t>Choose the two correct words to complete the sentences.</w:t>
      </w:r>
    </w:p>
    <w:p w:rsidR="004B6758" w:rsidRPr="004B6758" w:rsidRDefault="004B6758" w:rsidP="004B6758">
      <w:pPr>
        <w:pStyle w:val="Textnumbered"/>
        <w:numPr>
          <w:ilvl w:val="0"/>
          <w:numId w:val="31"/>
        </w:numPr>
      </w:pPr>
      <w:r w:rsidRPr="004B6758">
        <w:t xml:space="preserve">I often buy my clothes in </w:t>
      </w:r>
      <w:r w:rsidRPr="004B6758">
        <w:rPr>
          <w:iCs/>
        </w:rPr>
        <w:t>____________</w:t>
      </w:r>
      <w:r w:rsidRPr="004B6758">
        <w:t xml:space="preserve"> shops. They may be old but they are often stylish.</w:t>
      </w:r>
      <w:r>
        <w:br/>
      </w:r>
      <w:r w:rsidRPr="004B6758">
        <w:rPr>
          <w:b/>
        </w:rPr>
        <w:t>a</w:t>
      </w:r>
      <w:r w:rsidRPr="004B6758">
        <w:t xml:space="preserve"> old   </w:t>
      </w:r>
      <w:r w:rsidRPr="004B6758">
        <w:rPr>
          <w:b/>
        </w:rPr>
        <w:t>b</w:t>
      </w:r>
      <w:r w:rsidRPr="004B6758">
        <w:t xml:space="preserve"> </w:t>
      </w:r>
      <w:r w:rsidR="00200A24">
        <w:t>vintage</w:t>
      </w:r>
      <w:r w:rsidRPr="004B6758">
        <w:t xml:space="preserve">   </w:t>
      </w:r>
      <w:r w:rsidRPr="004B6758">
        <w:rPr>
          <w:b/>
        </w:rPr>
        <w:t>c</w:t>
      </w:r>
      <w:r w:rsidRPr="004B6758">
        <w:t xml:space="preserve"> designer   </w:t>
      </w:r>
      <w:r w:rsidRPr="004B6758">
        <w:rPr>
          <w:b/>
        </w:rPr>
        <w:t>d</w:t>
      </w:r>
      <w:r w:rsidRPr="004B6758">
        <w:t xml:space="preserve"> second-hand</w:t>
      </w:r>
    </w:p>
    <w:p w:rsidR="004B6758" w:rsidRPr="004B6758" w:rsidRDefault="004B6758" w:rsidP="004B6758">
      <w:pPr>
        <w:pStyle w:val="Textnumbered"/>
      </w:pPr>
      <w:r w:rsidRPr="004B6758">
        <w:t xml:space="preserve">His jackets aren’t fashionable, but they are </w:t>
      </w:r>
      <w:r w:rsidRPr="004B6758">
        <w:rPr>
          <w:iCs/>
        </w:rPr>
        <w:t>____________</w:t>
      </w:r>
      <w:r w:rsidRPr="004B6758">
        <w:t xml:space="preserve"> and </w:t>
      </w:r>
      <w:r w:rsidRPr="004B6758">
        <w:rPr>
          <w:iCs/>
        </w:rPr>
        <w:t xml:space="preserve">____________ </w:t>
      </w:r>
      <w:r w:rsidRPr="004B6758">
        <w:t>. No one else I know wears clothes like that.</w:t>
      </w:r>
      <w:r>
        <w:br/>
      </w:r>
      <w:r w:rsidRPr="004B6758">
        <w:rPr>
          <w:b/>
        </w:rPr>
        <w:t>a</w:t>
      </w:r>
      <w:r w:rsidRPr="004B6758">
        <w:t xml:space="preserve"> original   </w:t>
      </w:r>
      <w:r w:rsidRPr="004B6758">
        <w:rPr>
          <w:b/>
        </w:rPr>
        <w:t>b</w:t>
      </w:r>
      <w:r w:rsidRPr="004B6758">
        <w:t xml:space="preserve"> stylish   </w:t>
      </w:r>
      <w:r w:rsidRPr="004B6758">
        <w:rPr>
          <w:b/>
        </w:rPr>
        <w:t>c</w:t>
      </w:r>
      <w:r w:rsidRPr="004B6758">
        <w:t xml:space="preserve"> chic   </w:t>
      </w:r>
      <w:r w:rsidRPr="004B6758">
        <w:rPr>
          <w:b/>
        </w:rPr>
        <w:t>d</w:t>
      </w:r>
      <w:r w:rsidRPr="004B6758">
        <w:t xml:space="preserve"> innovative </w:t>
      </w:r>
    </w:p>
    <w:p w:rsidR="004B6758" w:rsidRPr="004B6758" w:rsidRDefault="004B6758" w:rsidP="004B6758">
      <w:pPr>
        <w:pStyle w:val="Textnumbered"/>
      </w:pPr>
      <w:r w:rsidRPr="004B6758">
        <w:t xml:space="preserve">At the Milan Fashion Show you can see the latest fashionable, well-designed clothes that are both </w:t>
      </w:r>
      <w:r w:rsidRPr="004B6758">
        <w:rPr>
          <w:iCs/>
        </w:rPr>
        <w:t>____________</w:t>
      </w:r>
      <w:r w:rsidRPr="004B6758">
        <w:t xml:space="preserve"> and </w:t>
      </w:r>
      <w:r w:rsidRPr="004B6758">
        <w:rPr>
          <w:iCs/>
        </w:rPr>
        <w:t xml:space="preserve">____________ </w:t>
      </w:r>
      <w:r w:rsidRPr="004B6758">
        <w:t>.</w:t>
      </w:r>
      <w:r>
        <w:br/>
      </w:r>
      <w:r w:rsidRPr="004B6758">
        <w:rPr>
          <w:b/>
        </w:rPr>
        <w:t>a</w:t>
      </w:r>
      <w:r w:rsidRPr="004B6758">
        <w:t xml:space="preserve"> retro   </w:t>
      </w:r>
      <w:r w:rsidRPr="004B6758">
        <w:rPr>
          <w:b/>
        </w:rPr>
        <w:t>b</w:t>
      </w:r>
      <w:r w:rsidRPr="004B6758">
        <w:t xml:space="preserve"> stylish   </w:t>
      </w:r>
      <w:r w:rsidRPr="004B6758">
        <w:rPr>
          <w:b/>
        </w:rPr>
        <w:t>c</w:t>
      </w:r>
      <w:r w:rsidRPr="004B6758">
        <w:t xml:space="preserve"> vintage   </w:t>
      </w:r>
      <w:r w:rsidRPr="004B6758">
        <w:rPr>
          <w:b/>
        </w:rPr>
        <w:t>d</w:t>
      </w:r>
      <w:r w:rsidRPr="004B6758">
        <w:t xml:space="preserve"> chic</w:t>
      </w:r>
    </w:p>
    <w:p w:rsidR="004B6758" w:rsidRPr="004B6758" w:rsidRDefault="004B6758" w:rsidP="004B6758">
      <w:pPr>
        <w:pStyle w:val="Textnumbered"/>
      </w:pPr>
      <w:r w:rsidRPr="004B6758">
        <w:t xml:space="preserve">I like </w:t>
      </w:r>
      <w:r w:rsidRPr="004B6758">
        <w:rPr>
          <w:iCs/>
        </w:rPr>
        <w:t>____________</w:t>
      </w:r>
      <w:r w:rsidRPr="004B6758">
        <w:t xml:space="preserve"> or </w:t>
      </w:r>
      <w:r w:rsidRPr="004B6758">
        <w:rPr>
          <w:iCs/>
        </w:rPr>
        <w:t>____________</w:t>
      </w:r>
      <w:r w:rsidRPr="004B6758">
        <w:t xml:space="preserve"> clothes. You know, clothes that were fashionable in the sixties and seventies.</w:t>
      </w:r>
      <w:r>
        <w:br/>
      </w:r>
      <w:r w:rsidRPr="004B6758">
        <w:rPr>
          <w:b/>
        </w:rPr>
        <w:t>a</w:t>
      </w:r>
      <w:r w:rsidRPr="004B6758">
        <w:t xml:space="preserve"> retro   </w:t>
      </w:r>
      <w:r w:rsidRPr="004B6758">
        <w:rPr>
          <w:b/>
        </w:rPr>
        <w:t>b</w:t>
      </w:r>
      <w:r w:rsidRPr="004B6758">
        <w:t xml:space="preserve"> vintage   </w:t>
      </w:r>
      <w:r w:rsidRPr="004B6758">
        <w:rPr>
          <w:b/>
        </w:rPr>
        <w:t>c</w:t>
      </w:r>
      <w:r w:rsidRPr="004B6758">
        <w:t xml:space="preserve"> stylish   </w:t>
      </w:r>
      <w:r w:rsidRPr="004B6758">
        <w:rPr>
          <w:b/>
        </w:rPr>
        <w:t>d</w:t>
      </w:r>
      <w:r w:rsidRPr="004B6758">
        <w:t xml:space="preserve"> designer </w:t>
      </w:r>
    </w:p>
    <w:p w:rsidR="004B6758" w:rsidRPr="004B6758" w:rsidRDefault="004B6758" w:rsidP="004B6758">
      <w:pPr>
        <w:pStyle w:val="Mark"/>
      </w:pPr>
      <w:r w:rsidRPr="004B6758">
        <w:t>Mark: ___ / 8</w:t>
      </w:r>
    </w:p>
    <w:p w:rsidR="004B6758" w:rsidRDefault="004B6758" w:rsidP="004C5825">
      <w:pPr>
        <w:pStyle w:val="Text"/>
      </w:pPr>
      <w:r>
        <w:br w:type="page"/>
      </w:r>
    </w:p>
    <w:p w:rsidR="004B6758" w:rsidRPr="004B6758" w:rsidRDefault="004B6758" w:rsidP="004B6758">
      <w:pPr>
        <w:pStyle w:val="Bhead"/>
      </w:pPr>
      <w:r w:rsidRPr="004B6758">
        <w:lastRenderedPageBreak/>
        <w:t>Grammar</w:t>
      </w:r>
    </w:p>
    <w:p w:rsidR="004B6758" w:rsidRPr="004B6758" w:rsidRDefault="004B6758" w:rsidP="004B6758">
      <w:pPr>
        <w:pStyle w:val="Rubric"/>
      </w:pPr>
      <w:r w:rsidRPr="004B6758">
        <w:t xml:space="preserve">Complete the sentences. Use the time expressions and the present simple or present continuous form of the verbs in brackets. </w:t>
      </w:r>
    </w:p>
    <w:p w:rsidR="004B6758" w:rsidRPr="004B6758" w:rsidRDefault="004B6758" w:rsidP="00D27CBA">
      <w:pPr>
        <w:pStyle w:val="Textnumbered"/>
        <w:numPr>
          <w:ilvl w:val="0"/>
          <w:numId w:val="35"/>
        </w:numPr>
      </w:pPr>
      <w:r w:rsidRPr="004B6758">
        <w:t>Karen is only sixteen</w:t>
      </w:r>
      <w:r w:rsidR="00D27CBA">
        <w:t>,</w:t>
      </w:r>
      <w:r w:rsidRPr="004B6758">
        <w:t xml:space="preserve"> but she </w:t>
      </w:r>
      <w:r w:rsidRPr="00D27CBA">
        <w:rPr>
          <w:iCs/>
        </w:rPr>
        <w:t>____________</w:t>
      </w:r>
      <w:r w:rsidRPr="004B6758">
        <w:t xml:space="preserve"> (look) much older.</w:t>
      </w:r>
    </w:p>
    <w:p w:rsidR="004B6758" w:rsidRDefault="004B6758" w:rsidP="004B6758">
      <w:pPr>
        <w:pStyle w:val="Textnumbered"/>
      </w:pPr>
      <w:r w:rsidRPr="004B6758">
        <w:t xml:space="preserve">Listen to Dan! He </w:t>
      </w:r>
      <w:r w:rsidRPr="004B6758">
        <w:rPr>
          <w:iCs/>
        </w:rPr>
        <w:t>____________</w:t>
      </w:r>
      <w:r w:rsidRPr="004B6758">
        <w:t xml:space="preserve"> (sing)! I’m very surprised he’s got such a great voice.</w:t>
      </w:r>
    </w:p>
    <w:p w:rsidR="00D27CBA" w:rsidRPr="004B6758" w:rsidRDefault="00D27CBA" w:rsidP="00D27CBA">
      <w:pPr>
        <w:pStyle w:val="Textnumbered"/>
      </w:pPr>
      <w:r>
        <w:t>Sarah</w:t>
      </w:r>
      <w:r w:rsidRPr="004B6758">
        <w:t xml:space="preserve"> </w:t>
      </w:r>
      <w:r w:rsidRPr="004B6758">
        <w:rPr>
          <w:iCs/>
        </w:rPr>
        <w:t>____________</w:t>
      </w:r>
      <w:r w:rsidRPr="004B6758">
        <w:t xml:space="preserve"> (not think) that </w:t>
      </w:r>
      <w:r>
        <w:t>she needs to wear a lot of make-up</w:t>
      </w:r>
      <w:r w:rsidRPr="004B6758">
        <w:t>.</w:t>
      </w:r>
    </w:p>
    <w:p w:rsidR="004B6758" w:rsidRPr="004B6758" w:rsidRDefault="004B6758" w:rsidP="004B6758">
      <w:pPr>
        <w:pStyle w:val="Textnumbered"/>
      </w:pPr>
      <w:r w:rsidRPr="004B6758">
        <w:t xml:space="preserve">Sandy </w:t>
      </w:r>
      <w:r w:rsidRPr="004B6758">
        <w:rPr>
          <w:iCs/>
        </w:rPr>
        <w:t>____________</w:t>
      </w:r>
      <w:r w:rsidRPr="004B6758">
        <w:t xml:space="preserve"> (usually / go) abroad twice a year.</w:t>
      </w:r>
    </w:p>
    <w:p w:rsidR="004B6758" w:rsidRDefault="004B6758" w:rsidP="004B6758">
      <w:pPr>
        <w:pStyle w:val="Textnumbered"/>
      </w:pPr>
      <w:r w:rsidRPr="004B6758">
        <w:t xml:space="preserve">I </w:t>
      </w:r>
      <w:r w:rsidRPr="004B6758">
        <w:rPr>
          <w:iCs/>
        </w:rPr>
        <w:t>____________</w:t>
      </w:r>
      <w:r w:rsidRPr="004B6758">
        <w:t xml:space="preserve"> (not need) a fake sun tan. I look fine without it.</w:t>
      </w:r>
    </w:p>
    <w:p w:rsidR="00D27CBA" w:rsidRPr="004B6758" w:rsidRDefault="00D27CBA" w:rsidP="004B6758">
      <w:pPr>
        <w:pStyle w:val="Textnumbered"/>
      </w:pPr>
      <w:r>
        <w:t xml:space="preserve">My mother </w:t>
      </w:r>
      <w:r w:rsidRPr="004B6758">
        <w:rPr>
          <w:iCs/>
        </w:rPr>
        <w:t>____________</w:t>
      </w:r>
      <w:r>
        <w:rPr>
          <w:iCs/>
        </w:rPr>
        <w:t xml:space="preserve"> (always / criticize) my taste in music! She hates the bands I listen to.</w:t>
      </w:r>
    </w:p>
    <w:p w:rsidR="004B6758" w:rsidRPr="004B6758" w:rsidRDefault="004B6758" w:rsidP="004B6758">
      <w:pPr>
        <w:pStyle w:val="Textnumbered"/>
      </w:pPr>
      <w:r w:rsidRPr="004B6758">
        <w:t xml:space="preserve">I </w:t>
      </w:r>
      <w:r w:rsidRPr="004B6758">
        <w:rPr>
          <w:iCs/>
        </w:rPr>
        <w:t>____________</w:t>
      </w:r>
      <w:r w:rsidRPr="004B6758">
        <w:t xml:space="preserve"> (usually / b</w:t>
      </w:r>
      <w:r w:rsidR="00200A24">
        <w:t>uy) vintage jackets and shirts.</w:t>
      </w:r>
    </w:p>
    <w:p w:rsidR="004B6758" w:rsidRPr="004B6758" w:rsidRDefault="004B6758" w:rsidP="004B6758">
      <w:pPr>
        <w:pStyle w:val="Textnumbered"/>
      </w:pPr>
      <w:r w:rsidRPr="004B6758">
        <w:t xml:space="preserve">Nowadays, </w:t>
      </w:r>
      <w:r w:rsidR="00031347">
        <w:t xml:space="preserve">most </w:t>
      </w:r>
      <w:r w:rsidRPr="004B6758">
        <w:t xml:space="preserve">young people </w:t>
      </w:r>
      <w:r w:rsidRPr="004B6758">
        <w:rPr>
          <w:iCs/>
        </w:rPr>
        <w:t>____________</w:t>
      </w:r>
      <w:r w:rsidRPr="004B6758">
        <w:t xml:space="preserve"> (</w:t>
      </w:r>
      <w:r w:rsidR="00031347">
        <w:t>read) less than in the past</w:t>
      </w:r>
      <w:r w:rsidRPr="004B6758">
        <w:t>.</w:t>
      </w:r>
    </w:p>
    <w:p w:rsidR="004B6758" w:rsidRPr="004B6758" w:rsidRDefault="004B6758" w:rsidP="004B6758">
      <w:pPr>
        <w:pStyle w:val="Mark"/>
      </w:pPr>
      <w:r w:rsidRPr="004B6758">
        <w:t>Mark: ___ / 8</w:t>
      </w:r>
    </w:p>
    <w:p w:rsidR="004B6758" w:rsidRPr="004B6758" w:rsidRDefault="004B6758" w:rsidP="004B6758">
      <w:pPr>
        <w:pStyle w:val="Rubric"/>
      </w:pPr>
      <w:r w:rsidRPr="004B6758">
        <w:t>Complete the questions from the prompts. Use the present simple or present continuous form of the verbs.</w:t>
      </w:r>
    </w:p>
    <w:p w:rsidR="004B6758" w:rsidRPr="004B6758" w:rsidRDefault="004B6758" w:rsidP="004B6758">
      <w:pPr>
        <w:pStyle w:val="Textnumbered"/>
        <w:numPr>
          <w:ilvl w:val="0"/>
          <w:numId w:val="33"/>
        </w:numPr>
      </w:pPr>
      <w:r w:rsidRPr="004B6758">
        <w:t>Where / you / usually / go swimming / ?</w:t>
      </w:r>
      <w:r>
        <w:t xml:space="preserve"> </w:t>
      </w:r>
      <w:r w:rsidRPr="004B6758">
        <w:rPr>
          <w:iCs/>
          <w:u w:val="single"/>
        </w:rPr>
        <w:tab/>
      </w:r>
      <w:r w:rsidRPr="004B6758">
        <w:rPr>
          <w:iCs/>
          <w:u w:val="single"/>
        </w:rPr>
        <w:tab/>
      </w:r>
      <w:r w:rsidRPr="004B6758">
        <w:rPr>
          <w:iCs/>
          <w:u w:val="single"/>
        </w:rPr>
        <w:tab/>
      </w:r>
      <w:r w:rsidRPr="004B6758">
        <w:rPr>
          <w:iCs/>
          <w:u w:val="single"/>
        </w:rPr>
        <w:tab/>
      </w:r>
      <w:r w:rsidRPr="004B6758">
        <w:rPr>
          <w:iCs/>
          <w:u w:val="single"/>
        </w:rPr>
        <w:tab/>
      </w:r>
      <w:r w:rsidRPr="004B6758">
        <w:rPr>
          <w:iCs/>
          <w:u w:val="single"/>
        </w:rPr>
        <w:tab/>
      </w:r>
      <w:r w:rsidRPr="004B6758">
        <w:rPr>
          <w:iCs/>
          <w:u w:val="single"/>
        </w:rPr>
        <w:tab/>
      </w:r>
      <w:r w:rsidRPr="004B6758">
        <w:rPr>
          <w:iCs/>
        </w:rPr>
        <w:br/>
      </w:r>
      <w:r>
        <w:t>I</w:t>
      </w:r>
      <w:r w:rsidR="00D27CBA">
        <w:t xml:space="preserve">n the local swimming </w:t>
      </w:r>
      <w:r w:rsidRPr="004B6758">
        <w:t xml:space="preserve">pool in the </w:t>
      </w:r>
      <w:r>
        <w:t xml:space="preserve">town </w:t>
      </w:r>
      <w:r w:rsidRPr="004B6758">
        <w:t>centre.</w:t>
      </w:r>
    </w:p>
    <w:p w:rsidR="004B6758" w:rsidRPr="004B6758" w:rsidRDefault="004B6758" w:rsidP="004B6758">
      <w:pPr>
        <w:pStyle w:val="Textnumbered"/>
        <w:numPr>
          <w:ilvl w:val="0"/>
          <w:numId w:val="33"/>
        </w:numPr>
      </w:pPr>
      <w:r w:rsidRPr="004B6758">
        <w:t>Why / Arthur / walk a lot / these days / ?</w:t>
      </w:r>
      <w:r>
        <w:t xml:space="preserve"> </w:t>
      </w:r>
      <w:r w:rsidRPr="004B6758">
        <w:rPr>
          <w:iCs/>
          <w:u w:val="single"/>
        </w:rPr>
        <w:tab/>
      </w:r>
      <w:r w:rsidRPr="004B6758">
        <w:rPr>
          <w:iCs/>
          <w:u w:val="single"/>
        </w:rPr>
        <w:tab/>
      </w:r>
      <w:r w:rsidRPr="004B6758">
        <w:rPr>
          <w:iCs/>
          <w:u w:val="single"/>
        </w:rPr>
        <w:tab/>
      </w:r>
      <w:r w:rsidRPr="004B6758">
        <w:rPr>
          <w:iCs/>
          <w:u w:val="single"/>
        </w:rPr>
        <w:tab/>
      </w:r>
      <w:r w:rsidRPr="004B6758">
        <w:rPr>
          <w:iCs/>
          <w:u w:val="single"/>
        </w:rPr>
        <w:tab/>
      </w:r>
      <w:r w:rsidRPr="004B6758">
        <w:rPr>
          <w:iCs/>
          <w:u w:val="single"/>
        </w:rPr>
        <w:tab/>
      </w:r>
      <w:r w:rsidRPr="004B6758">
        <w:rPr>
          <w:iCs/>
          <w:u w:val="single"/>
        </w:rPr>
        <w:tab/>
      </w:r>
      <w:r w:rsidRPr="004B6758">
        <w:rPr>
          <w:iCs/>
        </w:rPr>
        <w:br/>
      </w:r>
      <w:r w:rsidRPr="004B6758">
        <w:t xml:space="preserve">Well, he really wants to </w:t>
      </w:r>
      <w:r>
        <w:t>lose some weight</w:t>
      </w:r>
      <w:r w:rsidRPr="004B6758">
        <w:t xml:space="preserve">. </w:t>
      </w:r>
    </w:p>
    <w:p w:rsidR="004B6758" w:rsidRPr="004B6758" w:rsidRDefault="004B6758" w:rsidP="004B6758">
      <w:pPr>
        <w:pStyle w:val="Textnumbered"/>
        <w:numPr>
          <w:ilvl w:val="0"/>
          <w:numId w:val="33"/>
        </w:numPr>
      </w:pPr>
      <w:r w:rsidRPr="004B6758">
        <w:t>What / she / wear / right now / ?</w:t>
      </w:r>
      <w:r>
        <w:t xml:space="preserve"> </w:t>
      </w:r>
      <w:r w:rsidRPr="004B6758">
        <w:rPr>
          <w:iCs/>
          <w:u w:val="single"/>
        </w:rPr>
        <w:tab/>
      </w:r>
      <w:r w:rsidRPr="004B6758">
        <w:rPr>
          <w:iCs/>
          <w:u w:val="single"/>
        </w:rPr>
        <w:tab/>
      </w:r>
      <w:r w:rsidRPr="004B6758">
        <w:rPr>
          <w:iCs/>
          <w:u w:val="single"/>
        </w:rPr>
        <w:tab/>
      </w:r>
      <w:r w:rsidRPr="004B6758">
        <w:rPr>
          <w:iCs/>
          <w:u w:val="single"/>
        </w:rPr>
        <w:tab/>
      </w:r>
      <w:r w:rsidRPr="004B6758">
        <w:rPr>
          <w:iCs/>
          <w:u w:val="single"/>
        </w:rPr>
        <w:tab/>
      </w:r>
      <w:r w:rsidRPr="004B6758">
        <w:rPr>
          <w:iCs/>
          <w:u w:val="single"/>
        </w:rPr>
        <w:tab/>
      </w:r>
      <w:r w:rsidRPr="004B6758">
        <w:rPr>
          <w:iCs/>
          <w:u w:val="single"/>
        </w:rPr>
        <w:tab/>
      </w:r>
      <w:r>
        <w:rPr>
          <w:iCs/>
          <w:u w:val="single"/>
        </w:rPr>
        <w:tab/>
      </w:r>
      <w:r w:rsidRPr="004B6758">
        <w:rPr>
          <w:iCs/>
        </w:rPr>
        <w:br/>
      </w:r>
      <w:r w:rsidRPr="004B6758">
        <w:t>A fashionable shirt and a pair of jeans!</w:t>
      </w:r>
    </w:p>
    <w:p w:rsidR="004B6758" w:rsidRPr="004B6758" w:rsidRDefault="004B6758" w:rsidP="004B6758">
      <w:pPr>
        <w:pStyle w:val="Textnumbered"/>
        <w:numPr>
          <w:ilvl w:val="0"/>
          <w:numId w:val="33"/>
        </w:numPr>
      </w:pPr>
      <w:r w:rsidRPr="004B6758">
        <w:t>Who / they / look like / ?</w:t>
      </w:r>
      <w:r>
        <w:t xml:space="preserve"> </w:t>
      </w:r>
      <w:r w:rsidRPr="004B6758">
        <w:rPr>
          <w:iCs/>
          <w:u w:val="single"/>
        </w:rPr>
        <w:tab/>
      </w:r>
      <w:r w:rsidRPr="004B6758">
        <w:rPr>
          <w:iCs/>
          <w:u w:val="single"/>
        </w:rPr>
        <w:tab/>
      </w:r>
      <w:r w:rsidRPr="004B6758">
        <w:rPr>
          <w:iCs/>
          <w:u w:val="single"/>
        </w:rPr>
        <w:tab/>
      </w:r>
      <w:r w:rsidRPr="004B6758">
        <w:rPr>
          <w:iCs/>
          <w:u w:val="single"/>
        </w:rPr>
        <w:tab/>
      </w:r>
      <w:r w:rsidRPr="004B6758">
        <w:rPr>
          <w:iCs/>
          <w:u w:val="single"/>
        </w:rPr>
        <w:tab/>
      </w:r>
      <w:r w:rsidRPr="004B6758">
        <w:rPr>
          <w:iCs/>
          <w:u w:val="single"/>
        </w:rPr>
        <w:tab/>
      </w:r>
      <w:r w:rsidRPr="004B6758">
        <w:rPr>
          <w:iCs/>
          <w:u w:val="single"/>
        </w:rPr>
        <w:tab/>
      </w:r>
      <w:r>
        <w:rPr>
          <w:iCs/>
          <w:u w:val="single"/>
        </w:rPr>
        <w:tab/>
      </w:r>
      <w:r>
        <w:rPr>
          <w:iCs/>
          <w:u w:val="single"/>
        </w:rPr>
        <w:tab/>
      </w:r>
      <w:r w:rsidRPr="004B6758">
        <w:rPr>
          <w:iCs/>
        </w:rPr>
        <w:br/>
      </w:r>
      <w:r w:rsidRPr="004B6758">
        <w:t>They’re similar in appearance to their parents.</w:t>
      </w:r>
    </w:p>
    <w:p w:rsidR="004B6758" w:rsidRPr="004B6758" w:rsidRDefault="004B6758" w:rsidP="004B6758">
      <w:pPr>
        <w:pStyle w:val="Mark"/>
      </w:pPr>
      <w:r w:rsidRPr="004B6758">
        <w:t>Mark: ___ / 8</w:t>
      </w:r>
    </w:p>
    <w:p w:rsidR="004B6758" w:rsidRPr="004B6758" w:rsidRDefault="004B6758" w:rsidP="004B6758">
      <w:pPr>
        <w:pStyle w:val="Rubric"/>
      </w:pPr>
      <w:r w:rsidRPr="004B6758">
        <w:t xml:space="preserve">Complete the sentences. Use the infinitive with or without </w:t>
      </w:r>
      <w:r w:rsidRPr="004B6758">
        <w:rPr>
          <w:i/>
        </w:rPr>
        <w:t>to</w:t>
      </w:r>
      <w:r w:rsidRPr="004B6758">
        <w:t xml:space="preserve"> or the </w:t>
      </w:r>
      <w:r>
        <w:rPr>
          <w:i/>
        </w:rPr>
        <w:t>-</w:t>
      </w:r>
      <w:r w:rsidRPr="004B6758">
        <w:rPr>
          <w:i/>
        </w:rPr>
        <w:t>ing</w:t>
      </w:r>
      <w:r w:rsidRPr="004B6758">
        <w:t xml:space="preserve"> form of the verbs in brackets.</w:t>
      </w:r>
    </w:p>
    <w:p w:rsidR="004B6758" w:rsidRPr="004B6758" w:rsidRDefault="004B6758" w:rsidP="004B6758">
      <w:pPr>
        <w:pStyle w:val="Textnumbered"/>
        <w:numPr>
          <w:ilvl w:val="0"/>
          <w:numId w:val="34"/>
        </w:numPr>
      </w:pPr>
      <w:r w:rsidRPr="004B6758">
        <w:t xml:space="preserve">Has he ever considered </w:t>
      </w:r>
      <w:r w:rsidRPr="004B6758">
        <w:rPr>
          <w:iCs/>
        </w:rPr>
        <w:t>____________</w:t>
      </w:r>
      <w:r w:rsidRPr="004B6758">
        <w:t xml:space="preserve"> (become) a rock-musician?</w:t>
      </w:r>
    </w:p>
    <w:p w:rsidR="004B6758" w:rsidRPr="004B6758" w:rsidRDefault="004B6758" w:rsidP="004B6758">
      <w:pPr>
        <w:pStyle w:val="Textnumbered"/>
        <w:numPr>
          <w:ilvl w:val="0"/>
          <w:numId w:val="34"/>
        </w:numPr>
      </w:pPr>
      <w:r w:rsidRPr="004B6758">
        <w:t xml:space="preserve">I promise </w:t>
      </w:r>
      <w:r w:rsidRPr="004B6758">
        <w:rPr>
          <w:iCs/>
        </w:rPr>
        <w:t>____________</w:t>
      </w:r>
      <w:r w:rsidRPr="004B6758">
        <w:t xml:space="preserve"> (lend) you my suit.</w:t>
      </w:r>
    </w:p>
    <w:p w:rsidR="004B6758" w:rsidRPr="004B6758" w:rsidRDefault="004B6758" w:rsidP="004B6758">
      <w:pPr>
        <w:pStyle w:val="Textnumbered"/>
        <w:numPr>
          <w:ilvl w:val="0"/>
          <w:numId w:val="34"/>
        </w:numPr>
      </w:pPr>
      <w:r w:rsidRPr="004B6758">
        <w:t xml:space="preserve">Tim suggested </w:t>
      </w:r>
      <w:r w:rsidRPr="004B6758">
        <w:rPr>
          <w:iCs/>
        </w:rPr>
        <w:t>____________</w:t>
      </w:r>
      <w:r w:rsidRPr="004B6758">
        <w:t xml:space="preserve"> (dress) up as witches on Halloween.</w:t>
      </w:r>
    </w:p>
    <w:p w:rsidR="004B6758" w:rsidRPr="004B6758" w:rsidRDefault="004B6758" w:rsidP="004B6758">
      <w:pPr>
        <w:pStyle w:val="Textnumbered"/>
        <w:numPr>
          <w:ilvl w:val="0"/>
          <w:numId w:val="34"/>
        </w:numPr>
      </w:pPr>
      <w:r w:rsidRPr="004B6758">
        <w:t xml:space="preserve">My style is always </w:t>
      </w:r>
      <w:r w:rsidRPr="004B6758">
        <w:rPr>
          <w:iCs/>
        </w:rPr>
        <w:t>____________</w:t>
      </w:r>
      <w:r w:rsidRPr="004B6758">
        <w:t xml:space="preserve"> (change). </w:t>
      </w:r>
    </w:p>
    <w:p w:rsidR="004B6758" w:rsidRPr="004B6758" w:rsidRDefault="004B6758" w:rsidP="004B6758">
      <w:pPr>
        <w:pStyle w:val="Textnumbered"/>
        <w:numPr>
          <w:ilvl w:val="0"/>
          <w:numId w:val="34"/>
        </w:numPr>
      </w:pPr>
      <w:r w:rsidRPr="004B6758">
        <w:t xml:space="preserve">I decided </w:t>
      </w:r>
      <w:r w:rsidRPr="004B6758">
        <w:rPr>
          <w:iCs/>
        </w:rPr>
        <w:t>____________</w:t>
      </w:r>
      <w:r w:rsidRPr="004B6758">
        <w:t xml:space="preserve"> (do) some shopping in Paris.</w:t>
      </w:r>
    </w:p>
    <w:p w:rsidR="004B6758" w:rsidRPr="004B6758" w:rsidRDefault="004B6758" w:rsidP="004B6758">
      <w:pPr>
        <w:pStyle w:val="Textnumbered"/>
        <w:numPr>
          <w:ilvl w:val="0"/>
          <w:numId w:val="34"/>
        </w:numPr>
      </w:pPr>
      <w:r w:rsidRPr="004B6758">
        <w:t xml:space="preserve">Jack wants </w:t>
      </w:r>
      <w:r w:rsidRPr="004B6758">
        <w:rPr>
          <w:iCs/>
        </w:rPr>
        <w:t>____________</w:t>
      </w:r>
      <w:r w:rsidRPr="004B6758">
        <w:t xml:space="preserve"> (work) in a department store.</w:t>
      </w:r>
    </w:p>
    <w:p w:rsidR="004B6758" w:rsidRPr="004B6758" w:rsidRDefault="004B6758" w:rsidP="004B6758">
      <w:pPr>
        <w:pStyle w:val="Textnumbered"/>
        <w:numPr>
          <w:ilvl w:val="0"/>
          <w:numId w:val="34"/>
        </w:numPr>
      </w:pPr>
      <w:r w:rsidRPr="004B6758">
        <w:t xml:space="preserve">Sarah can’t </w:t>
      </w:r>
      <w:r w:rsidRPr="004B6758">
        <w:rPr>
          <w:iCs/>
        </w:rPr>
        <w:t>____________</w:t>
      </w:r>
      <w:r w:rsidRPr="004B6758">
        <w:t xml:space="preserve"> (afford) a diamond ring.</w:t>
      </w:r>
    </w:p>
    <w:p w:rsidR="004B6758" w:rsidRPr="004B6758" w:rsidRDefault="004B6758" w:rsidP="004B6758">
      <w:pPr>
        <w:pStyle w:val="Textnumbered"/>
        <w:numPr>
          <w:ilvl w:val="0"/>
          <w:numId w:val="34"/>
        </w:numPr>
      </w:pPr>
      <w:r w:rsidRPr="004B6758">
        <w:t xml:space="preserve">We always avoid </w:t>
      </w:r>
      <w:r w:rsidRPr="004B6758">
        <w:rPr>
          <w:iCs/>
        </w:rPr>
        <w:t>____________</w:t>
      </w:r>
      <w:r w:rsidRPr="004B6758">
        <w:t xml:space="preserve"> (wear) the same colours at a party.</w:t>
      </w:r>
    </w:p>
    <w:p w:rsidR="004B6758" w:rsidRPr="004B6758" w:rsidRDefault="004B6758" w:rsidP="004B6758">
      <w:pPr>
        <w:pStyle w:val="Mark"/>
      </w:pPr>
      <w:r w:rsidRPr="004B6758">
        <w:t>Mark: ___ / 8</w:t>
      </w:r>
    </w:p>
    <w:p w:rsidR="00932BAF" w:rsidRPr="00F5009D" w:rsidRDefault="004B6758" w:rsidP="004B6758">
      <w:pPr>
        <w:pStyle w:val="Mark"/>
      </w:pPr>
      <w:r w:rsidRPr="004B6758">
        <w:t>TOTAL MARKS: ___ / 60</w:t>
      </w:r>
    </w:p>
    <w:sectPr w:rsidR="00932BAF" w:rsidRPr="00F5009D" w:rsidSect="00C22BEE">
      <w:footerReference w:type="default" r:id="rId9"/>
      <w:type w:val="continuous"/>
      <w:pgSz w:w="11906" w:h="16838" w:code="9"/>
      <w:pgMar w:top="851" w:right="992" w:bottom="1276" w:left="851" w:header="720" w:footer="0" w:gutter="0"/>
      <w:paperSrc w:first="15" w:other="15"/>
      <w:cols w:space="14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758" w:rsidRDefault="004B6758">
      <w:r>
        <w:separator/>
      </w:r>
    </w:p>
    <w:p w:rsidR="004B6758" w:rsidRDefault="004B6758"/>
  </w:endnote>
  <w:endnote w:type="continuationSeparator" w:id="0">
    <w:p w:rsidR="004B6758" w:rsidRDefault="004B6758">
      <w:r>
        <w:continuationSeparator/>
      </w:r>
    </w:p>
    <w:p w:rsidR="004B6758" w:rsidRDefault="004B67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Corbel"/>
    <w:charset w:val="A1"/>
    <w:family w:val="swiss"/>
    <w:pitch w:val="variable"/>
    <w:sig w:usb0="00000001" w:usb1="00000000" w:usb2="00000000" w:usb3="00000000" w:csb0="0000009F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8327689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C22BEE" w:rsidRDefault="00071313" w:rsidP="001840A0">
        <w:pPr>
          <w:pStyle w:val="Footer"/>
          <w:jc w:val="center"/>
          <w:rPr>
            <w:rFonts w:ascii="Arial" w:hAnsi="Arial" w:cs="Arial"/>
            <w:noProof/>
          </w:rPr>
        </w:pPr>
        <w:r w:rsidRPr="001840A0">
          <w:rPr>
            <w:rFonts w:ascii="Arial" w:hAnsi="Arial" w:cs="Arial"/>
          </w:rPr>
          <w:fldChar w:fldCharType="begin"/>
        </w:r>
        <w:r w:rsidRPr="001840A0">
          <w:rPr>
            <w:rFonts w:ascii="Arial" w:hAnsi="Arial" w:cs="Arial"/>
          </w:rPr>
          <w:instrText xml:space="preserve"> PAGE   \* MERGEFORMAT </w:instrText>
        </w:r>
        <w:r w:rsidRPr="001840A0">
          <w:rPr>
            <w:rFonts w:ascii="Arial" w:hAnsi="Arial" w:cs="Arial"/>
          </w:rPr>
          <w:fldChar w:fldCharType="separate"/>
        </w:r>
        <w:r w:rsidR="00616171">
          <w:rPr>
            <w:rFonts w:ascii="Arial" w:hAnsi="Arial" w:cs="Arial"/>
            <w:noProof/>
          </w:rPr>
          <w:t>2</w:t>
        </w:r>
        <w:r w:rsidRPr="001840A0">
          <w:rPr>
            <w:rFonts w:ascii="Arial" w:hAnsi="Arial" w:cs="Arial"/>
            <w:noProof/>
          </w:rPr>
          <w:fldChar w:fldCharType="end"/>
        </w:r>
      </w:p>
      <w:p w:rsidR="00071313" w:rsidRPr="001840A0" w:rsidRDefault="00C22BEE" w:rsidP="001840A0">
        <w:pPr>
          <w:pStyle w:val="Footer"/>
          <w:jc w:val="center"/>
          <w:rPr>
            <w:rFonts w:ascii="Arial" w:hAnsi="Arial" w:cs="Arial"/>
          </w:rPr>
        </w:pPr>
        <w:r>
          <w:rPr>
            <w:noProof/>
          </w:rPr>
          <w:drawing>
            <wp:inline distT="0" distB="0" distL="0" distR="0" wp14:anchorId="266437AA" wp14:editId="6DB83771">
              <wp:extent cx="6390005" cy="647571"/>
              <wp:effectExtent l="0" t="0" r="0" b="635"/>
              <wp:docPr id="1" name="Picture 1" descr="C:\Users\starrenm\AppData\Local\Microsoft\Windows\Temporary Internet Files\Content.Word\insight intermediate test bank footer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starrenm\AppData\Local\Microsoft\Windows\Temporary Internet Files\Content.Word\insight intermediate test bank footer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90005" cy="6475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758" w:rsidRDefault="004B6758">
      <w:r>
        <w:separator/>
      </w:r>
    </w:p>
    <w:p w:rsidR="004B6758" w:rsidRDefault="004B6758"/>
  </w:footnote>
  <w:footnote w:type="continuationSeparator" w:id="0">
    <w:p w:rsidR="004B6758" w:rsidRDefault="004B6758">
      <w:r>
        <w:continuationSeparator/>
      </w:r>
    </w:p>
    <w:p w:rsidR="004B6758" w:rsidRDefault="004B675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622E0"/>
    <w:multiLevelType w:val="multilevel"/>
    <w:tmpl w:val="7EBEBA38"/>
    <w:numStyleLink w:val="Style1"/>
  </w:abstractNum>
  <w:abstractNum w:abstractNumId="1">
    <w:nsid w:val="4C3F5BCB"/>
    <w:multiLevelType w:val="hybridMultilevel"/>
    <w:tmpl w:val="7A743840"/>
    <w:lvl w:ilvl="0" w:tplc="5AFA9F9C">
      <w:start w:val="1"/>
      <w:numFmt w:val="bullet"/>
      <w:pStyle w:val="Textbulleted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53A0728F"/>
    <w:multiLevelType w:val="hybridMultilevel"/>
    <w:tmpl w:val="A85452BE"/>
    <w:lvl w:ilvl="0" w:tplc="AB8CA70A">
      <w:start w:val="1"/>
      <w:numFmt w:val="upperLetter"/>
      <w:pStyle w:val="TextUC-Lettered"/>
      <w:lvlText w:val="%1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6E1463E"/>
    <w:multiLevelType w:val="hybridMultilevel"/>
    <w:tmpl w:val="0F4AE65A"/>
    <w:lvl w:ilvl="0" w:tplc="0408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Wingdings" w:hint="default"/>
      </w:rPr>
    </w:lvl>
    <w:lvl w:ilvl="2" w:tplc="0408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Wingdings" w:hint="default"/>
      </w:rPr>
    </w:lvl>
    <w:lvl w:ilvl="5" w:tplc="0408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Wingdings" w:hint="default"/>
      </w:rPr>
    </w:lvl>
    <w:lvl w:ilvl="8" w:tplc="0408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>
    <w:nsid w:val="5CC824DA"/>
    <w:multiLevelType w:val="multilevel"/>
    <w:tmpl w:val="7EBEBA38"/>
    <w:styleLink w:val="Style1"/>
    <w:lvl w:ilvl="0">
      <w:start w:val="1"/>
      <w:numFmt w:val="decimal"/>
      <w:pStyle w:val="Textnumbered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3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5">
    <w:nsid w:val="5E0B0C80"/>
    <w:multiLevelType w:val="hybridMultilevel"/>
    <w:tmpl w:val="54687AE0"/>
    <w:lvl w:ilvl="0" w:tplc="0408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Wingdings" w:hint="default"/>
      </w:rPr>
    </w:lvl>
    <w:lvl w:ilvl="2" w:tplc="0408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Wingdings" w:hint="default"/>
      </w:rPr>
    </w:lvl>
    <w:lvl w:ilvl="5" w:tplc="0408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Wingdings" w:hint="default"/>
      </w:rPr>
    </w:lvl>
    <w:lvl w:ilvl="8" w:tplc="0408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>
    <w:nsid w:val="7059647D"/>
    <w:multiLevelType w:val="hybridMultilevel"/>
    <w:tmpl w:val="D060A75E"/>
    <w:lvl w:ilvl="0" w:tplc="393AE712">
      <w:start w:val="1"/>
      <w:numFmt w:val="decimal"/>
      <w:pStyle w:val="Rubric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42D2DD2"/>
    <w:multiLevelType w:val="multilevel"/>
    <w:tmpl w:val="7EBEBA38"/>
    <w:numStyleLink w:val="Style1"/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5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758"/>
    <w:rsid w:val="00002878"/>
    <w:rsid w:val="00002F45"/>
    <w:rsid w:val="00007341"/>
    <w:rsid w:val="0002587D"/>
    <w:rsid w:val="00026295"/>
    <w:rsid w:val="00027DCD"/>
    <w:rsid w:val="00030A94"/>
    <w:rsid w:val="00031347"/>
    <w:rsid w:val="00051BDA"/>
    <w:rsid w:val="000572CF"/>
    <w:rsid w:val="00057D23"/>
    <w:rsid w:val="000634C7"/>
    <w:rsid w:val="000659CB"/>
    <w:rsid w:val="00066DE8"/>
    <w:rsid w:val="00071313"/>
    <w:rsid w:val="00073553"/>
    <w:rsid w:val="00080170"/>
    <w:rsid w:val="00082557"/>
    <w:rsid w:val="000A5BE4"/>
    <w:rsid w:val="000D7095"/>
    <w:rsid w:val="000F7147"/>
    <w:rsid w:val="000F79C4"/>
    <w:rsid w:val="0010334E"/>
    <w:rsid w:val="0010580E"/>
    <w:rsid w:val="00110510"/>
    <w:rsid w:val="001222A5"/>
    <w:rsid w:val="0013043C"/>
    <w:rsid w:val="00144B2C"/>
    <w:rsid w:val="00157180"/>
    <w:rsid w:val="0018374F"/>
    <w:rsid w:val="001840A0"/>
    <w:rsid w:val="00196935"/>
    <w:rsid w:val="001A2160"/>
    <w:rsid w:val="001B2824"/>
    <w:rsid w:val="001C2529"/>
    <w:rsid w:val="001D439A"/>
    <w:rsid w:val="001F67B3"/>
    <w:rsid w:val="00200A24"/>
    <w:rsid w:val="00202A92"/>
    <w:rsid w:val="00215AB1"/>
    <w:rsid w:val="0025137D"/>
    <w:rsid w:val="00253443"/>
    <w:rsid w:val="00255386"/>
    <w:rsid w:val="00271A40"/>
    <w:rsid w:val="002751EC"/>
    <w:rsid w:val="00285F54"/>
    <w:rsid w:val="002C640B"/>
    <w:rsid w:val="002D2A5D"/>
    <w:rsid w:val="002D3F58"/>
    <w:rsid w:val="002D6A1A"/>
    <w:rsid w:val="002E23F0"/>
    <w:rsid w:val="002E29CC"/>
    <w:rsid w:val="00302F33"/>
    <w:rsid w:val="003032C2"/>
    <w:rsid w:val="00303599"/>
    <w:rsid w:val="0030623D"/>
    <w:rsid w:val="0032379C"/>
    <w:rsid w:val="0033675E"/>
    <w:rsid w:val="00345D07"/>
    <w:rsid w:val="003558F8"/>
    <w:rsid w:val="0038104F"/>
    <w:rsid w:val="003B0E66"/>
    <w:rsid w:val="003B1F41"/>
    <w:rsid w:val="003B6366"/>
    <w:rsid w:val="003B6AF4"/>
    <w:rsid w:val="003C118D"/>
    <w:rsid w:val="003C3993"/>
    <w:rsid w:val="003C58E0"/>
    <w:rsid w:val="003C5D22"/>
    <w:rsid w:val="003E76DE"/>
    <w:rsid w:val="003F08BA"/>
    <w:rsid w:val="003F44A6"/>
    <w:rsid w:val="00401395"/>
    <w:rsid w:val="00410027"/>
    <w:rsid w:val="00412F41"/>
    <w:rsid w:val="00417F8E"/>
    <w:rsid w:val="00421B4E"/>
    <w:rsid w:val="004237AB"/>
    <w:rsid w:val="00430BAD"/>
    <w:rsid w:val="004360AB"/>
    <w:rsid w:val="004576FA"/>
    <w:rsid w:val="0046324D"/>
    <w:rsid w:val="00493DC6"/>
    <w:rsid w:val="004977C5"/>
    <w:rsid w:val="004B5C1E"/>
    <w:rsid w:val="004B5DBB"/>
    <w:rsid w:val="004B6758"/>
    <w:rsid w:val="004B718E"/>
    <w:rsid w:val="004C5825"/>
    <w:rsid w:val="004D2730"/>
    <w:rsid w:val="004E1875"/>
    <w:rsid w:val="00503427"/>
    <w:rsid w:val="005114A9"/>
    <w:rsid w:val="005345D0"/>
    <w:rsid w:val="005355F0"/>
    <w:rsid w:val="0053652C"/>
    <w:rsid w:val="00552188"/>
    <w:rsid w:val="0055486B"/>
    <w:rsid w:val="00560231"/>
    <w:rsid w:val="00582F2E"/>
    <w:rsid w:val="00583FB2"/>
    <w:rsid w:val="00597C8E"/>
    <w:rsid w:val="005A1490"/>
    <w:rsid w:val="005B14C2"/>
    <w:rsid w:val="005B1B9F"/>
    <w:rsid w:val="005C3898"/>
    <w:rsid w:val="005C4E69"/>
    <w:rsid w:val="005C59CD"/>
    <w:rsid w:val="005F337C"/>
    <w:rsid w:val="005F3D7F"/>
    <w:rsid w:val="00607BA7"/>
    <w:rsid w:val="006111E1"/>
    <w:rsid w:val="00616171"/>
    <w:rsid w:val="00663213"/>
    <w:rsid w:val="00667B36"/>
    <w:rsid w:val="006712A8"/>
    <w:rsid w:val="006812A5"/>
    <w:rsid w:val="006A4137"/>
    <w:rsid w:val="006B3F93"/>
    <w:rsid w:val="006B7E5A"/>
    <w:rsid w:val="006D743D"/>
    <w:rsid w:val="006E5412"/>
    <w:rsid w:val="0070265D"/>
    <w:rsid w:val="00716A2A"/>
    <w:rsid w:val="0072233A"/>
    <w:rsid w:val="0075040C"/>
    <w:rsid w:val="007560A9"/>
    <w:rsid w:val="007836CD"/>
    <w:rsid w:val="007949CC"/>
    <w:rsid w:val="00796D7A"/>
    <w:rsid w:val="007C4847"/>
    <w:rsid w:val="007C66B4"/>
    <w:rsid w:val="007C703D"/>
    <w:rsid w:val="007D5F70"/>
    <w:rsid w:val="007E105D"/>
    <w:rsid w:val="007E15BE"/>
    <w:rsid w:val="007F3B31"/>
    <w:rsid w:val="007F5BB3"/>
    <w:rsid w:val="008461F7"/>
    <w:rsid w:val="00851946"/>
    <w:rsid w:val="00852E01"/>
    <w:rsid w:val="0085712E"/>
    <w:rsid w:val="00860D3C"/>
    <w:rsid w:val="00861561"/>
    <w:rsid w:val="008660E1"/>
    <w:rsid w:val="008708ED"/>
    <w:rsid w:val="00896352"/>
    <w:rsid w:val="008B17CB"/>
    <w:rsid w:val="008C6327"/>
    <w:rsid w:val="008F168A"/>
    <w:rsid w:val="008F23C5"/>
    <w:rsid w:val="008F5DD2"/>
    <w:rsid w:val="00917F87"/>
    <w:rsid w:val="00932BAF"/>
    <w:rsid w:val="009608BA"/>
    <w:rsid w:val="00971764"/>
    <w:rsid w:val="009849BF"/>
    <w:rsid w:val="00984FA7"/>
    <w:rsid w:val="009926F3"/>
    <w:rsid w:val="009A2A83"/>
    <w:rsid w:val="009A5CB3"/>
    <w:rsid w:val="009B0FA5"/>
    <w:rsid w:val="009B47E0"/>
    <w:rsid w:val="009C3263"/>
    <w:rsid w:val="009C60BE"/>
    <w:rsid w:val="009D6B55"/>
    <w:rsid w:val="009E0A76"/>
    <w:rsid w:val="009F3199"/>
    <w:rsid w:val="00A14167"/>
    <w:rsid w:val="00A158F4"/>
    <w:rsid w:val="00A161B5"/>
    <w:rsid w:val="00A25709"/>
    <w:rsid w:val="00A307AD"/>
    <w:rsid w:val="00A55205"/>
    <w:rsid w:val="00A7006A"/>
    <w:rsid w:val="00A8213E"/>
    <w:rsid w:val="00A95164"/>
    <w:rsid w:val="00AA2AE0"/>
    <w:rsid w:val="00AC2A59"/>
    <w:rsid w:val="00AC7EC3"/>
    <w:rsid w:val="00B07FF6"/>
    <w:rsid w:val="00B12B7C"/>
    <w:rsid w:val="00B13969"/>
    <w:rsid w:val="00B171FC"/>
    <w:rsid w:val="00B33969"/>
    <w:rsid w:val="00B42C47"/>
    <w:rsid w:val="00B52E63"/>
    <w:rsid w:val="00B62269"/>
    <w:rsid w:val="00B628AA"/>
    <w:rsid w:val="00B73372"/>
    <w:rsid w:val="00B801F7"/>
    <w:rsid w:val="00B90436"/>
    <w:rsid w:val="00B921A3"/>
    <w:rsid w:val="00B929E7"/>
    <w:rsid w:val="00BB3347"/>
    <w:rsid w:val="00BC5BC8"/>
    <w:rsid w:val="00BD5871"/>
    <w:rsid w:val="00BD6A2B"/>
    <w:rsid w:val="00BF4BF6"/>
    <w:rsid w:val="00BF687B"/>
    <w:rsid w:val="00C11C27"/>
    <w:rsid w:val="00C14E44"/>
    <w:rsid w:val="00C22BEE"/>
    <w:rsid w:val="00C273AD"/>
    <w:rsid w:val="00C43ECA"/>
    <w:rsid w:val="00C57125"/>
    <w:rsid w:val="00C87C12"/>
    <w:rsid w:val="00C9056D"/>
    <w:rsid w:val="00C96620"/>
    <w:rsid w:val="00C97BDA"/>
    <w:rsid w:val="00CA6271"/>
    <w:rsid w:val="00CA6F23"/>
    <w:rsid w:val="00CB57EF"/>
    <w:rsid w:val="00CC57C3"/>
    <w:rsid w:val="00CF4B3E"/>
    <w:rsid w:val="00CF5B0B"/>
    <w:rsid w:val="00D27CBA"/>
    <w:rsid w:val="00D356F0"/>
    <w:rsid w:val="00D4717C"/>
    <w:rsid w:val="00D92FB7"/>
    <w:rsid w:val="00DA2C0B"/>
    <w:rsid w:val="00DC44F6"/>
    <w:rsid w:val="00DC6F73"/>
    <w:rsid w:val="00DF70D5"/>
    <w:rsid w:val="00E31487"/>
    <w:rsid w:val="00E41307"/>
    <w:rsid w:val="00E41F21"/>
    <w:rsid w:val="00E51BDC"/>
    <w:rsid w:val="00E67768"/>
    <w:rsid w:val="00E7124D"/>
    <w:rsid w:val="00E818BC"/>
    <w:rsid w:val="00E822EF"/>
    <w:rsid w:val="00E8329A"/>
    <w:rsid w:val="00E84669"/>
    <w:rsid w:val="00E90F44"/>
    <w:rsid w:val="00E95140"/>
    <w:rsid w:val="00EA04D6"/>
    <w:rsid w:val="00EC0BCB"/>
    <w:rsid w:val="00ED02B8"/>
    <w:rsid w:val="00EE3F43"/>
    <w:rsid w:val="00EE51C9"/>
    <w:rsid w:val="00EE659F"/>
    <w:rsid w:val="00F219E3"/>
    <w:rsid w:val="00F30761"/>
    <w:rsid w:val="00F35BED"/>
    <w:rsid w:val="00F5009D"/>
    <w:rsid w:val="00F62969"/>
    <w:rsid w:val="00F67090"/>
    <w:rsid w:val="00F71E54"/>
    <w:rsid w:val="00F75573"/>
    <w:rsid w:val="00F91F52"/>
    <w:rsid w:val="00F963C1"/>
    <w:rsid w:val="00FA3EFB"/>
    <w:rsid w:val="00FB7AF2"/>
    <w:rsid w:val="00FC6CE3"/>
    <w:rsid w:val="00FC7C55"/>
    <w:rsid w:val="00FD7926"/>
    <w:rsid w:val="00FE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932BAF"/>
    <w:pPr>
      <w:ind w:left="1439" w:hanging="1155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32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C57125"/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C57125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5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4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303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2C2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qFormat/>
    <w:rsid w:val="003032C2"/>
    <w:pPr>
      <w:spacing w:before="120" w:line="240" w:lineRule="auto"/>
      <w:ind w:left="0"/>
    </w:pPr>
    <w:rPr>
      <w:rFonts w:eastAsia="Franklin Gothic Book"/>
      <w:szCs w:val="22"/>
      <w:lang w:eastAsia="en-US"/>
    </w:rPr>
  </w:style>
  <w:style w:type="paragraph" w:styleId="Header">
    <w:name w:val="header"/>
    <w:basedOn w:val="Normal"/>
    <w:link w:val="HeaderChar"/>
    <w:rsid w:val="00C22B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22B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932BAF"/>
    <w:pPr>
      <w:ind w:left="1439" w:hanging="1155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32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C57125"/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C57125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5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4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303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2C2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qFormat/>
    <w:rsid w:val="003032C2"/>
    <w:pPr>
      <w:spacing w:before="120" w:line="240" w:lineRule="auto"/>
      <w:ind w:left="0"/>
    </w:pPr>
    <w:rPr>
      <w:rFonts w:eastAsia="Franklin Gothic Book"/>
      <w:szCs w:val="22"/>
      <w:lang w:eastAsia="en-US"/>
    </w:rPr>
  </w:style>
  <w:style w:type="paragraph" w:styleId="Header">
    <w:name w:val="header"/>
    <w:basedOn w:val="Normal"/>
    <w:link w:val="HeaderChar"/>
    <w:rsid w:val="00C22B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22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Elt-Data1\Publishing\Schoolbooks%20Publishing\IS%20&amp;%20PL\(d)%20Projects\Text-based%20course\Intermediate\Test%20Bank\04%20Styled%20and%20edited%20by%20Natalie\insight%20Test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8DF93-08AA-4E20-96E7-9C2AC76D0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insight Tests Template.dotx</Template>
  <TotalTime>2</TotalTime>
  <Pages>3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head</vt:lpstr>
    </vt:vector>
  </TitlesOfParts>
  <Company>Oxford University Press</Company>
  <LinksUpToDate>false</LinksUpToDate>
  <CharactersWithSpaces>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head</dc:title>
  <dc:creator>Natalie Catchpole</dc:creator>
  <cp:lastModifiedBy>ASH, Martin</cp:lastModifiedBy>
  <cp:revision>3</cp:revision>
  <cp:lastPrinted>2012-06-01T14:55:00Z</cp:lastPrinted>
  <dcterms:created xsi:type="dcterms:W3CDTF">2013-05-13T12:55:00Z</dcterms:created>
  <dcterms:modified xsi:type="dcterms:W3CDTF">2013-05-29T09:12:00Z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-765611025</vt:i4>
  </property>
  <property fmtid="{D5CDD505-2E9C-101B-9397-08002B2CF9AE}" pid="4" name="_EmailSubject">
    <vt:lpwstr>Matura tests</vt:lpwstr>
  </property>
  <property fmtid="{D5CDD505-2E9C-101B-9397-08002B2CF9AE}" pid="5" name="_AuthorEmail">
    <vt:lpwstr>ruth.ballantyne@oup.com</vt:lpwstr>
  </property>
  <property fmtid="{D5CDD505-2E9C-101B-9397-08002B2CF9AE}" pid="6" name="_AuthorEmailDisplayName">
    <vt:lpwstr>BALLANTYNE, Ruth</vt:lpwstr>
  </property>
  <property fmtid="{D5CDD505-2E9C-101B-9397-08002B2CF9AE}" pid="7" name="_ReviewingToolsShownOnce">
    <vt:lpwstr/>
  </property>
</Properties>
</file>