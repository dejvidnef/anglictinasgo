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4E" w:rsidRDefault="00C1464E" w:rsidP="00C1464E">
      <w:pPr>
        <w:pStyle w:val="AHead"/>
      </w:pPr>
      <w:r>
        <w:t>Vocabulary and Grammar Test Unit 6 Test A</w:t>
      </w:r>
    </w:p>
    <w:p w:rsidR="00C1464E" w:rsidRPr="00C1464E" w:rsidRDefault="00C1464E" w:rsidP="00C1464E">
      <w:pPr>
        <w:pStyle w:val="Nameline"/>
      </w:pPr>
      <w:r w:rsidRPr="00C1464E">
        <w:t>Name: ___________________________________________</w:t>
      </w:r>
    </w:p>
    <w:p w:rsidR="00C1464E" w:rsidRPr="00C1464E" w:rsidRDefault="00C1464E" w:rsidP="00C1464E">
      <w:pPr>
        <w:pStyle w:val="Bhead"/>
      </w:pPr>
      <w:r w:rsidRPr="00C1464E">
        <w:t>Vocabulary</w:t>
      </w:r>
    </w:p>
    <w:p w:rsidR="00C1464E" w:rsidRPr="00C1464E" w:rsidRDefault="00C1464E" w:rsidP="00C1464E">
      <w:pPr>
        <w:pStyle w:val="Rubric"/>
      </w:pPr>
      <w:r w:rsidRPr="00C1464E">
        <w:t>Choose the correct verb (a</w:t>
      </w:r>
      <w:r>
        <w:t>–</w:t>
      </w:r>
      <w:r w:rsidRPr="00C1464E">
        <w:t>c) to complete the sentences.</w:t>
      </w:r>
    </w:p>
    <w:p w:rsidR="00C1464E" w:rsidRPr="00C1464E" w:rsidRDefault="00C1464E" w:rsidP="00C1464E">
      <w:pPr>
        <w:pStyle w:val="Textnumbered"/>
      </w:pPr>
      <w:r w:rsidRPr="00C1464E">
        <w:t xml:space="preserve">Last month, Ford </w:t>
      </w:r>
      <w:r w:rsidRPr="00C1464E">
        <w:rPr>
          <w:iCs/>
        </w:rPr>
        <w:t>____________</w:t>
      </w:r>
      <w:r w:rsidRPr="00C1464E">
        <w:t xml:space="preserve"> a new </w:t>
      </w:r>
      <w:r>
        <w:t xml:space="preserve">model of </w:t>
      </w:r>
      <w:r w:rsidRPr="00C1464E">
        <w:t>car. They introduced it for the first time with a huge advertising campaign.</w:t>
      </w:r>
      <w:r>
        <w:br/>
      </w:r>
      <w:r w:rsidRPr="00C1464E">
        <w:rPr>
          <w:b/>
        </w:rPr>
        <w:t>a</w:t>
      </w:r>
      <w:r w:rsidRPr="00C1464E">
        <w:t xml:space="preserve"> launched   </w:t>
      </w:r>
      <w:r w:rsidRPr="00C1464E">
        <w:rPr>
          <w:b/>
        </w:rPr>
        <w:t>b</w:t>
      </w:r>
      <w:r w:rsidRPr="00C1464E">
        <w:t xml:space="preserve"> displayed   </w:t>
      </w:r>
      <w:r w:rsidRPr="00C1464E">
        <w:rPr>
          <w:b/>
        </w:rPr>
        <w:t>c</w:t>
      </w:r>
      <w:r w:rsidRPr="00C1464E">
        <w:t xml:space="preserve"> influenced</w:t>
      </w:r>
    </w:p>
    <w:p w:rsidR="00C1464E" w:rsidRPr="00C1464E" w:rsidRDefault="00C1464E" w:rsidP="00C1464E">
      <w:pPr>
        <w:pStyle w:val="Textnumbered"/>
      </w:pPr>
      <w:r w:rsidRPr="00C1464E">
        <w:t xml:space="preserve">We want to </w:t>
      </w:r>
      <w:r w:rsidRPr="00C1464E">
        <w:rPr>
          <w:iCs/>
        </w:rPr>
        <w:t>____________</w:t>
      </w:r>
      <w:r w:rsidRPr="00C1464E">
        <w:t xml:space="preserve"> our new perfume with TV and online advertising. It’s important to make sure that everybody knows about the product.</w:t>
      </w:r>
      <w:r>
        <w:br/>
      </w:r>
      <w:r w:rsidRPr="00C1464E">
        <w:rPr>
          <w:b/>
        </w:rPr>
        <w:t>a</w:t>
      </w:r>
      <w:r w:rsidRPr="00C1464E">
        <w:t xml:space="preserve"> target   </w:t>
      </w:r>
      <w:r w:rsidRPr="00C1464E">
        <w:rPr>
          <w:b/>
        </w:rPr>
        <w:t>b</w:t>
      </w:r>
      <w:r w:rsidRPr="00C1464E">
        <w:t xml:space="preserve"> persuade   </w:t>
      </w:r>
      <w:r w:rsidRPr="00C1464E">
        <w:rPr>
          <w:b/>
        </w:rPr>
        <w:t>c</w:t>
      </w:r>
      <w:r w:rsidRPr="00C1464E">
        <w:t xml:space="preserve"> promote</w:t>
      </w:r>
    </w:p>
    <w:p w:rsidR="00C1464E" w:rsidRPr="00C1464E" w:rsidRDefault="00C1464E" w:rsidP="00C1464E">
      <w:pPr>
        <w:pStyle w:val="Textnumbered"/>
      </w:pPr>
      <w:r w:rsidRPr="00C1464E">
        <w:t xml:space="preserve">There is no doubt that celebrities </w:t>
      </w:r>
      <w:r w:rsidRPr="00C1464E">
        <w:rPr>
          <w:iCs/>
        </w:rPr>
        <w:t>____________</w:t>
      </w:r>
      <w:r w:rsidRPr="00C1464E">
        <w:t xml:space="preserve"> the fashion choices that we make. If our favourite pop star wears something, we want to have it!</w:t>
      </w:r>
      <w:r>
        <w:br/>
      </w:r>
      <w:r w:rsidRPr="00C1464E">
        <w:rPr>
          <w:b/>
        </w:rPr>
        <w:t>a</w:t>
      </w:r>
      <w:r w:rsidRPr="00C1464E">
        <w:t xml:space="preserve"> research   </w:t>
      </w:r>
      <w:r w:rsidRPr="00C1464E">
        <w:rPr>
          <w:b/>
        </w:rPr>
        <w:t>b</w:t>
      </w:r>
      <w:r w:rsidRPr="00C1464E">
        <w:t xml:space="preserve"> influence   </w:t>
      </w:r>
      <w:r w:rsidRPr="00C1464E">
        <w:rPr>
          <w:b/>
        </w:rPr>
        <w:t>c</w:t>
      </w:r>
      <w:r w:rsidRPr="00C1464E">
        <w:t xml:space="preserve"> trick</w:t>
      </w:r>
    </w:p>
    <w:p w:rsidR="00C1464E" w:rsidRPr="00C1464E" w:rsidRDefault="00C1464E" w:rsidP="00C1464E">
      <w:pPr>
        <w:pStyle w:val="Textnumbered"/>
      </w:pPr>
      <w:r w:rsidRPr="00C1464E">
        <w:t xml:space="preserve">Department stores </w:t>
      </w:r>
      <w:r w:rsidRPr="00C1464E">
        <w:rPr>
          <w:iCs/>
        </w:rPr>
        <w:t>____________</w:t>
      </w:r>
      <w:r w:rsidRPr="00C1464E">
        <w:t xml:space="preserve"> their most popular products in their windows for people to see.</w:t>
      </w:r>
      <w:r>
        <w:br/>
      </w:r>
      <w:r w:rsidRPr="00C1464E">
        <w:rPr>
          <w:b/>
        </w:rPr>
        <w:t>a</w:t>
      </w:r>
      <w:r w:rsidRPr="00C1464E">
        <w:t xml:space="preserve"> display   </w:t>
      </w:r>
      <w:r w:rsidRPr="00C1464E">
        <w:rPr>
          <w:b/>
        </w:rPr>
        <w:t>b</w:t>
      </w:r>
      <w:r w:rsidRPr="00C1464E">
        <w:t xml:space="preserve"> persuade   </w:t>
      </w:r>
      <w:r w:rsidRPr="00C1464E">
        <w:rPr>
          <w:b/>
        </w:rPr>
        <w:t>c</w:t>
      </w:r>
      <w:r w:rsidRPr="00C1464E">
        <w:t xml:space="preserve"> target</w:t>
      </w:r>
    </w:p>
    <w:p w:rsidR="00C1464E" w:rsidRPr="00C1464E" w:rsidRDefault="00C1464E" w:rsidP="00C1464E">
      <w:pPr>
        <w:pStyle w:val="Textnumbered"/>
      </w:pPr>
      <w:r w:rsidRPr="00C1464E">
        <w:t xml:space="preserve">In their advertising, soft drinks companies </w:t>
      </w:r>
      <w:r w:rsidRPr="00C1464E">
        <w:rPr>
          <w:iCs/>
        </w:rPr>
        <w:t>____________</w:t>
      </w:r>
      <w:r w:rsidRPr="00C1464E">
        <w:t xml:space="preserve"> young teens because they are their main customers.</w:t>
      </w:r>
      <w:r>
        <w:br/>
      </w:r>
      <w:r w:rsidRPr="00C1464E">
        <w:rPr>
          <w:b/>
        </w:rPr>
        <w:t>a</w:t>
      </w:r>
      <w:r w:rsidRPr="00C1464E">
        <w:t xml:space="preserve"> promote   </w:t>
      </w:r>
      <w:r w:rsidRPr="00C1464E">
        <w:rPr>
          <w:b/>
        </w:rPr>
        <w:t>b</w:t>
      </w:r>
      <w:r w:rsidRPr="00C1464E">
        <w:t xml:space="preserve"> target   </w:t>
      </w:r>
      <w:r w:rsidRPr="00C1464E">
        <w:rPr>
          <w:b/>
        </w:rPr>
        <w:t>c</w:t>
      </w:r>
      <w:r w:rsidRPr="00C1464E">
        <w:t xml:space="preserve"> launch</w:t>
      </w:r>
    </w:p>
    <w:p w:rsidR="00C1464E" w:rsidRPr="00C1464E" w:rsidRDefault="00C1464E" w:rsidP="00C1464E">
      <w:pPr>
        <w:pStyle w:val="Textnumbered"/>
      </w:pPr>
      <w:r w:rsidRPr="00C1464E">
        <w:t xml:space="preserve">Don’t allow clever marketing to </w:t>
      </w:r>
      <w:r w:rsidRPr="00C1464E">
        <w:rPr>
          <w:iCs/>
        </w:rPr>
        <w:t>____________</w:t>
      </w:r>
      <w:r w:rsidRPr="00C1464E">
        <w:t xml:space="preserve"> you into buying something you don’t need.</w:t>
      </w:r>
      <w:r>
        <w:br/>
      </w:r>
      <w:r w:rsidRPr="00C1464E">
        <w:rPr>
          <w:b/>
        </w:rPr>
        <w:t>a</w:t>
      </w:r>
      <w:r w:rsidRPr="00C1464E">
        <w:t xml:space="preserve"> research   </w:t>
      </w:r>
      <w:r w:rsidRPr="00C1464E">
        <w:rPr>
          <w:b/>
        </w:rPr>
        <w:t>b</w:t>
      </w:r>
      <w:r w:rsidRPr="00C1464E">
        <w:t xml:space="preserve"> display   </w:t>
      </w:r>
      <w:r w:rsidRPr="00C1464E">
        <w:rPr>
          <w:b/>
        </w:rPr>
        <w:t>c</w:t>
      </w:r>
      <w:r w:rsidRPr="00C1464E">
        <w:t xml:space="preserve"> trick</w:t>
      </w:r>
    </w:p>
    <w:p w:rsidR="00C1464E" w:rsidRPr="00C1464E" w:rsidRDefault="00C1464E" w:rsidP="00C1464E">
      <w:pPr>
        <w:pStyle w:val="Textnumbered"/>
      </w:pPr>
      <w:r w:rsidRPr="00C1464E">
        <w:t xml:space="preserve">It’s important to </w:t>
      </w:r>
      <w:r w:rsidRPr="00C1464E">
        <w:rPr>
          <w:iCs/>
        </w:rPr>
        <w:t>____________</w:t>
      </w:r>
      <w:r w:rsidRPr="00C1464E">
        <w:t xml:space="preserve"> the market before introducing a new product. You must find out what the competition is.</w:t>
      </w:r>
      <w:r>
        <w:br/>
      </w:r>
      <w:r w:rsidRPr="00C1464E">
        <w:rPr>
          <w:b/>
        </w:rPr>
        <w:t>a</w:t>
      </w:r>
      <w:r w:rsidRPr="00C1464E">
        <w:t xml:space="preserve"> research   </w:t>
      </w:r>
      <w:r w:rsidRPr="00C1464E">
        <w:rPr>
          <w:b/>
        </w:rPr>
        <w:t>b</w:t>
      </w:r>
      <w:r w:rsidRPr="00C1464E">
        <w:t xml:space="preserve"> influence   </w:t>
      </w:r>
      <w:r w:rsidRPr="00C1464E">
        <w:rPr>
          <w:b/>
        </w:rPr>
        <w:t>c</w:t>
      </w:r>
      <w:r w:rsidRPr="00C1464E">
        <w:t xml:space="preserve"> promote</w:t>
      </w:r>
    </w:p>
    <w:p w:rsidR="00C1464E" w:rsidRPr="00C1464E" w:rsidRDefault="00C1464E" w:rsidP="00C1464E">
      <w:pPr>
        <w:pStyle w:val="Mark"/>
      </w:pPr>
      <w:r w:rsidRPr="00C1464E">
        <w:t>Mark: ___ / 7</w:t>
      </w:r>
    </w:p>
    <w:p w:rsidR="00C1464E" w:rsidRDefault="00C1464E" w:rsidP="000D60A5">
      <w:pPr>
        <w:pStyle w:val="Text"/>
      </w:pPr>
      <w:r>
        <w:br w:type="page"/>
      </w:r>
    </w:p>
    <w:p w:rsidR="00C1464E" w:rsidRPr="00C1464E" w:rsidRDefault="00C1464E" w:rsidP="00C1464E">
      <w:pPr>
        <w:pStyle w:val="Rubric"/>
      </w:pPr>
      <w:r w:rsidRPr="00C1464E">
        <w:lastRenderedPageBreak/>
        <w:t xml:space="preserve">Match words in A to words in B to make collocations. </w:t>
      </w:r>
      <w:r w:rsidR="000D60A5">
        <w:t>Then u</w:t>
      </w:r>
      <w:r w:rsidRPr="00C1464E">
        <w:t>se them to complete the sentences.</w:t>
      </w:r>
    </w:p>
    <w:p w:rsidR="00C1464E" w:rsidRPr="00C1464E" w:rsidRDefault="00C1464E" w:rsidP="00C1464E">
      <w:pPr>
        <w:pStyle w:val="TextUC-Lettered"/>
      </w:pPr>
      <w:r w:rsidRPr="00C1464E">
        <w:t>free     special     brand     luxury     glossy     marketing     insider</w:t>
      </w:r>
    </w:p>
    <w:p w:rsidR="00C1464E" w:rsidRPr="00C1464E" w:rsidRDefault="00C1464E" w:rsidP="00C1464E">
      <w:pPr>
        <w:pStyle w:val="TextUC-Lettered"/>
      </w:pPr>
      <w:r w:rsidRPr="00C1464E">
        <w:t>offer     image     goods     knowledge     agency     magazines     sample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>Soft drinks companies like Coca Cola and Pepsi have a strong ____________ . People all over the world recognize them easily.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>It’s illegal to buy a company if you have ____________ of its business. If you know company secrets, you should reveal them</w:t>
      </w:r>
      <w:r w:rsidR="00DE0521">
        <w:t xml:space="preserve"> before you make an offer</w:t>
      </w:r>
      <w:r w:rsidRPr="00C1464E">
        <w:t>.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>Companies spend a lot of money on advertising ____________ such as perfume, fur coats and jewellery.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 xml:space="preserve">I got a ____________ of the new chocolate bar at the supermarket. It tastes great and </w:t>
      </w:r>
      <w:r w:rsidR="00C534BD">
        <w:t>it didn’t cost me any money</w:t>
      </w:r>
      <w:r w:rsidRPr="00C1464E">
        <w:t>!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>The washing powder is on ____________ . It’s €3.00 cheaper than it usually is.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 xml:space="preserve">There are lots of advertising and pictures in ____________ such as </w:t>
      </w:r>
      <w:r w:rsidR="00C534BD">
        <w:rPr>
          <w:i/>
        </w:rPr>
        <w:t>Vogue</w:t>
      </w:r>
      <w:r w:rsidRPr="00C1464E">
        <w:t xml:space="preserve"> and </w:t>
      </w:r>
      <w:r w:rsidRPr="00C534BD">
        <w:rPr>
          <w:i/>
        </w:rPr>
        <w:t>Cosmopolitan</w:t>
      </w:r>
      <w:r w:rsidRPr="00C1464E">
        <w:t>.</w:t>
      </w:r>
    </w:p>
    <w:p w:rsidR="00C1464E" w:rsidRPr="00C1464E" w:rsidRDefault="00C1464E" w:rsidP="00C1464E">
      <w:pPr>
        <w:pStyle w:val="Textnumbered"/>
        <w:numPr>
          <w:ilvl w:val="0"/>
          <w:numId w:val="32"/>
        </w:numPr>
      </w:pPr>
      <w:r w:rsidRPr="00C1464E">
        <w:t>I work for a ____________ in London which plans campaigns for how to advertise products.</w:t>
      </w:r>
    </w:p>
    <w:p w:rsidR="00C1464E" w:rsidRPr="00C1464E" w:rsidRDefault="00C1464E" w:rsidP="00C1464E">
      <w:pPr>
        <w:pStyle w:val="Mark"/>
      </w:pPr>
      <w:r w:rsidRPr="00C1464E">
        <w:t>Mark: ___ / 14</w:t>
      </w:r>
    </w:p>
    <w:p w:rsidR="00C1464E" w:rsidRPr="00C1464E" w:rsidRDefault="00C1464E" w:rsidP="00C1464E">
      <w:pPr>
        <w:pStyle w:val="Rubric"/>
      </w:pPr>
      <w:r w:rsidRPr="00C1464E">
        <w:t>Read the text. Choose the correct answer</w:t>
      </w:r>
      <w:r w:rsidR="00C534BD">
        <w:t>s</w:t>
      </w:r>
      <w:r w:rsidRPr="00C1464E">
        <w:t xml:space="preserve"> (a</w:t>
      </w:r>
      <w:r>
        <w:t>–</w:t>
      </w:r>
      <w:r w:rsidRPr="00C1464E">
        <w:t>c)</w:t>
      </w:r>
      <w:r w:rsidR="00C534BD">
        <w:t xml:space="preserve"> to replace the words in bold.</w:t>
      </w:r>
    </w:p>
    <w:p w:rsidR="00C1464E" w:rsidRPr="00C1464E" w:rsidRDefault="00C1464E" w:rsidP="00C1464E">
      <w:pPr>
        <w:pStyle w:val="Facsimile"/>
      </w:pPr>
      <w:r w:rsidRPr="00C1464E">
        <w:t xml:space="preserve">In my class, </w:t>
      </w:r>
      <w:r w:rsidRPr="00C1464E">
        <w:rPr>
          <w:rStyle w:val="SuperscriptChar"/>
        </w:rPr>
        <w:t xml:space="preserve">1 </w:t>
      </w:r>
      <w:r w:rsidRPr="00C1464E">
        <w:rPr>
          <w:b/>
        </w:rPr>
        <w:t xml:space="preserve">about 60% </w:t>
      </w:r>
      <w:r w:rsidRPr="00C1464E">
        <w:t xml:space="preserve">of students have weekend jobs, and </w:t>
      </w:r>
      <w:r w:rsidRPr="00C1464E">
        <w:rPr>
          <w:rStyle w:val="SuperscriptChar"/>
        </w:rPr>
        <w:t xml:space="preserve">2 </w:t>
      </w:r>
      <w:r w:rsidRPr="00C1464E">
        <w:rPr>
          <w:b/>
        </w:rPr>
        <w:t>38%</w:t>
      </w:r>
      <w:r w:rsidRPr="00C1464E">
        <w:t xml:space="preserve"> of students get pocket money for doing jobs about the house. Only </w:t>
      </w:r>
      <w:r w:rsidRPr="00C1464E">
        <w:rPr>
          <w:rStyle w:val="SuperscriptChar"/>
        </w:rPr>
        <w:t xml:space="preserve">3 </w:t>
      </w:r>
      <w:r w:rsidRPr="00C1464E">
        <w:rPr>
          <w:b/>
        </w:rPr>
        <w:t>2</w:t>
      </w:r>
      <w:r w:rsidR="00C534BD">
        <w:rPr>
          <w:b/>
        </w:rPr>
        <w:t>–</w:t>
      </w:r>
      <w:r w:rsidRPr="00C1464E">
        <w:rPr>
          <w:b/>
        </w:rPr>
        <w:t>3%</w:t>
      </w:r>
      <w:r w:rsidRPr="00C1464E">
        <w:t xml:space="preserve"> of my classmates do no work at all at the weekend. Most students earn </w:t>
      </w:r>
      <w:r w:rsidRPr="00C1464E">
        <w:rPr>
          <w:rStyle w:val="SuperscriptChar"/>
        </w:rPr>
        <w:t xml:space="preserve">4 </w:t>
      </w:r>
      <w:r w:rsidRPr="00C1464E">
        <w:rPr>
          <w:b/>
        </w:rPr>
        <w:t>only a small number of euros</w:t>
      </w:r>
      <w:r w:rsidRPr="00C1464E">
        <w:t xml:space="preserve"> in their jobs, but one student, Paula, makes </w:t>
      </w:r>
      <w:r w:rsidRPr="00C1464E">
        <w:rPr>
          <w:rStyle w:val="SuperscriptChar"/>
        </w:rPr>
        <w:t xml:space="preserve">5 </w:t>
      </w:r>
      <w:r w:rsidRPr="00C1464E">
        <w:rPr>
          <w:b/>
        </w:rPr>
        <w:t>an incredibly large</w:t>
      </w:r>
      <w:r w:rsidRPr="00C1464E">
        <w:t xml:space="preserve"> €400.00 every weekend! My classmates spend </w:t>
      </w:r>
      <w:r w:rsidRPr="00C1464E">
        <w:rPr>
          <w:rStyle w:val="SuperscriptChar"/>
        </w:rPr>
        <w:t xml:space="preserve">6 </w:t>
      </w:r>
      <w:r w:rsidRPr="00C1464E">
        <w:rPr>
          <w:b/>
        </w:rPr>
        <w:t>most</w:t>
      </w:r>
      <w:r w:rsidRPr="00C1464E">
        <w:t xml:space="preserve"> of the money they earn on going out, and spend </w:t>
      </w:r>
      <w:r w:rsidRPr="00C1464E">
        <w:rPr>
          <w:rStyle w:val="SuperscriptChar"/>
        </w:rPr>
        <w:t xml:space="preserve">7 </w:t>
      </w:r>
      <w:r w:rsidRPr="00C1464E">
        <w:rPr>
          <w:b/>
        </w:rPr>
        <w:t>only a small amount</w:t>
      </w:r>
      <w:r w:rsidRPr="00C1464E">
        <w:t xml:space="preserve"> on books.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 large proportion   </w:t>
      </w:r>
      <w:r w:rsidRPr="00C1464E">
        <w:rPr>
          <w:b/>
        </w:rPr>
        <w:t>b</w:t>
      </w:r>
      <w:r w:rsidRPr="00C1464E">
        <w:t xml:space="preserve"> a vast majority   </w:t>
      </w:r>
      <w:r w:rsidRPr="00C1464E">
        <w:rPr>
          <w:b/>
        </w:rPr>
        <w:t>c</w:t>
      </w:r>
      <w:r w:rsidRPr="00C1464E">
        <w:t xml:space="preserve"> a modest number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an overwhelming amount   </w:t>
      </w:r>
      <w:r w:rsidRPr="00C1464E">
        <w:rPr>
          <w:b/>
        </w:rPr>
        <w:t>b</w:t>
      </w:r>
      <w:r w:rsidRPr="00C1464E">
        <w:t xml:space="preserve"> a significant number   </w:t>
      </w:r>
      <w:r w:rsidRPr="00C1464E">
        <w:rPr>
          <w:b/>
        </w:rPr>
        <w:t>c</w:t>
      </w:r>
      <w:r w:rsidRPr="00C1464E">
        <w:t xml:space="preserve"> a tiny amount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 whopping number   </w:t>
      </w:r>
      <w:r w:rsidRPr="00C1464E">
        <w:rPr>
          <w:b/>
        </w:rPr>
        <w:t>b</w:t>
      </w:r>
      <w:r w:rsidRPr="00C1464E">
        <w:t xml:space="preserve"> a significant proportion   </w:t>
      </w:r>
      <w:r w:rsidRPr="00C1464E">
        <w:rPr>
          <w:b/>
        </w:rPr>
        <w:t>c</w:t>
      </w:r>
      <w:r w:rsidRPr="00C1464E">
        <w:t xml:space="preserve"> a tiny minority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 modest amount of money   </w:t>
      </w:r>
      <w:r w:rsidRPr="00C1464E">
        <w:rPr>
          <w:b/>
        </w:rPr>
        <w:t>b</w:t>
      </w:r>
      <w:r w:rsidRPr="00C1464E">
        <w:t xml:space="preserve"> a massive amount of money   </w:t>
      </w:r>
      <w:r w:rsidRPr="00C1464E">
        <w:rPr>
          <w:b/>
        </w:rPr>
        <w:t>c</w:t>
      </w:r>
      <w:r w:rsidRPr="00C1464E">
        <w:t xml:space="preserve"> a vast amount of money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 whopping   </w:t>
      </w:r>
      <w:r w:rsidRPr="00C1464E">
        <w:rPr>
          <w:b/>
        </w:rPr>
        <w:t>b</w:t>
      </w:r>
      <w:r w:rsidRPr="00C1464E">
        <w:t xml:space="preserve"> a tiny   </w:t>
      </w:r>
      <w:r w:rsidRPr="00C1464E">
        <w:rPr>
          <w:b/>
        </w:rPr>
        <w:t>c</w:t>
      </w:r>
      <w:r w:rsidRPr="00C1464E">
        <w:t xml:space="preserve"> a significant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 great part   </w:t>
      </w:r>
      <w:r w:rsidRPr="00C1464E">
        <w:rPr>
          <w:b/>
        </w:rPr>
        <w:t>b</w:t>
      </w:r>
      <w:r w:rsidRPr="00C1464E">
        <w:t xml:space="preserve"> a massive amount   </w:t>
      </w:r>
      <w:r w:rsidRPr="00C1464E">
        <w:rPr>
          <w:b/>
        </w:rPr>
        <w:t>c</w:t>
      </w:r>
      <w:r w:rsidRPr="00C1464E">
        <w:t xml:space="preserve"> a modest proportion</w:t>
      </w:r>
    </w:p>
    <w:p w:rsidR="00C1464E" w:rsidRPr="00C1464E" w:rsidRDefault="00C1464E" w:rsidP="00C1464E">
      <w:pPr>
        <w:pStyle w:val="Textnumbered"/>
        <w:numPr>
          <w:ilvl w:val="0"/>
          <w:numId w:val="33"/>
        </w:numPr>
      </w:pPr>
      <w:r w:rsidRPr="00C1464E">
        <w:rPr>
          <w:b/>
        </w:rPr>
        <w:t>a</w:t>
      </w:r>
      <w:r w:rsidRPr="00C1464E">
        <w:t xml:space="preserve"> a tiny </w:t>
      </w:r>
      <w:r w:rsidR="00C534BD">
        <w:t>minority</w:t>
      </w:r>
      <w:r w:rsidRPr="00C1464E">
        <w:t xml:space="preserve">   </w:t>
      </w:r>
      <w:r w:rsidRPr="00C1464E">
        <w:rPr>
          <w:b/>
        </w:rPr>
        <w:t>b</w:t>
      </w:r>
      <w:r w:rsidRPr="00C1464E">
        <w:t xml:space="preserve"> a significant amount   </w:t>
      </w:r>
      <w:r w:rsidRPr="00C1464E">
        <w:rPr>
          <w:b/>
        </w:rPr>
        <w:t>c</w:t>
      </w:r>
      <w:r w:rsidRPr="00C1464E">
        <w:t xml:space="preserve"> a modest proportion</w:t>
      </w:r>
    </w:p>
    <w:p w:rsidR="00C1464E" w:rsidRPr="00C1464E" w:rsidRDefault="00C1464E" w:rsidP="00C1464E">
      <w:pPr>
        <w:pStyle w:val="Mark"/>
      </w:pPr>
      <w:r w:rsidRPr="00C1464E">
        <w:t>Mark: ___ / 7</w:t>
      </w:r>
    </w:p>
    <w:p w:rsidR="00C1464E" w:rsidRDefault="00C1464E" w:rsidP="000D60A5">
      <w:pPr>
        <w:pStyle w:val="Text"/>
      </w:pPr>
      <w:r>
        <w:br w:type="page"/>
      </w:r>
    </w:p>
    <w:p w:rsidR="00C1464E" w:rsidRPr="00C1464E" w:rsidRDefault="00C1464E" w:rsidP="00C1464E">
      <w:pPr>
        <w:pStyle w:val="Rubric"/>
      </w:pPr>
      <w:r w:rsidRPr="00C1464E">
        <w:lastRenderedPageBreak/>
        <w:t>Match the words below to their definitions in bold in the sentences.</w:t>
      </w:r>
    </w:p>
    <w:p w:rsidR="00C1464E" w:rsidRPr="00C1464E" w:rsidRDefault="00C1464E" w:rsidP="00C1464E">
      <w:pPr>
        <w:pStyle w:val="Wordpool"/>
      </w:pPr>
      <w:r w:rsidRPr="00C1464E">
        <w:t xml:space="preserve">design     manufactured     trend  </w:t>
      </w:r>
      <w:r w:rsidR="00A25B07">
        <w:t xml:space="preserve">   industry     profit     consu</w:t>
      </w:r>
      <w:bookmarkStart w:id="0" w:name="_GoBack"/>
      <w:bookmarkEnd w:id="0"/>
      <w:r w:rsidRPr="00C1464E">
        <w:t>mers     retailer     commercial</w:t>
      </w:r>
    </w:p>
    <w:p w:rsidR="00C1464E" w:rsidRPr="00C1464E" w:rsidRDefault="00DE0521" w:rsidP="00C1464E">
      <w:pPr>
        <w:pStyle w:val="Textnumbered"/>
        <w:numPr>
          <w:ilvl w:val="0"/>
          <w:numId w:val="34"/>
        </w:numPr>
      </w:pPr>
      <w:r>
        <w:t>We</w:t>
      </w:r>
      <w:r w:rsidR="00C1464E" w:rsidRPr="00DE0521">
        <w:t xml:space="preserve"> made money</w:t>
      </w:r>
      <w:r w:rsidR="00C1464E" w:rsidRPr="00C1464E">
        <w:t xml:space="preserve"> this year</w:t>
      </w:r>
      <w:r>
        <w:t xml:space="preserve"> and our costs have been low</w:t>
      </w:r>
      <w:r w:rsidR="00AE666E">
        <w:t>,</w:t>
      </w:r>
      <w:r>
        <w:t xml:space="preserve"> so </w:t>
      </w:r>
      <w:r w:rsidRPr="00DE0521">
        <w:t>the company’s finances are</w:t>
      </w:r>
      <w:r>
        <w:rPr>
          <w:b/>
        </w:rPr>
        <w:t xml:space="preserve"> </w:t>
      </w:r>
      <w:r w:rsidRPr="00DE0521">
        <w:t>in</w:t>
      </w:r>
      <w:r>
        <w:rPr>
          <w:b/>
        </w:rPr>
        <w:t xml:space="preserve"> a good state</w:t>
      </w:r>
      <w:r w:rsidR="00C1464E" w:rsidRPr="00C1464E">
        <w:t xml:space="preserve">. </w:t>
      </w:r>
      <w:r w:rsidR="00C1464E" w:rsidRPr="00C1464E">
        <w:rPr>
          <w:iCs/>
        </w:rPr>
        <w:t>____________</w:t>
      </w:r>
    </w:p>
    <w:p w:rsidR="00C1464E" w:rsidRPr="00C1464E" w:rsidRDefault="00C1464E" w:rsidP="00C1464E">
      <w:pPr>
        <w:pStyle w:val="Textnumbered"/>
        <w:numPr>
          <w:ilvl w:val="0"/>
          <w:numId w:val="34"/>
        </w:numPr>
      </w:pPr>
      <w:r w:rsidRPr="00C534BD">
        <w:rPr>
          <w:b/>
        </w:rPr>
        <w:t>The</w:t>
      </w:r>
      <w:r w:rsidRPr="00C1464E">
        <w:t xml:space="preserve"> </w:t>
      </w:r>
      <w:r w:rsidRPr="00C1464E">
        <w:rPr>
          <w:b/>
        </w:rPr>
        <w:t>people who buy and use our products</w:t>
      </w:r>
      <w:r w:rsidRPr="00C1464E">
        <w:t xml:space="preserve"> are important to us. </w:t>
      </w:r>
      <w:r w:rsidRPr="00C1464E">
        <w:rPr>
          <w:iCs/>
        </w:rPr>
        <w:t>____________</w:t>
      </w:r>
    </w:p>
    <w:p w:rsidR="00C1464E" w:rsidRPr="00C1464E" w:rsidRDefault="00C1464E" w:rsidP="00C1464E">
      <w:pPr>
        <w:pStyle w:val="Textnumbered"/>
        <w:numPr>
          <w:ilvl w:val="0"/>
          <w:numId w:val="34"/>
        </w:numPr>
      </w:pPr>
      <w:r w:rsidRPr="00C1464E">
        <w:t xml:space="preserve">I want to know how things are </w:t>
      </w:r>
      <w:r w:rsidRPr="00C1464E">
        <w:rPr>
          <w:b/>
        </w:rPr>
        <w:t>assembled or constructed</w:t>
      </w:r>
      <w:r w:rsidRPr="00C1464E">
        <w:t xml:space="preserve"> in the factory. </w:t>
      </w:r>
      <w:r w:rsidRPr="00C1464E">
        <w:rPr>
          <w:iCs/>
        </w:rPr>
        <w:t>____________</w:t>
      </w:r>
    </w:p>
    <w:p w:rsidR="00C1464E" w:rsidRPr="00C1464E" w:rsidRDefault="00C1464E" w:rsidP="00C1464E">
      <w:pPr>
        <w:pStyle w:val="Textnumbered"/>
        <w:numPr>
          <w:ilvl w:val="0"/>
          <w:numId w:val="34"/>
        </w:numPr>
      </w:pPr>
      <w:r w:rsidRPr="00C1464E">
        <w:t xml:space="preserve">We’re following the latest </w:t>
      </w:r>
      <w:r w:rsidRPr="00C1464E">
        <w:rPr>
          <w:b/>
        </w:rPr>
        <w:t>fashion</w:t>
      </w:r>
      <w:r w:rsidRPr="00C1464E">
        <w:rPr>
          <w:i/>
        </w:rPr>
        <w:t xml:space="preserve"> </w:t>
      </w:r>
      <w:r w:rsidRPr="00C1464E">
        <w:t xml:space="preserve">in clothes production. </w:t>
      </w:r>
      <w:r w:rsidRPr="00C1464E">
        <w:rPr>
          <w:iCs/>
        </w:rPr>
        <w:t>____________</w:t>
      </w:r>
    </w:p>
    <w:p w:rsidR="00C1464E" w:rsidRPr="00C1464E" w:rsidRDefault="00C1464E" w:rsidP="00C1464E">
      <w:pPr>
        <w:pStyle w:val="Textnumbered"/>
        <w:numPr>
          <w:ilvl w:val="0"/>
          <w:numId w:val="34"/>
        </w:numPr>
      </w:pPr>
      <w:r w:rsidRPr="00C1464E">
        <w:t>We have a 20% market share in the</w:t>
      </w:r>
      <w:r w:rsidRPr="00C1464E">
        <w:rPr>
          <w:b/>
        </w:rPr>
        <w:t xml:space="preserve"> business sector</w:t>
      </w:r>
      <w:r w:rsidRPr="00C1464E">
        <w:t xml:space="preserve">. </w:t>
      </w:r>
      <w:r w:rsidRPr="00C1464E">
        <w:rPr>
          <w:iCs/>
        </w:rPr>
        <w:t>____________</w:t>
      </w:r>
    </w:p>
    <w:p w:rsidR="00C1464E" w:rsidRPr="00C1464E" w:rsidRDefault="00C1464E" w:rsidP="00C1464E">
      <w:pPr>
        <w:pStyle w:val="Textnumbered"/>
        <w:numPr>
          <w:ilvl w:val="0"/>
          <w:numId w:val="34"/>
        </w:numPr>
      </w:pPr>
      <w:r w:rsidRPr="00C1464E">
        <w:t xml:space="preserve">We are a </w:t>
      </w:r>
      <w:r w:rsidRPr="00C534BD">
        <w:t>major</w:t>
      </w:r>
      <w:r w:rsidRPr="00C1464E">
        <w:rPr>
          <w:b/>
        </w:rPr>
        <w:t xml:space="preserve"> shop that sells things</w:t>
      </w:r>
      <w:r w:rsidRPr="00C1464E">
        <w:t xml:space="preserve"> </w:t>
      </w:r>
      <w:r w:rsidR="00C534BD">
        <w:t xml:space="preserve">on </w:t>
      </w:r>
      <w:r w:rsidRPr="00C1464E">
        <w:t xml:space="preserve">the </w:t>
      </w:r>
      <w:r w:rsidR="00C534BD">
        <w:t>h</w:t>
      </w:r>
      <w:r w:rsidRPr="00C1464E">
        <w:t xml:space="preserve">igh </w:t>
      </w:r>
      <w:r w:rsidR="00C534BD">
        <w:t>s</w:t>
      </w:r>
      <w:r w:rsidRPr="00C1464E">
        <w:t xml:space="preserve">treet. </w:t>
      </w:r>
      <w:r w:rsidRPr="00C1464E">
        <w:rPr>
          <w:iCs/>
        </w:rPr>
        <w:t>____________</w:t>
      </w:r>
    </w:p>
    <w:p w:rsidR="00C1464E" w:rsidRPr="00C1464E" w:rsidRDefault="00DE0521" w:rsidP="00C1464E">
      <w:pPr>
        <w:pStyle w:val="Textnumbered"/>
        <w:numPr>
          <w:ilvl w:val="0"/>
          <w:numId w:val="34"/>
        </w:numPr>
      </w:pPr>
      <w:r>
        <w:t xml:space="preserve">You must not use this work for </w:t>
      </w:r>
      <w:r w:rsidRPr="00DE0521">
        <w:rPr>
          <w:b/>
        </w:rPr>
        <w:t>money-making</w:t>
      </w:r>
      <w:r>
        <w:t xml:space="preserve"> purposes</w:t>
      </w:r>
      <w:r w:rsidR="00C1464E" w:rsidRPr="00C1464E">
        <w:t xml:space="preserve">. </w:t>
      </w:r>
      <w:r w:rsidR="00C1464E" w:rsidRPr="00C1464E">
        <w:rPr>
          <w:iCs/>
        </w:rPr>
        <w:t>____________</w:t>
      </w:r>
    </w:p>
    <w:p w:rsidR="00C1464E" w:rsidRPr="00C1464E" w:rsidRDefault="00DE0521" w:rsidP="00C1464E">
      <w:pPr>
        <w:pStyle w:val="Textnumbered"/>
        <w:numPr>
          <w:ilvl w:val="0"/>
          <w:numId w:val="34"/>
        </w:numPr>
      </w:pPr>
      <w:r>
        <w:t>This</w:t>
      </w:r>
      <w:r w:rsidR="00C1464E" w:rsidRPr="00C1464E">
        <w:t xml:space="preserve"> department </w:t>
      </w:r>
      <w:r>
        <w:t xml:space="preserve">is </w:t>
      </w:r>
      <w:r w:rsidRPr="00DE0521">
        <w:rPr>
          <w:b/>
        </w:rPr>
        <w:t xml:space="preserve">the one </w:t>
      </w:r>
      <w:r w:rsidR="00C1464E" w:rsidRPr="00DE0521">
        <w:rPr>
          <w:b/>
        </w:rPr>
        <w:t>that has ideas and creates images of how a product will look</w:t>
      </w:r>
      <w:r w:rsidR="00C1464E" w:rsidRPr="00C1464E">
        <w:t xml:space="preserve">. </w:t>
      </w:r>
      <w:r w:rsidR="00C1464E" w:rsidRPr="00C1464E">
        <w:rPr>
          <w:iCs/>
        </w:rPr>
        <w:t>____________</w:t>
      </w:r>
    </w:p>
    <w:p w:rsidR="00C1464E" w:rsidRPr="00C1464E" w:rsidRDefault="00C1464E" w:rsidP="00C1464E">
      <w:pPr>
        <w:pStyle w:val="Mark"/>
      </w:pPr>
      <w:r w:rsidRPr="00C1464E">
        <w:t>Mark: ___ / 8</w:t>
      </w:r>
    </w:p>
    <w:p w:rsidR="00C1464E" w:rsidRPr="00C1464E" w:rsidRDefault="00C1464E" w:rsidP="00C1464E">
      <w:pPr>
        <w:pStyle w:val="Text"/>
      </w:pPr>
    </w:p>
    <w:p w:rsidR="00C1464E" w:rsidRPr="00C1464E" w:rsidRDefault="00C1464E" w:rsidP="00C1464E">
      <w:pPr>
        <w:pStyle w:val="Bhead"/>
      </w:pPr>
      <w:r w:rsidRPr="00C1464E">
        <w:br w:type="page"/>
      </w:r>
      <w:r w:rsidRPr="00C1464E">
        <w:lastRenderedPageBreak/>
        <w:t>Grammar</w:t>
      </w:r>
    </w:p>
    <w:p w:rsidR="00C1464E" w:rsidRPr="00C1464E" w:rsidRDefault="00C1464E" w:rsidP="00C1464E">
      <w:pPr>
        <w:pStyle w:val="Rubric"/>
      </w:pPr>
      <w:r w:rsidRPr="00C1464E">
        <w:t xml:space="preserve">Complete the sentences with the correct passive form of the verbs in brackets. </w:t>
      </w:r>
    </w:p>
    <w:p w:rsidR="00C1464E" w:rsidRPr="00C1464E" w:rsidRDefault="00C1464E" w:rsidP="00C1464E">
      <w:pPr>
        <w:pStyle w:val="Textnumbered"/>
        <w:numPr>
          <w:ilvl w:val="0"/>
          <w:numId w:val="35"/>
        </w:numPr>
      </w:pPr>
      <w:r w:rsidRPr="00C1464E">
        <w:t xml:space="preserve">A new advertising campaign </w:t>
      </w:r>
      <w:r w:rsidRPr="00C1464E">
        <w:rPr>
          <w:iCs/>
        </w:rPr>
        <w:t>____________</w:t>
      </w:r>
      <w:r w:rsidRPr="00C1464E">
        <w:t xml:space="preserve"> (launch) last month.</w:t>
      </w:r>
    </w:p>
    <w:p w:rsidR="00C1464E" w:rsidRPr="00C1464E" w:rsidRDefault="00C1464E" w:rsidP="00C1464E">
      <w:pPr>
        <w:pStyle w:val="Textnumbered"/>
        <w:numPr>
          <w:ilvl w:val="0"/>
          <w:numId w:val="35"/>
        </w:numPr>
      </w:pPr>
      <w:r w:rsidRPr="00C1464E">
        <w:t xml:space="preserve">An overwhelming number of these bags </w:t>
      </w:r>
      <w:r w:rsidRPr="00C1464E">
        <w:rPr>
          <w:iCs/>
        </w:rPr>
        <w:t>____________</w:t>
      </w:r>
      <w:r w:rsidRPr="00C1464E">
        <w:t xml:space="preserve"> (sell) since the start of the year.</w:t>
      </w:r>
    </w:p>
    <w:p w:rsidR="00C1464E" w:rsidRPr="00C1464E" w:rsidRDefault="00C1464E" w:rsidP="00C1464E">
      <w:pPr>
        <w:pStyle w:val="Textnumbered"/>
        <w:numPr>
          <w:ilvl w:val="0"/>
          <w:numId w:val="35"/>
        </w:numPr>
      </w:pPr>
      <w:r w:rsidRPr="00C1464E">
        <w:t xml:space="preserve">New factories </w:t>
      </w:r>
      <w:r w:rsidRPr="00C1464E">
        <w:rPr>
          <w:iCs/>
        </w:rPr>
        <w:t>____________</w:t>
      </w:r>
      <w:r w:rsidRPr="00C1464E">
        <w:t xml:space="preserve"> (open) every day.</w:t>
      </w:r>
    </w:p>
    <w:p w:rsidR="00C1464E" w:rsidRPr="00C1464E" w:rsidRDefault="00C1464E" w:rsidP="00C1464E">
      <w:pPr>
        <w:pStyle w:val="Textnumbered"/>
        <w:numPr>
          <w:ilvl w:val="0"/>
          <w:numId w:val="35"/>
        </w:numPr>
      </w:pPr>
      <w:r w:rsidRPr="00C1464E">
        <w:t xml:space="preserve">As we speak, the products </w:t>
      </w:r>
      <w:r w:rsidRPr="00C1464E">
        <w:rPr>
          <w:iCs/>
        </w:rPr>
        <w:t>____________</w:t>
      </w:r>
      <w:r w:rsidRPr="00C1464E">
        <w:t xml:space="preserve"> (deliver) to depots across the country.</w:t>
      </w:r>
    </w:p>
    <w:p w:rsidR="00C1464E" w:rsidRPr="00C1464E" w:rsidRDefault="00C1464E" w:rsidP="00C1464E">
      <w:pPr>
        <w:pStyle w:val="Textnumbered"/>
        <w:numPr>
          <w:ilvl w:val="0"/>
          <w:numId w:val="35"/>
        </w:numPr>
      </w:pPr>
      <w:r w:rsidRPr="00C1464E">
        <w:t xml:space="preserve">Next spring, a new range of clothing </w:t>
      </w:r>
      <w:r w:rsidRPr="00C1464E">
        <w:rPr>
          <w:iCs/>
        </w:rPr>
        <w:t>____________</w:t>
      </w:r>
      <w:r w:rsidRPr="00C1464E">
        <w:t xml:space="preserve"> (will / introduce) at the show in Milan.</w:t>
      </w:r>
    </w:p>
    <w:p w:rsidR="00C1464E" w:rsidRPr="00C1464E" w:rsidRDefault="00C1464E" w:rsidP="00C1464E">
      <w:pPr>
        <w:pStyle w:val="Textnumbered"/>
        <w:numPr>
          <w:ilvl w:val="0"/>
          <w:numId w:val="35"/>
        </w:numPr>
      </w:pPr>
      <w:r w:rsidRPr="00C1464E">
        <w:t xml:space="preserve">Twelve years ago, our IT company </w:t>
      </w:r>
      <w:r w:rsidRPr="00C1464E">
        <w:rPr>
          <w:iCs/>
        </w:rPr>
        <w:t>____________</w:t>
      </w:r>
      <w:r w:rsidRPr="00C1464E">
        <w:t xml:space="preserve"> (started) by two friends in a garage.</w:t>
      </w:r>
    </w:p>
    <w:p w:rsidR="00C1464E" w:rsidRPr="00C1464E" w:rsidRDefault="00C1464E" w:rsidP="00C1464E">
      <w:pPr>
        <w:pStyle w:val="Mark"/>
      </w:pPr>
      <w:r w:rsidRPr="00C1464E">
        <w:t>Mark: ___ / 6</w:t>
      </w:r>
    </w:p>
    <w:p w:rsidR="00C1464E" w:rsidRPr="00C1464E" w:rsidRDefault="00C1464E" w:rsidP="00C1464E">
      <w:pPr>
        <w:pStyle w:val="Rubric"/>
      </w:pPr>
      <w:r w:rsidRPr="00C1464E">
        <w:t>Rewrite the sentences in the correct passive form.</w:t>
      </w:r>
    </w:p>
    <w:p w:rsidR="00C1464E" w:rsidRPr="00C1464E" w:rsidRDefault="00C1464E" w:rsidP="00C1464E">
      <w:pPr>
        <w:pStyle w:val="Text"/>
      </w:pPr>
      <w:r w:rsidRPr="00C1464E">
        <w:t>Designers</w:t>
      </w:r>
      <w:r w:rsidR="00440FB8">
        <w:t xml:space="preserve"> have uploaded lots of images to</w:t>
      </w:r>
      <w:r w:rsidRPr="00C1464E">
        <w:t xml:space="preserve"> the </w:t>
      </w:r>
      <w:r>
        <w:t>i</w:t>
      </w:r>
      <w:r w:rsidRPr="00C1464E">
        <w:t>nternet.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The marketing agency is employing new managers.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The charity was sending aid to developing countries.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The government criticized multinational companies.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In the near future, new inventions will change the face of the IT industry.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Mark"/>
      </w:pPr>
      <w:r w:rsidRPr="00C1464E">
        <w:t>Mark: ___ / 10</w:t>
      </w:r>
    </w:p>
    <w:p w:rsidR="00C1464E" w:rsidRPr="00C1464E" w:rsidRDefault="00C1464E" w:rsidP="00C1464E">
      <w:pPr>
        <w:pStyle w:val="Rubric"/>
      </w:pPr>
      <w:r w:rsidRPr="00C1464E">
        <w:t>Put the words in order to make sentences.</w:t>
      </w:r>
    </w:p>
    <w:p w:rsidR="00C1464E" w:rsidRPr="00C1464E" w:rsidRDefault="00C1464E" w:rsidP="00C1464E">
      <w:pPr>
        <w:pStyle w:val="Text"/>
      </w:pPr>
      <w:r w:rsidRPr="00C1464E">
        <w:t>yesterday / Jack / cut / his / had / hair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are / We / house / get / going / the / redecorated / to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marketing campaign / Andy / has / the / already / got / organized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Text"/>
      </w:pPr>
      <w:r w:rsidRPr="00C1464E">
        <w:t>manufactured / product / had / the / overseas / Ridley</w:t>
      </w:r>
      <w:r w:rsidR="009D78B3">
        <w:t>’</w:t>
      </w:r>
      <w:r w:rsidRPr="00C1464E">
        <w:t>s</w:t>
      </w:r>
      <w:r>
        <w:br/>
      </w:r>
      <w:r w:rsidRPr="00C1464E">
        <w:t>________________________________________________________________________</w:t>
      </w:r>
    </w:p>
    <w:p w:rsidR="00C1464E" w:rsidRPr="00C1464E" w:rsidRDefault="00C1464E" w:rsidP="00C1464E">
      <w:pPr>
        <w:pStyle w:val="Mark"/>
      </w:pPr>
      <w:r w:rsidRPr="00C1464E">
        <w:t>Mark: ___ / 8</w:t>
      </w:r>
    </w:p>
    <w:p w:rsidR="00C1464E" w:rsidRPr="00C1464E" w:rsidRDefault="00C1464E" w:rsidP="00C1464E">
      <w:pPr>
        <w:pStyle w:val="Mark"/>
      </w:pPr>
      <w:r w:rsidRPr="00C1464E">
        <w:t>TOTAL MARKS: ___ / 60</w:t>
      </w:r>
    </w:p>
    <w:sectPr w:rsidR="00C1464E" w:rsidRPr="00C1464E" w:rsidSect="00A35916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4E" w:rsidRDefault="00C1464E">
      <w:r>
        <w:separator/>
      </w:r>
    </w:p>
    <w:p w:rsidR="00C1464E" w:rsidRDefault="00C1464E"/>
  </w:endnote>
  <w:endnote w:type="continuationSeparator" w:id="0">
    <w:p w:rsidR="00C1464E" w:rsidRDefault="00C1464E">
      <w:r>
        <w:continuationSeparator/>
      </w:r>
    </w:p>
    <w:p w:rsidR="00C1464E" w:rsidRDefault="00C14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35916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A25B07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A35916" w:rsidRDefault="00A35916" w:rsidP="001840A0">
        <w:pPr>
          <w:pStyle w:val="Footer"/>
          <w:jc w:val="center"/>
          <w:rPr>
            <w:rFonts w:ascii="Arial" w:hAnsi="Arial" w:cs="Arial"/>
            <w:noProof/>
          </w:rPr>
        </w:pPr>
        <w:r>
          <w:rPr>
            <w:noProof/>
          </w:rPr>
          <w:drawing>
            <wp:inline distT="0" distB="0" distL="0" distR="0" wp14:anchorId="0333EA29" wp14:editId="79AAD366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071313" w:rsidRPr="001840A0" w:rsidRDefault="00A35916" w:rsidP="001840A0">
        <w:pPr>
          <w:pStyle w:val="Footer"/>
          <w:jc w:val="center"/>
          <w:rPr>
            <w:rFonts w:ascii="Arial" w:hAnsi="Arial" w:cs="Arial"/>
          </w:rPr>
        </w:pPr>
        <w:r w:rsidRPr="00A35916">
          <w:rPr>
            <w:rFonts w:ascii="Arial" w:hAnsi="Arial" w:cs="Arial"/>
          </w:rPr>
          <w:object w:dxaOrig="10309" w:dyaOrig="136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6pt;height:681.75pt" o:ole="">
              <v:imagedata r:id="rId2" o:title=""/>
            </v:shape>
            <o:OLEObject Type="Embed" ProgID="Word.Document.12" ShapeID="_x0000_i1025" DrawAspect="Content" ObjectID="_1431328886" r:id="rId3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063" w:dyaOrig="12861">
            <v:shape id="_x0000_i1026" type="#_x0000_t75" style="width:503.25pt;height:642.75pt" o:ole="">
              <v:imagedata r:id="rId4" o:title=""/>
            </v:shape>
            <o:OLEObject Type="Embed" ProgID="Word.Document.12" ShapeID="_x0000_i1026" DrawAspect="Content" ObjectID="_1431328887" r:id="rId5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063" w:dyaOrig="13999">
            <v:shape id="_x0000_i1027" type="#_x0000_t75" style="width:503.25pt;height:699pt" o:ole="">
              <v:imagedata r:id="rId6" o:title=""/>
            </v:shape>
            <o:OLEObject Type="Embed" ProgID="Word.Document.12" ShapeID="_x0000_i1027" DrawAspect="Content" ObjectID="_1431328888" r:id="rId7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063" w:dyaOrig="11025">
            <v:shape id="_x0000_i1028" type="#_x0000_t75" style="width:503.25pt;height:551.25pt" o:ole="">
              <v:imagedata r:id="rId8" o:title=""/>
            </v:shape>
            <o:OLEObject Type="Embed" ProgID="Word.Document.12" ShapeID="_x0000_i1028" DrawAspect="Content" ObjectID="_1431328889" r:id="rId9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063" w:dyaOrig="11025">
            <v:shape id="_x0000_i1029" type="#_x0000_t75" style="width:503.25pt;height:551.25pt" o:ole="">
              <v:imagedata r:id="rId10" o:title=""/>
            </v:shape>
            <o:OLEObject Type="Embed" ProgID="Word.Document.12" ShapeID="_x0000_i1029" DrawAspect="Content" ObjectID="_1431328890" r:id="rId11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309" w:dyaOrig="12879">
            <v:shape id="_x0000_i1030" type="#_x0000_t75" style="width:516pt;height:644.25pt" o:ole="">
              <v:imagedata r:id="rId12" o:title=""/>
            </v:shape>
            <o:OLEObject Type="Embed" ProgID="Word.Document.12" ShapeID="_x0000_i1030" DrawAspect="Content" ObjectID="_1431328891" r:id="rId13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309" w:dyaOrig="14018">
            <v:shape id="_x0000_i1031" type="#_x0000_t75" style="width:516pt;height:701.25pt" o:ole="">
              <v:imagedata r:id="rId14" o:title=""/>
            </v:shape>
            <o:OLEObject Type="Embed" ProgID="Word.Document.12" ShapeID="_x0000_i1031" DrawAspect="Content" ObjectID="_1431328892" r:id="rId15">
              <o:FieldCodes>\s</o:FieldCodes>
            </o:OLEObject>
          </w:object>
        </w:r>
        <w:r w:rsidRPr="00A35916">
          <w:rPr>
            <w:rFonts w:ascii="Arial" w:hAnsi="Arial" w:cs="Arial"/>
          </w:rPr>
          <w:object w:dxaOrig="10309" w:dyaOrig="13754">
            <v:shape id="_x0000_i1032" type="#_x0000_t75" style="width:516pt;height:687.75pt" o:ole="">
              <v:imagedata r:id="rId16" o:title=""/>
            </v:shape>
            <o:OLEObject Type="Embed" ProgID="Word.Document.12" ShapeID="_x0000_i1032" DrawAspect="Content" ObjectID="_1431328893" r:id="rId17">
              <o:FieldCodes>\s</o:FieldCodes>
            </o:OLEObject>
          </w:obje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4E" w:rsidRDefault="00C1464E">
      <w:r>
        <w:separator/>
      </w:r>
    </w:p>
    <w:p w:rsidR="00C1464E" w:rsidRDefault="00C1464E"/>
  </w:footnote>
  <w:footnote w:type="continuationSeparator" w:id="0">
    <w:p w:rsidR="00C1464E" w:rsidRDefault="00C1464E">
      <w:r>
        <w:continuationSeparator/>
      </w:r>
    </w:p>
    <w:p w:rsidR="00C1464E" w:rsidRDefault="00C146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3468"/>
    <w:multiLevelType w:val="hybridMultilevel"/>
    <w:tmpl w:val="9AD68828"/>
    <w:lvl w:ilvl="0" w:tplc="C310D44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622E0"/>
    <w:multiLevelType w:val="multilevel"/>
    <w:tmpl w:val="7EBEBA38"/>
    <w:numStyleLink w:val="Style1"/>
  </w:abstractNum>
  <w:abstractNum w:abstractNumId="2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3A0728F"/>
    <w:multiLevelType w:val="hybridMultilevel"/>
    <w:tmpl w:val="8BE207D0"/>
    <w:lvl w:ilvl="0" w:tplc="1DFE161C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5ECD325F"/>
    <w:multiLevelType w:val="hybridMultilevel"/>
    <w:tmpl w:val="2962E5C8"/>
    <w:lvl w:ilvl="0" w:tplc="0B643EE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D2DD2"/>
    <w:multiLevelType w:val="multilevel"/>
    <w:tmpl w:val="7EBEBA38"/>
    <w:numStyleLink w:val="Style1"/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7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4E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60A5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40FB8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0ACB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86EA4"/>
    <w:rsid w:val="006A4137"/>
    <w:rsid w:val="006B3F93"/>
    <w:rsid w:val="006B7E5A"/>
    <w:rsid w:val="006C208D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D78B3"/>
    <w:rsid w:val="009E0A76"/>
    <w:rsid w:val="009F3199"/>
    <w:rsid w:val="00A14167"/>
    <w:rsid w:val="00A158F4"/>
    <w:rsid w:val="00A161B5"/>
    <w:rsid w:val="00A25709"/>
    <w:rsid w:val="00A25B07"/>
    <w:rsid w:val="00A307AD"/>
    <w:rsid w:val="00A35916"/>
    <w:rsid w:val="00A55205"/>
    <w:rsid w:val="00A7006A"/>
    <w:rsid w:val="00A8213E"/>
    <w:rsid w:val="00A95164"/>
    <w:rsid w:val="00AA2AE0"/>
    <w:rsid w:val="00AC2A59"/>
    <w:rsid w:val="00AC7EC3"/>
    <w:rsid w:val="00AE666E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64E"/>
    <w:rsid w:val="00C14E44"/>
    <w:rsid w:val="00C273AD"/>
    <w:rsid w:val="00C43ECA"/>
    <w:rsid w:val="00C534BD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E0521"/>
    <w:rsid w:val="00DF00ED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D457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A359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5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A359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Word_Document6.docx"/><Relationship Id="rId3" Type="http://schemas.openxmlformats.org/officeDocument/2006/relationships/package" Target="embeddings/Microsoft_Word_Document1.docx"/><Relationship Id="rId7" Type="http://schemas.openxmlformats.org/officeDocument/2006/relationships/package" Target="embeddings/Microsoft_Word_Document3.docx"/><Relationship Id="rId12" Type="http://schemas.openxmlformats.org/officeDocument/2006/relationships/image" Target="media/image7.emf"/><Relationship Id="rId17" Type="http://schemas.openxmlformats.org/officeDocument/2006/relationships/package" Target="embeddings/Microsoft_Word_Document8.docx"/><Relationship Id="rId2" Type="http://schemas.openxmlformats.org/officeDocument/2006/relationships/image" Target="media/image2.emf"/><Relationship Id="rId16" Type="http://schemas.openxmlformats.org/officeDocument/2006/relationships/image" Target="media/image9.emf"/><Relationship Id="rId1" Type="http://schemas.openxmlformats.org/officeDocument/2006/relationships/image" Target="media/image1.jpeg"/><Relationship Id="rId6" Type="http://schemas.openxmlformats.org/officeDocument/2006/relationships/image" Target="media/image4.emf"/><Relationship Id="rId11" Type="http://schemas.openxmlformats.org/officeDocument/2006/relationships/package" Target="embeddings/Microsoft_Word_Document5.docx"/><Relationship Id="rId5" Type="http://schemas.openxmlformats.org/officeDocument/2006/relationships/package" Target="embeddings/Microsoft_Word_Document2.docx"/><Relationship Id="rId15" Type="http://schemas.openxmlformats.org/officeDocument/2006/relationships/package" Target="embeddings/Microsoft_Word_Document7.docx"/><Relationship Id="rId10" Type="http://schemas.openxmlformats.org/officeDocument/2006/relationships/image" Target="media/image6.emf"/><Relationship Id="rId4" Type="http://schemas.openxmlformats.org/officeDocument/2006/relationships/image" Target="media/image3.emf"/><Relationship Id="rId9" Type="http://schemas.openxmlformats.org/officeDocument/2006/relationships/package" Target="embeddings/Microsoft_Word_Document4.docx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628C1-0373-49AD-B709-52714991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7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5</cp:revision>
  <cp:lastPrinted>2013-05-29T08:19:00Z</cp:lastPrinted>
  <dcterms:created xsi:type="dcterms:W3CDTF">2013-05-13T13:08:00Z</dcterms:created>
  <dcterms:modified xsi:type="dcterms:W3CDTF">2013-05-29T09:34:00Z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