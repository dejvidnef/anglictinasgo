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4F1" w:rsidRDefault="002144F1" w:rsidP="002144F1">
      <w:pPr>
        <w:pStyle w:val="AHead"/>
      </w:pPr>
      <w:r>
        <w:t>Vocabulary and Grammar Test Unit 5 Test B</w:t>
      </w:r>
    </w:p>
    <w:p w:rsidR="002144F1" w:rsidRPr="002144F1" w:rsidRDefault="002144F1" w:rsidP="002144F1">
      <w:pPr>
        <w:pStyle w:val="Nameline"/>
      </w:pPr>
      <w:r w:rsidRPr="002144F1">
        <w:t>Name: ___________________________________________</w:t>
      </w:r>
    </w:p>
    <w:p w:rsidR="002144F1" w:rsidRPr="002144F1" w:rsidRDefault="002144F1" w:rsidP="002144F1">
      <w:pPr>
        <w:pStyle w:val="Bhead"/>
      </w:pPr>
      <w:r w:rsidRPr="002144F1">
        <w:t>Vocabulary</w:t>
      </w:r>
    </w:p>
    <w:p w:rsidR="002144F1" w:rsidRPr="002144F1" w:rsidRDefault="002144F1" w:rsidP="002144F1">
      <w:pPr>
        <w:pStyle w:val="Rubric"/>
      </w:pPr>
      <w:r w:rsidRPr="002144F1">
        <w:t xml:space="preserve">Complete the headlines with the </w:t>
      </w:r>
      <w:r w:rsidR="00D274A3">
        <w:t>correct noun form of the words</w:t>
      </w:r>
      <w:r w:rsidRPr="002144F1">
        <w:t xml:space="preserve"> below.</w:t>
      </w:r>
      <w:r w:rsidR="00BB5844">
        <w:t xml:space="preserve"> </w:t>
      </w:r>
    </w:p>
    <w:p w:rsidR="002144F1" w:rsidRPr="002144F1" w:rsidRDefault="002144F1" w:rsidP="002144F1">
      <w:pPr>
        <w:pStyle w:val="Wordpool"/>
      </w:pPr>
      <w:r w:rsidRPr="002144F1">
        <w:t xml:space="preserve">thief     offender     vandal     shoplifter     mugger     armed robber    </w:t>
      </w:r>
    </w:p>
    <w:p w:rsidR="002144F1" w:rsidRPr="002144F1" w:rsidRDefault="002144F1" w:rsidP="002144F1">
      <w:pPr>
        <w:pStyle w:val="Textnumbered"/>
      </w:pPr>
      <w:r w:rsidRPr="002144F1">
        <w:t xml:space="preserve">TEENAGE </w:t>
      </w:r>
      <w:r w:rsidRPr="002144F1">
        <w:rPr>
          <w:iCs/>
        </w:rPr>
        <w:t>____________</w:t>
      </w:r>
      <w:r w:rsidRPr="002144F1">
        <w:t xml:space="preserve"> IS GROWING</w:t>
      </w:r>
      <w:r>
        <w:br/>
      </w:r>
      <w:r w:rsidRPr="002144F1">
        <w:t>Last week, two teenagers broke the shop windows in the city centre!</w:t>
      </w:r>
    </w:p>
    <w:p w:rsidR="002144F1" w:rsidRPr="002144F1" w:rsidRDefault="00896C79" w:rsidP="002144F1">
      <w:pPr>
        <w:pStyle w:val="Textnumbered"/>
      </w:pPr>
      <w:r>
        <w:rPr>
          <w:iCs/>
        </w:rPr>
        <w:t xml:space="preserve">FOOD </w:t>
      </w:r>
      <w:r w:rsidR="00C92013">
        <w:rPr>
          <w:iCs/>
        </w:rPr>
        <w:t>SAFETY</w:t>
      </w:r>
      <w:r w:rsidR="00873D99">
        <w:rPr>
          <w:iCs/>
        </w:rPr>
        <w:t xml:space="preserve"> </w:t>
      </w:r>
      <w:r w:rsidR="002144F1" w:rsidRPr="002144F1">
        <w:rPr>
          <w:iCs/>
        </w:rPr>
        <w:t>____________</w:t>
      </w:r>
      <w:r w:rsidR="0084169D">
        <w:t xml:space="preserve"> COMMITTED </w:t>
      </w:r>
      <w:r w:rsidR="00873D99">
        <w:t>IN RESTAURANT</w:t>
      </w:r>
      <w:r w:rsidR="002144F1">
        <w:br/>
      </w:r>
      <w:r>
        <w:t>A thirty-seven</w:t>
      </w:r>
      <w:bookmarkStart w:id="0" w:name="_GoBack"/>
      <w:bookmarkEnd w:id="0"/>
      <w:r w:rsidR="00BB5844">
        <w:t>-</w:t>
      </w:r>
      <w:r w:rsidR="002144F1" w:rsidRPr="002144F1">
        <w:t xml:space="preserve">year-old </w:t>
      </w:r>
      <w:r w:rsidR="00C92013">
        <w:t>restaurant owner</w:t>
      </w:r>
      <w:r w:rsidR="002144F1" w:rsidRPr="002144F1">
        <w:t xml:space="preserve"> was arrested after </w:t>
      </w:r>
      <w:r w:rsidR="00C92013">
        <w:t>an inspection found several serious problems with food safety</w:t>
      </w:r>
      <w:r w:rsidR="002144F1" w:rsidRPr="002144F1">
        <w:t xml:space="preserve">. </w:t>
      </w:r>
    </w:p>
    <w:p w:rsidR="002144F1" w:rsidRPr="002144F1" w:rsidRDefault="002144F1" w:rsidP="002144F1">
      <w:pPr>
        <w:pStyle w:val="Textnumbered"/>
      </w:pPr>
      <w:r w:rsidRPr="002144F1">
        <w:t xml:space="preserve">STUDENT SENT TO PRISON FOR </w:t>
      </w:r>
      <w:r w:rsidRPr="002144F1">
        <w:rPr>
          <w:iCs/>
        </w:rPr>
        <w:t>____________</w:t>
      </w:r>
      <w:r>
        <w:rPr>
          <w:iCs/>
        </w:rPr>
        <w:br/>
      </w:r>
      <w:r w:rsidRPr="002144F1">
        <w:t>On Sunday, police arrested a young man caught stealing in Hammonds department store.</w:t>
      </w:r>
    </w:p>
    <w:p w:rsidR="002144F1" w:rsidRPr="002144F1" w:rsidRDefault="002144F1" w:rsidP="002144F1">
      <w:pPr>
        <w:pStyle w:val="Textnumbered"/>
        <w:rPr>
          <w:iCs/>
        </w:rPr>
      </w:pPr>
      <w:r>
        <w:rPr>
          <w:iCs/>
        </w:rPr>
        <w:t xml:space="preserve">EVEN MORE </w:t>
      </w:r>
      <w:r w:rsidRPr="002144F1">
        <w:rPr>
          <w:iCs/>
        </w:rPr>
        <w:t>____________</w:t>
      </w:r>
      <w:r>
        <w:t xml:space="preserve"> </w:t>
      </w:r>
      <w:r>
        <w:br/>
      </w:r>
      <w:r w:rsidR="00BB5844">
        <w:t>Number of purses and mobile phones stolen in the street</w:t>
      </w:r>
      <w:r w:rsidRPr="002144F1">
        <w:t xml:space="preserve"> has </w:t>
      </w:r>
      <w:r w:rsidRPr="002144F1">
        <w:rPr>
          <w:bCs/>
          <w:iCs/>
        </w:rPr>
        <w:t>increased</w:t>
      </w:r>
      <w:r w:rsidR="00BB5844">
        <w:t xml:space="preserve"> </w:t>
      </w:r>
      <w:r w:rsidRPr="002144F1">
        <w:t>by 10% each year for the last ten years</w:t>
      </w:r>
      <w:r w:rsidRPr="002144F1">
        <w:rPr>
          <w:iCs/>
        </w:rPr>
        <w:t>.</w:t>
      </w:r>
    </w:p>
    <w:p w:rsidR="002144F1" w:rsidRDefault="002144F1" w:rsidP="002144F1">
      <w:pPr>
        <w:pStyle w:val="Textnumbered"/>
      </w:pPr>
      <w:r w:rsidRPr="002144F1">
        <w:rPr>
          <w:iCs/>
        </w:rPr>
        <w:t>____________</w:t>
      </w:r>
      <w:r w:rsidRPr="002144F1">
        <w:t xml:space="preserve"> IN COLLEGE </w:t>
      </w:r>
      <w:r>
        <w:br/>
      </w:r>
      <w:r w:rsidRPr="002144F1">
        <w:t>A college security guard has caught a student who took his friend’s mobile phone from his bag during a break.</w:t>
      </w:r>
    </w:p>
    <w:p w:rsidR="002144F1" w:rsidRPr="002144F1" w:rsidRDefault="002144F1" w:rsidP="002144F1">
      <w:pPr>
        <w:pStyle w:val="Textnumbered"/>
      </w:pPr>
      <w:r w:rsidRPr="002144F1">
        <w:rPr>
          <w:iCs/>
        </w:rPr>
        <w:t>____________</w:t>
      </w:r>
      <w:r w:rsidRPr="002144F1">
        <w:t xml:space="preserve"> AT BEAUTY SALON</w:t>
      </w:r>
      <w:r>
        <w:br/>
      </w:r>
      <w:r w:rsidRPr="002144F1">
        <w:t xml:space="preserve">A man with a gun entered J'Adore Beauty Salon at 7 p.m. on Wednesday. </w:t>
      </w:r>
    </w:p>
    <w:p w:rsidR="002144F1" w:rsidRPr="002144F1" w:rsidRDefault="002144F1" w:rsidP="002144F1">
      <w:pPr>
        <w:pStyle w:val="Mark"/>
      </w:pPr>
      <w:r w:rsidRPr="002144F1">
        <w:t>Mark: ___ / 12</w:t>
      </w:r>
    </w:p>
    <w:p w:rsidR="002144F1" w:rsidRPr="002144F1" w:rsidRDefault="002144F1" w:rsidP="002144F1">
      <w:pPr>
        <w:pStyle w:val="Rubric"/>
      </w:pPr>
      <w:r w:rsidRPr="002144F1">
        <w:t xml:space="preserve">Complete the sentences by adding the prefixes </w:t>
      </w:r>
      <w:r w:rsidRPr="002144F1">
        <w:rPr>
          <w:i/>
        </w:rPr>
        <w:t>mis-</w:t>
      </w:r>
      <w:r w:rsidRPr="002144F1">
        <w:t xml:space="preserve"> or </w:t>
      </w:r>
      <w:r w:rsidRPr="002144F1">
        <w:rPr>
          <w:i/>
        </w:rPr>
        <w:t>dis-</w:t>
      </w:r>
      <w:r w:rsidRPr="002144F1">
        <w:t xml:space="preserve"> to the words in brackets. </w:t>
      </w:r>
    </w:p>
    <w:p w:rsidR="002144F1" w:rsidRPr="002144F1" w:rsidRDefault="002144F1" w:rsidP="002144F1">
      <w:pPr>
        <w:pStyle w:val="Textnumbered"/>
        <w:numPr>
          <w:ilvl w:val="0"/>
          <w:numId w:val="33"/>
        </w:numPr>
      </w:pPr>
      <w:r w:rsidRPr="002144F1">
        <w:rPr>
          <w:iCs/>
        </w:rPr>
        <w:t>____________</w:t>
      </w:r>
      <w:r w:rsidRPr="002144F1">
        <w:t xml:space="preserve"> (agreement</w:t>
      </w:r>
      <w:r w:rsidR="00554CCF">
        <w:t>s</w:t>
      </w:r>
      <w:r w:rsidRPr="002144F1">
        <w:t xml:space="preserve">) between parents and </w:t>
      </w:r>
      <w:r w:rsidR="00554CCF">
        <w:t>teenagers are</w:t>
      </w:r>
      <w:r w:rsidRPr="002144F1">
        <w:t xml:space="preserve"> natural. </w:t>
      </w:r>
    </w:p>
    <w:p w:rsidR="002144F1" w:rsidRPr="002144F1" w:rsidRDefault="002144F1" w:rsidP="002144F1">
      <w:pPr>
        <w:pStyle w:val="Textnumbered"/>
      </w:pPr>
      <w:r w:rsidRPr="002144F1">
        <w:t xml:space="preserve">Erica said she wrote the essay herself, but in fact, she copied it. </w:t>
      </w:r>
      <w:r w:rsidR="00554CCF">
        <w:t>Her</w:t>
      </w:r>
      <w:r w:rsidRPr="002144F1">
        <w:t xml:space="preserve"> </w:t>
      </w:r>
      <w:r w:rsidRPr="002144F1">
        <w:rPr>
          <w:iCs/>
        </w:rPr>
        <w:t>____________</w:t>
      </w:r>
      <w:r w:rsidR="00554CCF">
        <w:rPr>
          <w:iCs/>
        </w:rPr>
        <w:t xml:space="preserve"> </w:t>
      </w:r>
      <w:r w:rsidRPr="002144F1">
        <w:t>(honesty)</w:t>
      </w:r>
      <w:r w:rsidR="00554CCF">
        <w:t xml:space="preserve"> really upsets me</w:t>
      </w:r>
      <w:r w:rsidRPr="002144F1">
        <w:t>!</w:t>
      </w:r>
    </w:p>
    <w:p w:rsidR="002144F1" w:rsidRPr="002144F1" w:rsidRDefault="002144F1" w:rsidP="002144F1">
      <w:pPr>
        <w:pStyle w:val="Textnumbered"/>
      </w:pPr>
      <w:r w:rsidRPr="002144F1">
        <w:t xml:space="preserve">I think that doing something else while I’m trying to talk to you is a sign of </w:t>
      </w:r>
      <w:r w:rsidRPr="002144F1">
        <w:rPr>
          <w:iCs/>
        </w:rPr>
        <w:t>____________</w:t>
      </w:r>
      <w:r w:rsidRPr="002144F1">
        <w:t xml:space="preserve"> (respect).</w:t>
      </w:r>
    </w:p>
    <w:p w:rsidR="002144F1" w:rsidRPr="002144F1" w:rsidRDefault="002144F1" w:rsidP="002144F1">
      <w:pPr>
        <w:pStyle w:val="Textnumbered"/>
      </w:pPr>
      <w:r w:rsidRPr="002144F1">
        <w:t xml:space="preserve">The fact you allow your son to do whatever he wants </w:t>
      </w:r>
      <w:r w:rsidR="00554CCF">
        <w:t xml:space="preserve">is the cause of </w:t>
      </w:r>
      <w:r w:rsidRPr="002144F1">
        <w:t xml:space="preserve">his </w:t>
      </w:r>
      <w:r w:rsidRPr="002144F1">
        <w:rPr>
          <w:iCs/>
        </w:rPr>
        <w:t>____________</w:t>
      </w:r>
      <w:r w:rsidRPr="002144F1">
        <w:t xml:space="preserve"> (behaviour). </w:t>
      </w:r>
    </w:p>
    <w:p w:rsidR="002144F1" w:rsidRPr="002144F1" w:rsidRDefault="002144F1" w:rsidP="002144F1">
      <w:pPr>
        <w:pStyle w:val="Textnumbered"/>
      </w:pPr>
      <w:r w:rsidRPr="002144F1">
        <w:t xml:space="preserve">When I found out I had failed the test, I stared at the </w:t>
      </w:r>
      <w:r w:rsidR="00554CCF">
        <w:t xml:space="preserve">results </w:t>
      </w:r>
      <w:r w:rsidRPr="002144F1">
        <w:t xml:space="preserve">in </w:t>
      </w:r>
      <w:r w:rsidRPr="002144F1">
        <w:rPr>
          <w:iCs/>
        </w:rPr>
        <w:t>____________</w:t>
      </w:r>
      <w:r>
        <w:t xml:space="preserve"> (belief).</w:t>
      </w:r>
    </w:p>
    <w:p w:rsidR="002144F1" w:rsidRPr="002144F1" w:rsidRDefault="002144F1" w:rsidP="002144F1">
      <w:pPr>
        <w:pStyle w:val="Textnumbered"/>
      </w:pPr>
      <w:r w:rsidRPr="002144F1">
        <w:t xml:space="preserve">Jack still thinks it was his </w:t>
      </w:r>
      <w:r w:rsidRPr="002144F1">
        <w:rPr>
          <w:iCs/>
        </w:rPr>
        <w:t>____________</w:t>
      </w:r>
      <w:r w:rsidRPr="002144F1">
        <w:t xml:space="preserve"> (fortune) that he </w:t>
      </w:r>
      <w:r w:rsidR="003661D5">
        <w:t>tripped and fell</w:t>
      </w:r>
      <w:r w:rsidRPr="002144F1">
        <w:t xml:space="preserve"> while the others managed to </w:t>
      </w:r>
      <w:r w:rsidR="003661D5">
        <w:t>run away</w:t>
      </w:r>
      <w:r w:rsidRPr="002144F1">
        <w:t>.</w:t>
      </w:r>
    </w:p>
    <w:p w:rsidR="002144F1" w:rsidRPr="002144F1" w:rsidRDefault="002144F1" w:rsidP="002144F1">
      <w:pPr>
        <w:pStyle w:val="Mark"/>
      </w:pPr>
      <w:r w:rsidRPr="002144F1">
        <w:t>Mark: ___ / 6</w:t>
      </w:r>
    </w:p>
    <w:p w:rsidR="002144F1" w:rsidRDefault="002144F1" w:rsidP="000D4A0C">
      <w:pPr>
        <w:pStyle w:val="Text"/>
      </w:pPr>
      <w:r>
        <w:br w:type="page"/>
      </w:r>
    </w:p>
    <w:p w:rsidR="002144F1" w:rsidRPr="002144F1" w:rsidRDefault="002144F1" w:rsidP="002144F1">
      <w:pPr>
        <w:pStyle w:val="Rubric"/>
      </w:pPr>
      <w:r w:rsidRPr="002144F1">
        <w:lastRenderedPageBreak/>
        <w:t xml:space="preserve">Complete the sentences with two of the prepositions listed below. </w:t>
      </w:r>
      <w:r w:rsidR="007865C0">
        <w:t>The prepositions</w:t>
      </w:r>
      <w:r w:rsidRPr="002144F1">
        <w:t xml:space="preserve"> can be used more than once.</w:t>
      </w:r>
    </w:p>
    <w:p w:rsidR="002144F1" w:rsidRPr="002144F1" w:rsidRDefault="002144F1" w:rsidP="002144F1">
      <w:pPr>
        <w:pStyle w:val="Wordpool"/>
      </w:pPr>
      <w:r w:rsidRPr="002144F1">
        <w:t>to     with     out     up     away</w:t>
      </w:r>
    </w:p>
    <w:p w:rsidR="002144F1" w:rsidRPr="002144F1" w:rsidRDefault="002144F1" w:rsidP="002144F1">
      <w:pPr>
        <w:pStyle w:val="Textnumbered"/>
        <w:numPr>
          <w:ilvl w:val="0"/>
          <w:numId w:val="34"/>
        </w:numPr>
      </w:pPr>
      <w:r w:rsidRPr="002144F1">
        <w:t xml:space="preserve">Andy lied to his parents, but he got </w:t>
      </w:r>
      <w:r w:rsidRPr="002144F1">
        <w:rPr>
          <w:iCs/>
        </w:rPr>
        <w:t xml:space="preserve">____________ </w:t>
      </w:r>
      <w:r w:rsidRPr="002144F1">
        <w:t xml:space="preserve">it. They never found out the truth. </w:t>
      </w:r>
    </w:p>
    <w:p w:rsidR="002144F1" w:rsidRPr="002144F1" w:rsidRDefault="002144F1" w:rsidP="002144F1">
      <w:pPr>
        <w:pStyle w:val="Textnumbered"/>
        <w:numPr>
          <w:ilvl w:val="0"/>
          <w:numId w:val="34"/>
        </w:numPr>
      </w:pPr>
      <w:r w:rsidRPr="002144F1">
        <w:t xml:space="preserve">I’m not going to put </w:t>
      </w:r>
      <w:r w:rsidRPr="002144F1">
        <w:rPr>
          <w:iCs/>
        </w:rPr>
        <w:t xml:space="preserve">____________ </w:t>
      </w:r>
      <w:r w:rsidRPr="002144F1">
        <w:t>such bad behaviour. I’ll have to ring your parents.</w:t>
      </w:r>
    </w:p>
    <w:p w:rsidR="002144F1" w:rsidRPr="002144F1" w:rsidRDefault="002144F1" w:rsidP="002144F1">
      <w:pPr>
        <w:pStyle w:val="Textnumbered"/>
        <w:numPr>
          <w:ilvl w:val="0"/>
          <w:numId w:val="34"/>
        </w:numPr>
      </w:pPr>
      <w:r w:rsidRPr="002144F1">
        <w:t xml:space="preserve">If you have fallen </w:t>
      </w:r>
      <w:r w:rsidRPr="002144F1">
        <w:rPr>
          <w:iCs/>
        </w:rPr>
        <w:t xml:space="preserve">____________ </w:t>
      </w:r>
      <w:r w:rsidRPr="002144F1">
        <w:t xml:space="preserve">your best friend, don’t worry. Everybody has arguments from time to time. </w:t>
      </w:r>
    </w:p>
    <w:p w:rsidR="002144F1" w:rsidRPr="002144F1" w:rsidRDefault="002144F1" w:rsidP="002144F1">
      <w:pPr>
        <w:pStyle w:val="Textnumbered"/>
        <w:numPr>
          <w:ilvl w:val="0"/>
          <w:numId w:val="34"/>
        </w:numPr>
      </w:pPr>
      <w:r w:rsidRPr="002144F1">
        <w:t xml:space="preserve">Dan has definitely lived </w:t>
      </w:r>
      <w:r w:rsidRPr="002144F1">
        <w:rPr>
          <w:iCs/>
        </w:rPr>
        <w:t xml:space="preserve">____________ </w:t>
      </w:r>
      <w:r w:rsidRPr="002144F1">
        <w:t>his parents’ expectations. He’s been to an excellent university and has now found a good job.</w:t>
      </w:r>
    </w:p>
    <w:p w:rsidR="002144F1" w:rsidRPr="002144F1" w:rsidRDefault="002144F1" w:rsidP="002144F1">
      <w:pPr>
        <w:pStyle w:val="Textnumbered"/>
        <w:numPr>
          <w:ilvl w:val="0"/>
          <w:numId w:val="34"/>
        </w:numPr>
      </w:pPr>
      <w:r w:rsidRPr="002144F1">
        <w:t xml:space="preserve">Lauren came </w:t>
      </w:r>
      <w:r w:rsidRPr="002144F1">
        <w:rPr>
          <w:iCs/>
        </w:rPr>
        <w:t>____________</w:t>
      </w:r>
      <w:r w:rsidR="00BB5844">
        <w:rPr>
          <w:iCs/>
        </w:rPr>
        <w:t xml:space="preserve"> </w:t>
      </w:r>
      <w:r w:rsidRPr="002144F1">
        <w:t>a great slogan for the new charity campaign.</w:t>
      </w:r>
    </w:p>
    <w:p w:rsidR="002144F1" w:rsidRPr="002144F1" w:rsidRDefault="002144F1" w:rsidP="002144F1">
      <w:pPr>
        <w:pStyle w:val="Textnumbered"/>
        <w:numPr>
          <w:ilvl w:val="0"/>
          <w:numId w:val="34"/>
        </w:numPr>
      </w:pPr>
      <w:r w:rsidRPr="002144F1">
        <w:t xml:space="preserve">She’s owned </w:t>
      </w:r>
      <w:r w:rsidRPr="002144F1">
        <w:rPr>
          <w:iCs/>
        </w:rPr>
        <w:t xml:space="preserve">____________ </w:t>
      </w:r>
      <w:r w:rsidRPr="002144F1">
        <w:t>writing the anonymous letter. We knew it was her anyway.</w:t>
      </w:r>
      <w:r w:rsidRPr="002144F1">
        <w:rPr>
          <w:iCs/>
        </w:rPr>
        <w:t xml:space="preserve"> </w:t>
      </w:r>
    </w:p>
    <w:p w:rsidR="002144F1" w:rsidRPr="002144F1" w:rsidRDefault="002144F1" w:rsidP="002144F1">
      <w:pPr>
        <w:pStyle w:val="Mark"/>
      </w:pPr>
      <w:r w:rsidRPr="002144F1">
        <w:t>Mark: ___ / 12</w:t>
      </w:r>
    </w:p>
    <w:p w:rsidR="002144F1" w:rsidRPr="002144F1" w:rsidRDefault="002144F1" w:rsidP="002144F1">
      <w:pPr>
        <w:pStyle w:val="Rubric"/>
      </w:pPr>
      <w:r w:rsidRPr="002144F1">
        <w:t xml:space="preserve">Complete the text. Replace the words in bold with the words below. </w:t>
      </w:r>
    </w:p>
    <w:p w:rsidR="002144F1" w:rsidRPr="002144F1" w:rsidRDefault="002144F1" w:rsidP="002144F1">
      <w:pPr>
        <w:pStyle w:val="Wordpool"/>
      </w:pPr>
      <w:r w:rsidRPr="002144F1">
        <w:t xml:space="preserve">legal     prohibited     restrictive     optional     fair     obligatory     </w:t>
      </w:r>
    </w:p>
    <w:p w:rsidR="002144F1" w:rsidRPr="002144F1" w:rsidRDefault="002144F1" w:rsidP="002144F1">
      <w:pPr>
        <w:pStyle w:val="Facsimile"/>
      </w:pPr>
      <w:r w:rsidRPr="002144F1">
        <w:t xml:space="preserve">For some students in our class, it is </w:t>
      </w:r>
      <w:r w:rsidRPr="002144F1">
        <w:rPr>
          <w:b/>
        </w:rPr>
        <w:t>not compulsory</w:t>
      </w:r>
      <w:r w:rsidRPr="002144F1">
        <w:t xml:space="preserve"> </w:t>
      </w:r>
      <w:r w:rsidRPr="002144F1">
        <w:rPr>
          <w:rStyle w:val="SuperscriptChar"/>
        </w:rPr>
        <w:t>1</w:t>
      </w:r>
      <w:r w:rsidRPr="002144F1">
        <w:rPr>
          <w:iCs/>
        </w:rPr>
        <w:t xml:space="preserve">____________ </w:t>
      </w:r>
      <w:r w:rsidRPr="002144F1">
        <w:t>to take a test if they have good marks during the term. So they can jus</w:t>
      </w:r>
      <w:r w:rsidR="00BB5844">
        <w:t xml:space="preserve">t read a book during the test! </w:t>
      </w:r>
      <w:r w:rsidRPr="002144F1">
        <w:t xml:space="preserve">I think this isn’t </w:t>
      </w:r>
      <w:r w:rsidRPr="002144F1">
        <w:rPr>
          <w:b/>
        </w:rPr>
        <w:t>just</w:t>
      </w:r>
      <w:r w:rsidRPr="002144F1">
        <w:t xml:space="preserve"> </w:t>
      </w:r>
      <w:r>
        <w:rPr>
          <w:rStyle w:val="SuperscriptChar"/>
        </w:rPr>
        <w:t>2</w:t>
      </w:r>
      <w:r w:rsidRPr="002144F1">
        <w:t>_</w:t>
      </w:r>
      <w:r w:rsidRPr="002144F1">
        <w:rPr>
          <w:iCs/>
        </w:rPr>
        <w:t xml:space="preserve">___________ </w:t>
      </w:r>
      <w:r w:rsidRPr="002144F1">
        <w:t>! Everybody should follow the same rules!</w:t>
      </w:r>
    </w:p>
    <w:p w:rsidR="002144F1" w:rsidRPr="002144F1" w:rsidRDefault="002144F1" w:rsidP="002144F1">
      <w:pPr>
        <w:pStyle w:val="Facsimile"/>
      </w:pPr>
      <w:r w:rsidRPr="002144F1">
        <w:t xml:space="preserve">According to the new cafeteria rules, they can’t sell fast food anymore. I think this is </w:t>
      </w:r>
      <w:r w:rsidRPr="00554CCF">
        <w:t>very</w:t>
      </w:r>
      <w:r w:rsidRPr="002144F1">
        <w:rPr>
          <w:b/>
        </w:rPr>
        <w:t xml:space="preserve"> limiting</w:t>
      </w:r>
      <w:r w:rsidRPr="002144F1">
        <w:t xml:space="preserve">  </w:t>
      </w:r>
      <w:r>
        <w:rPr>
          <w:rStyle w:val="SuperscriptChar"/>
        </w:rPr>
        <w:t>3</w:t>
      </w:r>
      <w:r w:rsidRPr="002144F1">
        <w:rPr>
          <w:iCs/>
        </w:rPr>
        <w:t>____________</w:t>
      </w:r>
      <w:r w:rsidRPr="002144F1">
        <w:t xml:space="preserve"> because sometimes I prefer burgers for lunch. And I don’t think that it is </w:t>
      </w:r>
      <w:r w:rsidRPr="002144F1">
        <w:rPr>
          <w:b/>
        </w:rPr>
        <w:t>within the law</w:t>
      </w:r>
      <w:r w:rsidRPr="002144F1">
        <w:t xml:space="preserve"> </w:t>
      </w:r>
      <w:r>
        <w:rPr>
          <w:rStyle w:val="SuperscriptChar"/>
        </w:rPr>
        <w:t>4</w:t>
      </w:r>
      <w:r w:rsidRPr="002144F1">
        <w:rPr>
          <w:iCs/>
        </w:rPr>
        <w:t xml:space="preserve">____________ </w:t>
      </w:r>
      <w:r w:rsidRPr="002144F1">
        <w:t xml:space="preserve">to force people to eat what they don’t want to! </w:t>
      </w:r>
    </w:p>
    <w:p w:rsidR="002144F1" w:rsidRPr="002144F1" w:rsidRDefault="002144F1" w:rsidP="002144F1">
      <w:pPr>
        <w:pStyle w:val="Facsimile"/>
      </w:pPr>
      <w:r w:rsidRPr="002144F1">
        <w:t xml:space="preserve">At my school, it is </w:t>
      </w:r>
      <w:r w:rsidRPr="002144F1">
        <w:rPr>
          <w:b/>
        </w:rPr>
        <w:t>compulsory</w:t>
      </w:r>
      <w:r w:rsidRPr="002144F1">
        <w:t xml:space="preserve"> </w:t>
      </w:r>
      <w:r>
        <w:rPr>
          <w:rStyle w:val="SuperscriptChar"/>
        </w:rPr>
        <w:t>5</w:t>
      </w:r>
      <w:r w:rsidRPr="002144F1">
        <w:rPr>
          <w:iCs/>
        </w:rPr>
        <w:t xml:space="preserve">____________ to attend all lessons. </w:t>
      </w:r>
      <w:r w:rsidRPr="002144F1">
        <w:t xml:space="preserve">It is </w:t>
      </w:r>
      <w:r w:rsidRPr="002144F1">
        <w:rPr>
          <w:b/>
        </w:rPr>
        <w:t>against the rules</w:t>
      </w:r>
      <w:r w:rsidRPr="002144F1">
        <w:t xml:space="preserve"> </w:t>
      </w:r>
      <w:r>
        <w:rPr>
          <w:rStyle w:val="SuperscriptChar"/>
        </w:rPr>
        <w:t>6</w:t>
      </w:r>
      <w:r w:rsidRPr="002144F1">
        <w:rPr>
          <w:iCs/>
        </w:rPr>
        <w:t xml:space="preserve">____________ </w:t>
      </w:r>
      <w:r w:rsidRPr="002144F1">
        <w:t xml:space="preserve">to go home when you want. </w:t>
      </w:r>
    </w:p>
    <w:p w:rsidR="002144F1" w:rsidRPr="002144F1" w:rsidRDefault="002144F1" w:rsidP="002144F1">
      <w:pPr>
        <w:pStyle w:val="Mark"/>
      </w:pPr>
      <w:r w:rsidRPr="002144F1">
        <w:t>Mark: ___ / 6</w:t>
      </w:r>
    </w:p>
    <w:p w:rsidR="002144F1" w:rsidRPr="002144F1" w:rsidRDefault="002144F1" w:rsidP="002144F1">
      <w:pPr>
        <w:pStyle w:val="Bhead"/>
      </w:pPr>
      <w:r w:rsidRPr="002144F1">
        <w:br w:type="page"/>
      </w:r>
      <w:r w:rsidRPr="002144F1">
        <w:lastRenderedPageBreak/>
        <w:t>Grammar</w:t>
      </w:r>
    </w:p>
    <w:p w:rsidR="002144F1" w:rsidRPr="002144F1" w:rsidRDefault="002144F1" w:rsidP="002144F1">
      <w:pPr>
        <w:pStyle w:val="Rubric"/>
      </w:pPr>
      <w:r w:rsidRPr="002144F1">
        <w:t xml:space="preserve">Complete the sentences with the correct form of the verbs in brackets. </w:t>
      </w:r>
    </w:p>
    <w:p w:rsidR="002144F1" w:rsidRPr="002144F1" w:rsidRDefault="002144F1" w:rsidP="002144F1">
      <w:pPr>
        <w:pStyle w:val="Textnumbered"/>
        <w:numPr>
          <w:ilvl w:val="0"/>
          <w:numId w:val="36"/>
        </w:numPr>
      </w:pPr>
      <w:r w:rsidRPr="002144F1">
        <w:t xml:space="preserve">You </w:t>
      </w:r>
      <w:r w:rsidRPr="002144F1">
        <w:rPr>
          <w:iCs/>
        </w:rPr>
        <w:t>____________</w:t>
      </w:r>
      <w:r w:rsidRPr="002144F1">
        <w:t xml:space="preserve"> (not go) to prison if you answer all the police officer’s questions.</w:t>
      </w:r>
    </w:p>
    <w:p w:rsidR="002144F1" w:rsidRPr="002144F1" w:rsidRDefault="002144F1" w:rsidP="002144F1">
      <w:pPr>
        <w:pStyle w:val="Textnumbered"/>
        <w:numPr>
          <w:ilvl w:val="0"/>
          <w:numId w:val="36"/>
        </w:numPr>
      </w:pPr>
      <w:r w:rsidRPr="002144F1">
        <w:t xml:space="preserve">If I </w:t>
      </w:r>
      <w:r w:rsidRPr="002144F1">
        <w:rPr>
          <w:iCs/>
        </w:rPr>
        <w:t>____________</w:t>
      </w:r>
      <w:r w:rsidRPr="002144F1">
        <w:t xml:space="preserve"> (be) you, I’d give </w:t>
      </w:r>
      <w:r w:rsidR="003C7328">
        <w:t>the</w:t>
      </w:r>
      <w:r w:rsidRPr="002144F1">
        <w:t xml:space="preserve"> gun to the police officer.</w:t>
      </w:r>
    </w:p>
    <w:p w:rsidR="002144F1" w:rsidRPr="002144F1" w:rsidRDefault="002144F1" w:rsidP="002144F1">
      <w:pPr>
        <w:pStyle w:val="Textnumbered"/>
        <w:numPr>
          <w:ilvl w:val="0"/>
          <w:numId w:val="36"/>
        </w:numPr>
      </w:pPr>
      <w:r w:rsidRPr="002144F1">
        <w:t xml:space="preserve">If Colin had more free time, he </w:t>
      </w:r>
      <w:r w:rsidRPr="002144F1">
        <w:rPr>
          <w:iCs/>
        </w:rPr>
        <w:t>____________</w:t>
      </w:r>
      <w:r w:rsidRPr="002144F1">
        <w:t xml:space="preserve"> (join) the dance club.</w:t>
      </w:r>
    </w:p>
    <w:p w:rsidR="002144F1" w:rsidRPr="002144F1" w:rsidRDefault="002144F1" w:rsidP="002144F1">
      <w:pPr>
        <w:pStyle w:val="Textnumbered"/>
        <w:numPr>
          <w:ilvl w:val="0"/>
          <w:numId w:val="36"/>
        </w:numPr>
      </w:pPr>
      <w:r w:rsidRPr="002144F1">
        <w:t xml:space="preserve">What </w:t>
      </w:r>
      <w:r w:rsidRPr="002144F1">
        <w:rPr>
          <w:iCs/>
        </w:rPr>
        <w:t>____________</w:t>
      </w:r>
      <w:r w:rsidRPr="002144F1">
        <w:t xml:space="preserve"> (you / do) if you knew who stole your purse?</w:t>
      </w:r>
    </w:p>
    <w:p w:rsidR="002144F1" w:rsidRPr="002144F1" w:rsidRDefault="002144F1" w:rsidP="002144F1">
      <w:pPr>
        <w:pStyle w:val="Textnumbered"/>
        <w:numPr>
          <w:ilvl w:val="0"/>
          <w:numId w:val="36"/>
        </w:numPr>
      </w:pPr>
      <w:r w:rsidRPr="002144F1">
        <w:t xml:space="preserve">If you allow students to do whatever they want, things </w:t>
      </w:r>
      <w:r w:rsidRPr="002144F1">
        <w:rPr>
          <w:iCs/>
        </w:rPr>
        <w:t>____________</w:t>
      </w:r>
      <w:r w:rsidRPr="002144F1">
        <w:t xml:space="preserve"> (get) out of control.</w:t>
      </w:r>
    </w:p>
    <w:p w:rsidR="002144F1" w:rsidRPr="002144F1" w:rsidRDefault="002144F1" w:rsidP="002144F1">
      <w:pPr>
        <w:pStyle w:val="Textnumbered"/>
        <w:numPr>
          <w:ilvl w:val="0"/>
          <w:numId w:val="36"/>
        </w:numPr>
      </w:pPr>
      <w:r w:rsidRPr="002144F1">
        <w:t xml:space="preserve">If teenagers didn’t put graffiti on the walls, older people </w:t>
      </w:r>
      <w:r w:rsidRPr="002144F1">
        <w:rPr>
          <w:iCs/>
        </w:rPr>
        <w:t>____________</w:t>
      </w:r>
      <w:r w:rsidRPr="002144F1">
        <w:t xml:space="preserve"> (not have) to remove it.</w:t>
      </w:r>
    </w:p>
    <w:p w:rsidR="002144F1" w:rsidRPr="002144F1" w:rsidRDefault="002144F1" w:rsidP="002144F1">
      <w:pPr>
        <w:pStyle w:val="Textnumbered"/>
        <w:numPr>
          <w:ilvl w:val="0"/>
          <w:numId w:val="36"/>
        </w:numPr>
      </w:pPr>
      <w:r w:rsidRPr="002144F1">
        <w:t xml:space="preserve">I would </w:t>
      </w:r>
      <w:r w:rsidRPr="002144F1">
        <w:rPr>
          <w:lang w:val="en-US"/>
        </w:rPr>
        <w:t>admit to stealing the phone</w:t>
      </w:r>
      <w:r w:rsidRPr="002144F1">
        <w:t xml:space="preserve"> if I </w:t>
      </w:r>
      <w:r w:rsidRPr="002144F1">
        <w:rPr>
          <w:iCs/>
        </w:rPr>
        <w:t>____________</w:t>
      </w:r>
      <w:r w:rsidRPr="002144F1">
        <w:t xml:space="preserve"> (be) sure I wouldn’t go to prison.</w:t>
      </w:r>
    </w:p>
    <w:p w:rsidR="002144F1" w:rsidRPr="002144F1" w:rsidRDefault="002144F1" w:rsidP="002144F1">
      <w:pPr>
        <w:pStyle w:val="Textnumbered"/>
        <w:numPr>
          <w:ilvl w:val="0"/>
          <w:numId w:val="36"/>
        </w:numPr>
      </w:pPr>
      <w:r w:rsidRPr="002144F1">
        <w:t xml:space="preserve">If I </w:t>
      </w:r>
      <w:r w:rsidRPr="002144F1">
        <w:rPr>
          <w:iCs/>
        </w:rPr>
        <w:t>____________</w:t>
      </w:r>
      <w:r w:rsidRPr="002144F1">
        <w:t xml:space="preserve"> (not listen) to the radio every day I wouldn’t know about the armed robbery.</w:t>
      </w:r>
    </w:p>
    <w:p w:rsidR="002144F1" w:rsidRPr="002144F1" w:rsidRDefault="002144F1" w:rsidP="002144F1">
      <w:pPr>
        <w:pStyle w:val="Textnumbered"/>
        <w:numPr>
          <w:ilvl w:val="0"/>
          <w:numId w:val="36"/>
        </w:numPr>
      </w:pPr>
      <w:r w:rsidRPr="002144F1">
        <w:t xml:space="preserve">You </w:t>
      </w:r>
      <w:r w:rsidRPr="002144F1">
        <w:rPr>
          <w:iCs/>
        </w:rPr>
        <w:t>____________</w:t>
      </w:r>
      <w:r w:rsidRPr="002144F1">
        <w:t xml:space="preserve"> (help) us a lot if you recognize the criminal.</w:t>
      </w:r>
    </w:p>
    <w:p w:rsidR="002144F1" w:rsidRPr="002144F1" w:rsidRDefault="002144F1" w:rsidP="002144F1">
      <w:pPr>
        <w:pStyle w:val="Textnumbered"/>
        <w:numPr>
          <w:ilvl w:val="0"/>
          <w:numId w:val="36"/>
        </w:numPr>
      </w:pPr>
      <w:r w:rsidRPr="002144F1">
        <w:t xml:space="preserve">The police </w:t>
      </w:r>
      <w:r w:rsidRPr="002144F1">
        <w:rPr>
          <w:iCs/>
        </w:rPr>
        <w:t>____________</w:t>
      </w:r>
      <w:r w:rsidRPr="002144F1">
        <w:t xml:space="preserve"> (not put) people in prison if they weren’t guilty.</w:t>
      </w:r>
    </w:p>
    <w:p w:rsidR="002144F1" w:rsidRPr="002144F1" w:rsidRDefault="002144F1" w:rsidP="002144F1">
      <w:pPr>
        <w:pStyle w:val="Textnumbered"/>
        <w:numPr>
          <w:ilvl w:val="0"/>
          <w:numId w:val="36"/>
        </w:numPr>
      </w:pPr>
      <w:r w:rsidRPr="002144F1">
        <w:t xml:space="preserve">I </w:t>
      </w:r>
      <w:r w:rsidRPr="002144F1">
        <w:rPr>
          <w:iCs/>
        </w:rPr>
        <w:t>____________</w:t>
      </w:r>
      <w:r w:rsidRPr="002144F1">
        <w:t xml:space="preserve"> (explain) everything if you promise not to tell anyone.</w:t>
      </w:r>
    </w:p>
    <w:p w:rsidR="002144F1" w:rsidRPr="002144F1" w:rsidRDefault="002144F1" w:rsidP="002144F1">
      <w:pPr>
        <w:pStyle w:val="Textnumbered"/>
        <w:numPr>
          <w:ilvl w:val="0"/>
          <w:numId w:val="36"/>
        </w:numPr>
      </w:pPr>
      <w:r>
        <w:t>W</w:t>
      </w:r>
      <w:r w:rsidRPr="002144F1">
        <w:t xml:space="preserve">hat </w:t>
      </w:r>
      <w:r w:rsidRPr="002144F1">
        <w:rPr>
          <w:iCs/>
        </w:rPr>
        <w:t>____________</w:t>
      </w:r>
      <w:r w:rsidRPr="002144F1">
        <w:t xml:space="preserve"> (he / do) if he gets caught by the police?</w:t>
      </w:r>
    </w:p>
    <w:p w:rsidR="002144F1" w:rsidRPr="002144F1" w:rsidRDefault="002144F1" w:rsidP="002144F1">
      <w:pPr>
        <w:pStyle w:val="Mark"/>
      </w:pPr>
      <w:r w:rsidRPr="002144F1">
        <w:t>Mark: ___ / 12</w:t>
      </w:r>
    </w:p>
    <w:p w:rsidR="002144F1" w:rsidRPr="002144F1" w:rsidRDefault="002144F1" w:rsidP="002144F1">
      <w:pPr>
        <w:pStyle w:val="Rubric"/>
      </w:pPr>
      <w:r w:rsidRPr="002144F1">
        <w:t xml:space="preserve">Circle the correct </w:t>
      </w:r>
      <w:r w:rsidR="000D4A0C">
        <w:t>words</w:t>
      </w:r>
      <w:r w:rsidRPr="002144F1">
        <w:t xml:space="preserve"> to complete the text.</w:t>
      </w:r>
    </w:p>
    <w:p w:rsidR="002144F1" w:rsidRPr="002144F1" w:rsidRDefault="002144F1" w:rsidP="002144F1">
      <w:pPr>
        <w:pStyle w:val="Facsimile"/>
      </w:pPr>
      <w:r w:rsidRPr="002144F1">
        <w:t xml:space="preserve">In our classroom, you </w:t>
      </w:r>
      <w:r w:rsidRPr="002144F1">
        <w:rPr>
          <w:rStyle w:val="SuperscriptChar"/>
        </w:rPr>
        <w:t>1</w:t>
      </w:r>
      <w:r w:rsidRPr="002144F1">
        <w:rPr>
          <w:b/>
        </w:rPr>
        <w:t>mustn’t / don’t have to</w:t>
      </w:r>
      <w:r w:rsidRPr="002144F1">
        <w:t xml:space="preserve"> use your mobile phone during the lessons or exams. You </w:t>
      </w:r>
      <w:r>
        <w:rPr>
          <w:rStyle w:val="SuperscriptChar"/>
        </w:rPr>
        <w:t>2</w:t>
      </w:r>
      <w:r w:rsidRPr="002144F1">
        <w:rPr>
          <w:b/>
        </w:rPr>
        <w:t xml:space="preserve">ought to / have to </w:t>
      </w:r>
      <w:r w:rsidRPr="002144F1">
        <w:t>switch it off. That’s the school rule. You</w:t>
      </w:r>
      <w:r w:rsidRPr="002144F1">
        <w:rPr>
          <w:b/>
        </w:rPr>
        <w:t xml:space="preserve"> </w:t>
      </w:r>
      <w:r w:rsidR="00760D9E">
        <w:rPr>
          <w:rStyle w:val="SuperscriptChar"/>
        </w:rPr>
        <w:t>3</w:t>
      </w:r>
      <w:r w:rsidRPr="002144F1">
        <w:rPr>
          <w:b/>
        </w:rPr>
        <w:t>can’t / don’t have to</w:t>
      </w:r>
      <w:r w:rsidRPr="002144F1">
        <w:t xml:space="preserve"> wear the uniform on Fridays. Personally, I </w:t>
      </w:r>
      <w:r w:rsidR="00760D9E">
        <w:rPr>
          <w:rStyle w:val="SuperscriptChar"/>
        </w:rPr>
        <w:t>4</w:t>
      </w:r>
      <w:r w:rsidRPr="002144F1">
        <w:rPr>
          <w:b/>
        </w:rPr>
        <w:t>’d prefer / ’ll prefer</w:t>
      </w:r>
      <w:r w:rsidRPr="002144F1">
        <w:t xml:space="preserve"> not to wear it at all because I think uniforms make everybody look the same. In fact, if they </w:t>
      </w:r>
      <w:r w:rsidR="00760D9E">
        <w:rPr>
          <w:rStyle w:val="SuperscriptChar"/>
        </w:rPr>
        <w:t>5</w:t>
      </w:r>
      <w:r w:rsidRPr="002144F1">
        <w:rPr>
          <w:b/>
        </w:rPr>
        <w:t>make / made</w:t>
      </w:r>
      <w:r w:rsidRPr="002144F1">
        <w:t xml:space="preserve"> me school director, I </w:t>
      </w:r>
      <w:r w:rsidR="00760D9E">
        <w:rPr>
          <w:rStyle w:val="SuperscriptChar"/>
        </w:rPr>
        <w:t>6</w:t>
      </w:r>
      <w:r w:rsidRPr="002144F1">
        <w:rPr>
          <w:b/>
        </w:rPr>
        <w:t>will allow / ’d allow</w:t>
      </w:r>
      <w:r w:rsidRPr="002144F1">
        <w:t xml:space="preserve"> everybody to wear whatever they wanted, when they wanted! </w:t>
      </w:r>
    </w:p>
    <w:p w:rsidR="002144F1" w:rsidRPr="002144F1" w:rsidRDefault="002144F1" w:rsidP="002144F1">
      <w:pPr>
        <w:pStyle w:val="Mark"/>
      </w:pPr>
      <w:r w:rsidRPr="002144F1">
        <w:t>Mark: ___ / 6</w:t>
      </w:r>
    </w:p>
    <w:p w:rsidR="002144F1" w:rsidRPr="002144F1" w:rsidRDefault="002144F1" w:rsidP="002144F1">
      <w:pPr>
        <w:pStyle w:val="Rubric"/>
      </w:pPr>
      <w:r w:rsidRPr="002144F1">
        <w:t xml:space="preserve">Complete the sentences with the modal verbs below. Use each modal </w:t>
      </w:r>
      <w:r>
        <w:t xml:space="preserve">verb </w:t>
      </w:r>
      <w:r w:rsidRPr="002144F1">
        <w:t>once.</w:t>
      </w:r>
    </w:p>
    <w:p w:rsidR="002144F1" w:rsidRPr="002144F1" w:rsidRDefault="002144F1" w:rsidP="002144F1">
      <w:pPr>
        <w:pStyle w:val="Wordpool"/>
      </w:pPr>
      <w:r w:rsidRPr="002144F1">
        <w:t>must     mustn’t     have to     can     don’t have to     doesn’t have to</w:t>
      </w:r>
    </w:p>
    <w:p w:rsidR="002144F1" w:rsidRPr="002144F1" w:rsidRDefault="002144F1" w:rsidP="002144F1">
      <w:pPr>
        <w:pStyle w:val="Textnumbered"/>
        <w:numPr>
          <w:ilvl w:val="0"/>
          <w:numId w:val="37"/>
        </w:numPr>
      </w:pPr>
      <w:r w:rsidRPr="002144F1">
        <w:t>Tom’s finished everything</w:t>
      </w:r>
      <w:r w:rsidR="00BB5844">
        <w:t>,</w:t>
      </w:r>
      <w:r w:rsidRPr="002144F1">
        <w:t xml:space="preserve"> so he </w:t>
      </w:r>
      <w:r w:rsidRPr="002144F1">
        <w:rPr>
          <w:iCs/>
        </w:rPr>
        <w:t>____________</w:t>
      </w:r>
      <w:r w:rsidRPr="002144F1">
        <w:t xml:space="preserve"> stay at work any longer! He can go home!</w:t>
      </w:r>
    </w:p>
    <w:p w:rsidR="002144F1" w:rsidRPr="002144F1" w:rsidRDefault="002144F1" w:rsidP="002144F1">
      <w:pPr>
        <w:pStyle w:val="Textnumbered"/>
        <w:numPr>
          <w:ilvl w:val="0"/>
          <w:numId w:val="37"/>
        </w:numPr>
      </w:pPr>
      <w:r w:rsidRPr="002144F1">
        <w:t xml:space="preserve">You </w:t>
      </w:r>
      <w:r w:rsidRPr="002144F1">
        <w:rPr>
          <w:iCs/>
        </w:rPr>
        <w:t>____________</w:t>
      </w:r>
      <w:r w:rsidRPr="002144F1">
        <w:t xml:space="preserve"> play loud music or make any noise after 11 p.m. It’s the law.</w:t>
      </w:r>
    </w:p>
    <w:p w:rsidR="002144F1" w:rsidRPr="002144F1" w:rsidRDefault="002144F1" w:rsidP="002144F1">
      <w:pPr>
        <w:pStyle w:val="Textnumbered"/>
        <w:numPr>
          <w:ilvl w:val="0"/>
          <w:numId w:val="37"/>
        </w:numPr>
      </w:pPr>
      <w:r w:rsidRPr="002144F1">
        <w:t xml:space="preserve">You </w:t>
      </w:r>
      <w:r w:rsidRPr="002144F1">
        <w:rPr>
          <w:iCs/>
        </w:rPr>
        <w:t>____________</w:t>
      </w:r>
      <w:r w:rsidRPr="002144F1">
        <w:t xml:space="preserve"> put on this dress if you don’t want to. You look great in everything.</w:t>
      </w:r>
    </w:p>
    <w:p w:rsidR="002144F1" w:rsidRPr="002144F1" w:rsidRDefault="002144F1" w:rsidP="002144F1">
      <w:pPr>
        <w:pStyle w:val="Textnumbered"/>
        <w:numPr>
          <w:ilvl w:val="0"/>
          <w:numId w:val="37"/>
        </w:numPr>
      </w:pPr>
      <w:r w:rsidRPr="002144F1">
        <w:t xml:space="preserve">I </w:t>
      </w:r>
      <w:r w:rsidRPr="002144F1">
        <w:rPr>
          <w:iCs/>
        </w:rPr>
        <w:t>____________</w:t>
      </w:r>
      <w:r w:rsidRPr="002144F1">
        <w:t xml:space="preserve"> stay out until midnight at weekends.</w:t>
      </w:r>
    </w:p>
    <w:p w:rsidR="002144F1" w:rsidRPr="002144F1" w:rsidRDefault="002144F1" w:rsidP="002144F1">
      <w:pPr>
        <w:pStyle w:val="Textnumbered"/>
        <w:numPr>
          <w:ilvl w:val="0"/>
          <w:numId w:val="37"/>
        </w:numPr>
      </w:pPr>
      <w:r w:rsidRPr="002144F1">
        <w:t xml:space="preserve">I </w:t>
      </w:r>
      <w:r w:rsidRPr="002144F1">
        <w:rPr>
          <w:iCs/>
        </w:rPr>
        <w:t>____________</w:t>
      </w:r>
      <w:r w:rsidRPr="002144F1">
        <w:t xml:space="preserve"> call my mum when I come back. If I don’t, she’ll </w:t>
      </w:r>
      <w:r w:rsidR="003A7D3A">
        <w:t>worry</w:t>
      </w:r>
      <w:r w:rsidRPr="002144F1">
        <w:t>!</w:t>
      </w:r>
    </w:p>
    <w:p w:rsidR="002144F1" w:rsidRPr="002144F1" w:rsidRDefault="002144F1" w:rsidP="002144F1">
      <w:pPr>
        <w:pStyle w:val="Textnumbered"/>
        <w:numPr>
          <w:ilvl w:val="0"/>
          <w:numId w:val="37"/>
        </w:numPr>
      </w:pPr>
      <w:r w:rsidRPr="002144F1">
        <w:t xml:space="preserve">You </w:t>
      </w:r>
      <w:r w:rsidRPr="002144F1">
        <w:rPr>
          <w:iCs/>
        </w:rPr>
        <w:t>____________</w:t>
      </w:r>
      <w:r w:rsidRPr="002144F1">
        <w:t xml:space="preserve"> wear uniform at school. It’s obligatory.</w:t>
      </w:r>
    </w:p>
    <w:p w:rsidR="002144F1" w:rsidRPr="002144F1" w:rsidRDefault="002144F1" w:rsidP="002144F1">
      <w:pPr>
        <w:pStyle w:val="Mark"/>
      </w:pPr>
      <w:r w:rsidRPr="002144F1">
        <w:t>Mark: ___ / 6</w:t>
      </w:r>
    </w:p>
    <w:p w:rsidR="002144F1" w:rsidRPr="002144F1" w:rsidRDefault="002144F1" w:rsidP="002144F1">
      <w:pPr>
        <w:pStyle w:val="Mark"/>
      </w:pPr>
      <w:r w:rsidRPr="002144F1">
        <w:t>TOTAL MARKS: ___ / 60</w:t>
      </w:r>
    </w:p>
    <w:sectPr w:rsidR="002144F1" w:rsidRPr="002144F1" w:rsidSect="00883EBE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4F1" w:rsidRDefault="002144F1">
      <w:r>
        <w:separator/>
      </w:r>
    </w:p>
    <w:p w:rsidR="002144F1" w:rsidRDefault="002144F1"/>
  </w:endnote>
  <w:endnote w:type="continuationSeparator" w:id="0">
    <w:p w:rsidR="002144F1" w:rsidRDefault="002144F1">
      <w:r>
        <w:continuationSeparator/>
      </w:r>
    </w:p>
    <w:p w:rsidR="002144F1" w:rsidRDefault="002144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883EBE" w:rsidRDefault="00071313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896C79">
          <w:rPr>
            <w:rFonts w:ascii="Arial" w:hAnsi="Arial" w:cs="Arial"/>
            <w:noProof/>
          </w:rPr>
          <w:t>1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071313" w:rsidRPr="001840A0" w:rsidRDefault="00883EBE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658D5452" wp14:editId="79E8C359">
              <wp:extent cx="6390005" cy="647571"/>
              <wp:effectExtent l="0" t="0" r="0" b="635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6475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4F1" w:rsidRDefault="002144F1">
      <w:r>
        <w:separator/>
      </w:r>
    </w:p>
    <w:p w:rsidR="002144F1" w:rsidRDefault="002144F1"/>
  </w:footnote>
  <w:footnote w:type="continuationSeparator" w:id="0">
    <w:p w:rsidR="002144F1" w:rsidRDefault="002144F1">
      <w:r>
        <w:continuationSeparator/>
      </w:r>
    </w:p>
    <w:p w:rsidR="002144F1" w:rsidRDefault="002144F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11CF6"/>
    <w:multiLevelType w:val="hybridMultilevel"/>
    <w:tmpl w:val="89146AC2"/>
    <w:lvl w:ilvl="0" w:tplc="9A427844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65C3468"/>
    <w:multiLevelType w:val="hybridMultilevel"/>
    <w:tmpl w:val="31307442"/>
    <w:lvl w:ilvl="0" w:tplc="AC246F9C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83622E0"/>
    <w:multiLevelType w:val="multilevel"/>
    <w:tmpl w:val="7EBEBA38"/>
    <w:numStyleLink w:val="Style1"/>
  </w:abstractNum>
  <w:abstractNum w:abstractNumId="3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7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42D2DD2"/>
    <w:multiLevelType w:val="multilevel"/>
    <w:tmpl w:val="7EBEBA38"/>
    <w:numStyleLink w:val="Style1"/>
  </w:abstractNum>
  <w:num w:numId="1">
    <w:abstractNumId w:val="3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7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0"/>
  </w:num>
  <w:num w:numId="32">
    <w:abstractNumId w:val="1"/>
    <w:lvlOverride w:ilvl="0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4F1"/>
    <w:rsid w:val="00002878"/>
    <w:rsid w:val="00002F45"/>
    <w:rsid w:val="00007341"/>
    <w:rsid w:val="0002587D"/>
    <w:rsid w:val="00026295"/>
    <w:rsid w:val="00027DCD"/>
    <w:rsid w:val="00030A94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A5BE4"/>
    <w:rsid w:val="000D4A0C"/>
    <w:rsid w:val="000D7095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8374F"/>
    <w:rsid w:val="001840A0"/>
    <w:rsid w:val="00196935"/>
    <w:rsid w:val="001A2160"/>
    <w:rsid w:val="001B2824"/>
    <w:rsid w:val="001C2529"/>
    <w:rsid w:val="001D439A"/>
    <w:rsid w:val="001F67B3"/>
    <w:rsid w:val="00202A92"/>
    <w:rsid w:val="002144F1"/>
    <w:rsid w:val="00215AB1"/>
    <w:rsid w:val="0025137D"/>
    <w:rsid w:val="00253443"/>
    <w:rsid w:val="00255386"/>
    <w:rsid w:val="00271A40"/>
    <w:rsid w:val="002751EC"/>
    <w:rsid w:val="00285F54"/>
    <w:rsid w:val="002C640B"/>
    <w:rsid w:val="002D2A5D"/>
    <w:rsid w:val="002D3F58"/>
    <w:rsid w:val="002D6A1A"/>
    <w:rsid w:val="002E23F0"/>
    <w:rsid w:val="002E29CC"/>
    <w:rsid w:val="00302F33"/>
    <w:rsid w:val="003032C2"/>
    <w:rsid w:val="00303599"/>
    <w:rsid w:val="0030623D"/>
    <w:rsid w:val="0032379C"/>
    <w:rsid w:val="0033675E"/>
    <w:rsid w:val="00345D07"/>
    <w:rsid w:val="003558F8"/>
    <w:rsid w:val="003661D5"/>
    <w:rsid w:val="0038104F"/>
    <w:rsid w:val="003A7D3A"/>
    <w:rsid w:val="003B0E66"/>
    <w:rsid w:val="003B1F41"/>
    <w:rsid w:val="003B6366"/>
    <w:rsid w:val="003B6AF4"/>
    <w:rsid w:val="003C118D"/>
    <w:rsid w:val="003C3993"/>
    <w:rsid w:val="003C58E0"/>
    <w:rsid w:val="003C5D22"/>
    <w:rsid w:val="003C7328"/>
    <w:rsid w:val="003E76DE"/>
    <w:rsid w:val="003F08BA"/>
    <w:rsid w:val="003F44A6"/>
    <w:rsid w:val="00401395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93DC6"/>
    <w:rsid w:val="004977C5"/>
    <w:rsid w:val="004B5C1E"/>
    <w:rsid w:val="004B5DBB"/>
    <w:rsid w:val="004B718E"/>
    <w:rsid w:val="004D2730"/>
    <w:rsid w:val="004E1875"/>
    <w:rsid w:val="00503427"/>
    <w:rsid w:val="005114A9"/>
    <w:rsid w:val="005345D0"/>
    <w:rsid w:val="005355F0"/>
    <w:rsid w:val="0053652C"/>
    <w:rsid w:val="00552188"/>
    <w:rsid w:val="0055486B"/>
    <w:rsid w:val="00554CCF"/>
    <w:rsid w:val="00560231"/>
    <w:rsid w:val="00582F2E"/>
    <w:rsid w:val="00583FB2"/>
    <w:rsid w:val="00597C8E"/>
    <w:rsid w:val="005A1490"/>
    <w:rsid w:val="005B14C2"/>
    <w:rsid w:val="005B1B9F"/>
    <w:rsid w:val="005C3898"/>
    <w:rsid w:val="005C4E69"/>
    <w:rsid w:val="005C59CD"/>
    <w:rsid w:val="005F3D7F"/>
    <w:rsid w:val="00607BA7"/>
    <w:rsid w:val="006111E1"/>
    <w:rsid w:val="00663213"/>
    <w:rsid w:val="00667B36"/>
    <w:rsid w:val="006712A8"/>
    <w:rsid w:val="006812A5"/>
    <w:rsid w:val="006A4137"/>
    <w:rsid w:val="006B3F93"/>
    <w:rsid w:val="006B7E5A"/>
    <w:rsid w:val="006D743D"/>
    <w:rsid w:val="006E5412"/>
    <w:rsid w:val="0070265D"/>
    <w:rsid w:val="00716A2A"/>
    <w:rsid w:val="0072233A"/>
    <w:rsid w:val="0075040C"/>
    <w:rsid w:val="007560A9"/>
    <w:rsid w:val="00760D9E"/>
    <w:rsid w:val="007836CD"/>
    <w:rsid w:val="007865C0"/>
    <w:rsid w:val="007949CC"/>
    <w:rsid w:val="00796D7A"/>
    <w:rsid w:val="007A46D7"/>
    <w:rsid w:val="007C4847"/>
    <w:rsid w:val="007C66B4"/>
    <w:rsid w:val="007C703D"/>
    <w:rsid w:val="007D5F70"/>
    <w:rsid w:val="007E105D"/>
    <w:rsid w:val="007E15BE"/>
    <w:rsid w:val="007F3B31"/>
    <w:rsid w:val="007F5BB3"/>
    <w:rsid w:val="0084169D"/>
    <w:rsid w:val="008461F7"/>
    <w:rsid w:val="00851946"/>
    <w:rsid w:val="00852E01"/>
    <w:rsid w:val="0085712E"/>
    <w:rsid w:val="00860D3C"/>
    <w:rsid w:val="00861561"/>
    <w:rsid w:val="008660E1"/>
    <w:rsid w:val="008708ED"/>
    <w:rsid w:val="00873D99"/>
    <w:rsid w:val="00883EBE"/>
    <w:rsid w:val="00896352"/>
    <w:rsid w:val="00896C79"/>
    <w:rsid w:val="008B17CB"/>
    <w:rsid w:val="008C6327"/>
    <w:rsid w:val="008F168A"/>
    <w:rsid w:val="008F23C5"/>
    <w:rsid w:val="008F5DD2"/>
    <w:rsid w:val="00917F87"/>
    <w:rsid w:val="00932BAF"/>
    <w:rsid w:val="009608BA"/>
    <w:rsid w:val="00971764"/>
    <w:rsid w:val="009849BF"/>
    <w:rsid w:val="00984FA7"/>
    <w:rsid w:val="009926F3"/>
    <w:rsid w:val="009A2A83"/>
    <w:rsid w:val="009A5CB3"/>
    <w:rsid w:val="009B0FA5"/>
    <w:rsid w:val="009B47E0"/>
    <w:rsid w:val="009C60BE"/>
    <w:rsid w:val="009D6B55"/>
    <w:rsid w:val="009E0A76"/>
    <w:rsid w:val="009F3199"/>
    <w:rsid w:val="00A14167"/>
    <w:rsid w:val="00A158F4"/>
    <w:rsid w:val="00A161B5"/>
    <w:rsid w:val="00A25709"/>
    <w:rsid w:val="00A307AD"/>
    <w:rsid w:val="00A55205"/>
    <w:rsid w:val="00A7006A"/>
    <w:rsid w:val="00A8213E"/>
    <w:rsid w:val="00A95164"/>
    <w:rsid w:val="00AA2AE0"/>
    <w:rsid w:val="00AC2A59"/>
    <w:rsid w:val="00AC7EC3"/>
    <w:rsid w:val="00B07FF6"/>
    <w:rsid w:val="00B12B7C"/>
    <w:rsid w:val="00B13969"/>
    <w:rsid w:val="00B171FC"/>
    <w:rsid w:val="00B33969"/>
    <w:rsid w:val="00B42C47"/>
    <w:rsid w:val="00B52E63"/>
    <w:rsid w:val="00B62269"/>
    <w:rsid w:val="00B628AA"/>
    <w:rsid w:val="00B73372"/>
    <w:rsid w:val="00B801F7"/>
    <w:rsid w:val="00B90436"/>
    <w:rsid w:val="00B921A3"/>
    <w:rsid w:val="00B929E7"/>
    <w:rsid w:val="00BB3347"/>
    <w:rsid w:val="00BB5844"/>
    <w:rsid w:val="00BC5BC8"/>
    <w:rsid w:val="00BD5871"/>
    <w:rsid w:val="00BD6A2B"/>
    <w:rsid w:val="00BF4BF6"/>
    <w:rsid w:val="00BF687B"/>
    <w:rsid w:val="00C11C27"/>
    <w:rsid w:val="00C14E44"/>
    <w:rsid w:val="00C273AD"/>
    <w:rsid w:val="00C43ECA"/>
    <w:rsid w:val="00C57125"/>
    <w:rsid w:val="00C87C12"/>
    <w:rsid w:val="00C9056D"/>
    <w:rsid w:val="00C92013"/>
    <w:rsid w:val="00C97BDA"/>
    <w:rsid w:val="00CA6271"/>
    <w:rsid w:val="00CA6F23"/>
    <w:rsid w:val="00CB57EF"/>
    <w:rsid w:val="00CC57C3"/>
    <w:rsid w:val="00CF4B3E"/>
    <w:rsid w:val="00CF5B0B"/>
    <w:rsid w:val="00D274A3"/>
    <w:rsid w:val="00D356F0"/>
    <w:rsid w:val="00D4717C"/>
    <w:rsid w:val="00D92FB7"/>
    <w:rsid w:val="00DA2C0B"/>
    <w:rsid w:val="00DC44F6"/>
    <w:rsid w:val="00DC6F73"/>
    <w:rsid w:val="00DF70D5"/>
    <w:rsid w:val="00E31487"/>
    <w:rsid w:val="00E41307"/>
    <w:rsid w:val="00E41F21"/>
    <w:rsid w:val="00E51BDC"/>
    <w:rsid w:val="00E67768"/>
    <w:rsid w:val="00E7124D"/>
    <w:rsid w:val="00E818BC"/>
    <w:rsid w:val="00E822EF"/>
    <w:rsid w:val="00E8329A"/>
    <w:rsid w:val="00E84669"/>
    <w:rsid w:val="00E90F44"/>
    <w:rsid w:val="00EA04D6"/>
    <w:rsid w:val="00EC0BCB"/>
    <w:rsid w:val="00ED02B8"/>
    <w:rsid w:val="00EE3F43"/>
    <w:rsid w:val="00EE51C9"/>
    <w:rsid w:val="00EE659F"/>
    <w:rsid w:val="00F219E3"/>
    <w:rsid w:val="00F30761"/>
    <w:rsid w:val="00F35BED"/>
    <w:rsid w:val="00F5009D"/>
    <w:rsid w:val="00F52608"/>
    <w:rsid w:val="00F62969"/>
    <w:rsid w:val="00F67090"/>
    <w:rsid w:val="00F71E54"/>
    <w:rsid w:val="00F75573"/>
    <w:rsid w:val="00F91F52"/>
    <w:rsid w:val="00F963C1"/>
    <w:rsid w:val="00FA3EFB"/>
    <w:rsid w:val="00FB7AF2"/>
    <w:rsid w:val="00FC6CE3"/>
    <w:rsid w:val="00FC7C55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883E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83E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883E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83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98936-483A-4E86-913B-ACD83B321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3</TotalTime>
  <Pages>3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ASH, Martin</cp:lastModifiedBy>
  <cp:revision>5</cp:revision>
  <cp:lastPrinted>2012-06-01T14:55:00Z</cp:lastPrinted>
  <dcterms:created xsi:type="dcterms:W3CDTF">2013-05-13T13:07:00Z</dcterms:created>
  <dcterms:modified xsi:type="dcterms:W3CDTF">2013-05-29T09:26:00Z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