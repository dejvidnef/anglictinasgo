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3CD" w:rsidRDefault="00B063CD" w:rsidP="00B063CD">
      <w:pPr>
        <w:pStyle w:val="AHead"/>
      </w:pPr>
      <w:r>
        <w:t>Vocabulary and Grammar Test Unit 4 Test B</w:t>
      </w:r>
    </w:p>
    <w:p w:rsidR="00B063CD" w:rsidRPr="00B063CD" w:rsidRDefault="00B063CD" w:rsidP="00B063CD">
      <w:pPr>
        <w:pStyle w:val="Nameline"/>
      </w:pPr>
      <w:r w:rsidRPr="00B063CD">
        <w:t>Name: ___________________________________________</w:t>
      </w:r>
    </w:p>
    <w:p w:rsidR="00B063CD" w:rsidRPr="00B063CD" w:rsidRDefault="00B063CD" w:rsidP="00B063CD">
      <w:pPr>
        <w:pStyle w:val="Bhead"/>
      </w:pPr>
      <w:r w:rsidRPr="00B063CD">
        <w:t>Vocabulary</w:t>
      </w:r>
    </w:p>
    <w:p w:rsidR="00B063CD" w:rsidRPr="00B063CD" w:rsidRDefault="00B063CD" w:rsidP="00B063CD">
      <w:pPr>
        <w:pStyle w:val="Rubric"/>
      </w:pPr>
      <w:r w:rsidRPr="00B063CD">
        <w:t>Match the verbs (1</w:t>
      </w:r>
      <w:r>
        <w:t>–</w:t>
      </w:r>
      <w:r w:rsidRPr="00B063CD">
        <w:t>6) to the phrases (A</w:t>
      </w:r>
      <w:r>
        <w:t>–</w:t>
      </w:r>
      <w:r w:rsidRPr="00B063CD">
        <w:t>F).</w: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1559"/>
        <w:gridCol w:w="426"/>
        <w:gridCol w:w="5469"/>
      </w:tblGrid>
      <w:tr w:rsidR="00B063CD" w:rsidRPr="00B063CD" w:rsidTr="00B063CD">
        <w:tc>
          <w:tcPr>
            <w:tcW w:w="425" w:type="dxa"/>
          </w:tcPr>
          <w:p w:rsidR="00B063CD" w:rsidRPr="00B063CD" w:rsidRDefault="00B063CD" w:rsidP="00B063CD">
            <w:pPr>
              <w:pStyle w:val="Tabletext"/>
            </w:pPr>
            <w:r w:rsidRPr="00B063CD">
              <w:t>1</w:t>
            </w:r>
          </w:p>
        </w:tc>
        <w:tc>
          <w:tcPr>
            <w:tcW w:w="1559" w:type="dxa"/>
          </w:tcPr>
          <w:p w:rsidR="00B063CD" w:rsidRPr="00B063CD" w:rsidRDefault="00B063CD" w:rsidP="00B063CD">
            <w:pPr>
              <w:pStyle w:val="Tabletext"/>
            </w:pPr>
            <w:r w:rsidRPr="00B063CD">
              <w:t>wash away</w:t>
            </w:r>
          </w:p>
        </w:tc>
        <w:tc>
          <w:tcPr>
            <w:tcW w:w="426" w:type="dxa"/>
          </w:tcPr>
          <w:p w:rsidR="00B063CD" w:rsidRPr="00B063CD" w:rsidRDefault="00B063CD" w:rsidP="00B063CD">
            <w:pPr>
              <w:pStyle w:val="Tabletext"/>
            </w:pPr>
            <w:r w:rsidRPr="00B063CD">
              <w:t>A</w:t>
            </w:r>
          </w:p>
        </w:tc>
        <w:tc>
          <w:tcPr>
            <w:tcW w:w="5469" w:type="dxa"/>
          </w:tcPr>
          <w:p w:rsidR="00B063CD" w:rsidRPr="00B063CD" w:rsidRDefault="00B063CD" w:rsidP="00B063CD">
            <w:pPr>
              <w:pStyle w:val="Tabletext"/>
            </w:pPr>
            <w:r w:rsidRPr="00B063CD">
              <w:t>on bread and water during a hard time</w:t>
            </w:r>
          </w:p>
        </w:tc>
      </w:tr>
      <w:tr w:rsidR="00B063CD" w:rsidRPr="00B063CD" w:rsidTr="00B063CD">
        <w:tc>
          <w:tcPr>
            <w:tcW w:w="425" w:type="dxa"/>
          </w:tcPr>
          <w:p w:rsidR="00B063CD" w:rsidRPr="00B063CD" w:rsidRDefault="00B063CD" w:rsidP="00B063CD">
            <w:pPr>
              <w:pStyle w:val="Tabletext"/>
            </w:pPr>
            <w:r w:rsidRPr="00B063CD">
              <w:t>2</w:t>
            </w:r>
          </w:p>
        </w:tc>
        <w:tc>
          <w:tcPr>
            <w:tcW w:w="1559" w:type="dxa"/>
          </w:tcPr>
          <w:p w:rsidR="00B063CD" w:rsidRPr="00B063CD" w:rsidRDefault="00B063CD" w:rsidP="00B063CD">
            <w:pPr>
              <w:pStyle w:val="Tabletext"/>
            </w:pPr>
            <w:r w:rsidRPr="00B063CD">
              <w:t>evacuate</w:t>
            </w:r>
          </w:p>
        </w:tc>
        <w:tc>
          <w:tcPr>
            <w:tcW w:w="426" w:type="dxa"/>
          </w:tcPr>
          <w:p w:rsidR="00B063CD" w:rsidRPr="00B063CD" w:rsidRDefault="00B063CD" w:rsidP="00B063CD">
            <w:pPr>
              <w:pStyle w:val="Tabletext"/>
            </w:pPr>
            <w:r w:rsidRPr="00B063CD">
              <w:t>B</w:t>
            </w:r>
          </w:p>
        </w:tc>
        <w:tc>
          <w:tcPr>
            <w:tcW w:w="5469" w:type="dxa"/>
          </w:tcPr>
          <w:p w:rsidR="00B063CD" w:rsidRPr="00B063CD" w:rsidRDefault="00B063CD" w:rsidP="00B063CD">
            <w:pPr>
              <w:pStyle w:val="Tabletext"/>
            </w:pPr>
            <w:r w:rsidRPr="00B063CD">
              <w:t xml:space="preserve">people from the flooded village </w:t>
            </w:r>
          </w:p>
        </w:tc>
      </w:tr>
      <w:tr w:rsidR="00B063CD" w:rsidRPr="00B063CD" w:rsidTr="00B063CD">
        <w:tc>
          <w:tcPr>
            <w:tcW w:w="425" w:type="dxa"/>
          </w:tcPr>
          <w:p w:rsidR="00B063CD" w:rsidRPr="00B063CD" w:rsidRDefault="00B063CD" w:rsidP="00B063CD">
            <w:pPr>
              <w:pStyle w:val="Tabletext"/>
            </w:pPr>
            <w:r w:rsidRPr="00B063CD">
              <w:t>3</w:t>
            </w:r>
          </w:p>
        </w:tc>
        <w:tc>
          <w:tcPr>
            <w:tcW w:w="1559" w:type="dxa"/>
          </w:tcPr>
          <w:p w:rsidR="00B063CD" w:rsidRPr="00B063CD" w:rsidRDefault="00B063CD" w:rsidP="00B063CD">
            <w:pPr>
              <w:pStyle w:val="Tabletext"/>
            </w:pPr>
            <w:r w:rsidRPr="00B063CD">
              <w:t>devastate</w:t>
            </w:r>
          </w:p>
        </w:tc>
        <w:tc>
          <w:tcPr>
            <w:tcW w:w="426" w:type="dxa"/>
          </w:tcPr>
          <w:p w:rsidR="00B063CD" w:rsidRPr="00B063CD" w:rsidRDefault="00B063CD" w:rsidP="00B063CD">
            <w:pPr>
              <w:pStyle w:val="Tabletext"/>
            </w:pPr>
            <w:r w:rsidRPr="00B063CD">
              <w:t>C</w:t>
            </w:r>
          </w:p>
        </w:tc>
        <w:tc>
          <w:tcPr>
            <w:tcW w:w="5469" w:type="dxa"/>
          </w:tcPr>
          <w:p w:rsidR="00B063CD" w:rsidRPr="00B063CD" w:rsidRDefault="00B063CD" w:rsidP="00E47D2D">
            <w:pPr>
              <w:pStyle w:val="Tabletext"/>
            </w:pPr>
            <w:r w:rsidRPr="00B063CD">
              <w:t xml:space="preserve">the wildlife </w:t>
            </w:r>
            <w:r w:rsidR="00E47D2D">
              <w:t>in the national park</w:t>
            </w:r>
          </w:p>
        </w:tc>
      </w:tr>
      <w:tr w:rsidR="00B063CD" w:rsidRPr="00B063CD" w:rsidTr="00B063CD">
        <w:tc>
          <w:tcPr>
            <w:tcW w:w="425" w:type="dxa"/>
          </w:tcPr>
          <w:p w:rsidR="00B063CD" w:rsidRPr="00B063CD" w:rsidRDefault="00B063CD" w:rsidP="00B063CD">
            <w:pPr>
              <w:pStyle w:val="Tabletext"/>
            </w:pPr>
            <w:r w:rsidRPr="00B063CD">
              <w:t>4</w:t>
            </w:r>
          </w:p>
        </w:tc>
        <w:tc>
          <w:tcPr>
            <w:tcW w:w="1559" w:type="dxa"/>
          </w:tcPr>
          <w:p w:rsidR="00B063CD" w:rsidRPr="00B063CD" w:rsidRDefault="00B063CD" w:rsidP="00B063CD">
            <w:pPr>
              <w:pStyle w:val="Tabletext"/>
            </w:pPr>
            <w:r w:rsidRPr="00B063CD">
              <w:t>contaminate</w:t>
            </w:r>
          </w:p>
        </w:tc>
        <w:tc>
          <w:tcPr>
            <w:tcW w:w="426" w:type="dxa"/>
          </w:tcPr>
          <w:p w:rsidR="00B063CD" w:rsidRPr="00B063CD" w:rsidRDefault="00B063CD" w:rsidP="00B063CD">
            <w:pPr>
              <w:pStyle w:val="Tabletext"/>
            </w:pPr>
            <w:r w:rsidRPr="00B063CD">
              <w:t>D</w:t>
            </w:r>
          </w:p>
        </w:tc>
        <w:tc>
          <w:tcPr>
            <w:tcW w:w="5469" w:type="dxa"/>
          </w:tcPr>
          <w:p w:rsidR="00B063CD" w:rsidRPr="00B063CD" w:rsidRDefault="00B063CD" w:rsidP="00B063CD">
            <w:pPr>
              <w:pStyle w:val="Tabletext"/>
            </w:pPr>
            <w:r w:rsidRPr="00B063CD">
              <w:t>the city with a massive military attack</w:t>
            </w:r>
          </w:p>
        </w:tc>
      </w:tr>
      <w:tr w:rsidR="00B063CD" w:rsidRPr="00B063CD" w:rsidTr="00B063CD">
        <w:tc>
          <w:tcPr>
            <w:tcW w:w="425" w:type="dxa"/>
          </w:tcPr>
          <w:p w:rsidR="00B063CD" w:rsidRPr="00B063CD" w:rsidRDefault="00B063CD" w:rsidP="00B063CD">
            <w:pPr>
              <w:pStyle w:val="Tabletext"/>
            </w:pPr>
            <w:r w:rsidRPr="00B063CD">
              <w:t>5</w:t>
            </w:r>
          </w:p>
        </w:tc>
        <w:tc>
          <w:tcPr>
            <w:tcW w:w="1559" w:type="dxa"/>
          </w:tcPr>
          <w:p w:rsidR="00B063CD" w:rsidRPr="00B063CD" w:rsidRDefault="00B063CD" w:rsidP="00B063CD">
            <w:pPr>
              <w:pStyle w:val="Tabletext"/>
            </w:pPr>
            <w:r w:rsidRPr="00B063CD">
              <w:t>survive</w:t>
            </w:r>
          </w:p>
        </w:tc>
        <w:tc>
          <w:tcPr>
            <w:tcW w:w="426" w:type="dxa"/>
          </w:tcPr>
          <w:p w:rsidR="00B063CD" w:rsidRPr="00B063CD" w:rsidRDefault="00B063CD" w:rsidP="002D0A05">
            <w:pPr>
              <w:pStyle w:val="Tabletext"/>
            </w:pPr>
            <w:r w:rsidRPr="00B063CD">
              <w:t>E</w:t>
            </w:r>
          </w:p>
        </w:tc>
        <w:tc>
          <w:tcPr>
            <w:tcW w:w="5469" w:type="dxa"/>
          </w:tcPr>
          <w:p w:rsidR="00B063CD" w:rsidRPr="00B063CD" w:rsidRDefault="00B063CD" w:rsidP="005E0338">
            <w:pPr>
              <w:pStyle w:val="Tabletext"/>
            </w:pPr>
            <w:r w:rsidRPr="00B063CD">
              <w:t xml:space="preserve">the drinking water with </w:t>
            </w:r>
            <w:r w:rsidR="005E0338">
              <w:t>chemicals</w:t>
            </w:r>
          </w:p>
        </w:tc>
      </w:tr>
      <w:tr w:rsidR="00B063CD" w:rsidRPr="00B063CD" w:rsidTr="00B063CD">
        <w:tc>
          <w:tcPr>
            <w:tcW w:w="425" w:type="dxa"/>
          </w:tcPr>
          <w:p w:rsidR="00B063CD" w:rsidRPr="00B063CD" w:rsidRDefault="00B063CD" w:rsidP="00B063CD">
            <w:pPr>
              <w:pStyle w:val="Tabletext"/>
            </w:pPr>
            <w:r w:rsidRPr="00B063CD">
              <w:t>6</w:t>
            </w:r>
          </w:p>
        </w:tc>
        <w:tc>
          <w:tcPr>
            <w:tcW w:w="1559" w:type="dxa"/>
          </w:tcPr>
          <w:p w:rsidR="00B063CD" w:rsidRPr="00B063CD" w:rsidRDefault="00B063CD" w:rsidP="00B063CD">
            <w:pPr>
              <w:pStyle w:val="Tabletext"/>
            </w:pPr>
            <w:r w:rsidRPr="00B063CD">
              <w:t>preserve</w:t>
            </w:r>
          </w:p>
        </w:tc>
        <w:tc>
          <w:tcPr>
            <w:tcW w:w="426" w:type="dxa"/>
          </w:tcPr>
          <w:p w:rsidR="00B063CD" w:rsidRPr="00B063CD" w:rsidRDefault="00B063CD" w:rsidP="00B063CD">
            <w:pPr>
              <w:pStyle w:val="Tabletext"/>
            </w:pPr>
            <w:r w:rsidRPr="00B063CD">
              <w:t>F</w:t>
            </w:r>
          </w:p>
        </w:tc>
        <w:tc>
          <w:tcPr>
            <w:tcW w:w="5469" w:type="dxa"/>
          </w:tcPr>
          <w:p w:rsidR="00B063CD" w:rsidRPr="00B063CD" w:rsidRDefault="00B063CD" w:rsidP="00B063CD">
            <w:pPr>
              <w:pStyle w:val="Tabletext"/>
              <w:rPr>
                <w:lang w:val="en-US"/>
              </w:rPr>
            </w:pPr>
            <w:r w:rsidRPr="00B063CD">
              <w:t>houses during a terrible flood</w:t>
            </w:r>
          </w:p>
        </w:tc>
      </w:tr>
    </w:tbl>
    <w:p w:rsidR="00B063CD" w:rsidRPr="00B063CD" w:rsidRDefault="00B063CD" w:rsidP="00B063CD">
      <w:pPr>
        <w:pStyle w:val="Mark"/>
      </w:pPr>
      <w:r w:rsidRPr="00B063CD">
        <w:t>Mark: ___ / 6</w:t>
      </w:r>
    </w:p>
    <w:p w:rsidR="00B063CD" w:rsidRPr="00B063CD" w:rsidRDefault="00B063CD" w:rsidP="00B063CD">
      <w:pPr>
        <w:pStyle w:val="Rubric"/>
      </w:pPr>
      <w:r w:rsidRPr="00B063CD">
        <w:t>Complete the sentences with words formed from the prefixes in A and the root words in B.</w:t>
      </w:r>
    </w:p>
    <w:p w:rsidR="00B063CD" w:rsidRPr="00B063CD" w:rsidRDefault="00B063CD" w:rsidP="00B063CD">
      <w:pPr>
        <w:pStyle w:val="TextUC-Lettered"/>
      </w:pPr>
      <w:r w:rsidRPr="00B063CD">
        <w:t>under-     inter-     co-     over-     semi-     dis-</w:t>
      </w:r>
    </w:p>
    <w:p w:rsidR="00B063CD" w:rsidRPr="00B063CD" w:rsidRDefault="00B063CD" w:rsidP="00B063CD">
      <w:pPr>
        <w:pStyle w:val="TextUC-Lettered"/>
      </w:pPr>
      <w:r w:rsidRPr="00B063CD">
        <w:t>permanent     crowded     cooked     act     operate     appeared</w:t>
      </w:r>
    </w:p>
    <w:p w:rsidR="00B063CD" w:rsidRPr="00B063CD" w:rsidRDefault="00B063CD" w:rsidP="00B063CD">
      <w:pPr>
        <w:pStyle w:val="Textnumbered"/>
      </w:pPr>
      <w:r w:rsidRPr="00B063CD">
        <w:rPr>
          <w:lang w:val="en-US"/>
        </w:rPr>
        <w:t xml:space="preserve">Buying </w:t>
      </w:r>
      <w:r w:rsidRPr="00B063CD">
        <w:rPr>
          <w:iCs/>
        </w:rPr>
        <w:t>____________</w:t>
      </w:r>
      <w:r w:rsidRPr="00B063CD">
        <w:t xml:space="preserve"> </w:t>
      </w:r>
      <w:r w:rsidRPr="00B063CD">
        <w:rPr>
          <w:lang w:val="en-US"/>
        </w:rPr>
        <w:t>fish or meat in the street is dangerous. Not cooked properly</w:t>
      </w:r>
      <w:r w:rsidRPr="00B063CD">
        <w:t>, it may cause food poisoning.</w:t>
      </w:r>
    </w:p>
    <w:p w:rsidR="00B063CD" w:rsidRPr="00B063CD" w:rsidRDefault="00B063CD" w:rsidP="00B063CD">
      <w:pPr>
        <w:pStyle w:val="Textnumbered"/>
      </w:pPr>
      <w:r w:rsidRPr="00B063CD">
        <w:t xml:space="preserve">The Indian city of Howrah became </w:t>
      </w:r>
      <w:r w:rsidRPr="00B063CD">
        <w:rPr>
          <w:iCs/>
        </w:rPr>
        <w:t>____________</w:t>
      </w:r>
      <w:r w:rsidRPr="00B063CD">
        <w:t xml:space="preserve"> in the </w:t>
      </w:r>
      <w:r>
        <w:t>twentie</w:t>
      </w:r>
      <w:r w:rsidRPr="00B063CD">
        <w:t>th century when the population started to grow rapidly.</w:t>
      </w:r>
    </w:p>
    <w:p w:rsidR="00B063CD" w:rsidRPr="00B063CD" w:rsidRDefault="00B063CD" w:rsidP="00B063CD">
      <w:pPr>
        <w:pStyle w:val="Textnumbered"/>
      </w:pPr>
      <w:r w:rsidRPr="00B063CD">
        <w:t xml:space="preserve">Islanders have to </w:t>
      </w:r>
      <w:r w:rsidRPr="00B063CD">
        <w:rPr>
          <w:iCs/>
        </w:rPr>
        <w:t>____________</w:t>
      </w:r>
      <w:r w:rsidRPr="00B063CD">
        <w:t xml:space="preserve"> with people from the nearby villages. If they work together, they’ll be able to evacuate everybody from the flooded area.</w:t>
      </w:r>
    </w:p>
    <w:p w:rsidR="00B063CD" w:rsidRPr="00B063CD" w:rsidRDefault="00B063CD" w:rsidP="00B063CD">
      <w:pPr>
        <w:pStyle w:val="Textnumbered"/>
      </w:pPr>
      <w:r w:rsidRPr="00B063CD">
        <w:t xml:space="preserve">If you want to be a volunteer, learn the local language to form relationships and </w:t>
      </w:r>
      <w:r w:rsidRPr="00B063CD">
        <w:rPr>
          <w:iCs/>
        </w:rPr>
        <w:t>____________</w:t>
      </w:r>
      <w:r w:rsidR="00E47D2D">
        <w:t xml:space="preserve"> with the islanders.</w:t>
      </w:r>
    </w:p>
    <w:p w:rsidR="00B063CD" w:rsidRPr="00B063CD" w:rsidRDefault="00B063CD" w:rsidP="00B063CD">
      <w:pPr>
        <w:pStyle w:val="Textnumbered"/>
        <w:rPr>
          <w:lang w:val="en-US"/>
        </w:rPr>
      </w:pPr>
      <w:r w:rsidRPr="00B063CD">
        <w:t xml:space="preserve">Some people </w:t>
      </w:r>
      <w:r w:rsidRPr="00B063CD">
        <w:rPr>
          <w:iCs/>
        </w:rPr>
        <w:t>____________</w:t>
      </w:r>
      <w:r w:rsidRPr="00B063CD">
        <w:t xml:space="preserve"> during the earthquake. We don’t know what happened to them.</w:t>
      </w:r>
    </w:p>
    <w:p w:rsidR="00B063CD" w:rsidRPr="00B063CD" w:rsidRDefault="00B063CD" w:rsidP="00B063CD">
      <w:pPr>
        <w:pStyle w:val="Textnumbered"/>
      </w:pPr>
      <w:r w:rsidRPr="00B063CD">
        <w:t xml:space="preserve">The new houses </w:t>
      </w:r>
      <w:r w:rsidRPr="00B063CD">
        <w:rPr>
          <w:lang w:val="en-US"/>
        </w:rPr>
        <w:t xml:space="preserve">built here </w:t>
      </w:r>
      <w:r w:rsidRPr="00B063CD">
        <w:t xml:space="preserve">are </w:t>
      </w:r>
      <w:r w:rsidRPr="00B063CD">
        <w:rPr>
          <w:iCs/>
        </w:rPr>
        <w:t>____________</w:t>
      </w:r>
      <w:r w:rsidR="00E47D2D">
        <w:rPr>
          <w:iCs/>
        </w:rPr>
        <w:t xml:space="preserve"> </w:t>
      </w:r>
      <w:r w:rsidRPr="00B063CD">
        <w:t>. You’ll have to leave them in a couple of months.</w:t>
      </w:r>
    </w:p>
    <w:p w:rsidR="00B063CD" w:rsidRPr="00B063CD" w:rsidRDefault="00B063CD" w:rsidP="00B063CD">
      <w:pPr>
        <w:pStyle w:val="Mark"/>
      </w:pPr>
      <w:r w:rsidRPr="00B063CD">
        <w:t>Mark: ___ / 12</w:t>
      </w:r>
    </w:p>
    <w:p w:rsidR="00B063CD" w:rsidRPr="00B063CD" w:rsidRDefault="00B063CD" w:rsidP="00B063CD">
      <w:pPr>
        <w:pStyle w:val="Rubric"/>
      </w:pPr>
      <w:r w:rsidRPr="00B063CD">
        <w:t>Complete the text with the correct prepositions.</w:t>
      </w:r>
    </w:p>
    <w:p w:rsidR="00B063CD" w:rsidRPr="00B063CD" w:rsidRDefault="00B063CD" w:rsidP="00B063CD">
      <w:pPr>
        <w:pStyle w:val="FacsimileHead"/>
      </w:pPr>
      <w:r w:rsidRPr="00B063CD">
        <w:rPr>
          <w:lang w:val="en-US"/>
        </w:rPr>
        <w:t>Protect Tigers Now</w:t>
      </w:r>
    </w:p>
    <w:p w:rsidR="00B063CD" w:rsidRPr="00B063CD" w:rsidRDefault="00B063CD" w:rsidP="00B063CD">
      <w:pPr>
        <w:pStyle w:val="Facsimile"/>
      </w:pPr>
      <w:r w:rsidRPr="00B063CD">
        <w:rPr>
          <w:lang w:val="en-US"/>
        </w:rPr>
        <w:t xml:space="preserve">Protect Tigers Now is a global community of people who </w:t>
      </w:r>
      <w:r w:rsidRPr="00B063CD">
        <w:t xml:space="preserve">believe </w:t>
      </w:r>
      <w:r w:rsidRPr="00B063CD">
        <w:rPr>
          <w:rStyle w:val="SuperscriptChar"/>
        </w:rPr>
        <w:t>1</w:t>
      </w:r>
      <w:r w:rsidRPr="00B063CD">
        <w:rPr>
          <w:iCs/>
        </w:rPr>
        <w:t xml:space="preserve">____________ </w:t>
      </w:r>
      <w:r w:rsidRPr="00B063CD">
        <w:t xml:space="preserve">saving the rare animals of Asia and really care </w:t>
      </w:r>
      <w:r w:rsidRPr="00B063CD">
        <w:rPr>
          <w:rStyle w:val="SuperscriptChar"/>
        </w:rPr>
        <w:t>2</w:t>
      </w:r>
      <w:r w:rsidRPr="00B063CD">
        <w:rPr>
          <w:iCs/>
        </w:rPr>
        <w:t xml:space="preserve">____________ </w:t>
      </w:r>
      <w:r w:rsidRPr="00B063CD">
        <w:t xml:space="preserve">the animals on our planet. </w:t>
      </w:r>
      <w:r w:rsidRPr="00B063CD">
        <w:rPr>
          <w:lang w:val="en-US"/>
        </w:rPr>
        <w:t xml:space="preserve">We set </w:t>
      </w:r>
      <w:r w:rsidRPr="00B063CD">
        <w:rPr>
          <w:rStyle w:val="SuperscriptChar"/>
        </w:rPr>
        <w:t>3</w:t>
      </w:r>
      <w:r w:rsidRPr="00B063CD">
        <w:rPr>
          <w:iCs/>
        </w:rPr>
        <w:t xml:space="preserve">____________ </w:t>
      </w:r>
      <w:r w:rsidRPr="00B063CD">
        <w:rPr>
          <w:lang w:val="en-US"/>
        </w:rPr>
        <w:t>our campaign to help wild tigers because we</w:t>
      </w:r>
      <w:r w:rsidRPr="00B063CD">
        <w:t xml:space="preserve"> wanted to protest </w:t>
      </w:r>
      <w:r w:rsidRPr="00B063CD">
        <w:rPr>
          <w:rStyle w:val="SuperscriptChar"/>
        </w:rPr>
        <w:t>4</w:t>
      </w:r>
      <w:r w:rsidRPr="00B063CD">
        <w:rPr>
          <w:iCs/>
        </w:rPr>
        <w:t xml:space="preserve">____________ </w:t>
      </w:r>
      <w:r w:rsidRPr="00B063CD">
        <w:t xml:space="preserve">hunting tigers and trading in their skins. We insist </w:t>
      </w:r>
      <w:r w:rsidRPr="00B063CD">
        <w:rPr>
          <w:rStyle w:val="SuperscriptChar"/>
        </w:rPr>
        <w:t>5</w:t>
      </w:r>
      <w:r w:rsidRPr="00B063CD">
        <w:rPr>
          <w:iCs/>
        </w:rPr>
        <w:t xml:space="preserve">____________ </w:t>
      </w:r>
      <w:r w:rsidRPr="00B063CD">
        <w:t>an end to hunting</w:t>
      </w:r>
      <w:r w:rsidRPr="00B063CD">
        <w:rPr>
          <w:lang w:val="en-US"/>
        </w:rPr>
        <w:t xml:space="preserve">. If you </w:t>
      </w:r>
      <w:r>
        <w:rPr>
          <w:lang w:val="en-US"/>
        </w:rPr>
        <w:t>belong</w:t>
      </w:r>
      <w:r w:rsidRPr="00B063CD">
        <w:t xml:space="preserve"> </w:t>
      </w:r>
      <w:r w:rsidRPr="00B063CD">
        <w:rPr>
          <w:rStyle w:val="SuperscriptChar"/>
        </w:rPr>
        <w:t>6</w:t>
      </w:r>
      <w:r w:rsidRPr="00B063CD">
        <w:rPr>
          <w:iCs/>
        </w:rPr>
        <w:t xml:space="preserve">____________ </w:t>
      </w:r>
      <w:r w:rsidRPr="00B063CD">
        <w:t xml:space="preserve">our organization, you can help save the tigers! They are relying </w:t>
      </w:r>
      <w:r w:rsidRPr="00B063CD">
        <w:rPr>
          <w:rStyle w:val="SuperscriptChar"/>
        </w:rPr>
        <w:t>7</w:t>
      </w:r>
      <w:r w:rsidRPr="00B063CD">
        <w:rPr>
          <w:iCs/>
        </w:rPr>
        <w:t xml:space="preserve">____________ </w:t>
      </w:r>
      <w:r w:rsidRPr="00B063CD">
        <w:t>you!</w:t>
      </w:r>
    </w:p>
    <w:p w:rsidR="00B063CD" w:rsidRPr="00B063CD" w:rsidRDefault="00B063CD" w:rsidP="00B063CD">
      <w:pPr>
        <w:pStyle w:val="Mark"/>
      </w:pPr>
      <w:r w:rsidRPr="00B063CD">
        <w:t>Mark: ___ / 7</w:t>
      </w:r>
    </w:p>
    <w:p w:rsidR="007B1302" w:rsidRDefault="007B1302">
      <w:pPr>
        <w:rPr>
          <w:rFonts w:ascii="Arial" w:hAnsi="Arial"/>
          <w:b/>
          <w:sz w:val="22"/>
        </w:rPr>
      </w:pPr>
      <w:r>
        <w:br w:type="page"/>
      </w:r>
    </w:p>
    <w:p w:rsidR="00B063CD" w:rsidRPr="00B063CD" w:rsidRDefault="00B063CD" w:rsidP="00B063CD">
      <w:pPr>
        <w:pStyle w:val="Rubric"/>
      </w:pPr>
      <w:r w:rsidRPr="00B063CD">
        <w:lastRenderedPageBreak/>
        <w:t xml:space="preserve">Circle the correct </w:t>
      </w:r>
      <w:r w:rsidR="007B1302">
        <w:t xml:space="preserve">words </w:t>
      </w:r>
      <w:r w:rsidRPr="00B063CD">
        <w:t>to complete the sentences.</w:t>
      </w:r>
    </w:p>
    <w:p w:rsidR="00B063CD" w:rsidRPr="00B063CD" w:rsidRDefault="00B063CD" w:rsidP="00B063CD">
      <w:pPr>
        <w:pStyle w:val="Textnumbered"/>
        <w:numPr>
          <w:ilvl w:val="0"/>
          <w:numId w:val="30"/>
        </w:numPr>
      </w:pPr>
      <w:r w:rsidRPr="00B063CD">
        <w:t xml:space="preserve">We should offer </w:t>
      </w:r>
      <w:r w:rsidRPr="00B063CD">
        <w:rPr>
          <w:b/>
        </w:rPr>
        <w:t>aid / volunteer / donate</w:t>
      </w:r>
      <w:r w:rsidRPr="00B063CD">
        <w:t xml:space="preserve"> to developing countries. They need both money and expertise.</w:t>
      </w:r>
    </w:p>
    <w:p w:rsidR="00B063CD" w:rsidRPr="00B063CD" w:rsidRDefault="00B063CD" w:rsidP="00B063CD">
      <w:pPr>
        <w:pStyle w:val="Textnumbered"/>
      </w:pPr>
      <w:r w:rsidRPr="00B063CD">
        <w:t xml:space="preserve">This campaign will </w:t>
      </w:r>
      <w:r w:rsidRPr="00B063CD">
        <w:rPr>
          <w:b/>
        </w:rPr>
        <w:t>donate / take part in / raise</w:t>
      </w:r>
      <w:r w:rsidRPr="00B063CD">
        <w:t xml:space="preserve"> awareness of social and educational problems in this region.</w:t>
      </w:r>
    </w:p>
    <w:p w:rsidR="00B063CD" w:rsidRPr="00B063CD" w:rsidRDefault="00B063CD" w:rsidP="00B063CD">
      <w:pPr>
        <w:pStyle w:val="Textnumbered"/>
      </w:pPr>
      <w:r w:rsidRPr="00B063CD">
        <w:t xml:space="preserve">Only 10% of the people in this area can read. We’re planning to </w:t>
      </w:r>
      <w:r w:rsidRPr="00B063CD">
        <w:rPr>
          <w:b/>
        </w:rPr>
        <w:t>raise / transform / volunteer</w:t>
      </w:r>
      <w:r w:rsidRPr="00B063CD">
        <w:t xml:space="preserve"> this situation by starting an educational program.</w:t>
      </w:r>
    </w:p>
    <w:p w:rsidR="00B063CD" w:rsidRPr="00B063CD" w:rsidRDefault="00B063CD" w:rsidP="00B063CD">
      <w:pPr>
        <w:pStyle w:val="Textnumbered"/>
      </w:pPr>
      <w:r w:rsidRPr="00B063CD">
        <w:t xml:space="preserve">We have two ways to </w:t>
      </w:r>
      <w:r w:rsidRPr="00B063CD">
        <w:rPr>
          <w:b/>
        </w:rPr>
        <w:t>volunteer / donate / address</w:t>
      </w:r>
      <w:r w:rsidRPr="00B063CD">
        <w:t xml:space="preserve"> </w:t>
      </w:r>
      <w:r w:rsidR="00E47D2D">
        <w:t>this problem.</w:t>
      </w:r>
    </w:p>
    <w:p w:rsidR="00B063CD" w:rsidRPr="00B063CD" w:rsidRDefault="00B063CD" w:rsidP="00B063CD">
      <w:pPr>
        <w:pStyle w:val="Textnumbered"/>
      </w:pPr>
      <w:r w:rsidRPr="00B063CD">
        <w:t xml:space="preserve">Kate </w:t>
      </w:r>
      <w:r w:rsidR="0070772C">
        <w:rPr>
          <w:b/>
        </w:rPr>
        <w:t>donated</w:t>
      </w:r>
      <w:r w:rsidRPr="00B063CD">
        <w:rPr>
          <w:b/>
        </w:rPr>
        <w:t xml:space="preserve"> / took</w:t>
      </w:r>
      <w:r w:rsidR="0070772C">
        <w:rPr>
          <w:b/>
        </w:rPr>
        <w:t xml:space="preserve"> part in</w:t>
      </w:r>
      <w:r w:rsidRPr="00B063CD">
        <w:rPr>
          <w:b/>
        </w:rPr>
        <w:t xml:space="preserve"> / </w:t>
      </w:r>
      <w:r w:rsidR="0070772C">
        <w:rPr>
          <w:b/>
        </w:rPr>
        <w:t>transformed</w:t>
      </w:r>
      <w:r w:rsidRPr="00B063CD">
        <w:t xml:space="preserve"> a volunteer walk last week.</w:t>
      </w:r>
    </w:p>
    <w:p w:rsidR="00B063CD" w:rsidRPr="00B063CD" w:rsidRDefault="00B063CD" w:rsidP="00B063CD">
      <w:pPr>
        <w:pStyle w:val="Textnumbered"/>
      </w:pPr>
      <w:r w:rsidRPr="00B063CD">
        <w:t xml:space="preserve">Our organization is </w:t>
      </w:r>
      <w:r w:rsidRPr="00B063CD">
        <w:rPr>
          <w:b/>
        </w:rPr>
        <w:t>supporting / volunteering / donating</w:t>
      </w:r>
      <w:r w:rsidRPr="00B063CD">
        <w:t xml:space="preserve"> a campaign to protect rare animals all over the world.</w:t>
      </w:r>
    </w:p>
    <w:p w:rsidR="00B063CD" w:rsidRPr="00B063CD" w:rsidRDefault="00B063CD" w:rsidP="00B063CD">
      <w:pPr>
        <w:pStyle w:val="Textnumbered"/>
      </w:pPr>
      <w:r w:rsidRPr="00B063CD">
        <w:t xml:space="preserve">We’ve </w:t>
      </w:r>
      <w:r w:rsidRPr="00B063CD">
        <w:rPr>
          <w:b/>
        </w:rPr>
        <w:t>donated / addressed / raised</w:t>
      </w:r>
      <w:r w:rsidRPr="00B063CD">
        <w:t xml:space="preserve"> money and old clothes to charity. We do what we can to help.</w:t>
      </w:r>
    </w:p>
    <w:p w:rsidR="00B063CD" w:rsidRPr="00B063CD" w:rsidRDefault="00B063CD" w:rsidP="00B063CD">
      <w:pPr>
        <w:pStyle w:val="Textnumbered"/>
      </w:pPr>
      <w:r w:rsidRPr="00B063CD">
        <w:t xml:space="preserve">Travelling around Asia for </w:t>
      </w:r>
      <w:r w:rsidR="00E47D2D">
        <w:t>six</w:t>
      </w:r>
      <w:r w:rsidRPr="00B063CD">
        <w:t xml:space="preserve"> months is going to </w:t>
      </w:r>
      <w:r w:rsidRPr="00B063CD">
        <w:rPr>
          <w:b/>
        </w:rPr>
        <w:t>address / raise / transform</w:t>
      </w:r>
      <w:r w:rsidRPr="00B063CD">
        <w:t xml:space="preserve"> my life. It will be a great experience.</w:t>
      </w:r>
    </w:p>
    <w:p w:rsidR="00B063CD" w:rsidRPr="00B063CD" w:rsidRDefault="00B063CD" w:rsidP="00B063CD">
      <w:pPr>
        <w:pStyle w:val="Textnumbered"/>
      </w:pPr>
      <w:r w:rsidRPr="00B063CD">
        <w:t xml:space="preserve">I’d like to </w:t>
      </w:r>
      <w:r w:rsidRPr="00B063CD">
        <w:rPr>
          <w:b/>
        </w:rPr>
        <w:t>raise / volunteer / address</w:t>
      </w:r>
      <w:r w:rsidRPr="00B063CD">
        <w:t xml:space="preserve"> my help. I don’t need any money for it. I only want to take part in helping people.</w:t>
      </w:r>
    </w:p>
    <w:p w:rsidR="00B063CD" w:rsidRPr="00B063CD" w:rsidRDefault="00B063CD" w:rsidP="00B063CD">
      <w:pPr>
        <w:pStyle w:val="Textnumbered"/>
      </w:pPr>
      <w:r w:rsidRPr="00B063CD">
        <w:t xml:space="preserve">Dan wants to </w:t>
      </w:r>
      <w:r w:rsidRPr="00B063CD">
        <w:rPr>
          <w:b/>
        </w:rPr>
        <w:t>donate / address / support</w:t>
      </w:r>
      <w:r w:rsidRPr="00B063CD">
        <w:t xml:space="preserve"> some of the money from his monthly salary to an animal charity.</w:t>
      </w:r>
    </w:p>
    <w:p w:rsidR="00B063CD" w:rsidRPr="00B063CD" w:rsidRDefault="00B063CD" w:rsidP="00B063CD">
      <w:pPr>
        <w:pStyle w:val="Textnumbered"/>
      </w:pPr>
      <w:r w:rsidRPr="00B063CD">
        <w:t xml:space="preserve">Karen is going to </w:t>
      </w:r>
      <w:r w:rsidR="00E47D2D">
        <w:rPr>
          <w:b/>
        </w:rPr>
        <w:t>volunteer</w:t>
      </w:r>
      <w:r>
        <w:rPr>
          <w:b/>
        </w:rPr>
        <w:t xml:space="preserve"> / </w:t>
      </w:r>
      <w:r w:rsidRPr="00B063CD">
        <w:rPr>
          <w:b/>
        </w:rPr>
        <w:t>take part in / donate</w:t>
      </w:r>
      <w:r w:rsidRPr="00B063CD">
        <w:t xml:space="preserve"> a charity fundraiser</w:t>
      </w:r>
      <w:r>
        <w:t xml:space="preserve"> this Friday.</w:t>
      </w:r>
    </w:p>
    <w:p w:rsidR="00B063CD" w:rsidRPr="00B063CD" w:rsidRDefault="00B063CD" w:rsidP="00B063CD">
      <w:pPr>
        <w:pStyle w:val="Mark"/>
      </w:pPr>
      <w:r w:rsidRPr="00B063CD">
        <w:t>Mark: ___ / 11</w:t>
      </w:r>
    </w:p>
    <w:p w:rsidR="00B063CD" w:rsidRPr="00B063CD" w:rsidRDefault="00B063CD" w:rsidP="00B063CD">
      <w:pPr>
        <w:pStyle w:val="Bhead"/>
      </w:pPr>
      <w:r w:rsidRPr="00B063CD">
        <w:br w:type="page"/>
      </w:r>
      <w:r w:rsidRPr="00B063CD">
        <w:lastRenderedPageBreak/>
        <w:t>Grammar</w:t>
      </w:r>
    </w:p>
    <w:p w:rsidR="00B063CD" w:rsidRPr="00B063CD" w:rsidRDefault="00B063CD" w:rsidP="00B063CD">
      <w:pPr>
        <w:pStyle w:val="Rubric"/>
      </w:pPr>
      <w:r w:rsidRPr="00B063CD">
        <w:t xml:space="preserve">Complete the sentences with the best future form of the verbs in brackets. Use </w:t>
      </w:r>
      <w:r w:rsidRPr="00B063CD">
        <w:rPr>
          <w:i/>
        </w:rPr>
        <w:t>will</w:t>
      </w:r>
      <w:r w:rsidRPr="00B063CD">
        <w:t xml:space="preserve"> + infinitive, </w:t>
      </w:r>
      <w:r w:rsidRPr="00B063CD">
        <w:rPr>
          <w:i/>
        </w:rPr>
        <w:t>going to</w:t>
      </w:r>
      <w:r w:rsidRPr="00B063CD">
        <w:t xml:space="preserve"> + infinitive, the present simple or the present continuous.</w:t>
      </w:r>
    </w:p>
    <w:p w:rsidR="00B063CD" w:rsidRPr="00B063CD" w:rsidRDefault="00B063CD" w:rsidP="00B063CD">
      <w:pPr>
        <w:pStyle w:val="Textnumbered"/>
        <w:numPr>
          <w:ilvl w:val="0"/>
          <w:numId w:val="31"/>
        </w:numPr>
      </w:pPr>
      <w:r w:rsidRPr="00B063CD">
        <w:t xml:space="preserve">At 3 p.m. on Tuesday, I </w:t>
      </w:r>
      <w:r w:rsidRPr="00B063CD">
        <w:rPr>
          <w:iCs/>
        </w:rPr>
        <w:t>____________</w:t>
      </w:r>
      <w:r w:rsidRPr="00B063CD">
        <w:t xml:space="preserve"> (meet) some of the new volunteers.</w:t>
      </w:r>
    </w:p>
    <w:p w:rsidR="00B063CD" w:rsidRPr="00B063CD" w:rsidRDefault="00B063CD" w:rsidP="00B063CD">
      <w:pPr>
        <w:pStyle w:val="Textnumbered"/>
        <w:numPr>
          <w:ilvl w:val="0"/>
          <w:numId w:val="31"/>
        </w:numPr>
      </w:pPr>
      <w:r w:rsidRPr="00B063CD">
        <w:t xml:space="preserve">Dave </w:t>
      </w:r>
      <w:r w:rsidRPr="00B063CD">
        <w:rPr>
          <w:iCs/>
        </w:rPr>
        <w:t>____________</w:t>
      </w:r>
      <w:r w:rsidRPr="00B063CD">
        <w:t xml:space="preserve"> (stand) for election to local government</w:t>
      </w:r>
      <w:r w:rsidR="00E47D2D">
        <w:t xml:space="preserve"> next week.</w:t>
      </w:r>
    </w:p>
    <w:p w:rsidR="00B063CD" w:rsidRPr="00B063CD" w:rsidRDefault="00B063CD" w:rsidP="00B063CD">
      <w:pPr>
        <w:pStyle w:val="Textnumbered"/>
        <w:numPr>
          <w:ilvl w:val="0"/>
          <w:numId w:val="31"/>
        </w:numPr>
      </w:pPr>
      <w:r w:rsidRPr="00B063CD">
        <w:t xml:space="preserve">I think I </w:t>
      </w:r>
      <w:r w:rsidRPr="00B063CD">
        <w:rPr>
          <w:iCs/>
        </w:rPr>
        <w:t>____________</w:t>
      </w:r>
      <w:r w:rsidRPr="00B063CD">
        <w:t xml:space="preserve"> (take) part in a fundraising campaign next summer. </w:t>
      </w:r>
    </w:p>
    <w:p w:rsidR="00B063CD" w:rsidRPr="00B063CD" w:rsidRDefault="00B063CD" w:rsidP="00B063CD">
      <w:pPr>
        <w:pStyle w:val="Textnumbered"/>
        <w:numPr>
          <w:ilvl w:val="0"/>
          <w:numId w:val="31"/>
        </w:numPr>
      </w:pPr>
      <w:r w:rsidRPr="00B063CD">
        <w:t>Sam’s decided to help sick people. He</w:t>
      </w:r>
      <w:r w:rsidR="00E94D60">
        <w:t xml:space="preserve"> </w:t>
      </w:r>
      <w:r w:rsidRPr="00B063CD">
        <w:rPr>
          <w:iCs/>
        </w:rPr>
        <w:t>____________</w:t>
      </w:r>
      <w:r w:rsidRPr="00B063CD">
        <w:t xml:space="preserve"> (donate) money to Cancer </w:t>
      </w:r>
      <w:r>
        <w:t>Research</w:t>
      </w:r>
      <w:r w:rsidRPr="00B063CD">
        <w:t>.</w:t>
      </w:r>
    </w:p>
    <w:p w:rsidR="00B063CD" w:rsidRPr="00B063CD" w:rsidRDefault="0070772C" w:rsidP="00B063CD">
      <w:pPr>
        <w:pStyle w:val="Textnumbered"/>
        <w:numPr>
          <w:ilvl w:val="0"/>
          <w:numId w:val="31"/>
        </w:numPr>
        <w:rPr>
          <w:lang w:val="ru-RU"/>
        </w:rPr>
      </w:pPr>
      <w:r>
        <w:t>In Ian’s work he</w:t>
      </w:r>
      <w:r w:rsidR="00B063CD" w:rsidRPr="00B063CD">
        <w:t xml:space="preserve"> sees </w:t>
      </w:r>
      <w:r w:rsidR="00B063CD">
        <w:t xml:space="preserve">awful </w:t>
      </w:r>
      <w:r w:rsidR="00B063CD" w:rsidRPr="00B063CD">
        <w:t>things</w:t>
      </w:r>
      <w:r>
        <w:t xml:space="preserve"> and it clearly upsets him. W</w:t>
      </w:r>
      <w:r w:rsidR="00B063CD" w:rsidRPr="00B063CD">
        <w:t xml:space="preserve">e </w:t>
      </w:r>
      <w:r>
        <w:t xml:space="preserve">are worried that he </w:t>
      </w:r>
      <w:r w:rsidR="00B063CD" w:rsidRPr="00B063CD">
        <w:rPr>
          <w:iCs/>
        </w:rPr>
        <w:t>____________</w:t>
      </w:r>
      <w:r w:rsidR="00B063CD" w:rsidRPr="00B063CD">
        <w:t xml:space="preserve"> (have) a breakdown</w:t>
      </w:r>
      <w:r w:rsidR="00B063CD">
        <w:t>.</w:t>
      </w:r>
    </w:p>
    <w:p w:rsidR="00B063CD" w:rsidRPr="00B063CD" w:rsidRDefault="00B063CD" w:rsidP="00B063CD">
      <w:pPr>
        <w:pStyle w:val="Textnumbered"/>
        <w:numPr>
          <w:ilvl w:val="0"/>
          <w:numId w:val="31"/>
        </w:numPr>
      </w:pPr>
      <w:r w:rsidRPr="00B063CD">
        <w:t xml:space="preserve">The </w:t>
      </w:r>
      <w:r w:rsidRPr="00B063CD">
        <w:rPr>
          <w:lang w:val="en-US"/>
        </w:rPr>
        <w:t>fundraising marathon</w:t>
      </w:r>
      <w:r w:rsidRPr="00B063CD">
        <w:t xml:space="preserve"> </w:t>
      </w:r>
      <w:r w:rsidRPr="00B063CD">
        <w:rPr>
          <w:iCs/>
        </w:rPr>
        <w:t>____________</w:t>
      </w:r>
      <w:r w:rsidRPr="00B063CD">
        <w:t xml:space="preserve"> (start) at 9 a.m. tomorrow morning</w:t>
      </w:r>
      <w:r>
        <w:t>.</w:t>
      </w:r>
    </w:p>
    <w:p w:rsidR="00B063CD" w:rsidRPr="00B063CD" w:rsidRDefault="00B063CD" w:rsidP="00B063CD">
      <w:pPr>
        <w:pStyle w:val="Mark"/>
      </w:pPr>
      <w:r w:rsidRPr="00B063CD">
        <w:t>Mark: ___ / 6</w:t>
      </w:r>
    </w:p>
    <w:p w:rsidR="00B063CD" w:rsidRPr="00B063CD" w:rsidRDefault="00B063CD" w:rsidP="00B063CD">
      <w:pPr>
        <w:pStyle w:val="Rubric"/>
      </w:pPr>
      <w:r w:rsidRPr="00B063CD">
        <w:t>Circle the correct future form to complete the text.</w:t>
      </w:r>
    </w:p>
    <w:p w:rsidR="00B063CD" w:rsidRPr="00B063CD" w:rsidRDefault="00B063CD" w:rsidP="00B063CD">
      <w:pPr>
        <w:pStyle w:val="Facsimile"/>
      </w:pPr>
      <w:r w:rsidRPr="00B063CD">
        <w:t>I haven’t decided yet</w:t>
      </w:r>
      <w:r w:rsidR="00E94D60">
        <w:t>,</w:t>
      </w:r>
      <w:r w:rsidRPr="00B063CD">
        <w:t xml:space="preserve"> but I think I </w:t>
      </w:r>
      <w:r w:rsidRPr="00B063CD">
        <w:rPr>
          <w:rStyle w:val="SuperscriptChar"/>
        </w:rPr>
        <w:t>1</w:t>
      </w:r>
      <w:r w:rsidRPr="00B063CD">
        <w:rPr>
          <w:b/>
        </w:rPr>
        <w:t xml:space="preserve">might / will </w:t>
      </w:r>
      <w:r w:rsidRPr="00B063CD">
        <w:t xml:space="preserve">join the campaign against climate change. I </w:t>
      </w:r>
      <w:r w:rsidRPr="00B063CD">
        <w:rPr>
          <w:rStyle w:val="SuperscriptChar"/>
        </w:rPr>
        <w:t>2</w:t>
      </w:r>
      <w:r w:rsidR="004B77AE">
        <w:rPr>
          <w:b/>
        </w:rPr>
        <w:t>sign</w:t>
      </w:r>
      <w:r w:rsidRPr="00B063CD">
        <w:rPr>
          <w:b/>
        </w:rPr>
        <w:t xml:space="preserve"> / ’m </w:t>
      </w:r>
      <w:r w:rsidR="004B77AE">
        <w:rPr>
          <w:b/>
        </w:rPr>
        <w:t xml:space="preserve">going to sign </w:t>
      </w:r>
      <w:r w:rsidR="004B77AE" w:rsidRPr="004B77AE">
        <w:t>a petition</w:t>
      </w:r>
      <w:r w:rsidRPr="00B063CD">
        <w:t xml:space="preserve"> in a campaign called StopCO</w:t>
      </w:r>
      <w:r w:rsidRPr="00B063CD">
        <w:rPr>
          <w:vertAlign w:val="subscript"/>
        </w:rPr>
        <w:t>2</w:t>
      </w:r>
      <w:r w:rsidRPr="00B063CD">
        <w:t xml:space="preserve">. The website says the next </w:t>
      </w:r>
      <w:r>
        <w:t>event</w:t>
      </w:r>
      <w:r w:rsidRPr="00B063CD">
        <w:rPr>
          <w:rStyle w:val="SuperscriptChar"/>
        </w:rPr>
        <w:t xml:space="preserve"> </w:t>
      </w:r>
      <w:r>
        <w:rPr>
          <w:rStyle w:val="SuperscriptChar"/>
        </w:rPr>
        <w:t>3</w:t>
      </w:r>
      <w:r w:rsidRPr="00B063CD">
        <w:rPr>
          <w:b/>
        </w:rPr>
        <w:t xml:space="preserve">starting / </w:t>
      </w:r>
      <w:r w:rsidR="00E94D60">
        <w:rPr>
          <w:b/>
        </w:rPr>
        <w:t>will start</w:t>
      </w:r>
      <w:r w:rsidRPr="00B063CD">
        <w:t xml:space="preserve"> at 1 p.m. next week in London, so I </w:t>
      </w:r>
      <w:r>
        <w:rPr>
          <w:rStyle w:val="SuperscriptChar"/>
        </w:rPr>
        <w:t>4</w:t>
      </w:r>
      <w:r w:rsidRPr="00B063CD">
        <w:rPr>
          <w:b/>
        </w:rPr>
        <w:t>meet / ’m meeting</w:t>
      </w:r>
      <w:r w:rsidRPr="00B063CD">
        <w:t xml:space="preserve"> my friends at the bus stop at </w:t>
      </w:r>
      <w:r w:rsidR="00155974">
        <w:br/>
      </w:r>
      <w:bookmarkStart w:id="0" w:name="_GoBack"/>
      <w:bookmarkEnd w:id="0"/>
      <w:r w:rsidRPr="00B063CD">
        <w:t>11</w:t>
      </w:r>
      <w:r w:rsidR="00155974">
        <w:t xml:space="preserve"> </w:t>
      </w:r>
      <w:r w:rsidRPr="00B063CD">
        <w:t xml:space="preserve">a.m. Then we </w:t>
      </w:r>
      <w:r>
        <w:rPr>
          <w:rStyle w:val="SuperscriptChar"/>
        </w:rPr>
        <w:t>5</w:t>
      </w:r>
      <w:r w:rsidRPr="00B063CD">
        <w:rPr>
          <w:b/>
        </w:rPr>
        <w:t>’re to take / ’re taking</w:t>
      </w:r>
      <w:r w:rsidRPr="00B063CD">
        <w:t xml:space="preserve"> the bus straight to London. I hope we </w:t>
      </w:r>
      <w:r>
        <w:rPr>
          <w:rStyle w:val="SuperscriptChar"/>
        </w:rPr>
        <w:t>6</w:t>
      </w:r>
      <w:r w:rsidRPr="00B063CD">
        <w:rPr>
          <w:b/>
        </w:rPr>
        <w:t>’ll</w:t>
      </w:r>
      <w:r>
        <w:rPr>
          <w:b/>
        </w:rPr>
        <w:t> </w:t>
      </w:r>
      <w:r w:rsidRPr="00B063CD">
        <w:rPr>
          <w:b/>
        </w:rPr>
        <w:t>be</w:t>
      </w:r>
      <w:r>
        <w:rPr>
          <w:b/>
        </w:rPr>
        <w:t> </w:t>
      </w:r>
      <w:r w:rsidRPr="00B063CD">
        <w:rPr>
          <w:b/>
        </w:rPr>
        <w:t>/</w:t>
      </w:r>
      <w:r>
        <w:rPr>
          <w:b/>
        </w:rPr>
        <w:t> </w:t>
      </w:r>
      <w:r w:rsidRPr="00B063CD">
        <w:rPr>
          <w:b/>
        </w:rPr>
        <w:t>’</w:t>
      </w:r>
      <w:r>
        <w:rPr>
          <w:b/>
        </w:rPr>
        <w:t>re</w:t>
      </w:r>
      <w:r w:rsidRPr="00B063CD">
        <w:rPr>
          <w:b/>
        </w:rPr>
        <w:t xml:space="preserve"> going to be </w:t>
      </w:r>
      <w:r w:rsidRPr="00B063CD">
        <w:t xml:space="preserve">able to send a clear message to the authorities that carbon emissions are bad for our planet. My friend, Angie, says she </w:t>
      </w:r>
      <w:r>
        <w:rPr>
          <w:rStyle w:val="SuperscriptChar"/>
        </w:rPr>
        <w:t>7</w:t>
      </w:r>
      <w:r w:rsidRPr="00B063CD">
        <w:rPr>
          <w:b/>
        </w:rPr>
        <w:t>bring / ’ll bring</w:t>
      </w:r>
      <w:r w:rsidRPr="00B063CD">
        <w:t xml:space="preserve"> a camera. I’m sure we </w:t>
      </w:r>
      <w:r>
        <w:rPr>
          <w:rStyle w:val="SuperscriptChar"/>
        </w:rPr>
        <w:t>8</w:t>
      </w:r>
      <w:r w:rsidRPr="00B063CD">
        <w:rPr>
          <w:b/>
        </w:rPr>
        <w:t xml:space="preserve">may / </w:t>
      </w:r>
      <w:r w:rsidR="00E47D2D">
        <w:rPr>
          <w:b/>
        </w:rPr>
        <w:t>’</w:t>
      </w:r>
      <w:r w:rsidRPr="00B063CD">
        <w:rPr>
          <w:b/>
        </w:rPr>
        <w:t>ll</w:t>
      </w:r>
      <w:r w:rsidRPr="00B063CD">
        <w:t xml:space="preserve"> have a great time together.</w:t>
      </w:r>
    </w:p>
    <w:p w:rsidR="00B063CD" w:rsidRPr="00B063CD" w:rsidRDefault="00B063CD" w:rsidP="00B063CD">
      <w:pPr>
        <w:pStyle w:val="Mark"/>
      </w:pPr>
      <w:r w:rsidRPr="00B063CD">
        <w:t>Mark: ___ / 8</w:t>
      </w:r>
    </w:p>
    <w:p w:rsidR="00B063CD" w:rsidRPr="00B063CD" w:rsidRDefault="00B063CD" w:rsidP="00B063CD">
      <w:pPr>
        <w:pStyle w:val="Rubric"/>
      </w:pPr>
      <w:r w:rsidRPr="00B063CD">
        <w:t xml:space="preserve">Ben is raising awareness </w:t>
      </w:r>
      <w:r w:rsidR="007B1302">
        <w:t>for</w:t>
      </w:r>
      <w:r w:rsidRPr="00B063CD">
        <w:t xml:space="preserve"> a local charity next Saturday. Look at his itinerary. Then write future continuous or future perfect sentences from the prompts.</w:t>
      </w:r>
      <w:r w:rsidR="00D87BB8">
        <w:br/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376"/>
        <w:gridCol w:w="2835"/>
      </w:tblGrid>
      <w:tr w:rsidR="00B063CD" w:rsidRPr="00B063CD" w:rsidTr="00B063CD">
        <w:tc>
          <w:tcPr>
            <w:tcW w:w="2376" w:type="dxa"/>
          </w:tcPr>
          <w:p w:rsidR="00B063CD" w:rsidRPr="00B063CD" w:rsidRDefault="00B063CD" w:rsidP="00B063CD">
            <w:pPr>
              <w:pStyle w:val="Tabletext"/>
            </w:pPr>
            <w:r w:rsidRPr="00B063CD">
              <w:t>10 a.m. to 12 p.m.</w:t>
            </w:r>
          </w:p>
        </w:tc>
        <w:tc>
          <w:tcPr>
            <w:tcW w:w="2835" w:type="dxa"/>
          </w:tcPr>
          <w:p w:rsidR="00B063CD" w:rsidRPr="00B063CD" w:rsidRDefault="00B063CD" w:rsidP="00B063CD">
            <w:pPr>
              <w:pStyle w:val="Tabletext"/>
            </w:pPr>
            <w:r w:rsidRPr="00B063CD">
              <w:t xml:space="preserve">go on a demonstration </w:t>
            </w:r>
          </w:p>
        </w:tc>
      </w:tr>
      <w:tr w:rsidR="00B063CD" w:rsidRPr="00B063CD" w:rsidTr="00B063CD">
        <w:tc>
          <w:tcPr>
            <w:tcW w:w="2376" w:type="dxa"/>
          </w:tcPr>
          <w:p w:rsidR="00B063CD" w:rsidRPr="00B063CD" w:rsidRDefault="00B063CD" w:rsidP="00B063CD">
            <w:pPr>
              <w:pStyle w:val="Tabletext"/>
            </w:pPr>
            <w:r w:rsidRPr="00B063CD">
              <w:t>12 p.m. to 3 p.m.</w:t>
            </w:r>
          </w:p>
        </w:tc>
        <w:tc>
          <w:tcPr>
            <w:tcW w:w="2835" w:type="dxa"/>
          </w:tcPr>
          <w:p w:rsidR="00B063CD" w:rsidRPr="00B063CD" w:rsidRDefault="00B063CD" w:rsidP="00B063CD">
            <w:pPr>
              <w:pStyle w:val="Tabletext"/>
            </w:pPr>
            <w:r w:rsidRPr="00B063CD">
              <w:t>walk for charity</w:t>
            </w:r>
          </w:p>
        </w:tc>
      </w:tr>
      <w:tr w:rsidR="00B063CD" w:rsidRPr="00B063CD" w:rsidTr="00B063CD">
        <w:tc>
          <w:tcPr>
            <w:tcW w:w="2376" w:type="dxa"/>
          </w:tcPr>
          <w:p w:rsidR="00B063CD" w:rsidRPr="00B063CD" w:rsidRDefault="00B063CD" w:rsidP="00B063CD">
            <w:pPr>
              <w:pStyle w:val="Tabletext"/>
            </w:pPr>
            <w:r w:rsidRPr="00B063CD">
              <w:t>3 p.m.</w:t>
            </w:r>
          </w:p>
        </w:tc>
        <w:tc>
          <w:tcPr>
            <w:tcW w:w="2835" w:type="dxa"/>
          </w:tcPr>
          <w:p w:rsidR="00B063CD" w:rsidRPr="00B063CD" w:rsidRDefault="00B063CD" w:rsidP="00B063CD">
            <w:pPr>
              <w:pStyle w:val="Tabletext"/>
            </w:pPr>
            <w:r w:rsidRPr="00B063CD">
              <w:t>go home</w:t>
            </w:r>
          </w:p>
        </w:tc>
      </w:tr>
    </w:tbl>
    <w:p w:rsidR="00B063CD" w:rsidRPr="00B063CD" w:rsidRDefault="00B063CD" w:rsidP="00B063CD">
      <w:pPr>
        <w:pStyle w:val="Text"/>
      </w:pPr>
    </w:p>
    <w:p w:rsidR="00B063CD" w:rsidRPr="00B063CD" w:rsidRDefault="000807CF" w:rsidP="00B063CD">
      <w:pPr>
        <w:pStyle w:val="Textnumbered"/>
        <w:numPr>
          <w:ilvl w:val="0"/>
          <w:numId w:val="32"/>
        </w:numPr>
      </w:pPr>
      <w:r w:rsidRPr="00B063CD">
        <w:t>At 11.15 a.m. / Ben / go on a demonstration.</w:t>
      </w:r>
      <w:r>
        <w:t xml:space="preserve"> </w:t>
      </w:r>
      <w:r w:rsidR="00B063CD">
        <w:br/>
      </w:r>
      <w:r w:rsidR="00B063CD" w:rsidRPr="00B063CD">
        <w:t>________________________________________________________________________</w:t>
      </w:r>
    </w:p>
    <w:p w:rsidR="00B063CD" w:rsidRPr="00B063CD" w:rsidRDefault="000807CF" w:rsidP="00B063CD">
      <w:pPr>
        <w:pStyle w:val="Textnumbered"/>
        <w:numPr>
          <w:ilvl w:val="0"/>
          <w:numId w:val="32"/>
        </w:numPr>
      </w:pPr>
      <w:r w:rsidRPr="00B063CD">
        <w:t xml:space="preserve">By 1 p.m. / </w:t>
      </w:r>
      <w:r>
        <w:t>he</w:t>
      </w:r>
      <w:r w:rsidRPr="00B063CD">
        <w:t xml:space="preserve"> / </w:t>
      </w:r>
      <w:r>
        <w:t>go on a demonstration</w:t>
      </w:r>
      <w:r w:rsidRPr="00B063CD">
        <w:t>.</w:t>
      </w:r>
      <w:r w:rsidR="00B063CD">
        <w:br/>
      </w:r>
      <w:r w:rsidR="00B063CD" w:rsidRPr="00B063CD">
        <w:t>________________________________________________________________________</w:t>
      </w:r>
    </w:p>
    <w:p w:rsidR="00B063CD" w:rsidRPr="00B063CD" w:rsidRDefault="00B063CD" w:rsidP="00B063CD">
      <w:pPr>
        <w:pStyle w:val="Textnumbered"/>
        <w:numPr>
          <w:ilvl w:val="0"/>
          <w:numId w:val="32"/>
        </w:numPr>
      </w:pPr>
      <w:r w:rsidRPr="00B063CD">
        <w:t>At 2.30 p.m. / Ben / walk for charity.</w:t>
      </w:r>
      <w:r>
        <w:br/>
      </w:r>
      <w:r w:rsidRPr="00B063CD">
        <w:t>________________________________________________________________________</w:t>
      </w:r>
    </w:p>
    <w:p w:rsidR="00B063CD" w:rsidRPr="00B063CD" w:rsidRDefault="00B063CD" w:rsidP="00B063CD">
      <w:pPr>
        <w:pStyle w:val="Textnumbered"/>
        <w:numPr>
          <w:ilvl w:val="0"/>
          <w:numId w:val="32"/>
        </w:numPr>
      </w:pPr>
      <w:r w:rsidRPr="00B063CD">
        <w:t>By 3 p.m. / he / walk for charity.</w:t>
      </w:r>
      <w:r>
        <w:br/>
      </w:r>
      <w:r w:rsidRPr="00B063CD">
        <w:t>________________________________________________________________________</w:t>
      </w:r>
    </w:p>
    <w:p w:rsidR="00B063CD" w:rsidRPr="00B063CD" w:rsidRDefault="00B063CD" w:rsidP="00B063CD">
      <w:pPr>
        <w:pStyle w:val="Textnumbered"/>
        <w:numPr>
          <w:ilvl w:val="0"/>
          <w:numId w:val="32"/>
        </w:numPr>
      </w:pPr>
      <w:r w:rsidRPr="00B063CD">
        <w:t>By 4 p.m. / Ben / go back home.</w:t>
      </w:r>
      <w:r>
        <w:br/>
      </w:r>
      <w:r w:rsidRPr="00B063CD">
        <w:t>________________________________________________________________________</w:t>
      </w:r>
    </w:p>
    <w:p w:rsidR="00B063CD" w:rsidRPr="00B063CD" w:rsidRDefault="00B063CD" w:rsidP="00B063CD">
      <w:pPr>
        <w:pStyle w:val="Mark"/>
      </w:pPr>
      <w:r w:rsidRPr="00B063CD">
        <w:t>Mark: ___ / 10</w:t>
      </w:r>
    </w:p>
    <w:p w:rsidR="00932BAF" w:rsidRPr="00F5009D" w:rsidRDefault="00B063CD" w:rsidP="00B063CD">
      <w:pPr>
        <w:pStyle w:val="Mark"/>
      </w:pPr>
      <w:r w:rsidRPr="00B063CD">
        <w:t>TOTAL MARKS: ___ / 60</w:t>
      </w:r>
    </w:p>
    <w:sectPr w:rsidR="00932BAF" w:rsidRPr="00F5009D" w:rsidSect="00040E6F">
      <w:footerReference w:type="default" r:id="rId9"/>
      <w:type w:val="continuous"/>
      <w:pgSz w:w="11906" w:h="16838" w:code="9"/>
      <w:pgMar w:top="851" w:right="992" w:bottom="1276" w:left="851" w:header="720" w:footer="0" w:gutter="0"/>
      <w:paperSrc w:first="15" w:other="15"/>
      <w:cols w:space="14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3CD" w:rsidRDefault="00B063CD">
      <w:r>
        <w:separator/>
      </w:r>
    </w:p>
    <w:p w:rsidR="00B063CD" w:rsidRDefault="00B063CD"/>
  </w:endnote>
  <w:endnote w:type="continuationSeparator" w:id="0">
    <w:p w:rsidR="00B063CD" w:rsidRDefault="00B063CD">
      <w:r>
        <w:continuationSeparator/>
      </w:r>
    </w:p>
    <w:p w:rsidR="00B063CD" w:rsidRDefault="00B063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charset w:val="A1"/>
    <w:family w:val="swiss"/>
    <w:pitch w:val="variable"/>
    <w:sig w:usb0="00000001" w:usb1="000000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3276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040E6F" w:rsidRDefault="00071313" w:rsidP="001840A0">
        <w:pPr>
          <w:pStyle w:val="Footer"/>
          <w:jc w:val="center"/>
          <w:rPr>
            <w:rFonts w:ascii="Arial" w:hAnsi="Arial" w:cs="Arial"/>
            <w:noProof/>
          </w:rPr>
        </w:pPr>
        <w:r w:rsidRPr="001840A0">
          <w:rPr>
            <w:rFonts w:ascii="Arial" w:hAnsi="Arial" w:cs="Arial"/>
          </w:rPr>
          <w:fldChar w:fldCharType="begin"/>
        </w:r>
        <w:r w:rsidRPr="001840A0">
          <w:rPr>
            <w:rFonts w:ascii="Arial" w:hAnsi="Arial" w:cs="Arial"/>
          </w:rPr>
          <w:instrText xml:space="preserve"> PAGE   \* MERGEFORMAT </w:instrText>
        </w:r>
        <w:r w:rsidRPr="001840A0">
          <w:rPr>
            <w:rFonts w:ascii="Arial" w:hAnsi="Arial" w:cs="Arial"/>
          </w:rPr>
          <w:fldChar w:fldCharType="separate"/>
        </w:r>
        <w:r w:rsidR="00155974">
          <w:rPr>
            <w:rFonts w:ascii="Arial" w:hAnsi="Arial" w:cs="Arial"/>
            <w:noProof/>
          </w:rPr>
          <w:t>3</w:t>
        </w:r>
        <w:r w:rsidRPr="001840A0">
          <w:rPr>
            <w:rFonts w:ascii="Arial" w:hAnsi="Arial" w:cs="Arial"/>
            <w:noProof/>
          </w:rPr>
          <w:fldChar w:fldCharType="end"/>
        </w:r>
      </w:p>
      <w:p w:rsidR="00071313" w:rsidRPr="001840A0" w:rsidRDefault="00040E6F" w:rsidP="001840A0">
        <w:pPr>
          <w:pStyle w:val="Footer"/>
          <w:jc w:val="center"/>
          <w:rPr>
            <w:rFonts w:ascii="Arial" w:hAnsi="Arial" w:cs="Arial"/>
          </w:rPr>
        </w:pPr>
        <w:r>
          <w:rPr>
            <w:noProof/>
          </w:rPr>
          <w:drawing>
            <wp:inline distT="0" distB="0" distL="0" distR="0" wp14:anchorId="2C775488" wp14:editId="78F2AE02">
              <wp:extent cx="6390005" cy="647571"/>
              <wp:effectExtent l="0" t="0" r="0" b="635"/>
              <wp:docPr id="1" name="Picture 1" descr="C:\Users\starrenm\AppData\Local\Microsoft\Windows\Temporary Internet Files\Content.Word\insight intermediate test bank 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starrenm\AppData\Local\Microsoft\Windows\Temporary Internet Files\Content.Word\insight intermediate test bank 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90005" cy="6475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3CD" w:rsidRDefault="00B063CD">
      <w:r>
        <w:separator/>
      </w:r>
    </w:p>
    <w:p w:rsidR="00B063CD" w:rsidRDefault="00B063CD"/>
  </w:footnote>
  <w:footnote w:type="continuationSeparator" w:id="0">
    <w:p w:rsidR="00B063CD" w:rsidRDefault="00B063CD">
      <w:r>
        <w:continuationSeparator/>
      </w:r>
    </w:p>
    <w:p w:rsidR="00B063CD" w:rsidRDefault="00B063C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622E0"/>
    <w:multiLevelType w:val="multilevel"/>
    <w:tmpl w:val="7EBEBA38"/>
    <w:numStyleLink w:val="Style1"/>
  </w:abstractNum>
  <w:abstractNum w:abstractNumId="1">
    <w:nsid w:val="4C3F5BCB"/>
    <w:multiLevelType w:val="hybridMultilevel"/>
    <w:tmpl w:val="7A743840"/>
    <w:lvl w:ilvl="0" w:tplc="5AFA9F9C">
      <w:start w:val="1"/>
      <w:numFmt w:val="bullet"/>
      <w:pStyle w:val="Text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3A0728F"/>
    <w:multiLevelType w:val="hybridMultilevel"/>
    <w:tmpl w:val="53C62498"/>
    <w:lvl w:ilvl="0" w:tplc="4DE0E228">
      <w:start w:val="1"/>
      <w:numFmt w:val="upperLetter"/>
      <w:pStyle w:val="TextUC-Lettered"/>
      <w:lvlText w:val="%1"/>
      <w:lvlJc w:val="left"/>
      <w:pPr>
        <w:ind w:left="644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6E1463E"/>
    <w:multiLevelType w:val="hybridMultilevel"/>
    <w:tmpl w:val="0F4AE65A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5CC824DA"/>
    <w:multiLevelType w:val="multilevel"/>
    <w:tmpl w:val="7EBEBA38"/>
    <w:styleLink w:val="Style1"/>
    <w:lvl w:ilvl="0">
      <w:start w:val="1"/>
      <w:numFmt w:val="decimal"/>
      <w:pStyle w:val="Textnumbered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5">
    <w:nsid w:val="5E0B0C80"/>
    <w:multiLevelType w:val="hybridMultilevel"/>
    <w:tmpl w:val="54687AE0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>
    <w:nsid w:val="7059647D"/>
    <w:multiLevelType w:val="hybridMultilevel"/>
    <w:tmpl w:val="D060A75E"/>
    <w:lvl w:ilvl="0" w:tplc="393AE712">
      <w:start w:val="1"/>
      <w:numFmt w:val="decimal"/>
      <w:pStyle w:val="Rubric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42D2DD2"/>
    <w:multiLevelType w:val="multilevel"/>
    <w:tmpl w:val="7EBEBA38"/>
    <w:numStyleLink w:val="Style1"/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5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3CD"/>
    <w:rsid w:val="00002878"/>
    <w:rsid w:val="00002F45"/>
    <w:rsid w:val="00007341"/>
    <w:rsid w:val="0002587D"/>
    <w:rsid w:val="00026295"/>
    <w:rsid w:val="00027DCD"/>
    <w:rsid w:val="00030A94"/>
    <w:rsid w:val="00040E6F"/>
    <w:rsid w:val="00051BDA"/>
    <w:rsid w:val="000572CF"/>
    <w:rsid w:val="00057D23"/>
    <w:rsid w:val="000634C7"/>
    <w:rsid w:val="000659CB"/>
    <w:rsid w:val="00066DE8"/>
    <w:rsid w:val="00071313"/>
    <w:rsid w:val="00073553"/>
    <w:rsid w:val="00080170"/>
    <w:rsid w:val="000807CF"/>
    <w:rsid w:val="00082557"/>
    <w:rsid w:val="000A5BE4"/>
    <w:rsid w:val="000D7095"/>
    <w:rsid w:val="000F7147"/>
    <w:rsid w:val="000F79C4"/>
    <w:rsid w:val="0010334E"/>
    <w:rsid w:val="0010580E"/>
    <w:rsid w:val="00110510"/>
    <w:rsid w:val="001222A5"/>
    <w:rsid w:val="0013043C"/>
    <w:rsid w:val="00144B2C"/>
    <w:rsid w:val="00155974"/>
    <w:rsid w:val="00157180"/>
    <w:rsid w:val="0018374F"/>
    <w:rsid w:val="001840A0"/>
    <w:rsid w:val="00196935"/>
    <w:rsid w:val="001A2160"/>
    <w:rsid w:val="001B2824"/>
    <w:rsid w:val="001C2529"/>
    <w:rsid w:val="001D439A"/>
    <w:rsid w:val="001F67B3"/>
    <w:rsid w:val="00202A92"/>
    <w:rsid w:val="00215AB1"/>
    <w:rsid w:val="0025137D"/>
    <w:rsid w:val="00253443"/>
    <w:rsid w:val="00255386"/>
    <w:rsid w:val="00271A40"/>
    <w:rsid w:val="002751EC"/>
    <w:rsid w:val="00285F54"/>
    <w:rsid w:val="002C640B"/>
    <w:rsid w:val="002D2A5D"/>
    <w:rsid w:val="002D3F58"/>
    <w:rsid w:val="002D6A1A"/>
    <w:rsid w:val="002E23F0"/>
    <w:rsid w:val="002E29CC"/>
    <w:rsid w:val="00302F33"/>
    <w:rsid w:val="003032C2"/>
    <w:rsid w:val="00303599"/>
    <w:rsid w:val="0030623D"/>
    <w:rsid w:val="0032379C"/>
    <w:rsid w:val="0033675E"/>
    <w:rsid w:val="00345D07"/>
    <w:rsid w:val="003558F8"/>
    <w:rsid w:val="0038104F"/>
    <w:rsid w:val="003B0E66"/>
    <w:rsid w:val="003B1F41"/>
    <w:rsid w:val="003B6366"/>
    <w:rsid w:val="003B6AF4"/>
    <w:rsid w:val="003C118D"/>
    <w:rsid w:val="003C3993"/>
    <w:rsid w:val="003C58E0"/>
    <w:rsid w:val="003C5D22"/>
    <w:rsid w:val="003E76DE"/>
    <w:rsid w:val="003F08BA"/>
    <w:rsid w:val="003F44A6"/>
    <w:rsid w:val="00401395"/>
    <w:rsid w:val="00410027"/>
    <w:rsid w:val="00412F41"/>
    <w:rsid w:val="00417F8E"/>
    <w:rsid w:val="00421B4E"/>
    <w:rsid w:val="004237AB"/>
    <w:rsid w:val="00430BAD"/>
    <w:rsid w:val="004360AB"/>
    <w:rsid w:val="004576FA"/>
    <w:rsid w:val="0046324D"/>
    <w:rsid w:val="00493DC6"/>
    <w:rsid w:val="004977C5"/>
    <w:rsid w:val="004B5C1E"/>
    <w:rsid w:val="004B5DBB"/>
    <w:rsid w:val="004B718E"/>
    <w:rsid w:val="004B77AE"/>
    <w:rsid w:val="004D2730"/>
    <w:rsid w:val="004E1875"/>
    <w:rsid w:val="00503427"/>
    <w:rsid w:val="005114A9"/>
    <w:rsid w:val="005345D0"/>
    <w:rsid w:val="005355F0"/>
    <w:rsid w:val="0053652C"/>
    <w:rsid w:val="00552188"/>
    <w:rsid w:val="0055486B"/>
    <w:rsid w:val="00560231"/>
    <w:rsid w:val="00582F2E"/>
    <w:rsid w:val="00583FB2"/>
    <w:rsid w:val="00597C8E"/>
    <w:rsid w:val="005A1490"/>
    <w:rsid w:val="005B14C2"/>
    <w:rsid w:val="005B1B9F"/>
    <w:rsid w:val="005C3898"/>
    <w:rsid w:val="005C4E69"/>
    <w:rsid w:val="005C59CD"/>
    <w:rsid w:val="005E0338"/>
    <w:rsid w:val="005F3D7F"/>
    <w:rsid w:val="00607BA7"/>
    <w:rsid w:val="006111E1"/>
    <w:rsid w:val="00622C8A"/>
    <w:rsid w:val="00663213"/>
    <w:rsid w:val="00667B36"/>
    <w:rsid w:val="006712A8"/>
    <w:rsid w:val="006812A5"/>
    <w:rsid w:val="006A4137"/>
    <w:rsid w:val="006B3F93"/>
    <w:rsid w:val="006B7E5A"/>
    <w:rsid w:val="006D743D"/>
    <w:rsid w:val="006E5412"/>
    <w:rsid w:val="0070265D"/>
    <w:rsid w:val="0070772C"/>
    <w:rsid w:val="00716A2A"/>
    <w:rsid w:val="0072233A"/>
    <w:rsid w:val="0075040C"/>
    <w:rsid w:val="007560A9"/>
    <w:rsid w:val="007836CD"/>
    <w:rsid w:val="007949CC"/>
    <w:rsid w:val="00796D7A"/>
    <w:rsid w:val="007B1302"/>
    <w:rsid w:val="007C3406"/>
    <w:rsid w:val="007C4847"/>
    <w:rsid w:val="007C66B4"/>
    <w:rsid w:val="007C703D"/>
    <w:rsid w:val="007D5F70"/>
    <w:rsid w:val="007E105D"/>
    <w:rsid w:val="007E15BE"/>
    <w:rsid w:val="007F3B31"/>
    <w:rsid w:val="007F5BB3"/>
    <w:rsid w:val="008461F7"/>
    <w:rsid w:val="00851946"/>
    <w:rsid w:val="00852E01"/>
    <w:rsid w:val="0085712E"/>
    <w:rsid w:val="00860D3C"/>
    <w:rsid w:val="00861561"/>
    <w:rsid w:val="008660E1"/>
    <w:rsid w:val="008708ED"/>
    <w:rsid w:val="00896352"/>
    <w:rsid w:val="008B17CB"/>
    <w:rsid w:val="008C6327"/>
    <w:rsid w:val="008F168A"/>
    <w:rsid w:val="008F23C5"/>
    <w:rsid w:val="008F5DD2"/>
    <w:rsid w:val="00917F87"/>
    <w:rsid w:val="00932BAF"/>
    <w:rsid w:val="009608BA"/>
    <w:rsid w:val="00971764"/>
    <w:rsid w:val="009849BF"/>
    <w:rsid w:val="00984FA7"/>
    <w:rsid w:val="009926F3"/>
    <w:rsid w:val="009A2A83"/>
    <w:rsid w:val="009A5CB3"/>
    <w:rsid w:val="009B0FA5"/>
    <w:rsid w:val="009B47E0"/>
    <w:rsid w:val="009C60BE"/>
    <w:rsid w:val="009D6B55"/>
    <w:rsid w:val="009E0A76"/>
    <w:rsid w:val="009F3199"/>
    <w:rsid w:val="00A14167"/>
    <w:rsid w:val="00A158F4"/>
    <w:rsid w:val="00A161B5"/>
    <w:rsid w:val="00A25709"/>
    <w:rsid w:val="00A307AD"/>
    <w:rsid w:val="00A55205"/>
    <w:rsid w:val="00A7006A"/>
    <w:rsid w:val="00A8213E"/>
    <w:rsid w:val="00A95164"/>
    <w:rsid w:val="00AA2AE0"/>
    <w:rsid w:val="00AC2A59"/>
    <w:rsid w:val="00AC7EC3"/>
    <w:rsid w:val="00B063CD"/>
    <w:rsid w:val="00B07FF6"/>
    <w:rsid w:val="00B12B7C"/>
    <w:rsid w:val="00B13969"/>
    <w:rsid w:val="00B171FC"/>
    <w:rsid w:val="00B33969"/>
    <w:rsid w:val="00B42C47"/>
    <w:rsid w:val="00B52E63"/>
    <w:rsid w:val="00B62269"/>
    <w:rsid w:val="00B628AA"/>
    <w:rsid w:val="00B73372"/>
    <w:rsid w:val="00B801F7"/>
    <w:rsid w:val="00B90436"/>
    <w:rsid w:val="00B921A3"/>
    <w:rsid w:val="00B929E7"/>
    <w:rsid w:val="00BB3347"/>
    <w:rsid w:val="00BC5BC8"/>
    <w:rsid w:val="00BD5871"/>
    <w:rsid w:val="00BD6A2B"/>
    <w:rsid w:val="00BF4BF6"/>
    <w:rsid w:val="00BF687B"/>
    <w:rsid w:val="00C11C27"/>
    <w:rsid w:val="00C14E44"/>
    <w:rsid w:val="00C273AD"/>
    <w:rsid w:val="00C43ECA"/>
    <w:rsid w:val="00C57125"/>
    <w:rsid w:val="00C87C12"/>
    <w:rsid w:val="00C9056D"/>
    <w:rsid w:val="00C97BDA"/>
    <w:rsid w:val="00CA6271"/>
    <w:rsid w:val="00CA6F23"/>
    <w:rsid w:val="00CB57EF"/>
    <w:rsid w:val="00CC57C3"/>
    <w:rsid w:val="00CF4B3E"/>
    <w:rsid w:val="00CF5B0B"/>
    <w:rsid w:val="00D356F0"/>
    <w:rsid w:val="00D4717C"/>
    <w:rsid w:val="00D87BB8"/>
    <w:rsid w:val="00D92FB7"/>
    <w:rsid w:val="00DA2C0B"/>
    <w:rsid w:val="00DC44F6"/>
    <w:rsid w:val="00DC6F73"/>
    <w:rsid w:val="00DF70D5"/>
    <w:rsid w:val="00E31487"/>
    <w:rsid w:val="00E41307"/>
    <w:rsid w:val="00E41F21"/>
    <w:rsid w:val="00E47D2D"/>
    <w:rsid w:val="00E51BDC"/>
    <w:rsid w:val="00E67768"/>
    <w:rsid w:val="00E7124D"/>
    <w:rsid w:val="00E818BC"/>
    <w:rsid w:val="00E822EF"/>
    <w:rsid w:val="00E8329A"/>
    <w:rsid w:val="00E84669"/>
    <w:rsid w:val="00E90F44"/>
    <w:rsid w:val="00E94D60"/>
    <w:rsid w:val="00EA04D6"/>
    <w:rsid w:val="00EC0BCB"/>
    <w:rsid w:val="00ED02B8"/>
    <w:rsid w:val="00EE3F43"/>
    <w:rsid w:val="00EE51C9"/>
    <w:rsid w:val="00EE659F"/>
    <w:rsid w:val="00F219E3"/>
    <w:rsid w:val="00F30761"/>
    <w:rsid w:val="00F35BED"/>
    <w:rsid w:val="00F5009D"/>
    <w:rsid w:val="00F62969"/>
    <w:rsid w:val="00F67090"/>
    <w:rsid w:val="00F71E54"/>
    <w:rsid w:val="00F75573"/>
    <w:rsid w:val="00F91F52"/>
    <w:rsid w:val="00F963C1"/>
    <w:rsid w:val="00FA3EFB"/>
    <w:rsid w:val="00FB7AF2"/>
    <w:rsid w:val="00FC6CE3"/>
    <w:rsid w:val="00FC7C55"/>
    <w:rsid w:val="00FD7926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7B13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B13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7B13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B1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Elt-Data1\Publishing\Schoolbooks%20Publishing\IS%20&amp;%20PL\(d)%20Projects\Text-based%20course\Intermediate\Test%20Bank\04%20Styled%20and%20edited%20by%20Natalie\insight%20Tes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B5408-98F2-4157-ABC2-8CA25127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insight Tests Template.dotx</Template>
  <TotalTime>5</TotalTime>
  <Pages>3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head</vt:lpstr>
    </vt:vector>
  </TitlesOfParts>
  <Company>Oxford University Press</Company>
  <LinksUpToDate>false</LinksUpToDate>
  <CharactersWithSpaces>5300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head</dc:title>
  <dc:creator>Natalie Catchpole</dc:creator>
  <cp:lastModifiedBy>ASH, Martin</cp:lastModifiedBy>
  <cp:revision>3</cp:revision>
  <cp:lastPrinted>2012-06-01T14:55:00Z</cp:lastPrinted>
  <dcterms:created xsi:type="dcterms:W3CDTF">2013-05-13T13:04:00Z</dcterms:created>
  <dcterms:modified xsi:type="dcterms:W3CDTF">2013-05-29T09:25:00Z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-765611025</vt:i4>
  </property>
  <property fmtid="{D5CDD505-2E9C-101B-9397-08002B2CF9AE}" pid="4" name="_EmailSubject">
    <vt:lpwstr>Matura tests</vt:lpwstr>
  </property>
  <property fmtid="{D5CDD505-2E9C-101B-9397-08002B2CF9AE}" pid="5" name="_AuthorEmail">
    <vt:lpwstr>ruth.ballantyne@oup.com</vt:lpwstr>
  </property>
  <property fmtid="{D5CDD505-2E9C-101B-9397-08002B2CF9AE}" pid="6" name="_AuthorEmailDisplayName">
    <vt:lpwstr>BALLANTYNE, Ruth</vt:lpwstr>
  </property>
  <property fmtid="{D5CDD505-2E9C-101B-9397-08002B2CF9AE}" pid="7" name="_ReviewingToolsShownOnce">
    <vt:lpwstr/>
  </property>
</Properties>
</file>