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A38" w:rsidRDefault="00907A38" w:rsidP="00907A38">
      <w:pPr>
        <w:pStyle w:val="AHead"/>
      </w:pPr>
      <w:r>
        <w:t>Skills Test Unit 10 Test B</w:t>
      </w:r>
    </w:p>
    <w:p w:rsidR="00907A38" w:rsidRDefault="00907A38" w:rsidP="00907A38">
      <w:pPr>
        <w:pStyle w:val="Nameline"/>
      </w:pPr>
      <w:r>
        <w:t>Name: ___________________________________________</w:t>
      </w:r>
    </w:p>
    <w:p w:rsidR="00907A38" w:rsidRDefault="00907A38" w:rsidP="00907A38">
      <w:pPr>
        <w:pStyle w:val="Bhead"/>
      </w:pPr>
      <w:r>
        <w:t>Everyday English</w:t>
      </w:r>
    </w:p>
    <w:p w:rsidR="00907A38" w:rsidRDefault="00907A38" w:rsidP="00907A38">
      <w:pPr>
        <w:pStyle w:val="Rubric"/>
      </w:pPr>
      <w:r w:rsidRPr="00907A38">
        <w:t>Complete phrases 1–5 with the words below. Then match them to a phrase (A–E) with a similar meaning.</w:t>
      </w:r>
    </w:p>
    <w:p w:rsidR="00907A38" w:rsidRDefault="00907A38" w:rsidP="00907A38">
      <w:pPr>
        <w:pStyle w:val="Text"/>
      </w:pPr>
    </w:p>
    <w:p w:rsidR="00907A38" w:rsidRDefault="00907A38" w:rsidP="00907A38">
      <w:pPr>
        <w:pStyle w:val="Wordpool"/>
      </w:pPr>
      <w:proofErr w:type="gramStart"/>
      <w:r>
        <w:t>necessarily</w:t>
      </w:r>
      <w:proofErr w:type="gramEnd"/>
      <w:r>
        <w:t xml:space="preserve">     add     true     exact     like</w:t>
      </w:r>
    </w:p>
    <w:p w:rsidR="00907A38" w:rsidRDefault="00907A38" w:rsidP="00907A38">
      <w:pPr>
        <w:pStyle w:val="Textnumbered"/>
      </w:pPr>
      <w:r>
        <w:t>Would you ____________ to add anything? ___</w:t>
      </w:r>
    </w:p>
    <w:p w:rsidR="00907A38" w:rsidRDefault="00907A38" w:rsidP="00907A38">
      <w:pPr>
        <w:pStyle w:val="Textnumbered"/>
      </w:pPr>
      <w:r>
        <w:t>Could I just ____________ something here?</w:t>
      </w:r>
      <w:r w:rsidRPr="00907A38">
        <w:t xml:space="preserve"> </w:t>
      </w:r>
      <w:r>
        <w:t>___</w:t>
      </w:r>
    </w:p>
    <w:p w:rsidR="00907A38" w:rsidRDefault="00907A38" w:rsidP="00907A38">
      <w:pPr>
        <w:pStyle w:val="Textnumbered"/>
      </w:pPr>
      <w:r>
        <w:t>I’d say the ____________ opposite.</w:t>
      </w:r>
      <w:r w:rsidRPr="00907A38">
        <w:t xml:space="preserve"> </w:t>
      </w:r>
      <w:r>
        <w:t>___</w:t>
      </w:r>
    </w:p>
    <w:p w:rsidR="00907A38" w:rsidRDefault="00907A38" w:rsidP="00907A38">
      <w:pPr>
        <w:pStyle w:val="Textnumbered"/>
      </w:pPr>
      <w:r>
        <w:t>That’s very ___________</w:t>
      </w:r>
      <w:proofErr w:type="gramStart"/>
      <w:r>
        <w:t>_ .</w:t>
      </w:r>
      <w:proofErr w:type="gramEnd"/>
      <w:r w:rsidRPr="00907A38">
        <w:t xml:space="preserve"> </w:t>
      </w:r>
      <w:r>
        <w:t>___</w:t>
      </w:r>
    </w:p>
    <w:p w:rsidR="00907A38" w:rsidRDefault="00907A38" w:rsidP="00907A38">
      <w:pPr>
        <w:pStyle w:val="Textnumbered"/>
      </w:pPr>
      <w:r>
        <w:t>That’s not ____________ the case.</w:t>
      </w:r>
      <w:r w:rsidRPr="00907A38">
        <w:t xml:space="preserve"> </w:t>
      </w:r>
      <w:r>
        <w:t>___</w:t>
      </w:r>
    </w:p>
    <w:p w:rsidR="00907A38" w:rsidRDefault="00907A38" w:rsidP="00907A38">
      <w:pPr>
        <w:pStyle w:val="Text"/>
      </w:pPr>
    </w:p>
    <w:p w:rsidR="00907A38" w:rsidRDefault="00907A38" w:rsidP="00907A38">
      <w:pPr>
        <w:pStyle w:val="TextUC-Lettered"/>
      </w:pPr>
      <w:r>
        <w:t>Sorry to interrupt, but I want to say something.</w:t>
      </w:r>
    </w:p>
    <w:p w:rsidR="00907A38" w:rsidRDefault="00907A38" w:rsidP="00907A38">
      <w:pPr>
        <w:pStyle w:val="TextUC-Lettered"/>
      </w:pPr>
      <w:r>
        <w:t>Do you have anything else to say?</w:t>
      </w:r>
    </w:p>
    <w:p w:rsidR="00907A38" w:rsidRDefault="00907A38" w:rsidP="00907A38">
      <w:pPr>
        <w:pStyle w:val="TextUC-Lettered"/>
      </w:pPr>
      <w:r>
        <w:t>I think that’s right.</w:t>
      </w:r>
    </w:p>
    <w:p w:rsidR="00907A38" w:rsidRDefault="00907A38" w:rsidP="00907A38">
      <w:pPr>
        <w:pStyle w:val="TextUC-Lettered"/>
      </w:pPr>
      <w:r>
        <w:t>I don’t think that’s always right.</w:t>
      </w:r>
    </w:p>
    <w:p w:rsidR="00907A38" w:rsidRDefault="00907A38" w:rsidP="00907A38">
      <w:pPr>
        <w:pStyle w:val="TextUC-Lettered"/>
      </w:pPr>
      <w:r>
        <w:t>I completely disagree.</w:t>
      </w:r>
    </w:p>
    <w:p w:rsidR="00907A38" w:rsidRDefault="00907A38" w:rsidP="00907A38">
      <w:pPr>
        <w:pStyle w:val="Mark"/>
      </w:pPr>
      <w:r>
        <w:t>Mark: ___ / 5</w:t>
      </w:r>
    </w:p>
    <w:p w:rsidR="00907A38" w:rsidRDefault="00907A38" w:rsidP="001078D7">
      <w:pPr>
        <w:pStyle w:val="Text"/>
      </w:pPr>
      <w:r>
        <w:br w:type="page"/>
      </w:r>
    </w:p>
    <w:p w:rsidR="00907A38" w:rsidRDefault="00907A38" w:rsidP="00907A38">
      <w:pPr>
        <w:pStyle w:val="Bhead"/>
      </w:pPr>
      <w:r>
        <w:lastRenderedPageBreak/>
        <w:t>Listening</w:t>
      </w:r>
    </w:p>
    <w:p w:rsidR="00907A38" w:rsidRDefault="00907A38" w:rsidP="00907A38">
      <w:pPr>
        <w:pStyle w:val="Rubric"/>
      </w:pPr>
      <w:r w:rsidRPr="00907A38">
        <w:rPr>
          <w:b w:val="0"/>
        </w:rPr>
        <w:sym w:font="Webdings" w:char="F0B2"/>
      </w:r>
      <w:r>
        <w:t xml:space="preserve"> Listen to a radio interview with Louise Willis. Circle the two words that describe what she </w:t>
      </w:r>
      <w:r w:rsidR="00A816B8">
        <w:t>is</w:t>
      </w:r>
      <w:r>
        <w:t>.</w:t>
      </w:r>
    </w:p>
    <w:p w:rsidR="00907A38" w:rsidRDefault="00907A38" w:rsidP="00907A38">
      <w:pPr>
        <w:pStyle w:val="Wordpool"/>
      </w:pPr>
      <w:r>
        <w:t>artist     sculptor     designer     photographer</w:t>
      </w:r>
    </w:p>
    <w:p w:rsidR="00907A38" w:rsidRDefault="00907A38" w:rsidP="00907A38">
      <w:pPr>
        <w:pStyle w:val="Rubric"/>
      </w:pPr>
      <w:r w:rsidRPr="00907A38">
        <w:rPr>
          <w:b w:val="0"/>
        </w:rPr>
        <w:sym w:font="Webdings" w:char="F0B2"/>
      </w:r>
      <w:r>
        <w:t xml:space="preserve"> Listen again. Circle the correct answer (a–c).</w:t>
      </w:r>
    </w:p>
    <w:p w:rsidR="00907A38" w:rsidRDefault="00907A38" w:rsidP="00907A38">
      <w:pPr>
        <w:pStyle w:val="Textnumbered"/>
        <w:numPr>
          <w:ilvl w:val="0"/>
          <w:numId w:val="30"/>
        </w:numPr>
      </w:pPr>
      <w:r>
        <w:t>What do we find out about Louise’s exhibition at the London Gallery?</w:t>
      </w:r>
    </w:p>
    <w:p w:rsidR="00907A38" w:rsidRDefault="00907A38" w:rsidP="00907A38">
      <w:pPr>
        <w:pStyle w:val="Textnumbered"/>
        <w:numPr>
          <w:ilvl w:val="1"/>
          <w:numId w:val="30"/>
        </w:numPr>
      </w:pPr>
      <w:r>
        <w:t>It took place recently.</w:t>
      </w:r>
    </w:p>
    <w:p w:rsidR="00907A38" w:rsidRDefault="00907A38" w:rsidP="00907A38">
      <w:pPr>
        <w:pStyle w:val="Textnumbered"/>
        <w:numPr>
          <w:ilvl w:val="1"/>
          <w:numId w:val="30"/>
        </w:numPr>
      </w:pPr>
      <w:r>
        <w:t>It’s taking place now.</w:t>
      </w:r>
    </w:p>
    <w:p w:rsidR="00907A38" w:rsidRDefault="00907A38" w:rsidP="00907A38">
      <w:pPr>
        <w:pStyle w:val="Textnumbered"/>
        <w:numPr>
          <w:ilvl w:val="1"/>
          <w:numId w:val="30"/>
        </w:numPr>
      </w:pPr>
      <w:r>
        <w:t xml:space="preserve">It will take place soon.  </w:t>
      </w:r>
    </w:p>
    <w:p w:rsidR="00907A38" w:rsidRDefault="00907A38" w:rsidP="00907A38">
      <w:pPr>
        <w:pStyle w:val="Textnumbered"/>
        <w:numPr>
          <w:ilvl w:val="0"/>
          <w:numId w:val="30"/>
        </w:numPr>
      </w:pPr>
      <w:r>
        <w:t>What sort of works can people see at the London Gallery exhibition?</w:t>
      </w:r>
    </w:p>
    <w:p w:rsidR="00907A38" w:rsidRDefault="00907A38" w:rsidP="00907A38">
      <w:pPr>
        <w:pStyle w:val="Textnumbered"/>
        <w:numPr>
          <w:ilvl w:val="1"/>
          <w:numId w:val="30"/>
        </w:numPr>
      </w:pPr>
      <w:r>
        <w:t>Louise’s most successful works of art.</w:t>
      </w:r>
    </w:p>
    <w:p w:rsidR="00907A38" w:rsidRDefault="00907A38" w:rsidP="00907A38">
      <w:pPr>
        <w:pStyle w:val="Textnumbered"/>
        <w:numPr>
          <w:ilvl w:val="1"/>
          <w:numId w:val="30"/>
        </w:numPr>
      </w:pPr>
      <w:r>
        <w:t>Works of art Louise produced in the past.</w:t>
      </w:r>
    </w:p>
    <w:p w:rsidR="00907A38" w:rsidRDefault="00907A38" w:rsidP="00907A38">
      <w:pPr>
        <w:pStyle w:val="Textnumbered"/>
        <w:numPr>
          <w:ilvl w:val="1"/>
          <w:numId w:val="30"/>
        </w:numPr>
      </w:pPr>
      <w:r>
        <w:t>Louise’s latest works of art.</w:t>
      </w:r>
    </w:p>
    <w:p w:rsidR="00907A38" w:rsidRDefault="00907A38" w:rsidP="00907A38">
      <w:pPr>
        <w:pStyle w:val="Textnumbered"/>
        <w:numPr>
          <w:ilvl w:val="0"/>
          <w:numId w:val="30"/>
        </w:numPr>
      </w:pPr>
      <w:r>
        <w:t>Louise has never tried</w:t>
      </w:r>
    </w:p>
    <w:p w:rsidR="00907A38" w:rsidRDefault="00907A38" w:rsidP="00907A38">
      <w:pPr>
        <w:pStyle w:val="Textnumbered"/>
        <w:numPr>
          <w:ilvl w:val="1"/>
          <w:numId w:val="30"/>
        </w:numPr>
      </w:pPr>
      <w:proofErr w:type="gramStart"/>
      <w:r>
        <w:t>installation</w:t>
      </w:r>
      <w:proofErr w:type="gramEnd"/>
      <w:r>
        <w:t xml:space="preserve"> art.</w:t>
      </w:r>
    </w:p>
    <w:p w:rsidR="00907A38" w:rsidRDefault="00907A38" w:rsidP="00907A38">
      <w:pPr>
        <w:pStyle w:val="Textnumbered"/>
        <w:numPr>
          <w:ilvl w:val="1"/>
          <w:numId w:val="30"/>
        </w:numPr>
      </w:pPr>
      <w:proofErr w:type="gramStart"/>
      <w:r>
        <w:t>sculpting</w:t>
      </w:r>
      <w:proofErr w:type="gramEnd"/>
      <w:r>
        <w:t>.</w:t>
      </w:r>
    </w:p>
    <w:p w:rsidR="00907A38" w:rsidRDefault="00907A38" w:rsidP="00907A38">
      <w:pPr>
        <w:pStyle w:val="Textnumbered"/>
        <w:numPr>
          <w:ilvl w:val="1"/>
          <w:numId w:val="30"/>
        </w:numPr>
      </w:pPr>
      <w:proofErr w:type="gramStart"/>
      <w:r>
        <w:t>drawing</w:t>
      </w:r>
      <w:proofErr w:type="gramEnd"/>
      <w:r>
        <w:t xml:space="preserve">. </w:t>
      </w:r>
    </w:p>
    <w:p w:rsidR="00907A38" w:rsidRDefault="00907A38" w:rsidP="00907A38">
      <w:pPr>
        <w:pStyle w:val="Textnumbered"/>
        <w:numPr>
          <w:ilvl w:val="0"/>
          <w:numId w:val="30"/>
        </w:numPr>
      </w:pPr>
      <w:r>
        <w:t>In Louise’s opinion, what can capture everyday life the best?</w:t>
      </w:r>
    </w:p>
    <w:p w:rsidR="00907A38" w:rsidRDefault="00334EC7" w:rsidP="00907A38">
      <w:pPr>
        <w:pStyle w:val="Textnumbered"/>
        <w:numPr>
          <w:ilvl w:val="1"/>
          <w:numId w:val="30"/>
        </w:numPr>
      </w:pPr>
      <w:r>
        <w:t>p</w:t>
      </w:r>
      <w:r w:rsidR="00907A38">
        <w:t>hotography</w:t>
      </w:r>
    </w:p>
    <w:p w:rsidR="00907A38" w:rsidRDefault="00334EC7" w:rsidP="00907A38">
      <w:pPr>
        <w:pStyle w:val="Textnumbered"/>
        <w:numPr>
          <w:ilvl w:val="1"/>
          <w:numId w:val="30"/>
        </w:numPr>
      </w:pPr>
      <w:r>
        <w:t>p</w:t>
      </w:r>
      <w:r w:rsidR="00907A38">
        <w:t>ainting</w:t>
      </w:r>
    </w:p>
    <w:p w:rsidR="00907A38" w:rsidRDefault="00334EC7" w:rsidP="00907A38">
      <w:pPr>
        <w:pStyle w:val="Textnumbered"/>
        <w:numPr>
          <w:ilvl w:val="1"/>
          <w:numId w:val="30"/>
        </w:numPr>
      </w:pPr>
      <w:r>
        <w:t>d</w:t>
      </w:r>
      <w:r w:rsidR="00907A38">
        <w:t>rawing</w:t>
      </w:r>
    </w:p>
    <w:p w:rsidR="00907A38" w:rsidRDefault="00907A38" w:rsidP="00907A38">
      <w:pPr>
        <w:pStyle w:val="Mark"/>
      </w:pPr>
      <w:r>
        <w:t>Mark: ___ / 10</w:t>
      </w:r>
    </w:p>
    <w:p w:rsidR="00907A38" w:rsidRDefault="00907A38" w:rsidP="001078D7">
      <w:pPr>
        <w:pStyle w:val="Text"/>
      </w:pPr>
      <w:r>
        <w:br w:type="page"/>
      </w:r>
    </w:p>
    <w:p w:rsidR="00907A38" w:rsidRDefault="00907A38" w:rsidP="00907A38">
      <w:pPr>
        <w:pStyle w:val="Bhead"/>
      </w:pPr>
      <w:r>
        <w:lastRenderedPageBreak/>
        <w:t>Reading</w:t>
      </w:r>
    </w:p>
    <w:p w:rsidR="00907A38" w:rsidRPr="00907A38" w:rsidRDefault="00907A38" w:rsidP="00907A38">
      <w:pPr>
        <w:pStyle w:val="FacsimileHead"/>
      </w:pPr>
      <w:r w:rsidRPr="00907A38">
        <w:t>The world’s greatest charity concerts</w:t>
      </w:r>
    </w:p>
    <w:p w:rsidR="00907A38" w:rsidRPr="00907A38" w:rsidRDefault="00907A38" w:rsidP="00907A38">
      <w:pPr>
        <w:pStyle w:val="Facsimile"/>
        <w:rPr>
          <w:b/>
        </w:rPr>
      </w:pPr>
      <w:r w:rsidRPr="00907A38">
        <w:rPr>
          <w:b/>
        </w:rPr>
        <w:t>Live Aid</w:t>
      </w:r>
    </w:p>
    <w:p w:rsidR="00907A38" w:rsidRPr="00907A38" w:rsidRDefault="00907A38" w:rsidP="00907A38">
      <w:pPr>
        <w:pStyle w:val="Facsimile"/>
      </w:pPr>
      <w:r w:rsidRPr="00907A38">
        <w:t xml:space="preserve">All of the money </w:t>
      </w:r>
      <w:proofErr w:type="gramStart"/>
      <w:r w:rsidRPr="00907A38">
        <w:t>raised</w:t>
      </w:r>
      <w:proofErr w:type="gramEnd"/>
      <w:r w:rsidRPr="00907A38">
        <w:t xml:space="preserve"> from the two Live Aid concerts in London and Philadelphia in 1985 was donated to help victims of the terrible famine in Ethiopia. It was organized by the Irish rock star Bob Geldof, who, moved by images of starving children on the television, felt that something had to be done to help. What was amazing about the concerts was that almost all of the top bands at the time agreed to take part, which meant that the concerts became a phenomenal worldwide event watched on TV by almost two billion people. During the live broadcasts, TV viewers were invited to call in and donate money to the cause. Famously, Bob Geldof appeared on TV halfway through the broadcast, angry that people weren’t giving enough money, and shouted at the audience, encouraging them to give more! Although a lot of money was raised and used to help famine victims, some people have criticized the concerts, arguing that a lot of the money was stolen by Ethiopia’s corrupt government and used to pay for weapons. </w:t>
      </w:r>
    </w:p>
    <w:p w:rsidR="00907A38" w:rsidRPr="00907A38" w:rsidRDefault="00907A38" w:rsidP="00907A38">
      <w:pPr>
        <w:pStyle w:val="Facsimile"/>
        <w:rPr>
          <w:b/>
        </w:rPr>
      </w:pPr>
      <w:r w:rsidRPr="00907A38">
        <w:rPr>
          <w:b/>
        </w:rPr>
        <w:t>Live 8</w:t>
      </w:r>
    </w:p>
    <w:p w:rsidR="00907A38" w:rsidRPr="00907A38" w:rsidRDefault="00907A38" w:rsidP="00907A38">
      <w:pPr>
        <w:pStyle w:val="Facsimile"/>
      </w:pPr>
      <w:r w:rsidRPr="00907A38">
        <w:t>You have probably heard of Live 8. It was one of the most significant series of live concerts ever held, and the event had one very specific aim. Whereas previous charity concerts had aimed to raise money to help victims of disasters, Live 8 had a different intention. It wanted to put pressure on the leaders of the world’s richest countries to increase their support for people in the developing world. That’s why it was organized to take place on 2 July 2005, a few days before an important summit meeting of the leaders of the world’s eight richest countries. The huge concerts, held in a number of major cities, drew enormous crowds and an even bigger television audience. In fact, three billion people watched the TV broadcasts of the shows, and stars as big as Madonna, U2, Paul McCartney and Pink Floyd performed. The world leaders’ meeting in Scotland couldn’t ignore the message, and, under pressure from the publicity that the concerts raised, they decided to double the amount of aid sent to Africa.</w:t>
      </w:r>
    </w:p>
    <w:p w:rsidR="00907A38" w:rsidRPr="00907A38" w:rsidRDefault="00907A38" w:rsidP="00907A38">
      <w:pPr>
        <w:pStyle w:val="Facsimile"/>
        <w:rPr>
          <w:b/>
        </w:rPr>
      </w:pPr>
      <w:r w:rsidRPr="00907A38">
        <w:rPr>
          <w:b/>
        </w:rPr>
        <w:t>Live Earth</w:t>
      </w:r>
    </w:p>
    <w:p w:rsidR="00907A38" w:rsidRPr="00907A38" w:rsidRDefault="00907A38" w:rsidP="00907A38">
      <w:pPr>
        <w:pStyle w:val="Facsimile"/>
      </w:pPr>
      <w:r w:rsidRPr="00907A38">
        <w:t>Live Earth took place in July 2007. It was a series of concerts which aimed to raise awareness of global warming, and, like Live Aid and Live 8, it featured a wide range of performers in a number of different locations around the world. The performances were shown on TV but, in a move that made it different from Live Aid and Live 8, the events were also streamed live on the internet. Although the event set records for online entertainment as millions watched it on the Live Earth website, TV viewing figures were disappointing in some countries, and planned future concerts were cancelled for a variety of reasons. Nevertheless, the organizers, which included former US vice president Al Gore, considered Live Earth a success as it has undoubtedly made people think more seriously about the future of our planet.</w:t>
      </w:r>
    </w:p>
    <w:p w:rsidR="00907A38" w:rsidRDefault="00907A38" w:rsidP="001078D7">
      <w:pPr>
        <w:pStyle w:val="Text"/>
      </w:pPr>
      <w:r>
        <w:br w:type="page"/>
      </w:r>
    </w:p>
    <w:p w:rsidR="00907A38" w:rsidRDefault="00907A38" w:rsidP="00907A38">
      <w:pPr>
        <w:pStyle w:val="Rubric"/>
      </w:pPr>
      <w:r>
        <w:lastRenderedPageBreak/>
        <w:t>Read the text. Are the sentences true (T) or false (F)?</w:t>
      </w:r>
    </w:p>
    <w:p w:rsidR="00907A38" w:rsidRDefault="00907A38" w:rsidP="00907A38">
      <w:pPr>
        <w:pStyle w:val="Textnumbered"/>
        <w:numPr>
          <w:ilvl w:val="0"/>
          <w:numId w:val="31"/>
        </w:numPr>
      </w:pPr>
      <w:r>
        <w:t>Live Aid raised money to help victims of natural disasters across much of Africa. ___</w:t>
      </w:r>
    </w:p>
    <w:p w:rsidR="00907A38" w:rsidRDefault="00907A38" w:rsidP="00907A38">
      <w:pPr>
        <w:pStyle w:val="Textnumbered"/>
        <w:numPr>
          <w:ilvl w:val="0"/>
          <w:numId w:val="31"/>
        </w:numPr>
      </w:pPr>
      <w:r>
        <w:t>Most major international rock stars took time out to support Live Aid. ___</w:t>
      </w:r>
    </w:p>
    <w:p w:rsidR="00907A38" w:rsidRDefault="00E3480E" w:rsidP="00907A38">
      <w:pPr>
        <w:pStyle w:val="Textnumbered"/>
        <w:numPr>
          <w:ilvl w:val="0"/>
          <w:numId w:val="31"/>
        </w:numPr>
      </w:pPr>
      <w:r>
        <w:t>M</w:t>
      </w:r>
      <w:r w:rsidR="00907A38">
        <w:t xml:space="preserve">oney raised by Live Aid was donated </w:t>
      </w:r>
      <w:r>
        <w:t>after</w:t>
      </w:r>
      <w:r w:rsidR="00907A38">
        <w:t xml:space="preserve"> the live broadcasts. ___</w:t>
      </w:r>
    </w:p>
    <w:p w:rsidR="00907A38" w:rsidRPr="00200481" w:rsidRDefault="00392FD2" w:rsidP="00907A38">
      <w:pPr>
        <w:pStyle w:val="Textnumbered"/>
        <w:numPr>
          <w:ilvl w:val="0"/>
          <w:numId w:val="31"/>
        </w:numPr>
      </w:pPr>
      <w:r>
        <w:t>People</w:t>
      </w:r>
      <w:bookmarkStart w:id="0" w:name="_GoBack"/>
      <w:bookmarkEnd w:id="0"/>
      <w:r w:rsidR="00907A38" w:rsidRPr="00200481">
        <w:t xml:space="preserve"> were happy with how the money raised by Live Aid was spent. ___</w:t>
      </w:r>
    </w:p>
    <w:p w:rsidR="00334EC7" w:rsidRDefault="00334EC7" w:rsidP="00334EC7">
      <w:pPr>
        <w:pStyle w:val="Textnumbered"/>
        <w:numPr>
          <w:ilvl w:val="0"/>
          <w:numId w:val="31"/>
        </w:numPr>
      </w:pPr>
      <w:r>
        <w:t>Live 8 had several small objectives. ___</w:t>
      </w:r>
    </w:p>
    <w:p w:rsidR="00907A38" w:rsidRDefault="00907A38" w:rsidP="00907A38">
      <w:pPr>
        <w:pStyle w:val="Textnumbered"/>
        <w:numPr>
          <w:ilvl w:val="0"/>
          <w:numId w:val="31"/>
        </w:numPr>
      </w:pPr>
      <w:r>
        <w:t>Live 8 raised a lot of money for victims of natural disasters. ___</w:t>
      </w:r>
    </w:p>
    <w:p w:rsidR="00907A38" w:rsidRDefault="00907A38" w:rsidP="00907A38">
      <w:pPr>
        <w:pStyle w:val="Textnumbered"/>
        <w:numPr>
          <w:ilvl w:val="0"/>
          <w:numId w:val="31"/>
        </w:numPr>
      </w:pPr>
      <w:r>
        <w:t>World leaders refused to take notice of Live 8’s message. ___</w:t>
      </w:r>
    </w:p>
    <w:p w:rsidR="00907A38" w:rsidRDefault="00DB0763" w:rsidP="00907A38">
      <w:pPr>
        <w:pStyle w:val="Textnumbered"/>
        <w:numPr>
          <w:ilvl w:val="0"/>
          <w:numId w:val="31"/>
        </w:numPr>
      </w:pPr>
      <w:r>
        <w:t>Being the most recent of the three</w:t>
      </w:r>
      <w:r w:rsidR="00907A38">
        <w:t xml:space="preserve">, Live Earth used the </w:t>
      </w:r>
      <w:r w:rsidR="003D6981">
        <w:t>i</w:t>
      </w:r>
      <w:r w:rsidR="00907A38">
        <w:t>nternet to stream its events. ___</w:t>
      </w:r>
    </w:p>
    <w:p w:rsidR="00907A38" w:rsidRPr="00200481" w:rsidRDefault="00DB0763" w:rsidP="00907A38">
      <w:pPr>
        <w:pStyle w:val="Textnumbered"/>
        <w:numPr>
          <w:ilvl w:val="0"/>
          <w:numId w:val="31"/>
        </w:numPr>
      </w:pPr>
      <w:r>
        <w:t>Not as many people as expected watched Live Earth on their televisions</w:t>
      </w:r>
      <w:r w:rsidR="00907A38" w:rsidRPr="00200481">
        <w:t>. ___</w:t>
      </w:r>
    </w:p>
    <w:p w:rsidR="00907A38" w:rsidRDefault="00512491" w:rsidP="00907A38">
      <w:pPr>
        <w:pStyle w:val="Textnumbered"/>
        <w:numPr>
          <w:ilvl w:val="0"/>
          <w:numId w:val="31"/>
        </w:numPr>
      </w:pPr>
      <w:r>
        <w:t>Each of the three events was important in raising money or awareness.</w:t>
      </w:r>
      <w:r w:rsidR="00907A38">
        <w:t xml:space="preserve"> ___</w:t>
      </w:r>
    </w:p>
    <w:p w:rsidR="00907A38" w:rsidRDefault="00907A38" w:rsidP="00907A38">
      <w:pPr>
        <w:pStyle w:val="Mark"/>
      </w:pPr>
      <w:r>
        <w:t>Mark: ___ / 10</w:t>
      </w:r>
    </w:p>
    <w:p w:rsidR="00907A38" w:rsidRDefault="00907A38" w:rsidP="00907A38">
      <w:pPr>
        <w:pStyle w:val="Bhead"/>
      </w:pPr>
      <w:r>
        <w:t>Writing</w:t>
      </w:r>
    </w:p>
    <w:p w:rsidR="00907A38" w:rsidRDefault="00907A38" w:rsidP="00907A38">
      <w:pPr>
        <w:pStyle w:val="Rubric"/>
      </w:pPr>
      <w:r>
        <w:t>Imagine that you went to the festival advertised below last weekend. Write a review for a blog.</w:t>
      </w:r>
    </w:p>
    <w:tbl>
      <w:tblPr>
        <w:tblStyle w:val="TableGrid"/>
        <w:tblW w:w="0" w:type="auto"/>
        <w:tblInd w:w="284"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CellMar>
          <w:top w:w="113" w:type="dxa"/>
          <w:left w:w="198" w:type="dxa"/>
          <w:bottom w:w="113" w:type="dxa"/>
          <w:right w:w="198" w:type="dxa"/>
        </w:tblCellMar>
        <w:tblLook w:val="04A0" w:firstRow="1" w:lastRow="0" w:firstColumn="1" w:lastColumn="0" w:noHBand="0" w:noVBand="1"/>
      </w:tblPr>
      <w:tblGrid>
        <w:gridCol w:w="10175"/>
      </w:tblGrid>
      <w:tr w:rsidR="00907A38" w:rsidTr="00097A34">
        <w:tc>
          <w:tcPr>
            <w:tcW w:w="10279" w:type="dxa"/>
          </w:tcPr>
          <w:p w:rsidR="00907A38" w:rsidRPr="004E5F20" w:rsidRDefault="00907A38" w:rsidP="00097A34">
            <w:pPr>
              <w:pStyle w:val="Tabletext"/>
              <w:jc w:val="center"/>
              <w:rPr>
                <w:i/>
                <w:iCs/>
                <w:sz w:val="36"/>
              </w:rPr>
            </w:pPr>
            <w:r w:rsidRPr="00724BAE">
              <w:rPr>
                <w:rFonts w:ascii="Arial Black" w:hAnsi="Arial Black"/>
                <w:smallCaps/>
                <w:sz w:val="40"/>
              </w:rPr>
              <w:sym w:font="Webdings" w:char="F0AF"/>
            </w:r>
            <w:proofErr w:type="spellStart"/>
            <w:r>
              <w:rPr>
                <w:rFonts w:ascii="Arial Black" w:hAnsi="Arial Black"/>
                <w:smallCaps/>
                <w:sz w:val="40"/>
              </w:rPr>
              <w:t>Cornferry</w:t>
            </w:r>
            <w:proofErr w:type="spellEnd"/>
            <w:r w:rsidRPr="00724BAE">
              <w:rPr>
                <w:rFonts w:ascii="Arial Black" w:hAnsi="Arial Black"/>
                <w:smallCaps/>
                <w:sz w:val="40"/>
              </w:rPr>
              <w:t xml:space="preserve"> Festival</w:t>
            </w:r>
            <w:r w:rsidRPr="00724BAE">
              <w:rPr>
                <w:rFonts w:ascii="Arial Black" w:hAnsi="Arial Black"/>
                <w:smallCaps/>
                <w:sz w:val="40"/>
              </w:rPr>
              <w:sym w:font="Webdings" w:char="F0AF"/>
            </w:r>
            <w:r w:rsidRPr="004E5F20">
              <w:rPr>
                <w:rFonts w:ascii="Arial Black" w:hAnsi="Arial Black"/>
                <w:smallCaps/>
                <w:sz w:val="40"/>
              </w:rPr>
              <w:br/>
            </w:r>
            <w:r>
              <w:rPr>
                <w:i/>
                <w:sz w:val="36"/>
              </w:rPr>
              <w:t>A great time for all the family</w:t>
            </w:r>
          </w:p>
          <w:p w:rsidR="00907A38" w:rsidRPr="00D247CB" w:rsidRDefault="00907A38" w:rsidP="00097A34">
            <w:pPr>
              <w:pStyle w:val="Tabletext"/>
              <w:jc w:val="center"/>
              <w:rPr>
                <w:rFonts w:ascii="Arial Black" w:hAnsi="Arial Black"/>
                <w:sz w:val="28"/>
              </w:rPr>
            </w:pPr>
            <w:r>
              <w:rPr>
                <w:rFonts w:ascii="Arial Black" w:hAnsi="Arial Black"/>
                <w:sz w:val="28"/>
              </w:rPr>
              <w:t>21</w:t>
            </w:r>
            <w:r w:rsidRPr="00D247CB">
              <w:rPr>
                <w:rFonts w:ascii="Arial Black" w:hAnsi="Arial Black"/>
                <w:sz w:val="28"/>
              </w:rPr>
              <w:t xml:space="preserve"> </w:t>
            </w:r>
            <w:r>
              <w:rPr>
                <w:rFonts w:ascii="Arial Black" w:hAnsi="Arial Black"/>
                <w:sz w:val="28"/>
              </w:rPr>
              <w:t>June ~</w:t>
            </w:r>
            <w:r w:rsidRPr="00D247CB">
              <w:rPr>
                <w:rFonts w:ascii="Arial Black" w:hAnsi="Arial Black"/>
                <w:sz w:val="28"/>
              </w:rPr>
              <w:t xml:space="preserve"> </w:t>
            </w:r>
            <w:proofErr w:type="spellStart"/>
            <w:r>
              <w:rPr>
                <w:rFonts w:ascii="Arial Black" w:hAnsi="Arial Black"/>
                <w:sz w:val="28"/>
              </w:rPr>
              <w:t>Cornferry</w:t>
            </w:r>
            <w:proofErr w:type="spellEnd"/>
            <w:r>
              <w:rPr>
                <w:rFonts w:ascii="Arial Black" w:hAnsi="Arial Black"/>
                <w:sz w:val="28"/>
              </w:rPr>
              <w:t xml:space="preserve"> Castle</w:t>
            </w:r>
          </w:p>
          <w:p w:rsidR="00907A38" w:rsidRPr="00D247CB" w:rsidRDefault="00907A38" w:rsidP="00097A34">
            <w:pPr>
              <w:pStyle w:val="Tabletext"/>
              <w:jc w:val="center"/>
              <w:rPr>
                <w:i/>
              </w:rPr>
            </w:pPr>
            <w:r w:rsidRPr="00D247CB">
              <w:rPr>
                <w:i/>
              </w:rPr>
              <w:t>Starring …</w:t>
            </w:r>
          </w:p>
          <w:p w:rsidR="00907A38" w:rsidRPr="00D247CB" w:rsidRDefault="00200481" w:rsidP="00097A34">
            <w:pPr>
              <w:pStyle w:val="Tabletext"/>
              <w:jc w:val="center"/>
            </w:pPr>
            <w:r>
              <w:rPr>
                <w:smallCaps/>
                <w:sz w:val="28"/>
              </w:rPr>
              <w:t>Harbour Lights</w:t>
            </w:r>
            <w:r w:rsidR="00907A38" w:rsidRPr="004E5F20">
              <w:rPr>
                <w:smallCaps/>
                <w:sz w:val="28"/>
              </w:rPr>
              <w:t xml:space="preserve"> </w:t>
            </w:r>
            <w:r w:rsidR="00907A38">
              <w:t>~</w:t>
            </w:r>
            <w:r w:rsidR="00907A38" w:rsidRPr="00D247CB">
              <w:t xml:space="preserve"> the</w:t>
            </w:r>
            <w:r w:rsidR="00907A38">
              <w:t xml:space="preserve"> </w:t>
            </w:r>
            <w:r>
              <w:t>Bristol</w:t>
            </w:r>
            <w:r w:rsidR="00907A38">
              <w:t xml:space="preserve"> rock band who have just released a new album</w:t>
            </w:r>
            <w:r w:rsidR="00907A38">
              <w:br/>
            </w:r>
            <w:r w:rsidR="00907A38">
              <w:rPr>
                <w:smallCaps/>
                <w:sz w:val="28"/>
              </w:rPr>
              <w:t xml:space="preserve">Molly </w:t>
            </w:r>
            <w:proofErr w:type="spellStart"/>
            <w:r w:rsidR="00907A38">
              <w:rPr>
                <w:smallCaps/>
                <w:sz w:val="28"/>
              </w:rPr>
              <w:t>Digweed</w:t>
            </w:r>
            <w:proofErr w:type="spellEnd"/>
            <w:r w:rsidR="00907A38" w:rsidRPr="004E5F20">
              <w:rPr>
                <w:smallCaps/>
                <w:sz w:val="28"/>
              </w:rPr>
              <w:t xml:space="preserve"> </w:t>
            </w:r>
            <w:r w:rsidR="00907A38">
              <w:t>~</w:t>
            </w:r>
            <w:r w:rsidR="00907A38" w:rsidRPr="00D247CB">
              <w:t xml:space="preserve"> </w:t>
            </w:r>
            <w:r w:rsidR="00907A38">
              <w:t xml:space="preserve">the talented Scottish folk singer </w:t>
            </w:r>
            <w:r>
              <w:t xml:space="preserve">who’s </w:t>
            </w:r>
            <w:r w:rsidR="00907A38">
              <w:t>recently returned from her world tour</w:t>
            </w:r>
            <w:r w:rsidR="00907A38">
              <w:br/>
            </w:r>
            <w:r w:rsidR="00907A38">
              <w:rPr>
                <w:smallCaps/>
                <w:sz w:val="28"/>
              </w:rPr>
              <w:t>Bob Sharp Singers</w:t>
            </w:r>
            <w:r w:rsidR="00907A38" w:rsidRPr="004E5F20">
              <w:rPr>
                <w:smallCaps/>
                <w:sz w:val="28"/>
              </w:rPr>
              <w:t xml:space="preserve"> </w:t>
            </w:r>
            <w:r w:rsidR="00907A38">
              <w:t>~</w:t>
            </w:r>
            <w:r w:rsidR="00907A38" w:rsidRPr="00D247CB">
              <w:t xml:space="preserve"> </w:t>
            </w:r>
            <w:r w:rsidR="00907A38">
              <w:t>traditional folk songs performed by a</w:t>
            </w:r>
            <w:r>
              <w:t xml:space="preserve">n enthusiastic </w:t>
            </w:r>
            <w:r w:rsidR="00907A38">
              <w:t>local group</w:t>
            </w:r>
          </w:p>
          <w:p w:rsidR="00907A38" w:rsidRPr="00D247CB" w:rsidRDefault="00907A38" w:rsidP="00097A34">
            <w:pPr>
              <w:pStyle w:val="Tabletext"/>
              <w:jc w:val="center"/>
              <w:rPr>
                <w:i/>
              </w:rPr>
            </w:pPr>
            <w:r w:rsidRPr="00D247CB">
              <w:rPr>
                <w:i/>
              </w:rPr>
              <w:t>Featuring</w:t>
            </w:r>
            <w:r>
              <w:rPr>
                <w:i/>
              </w:rPr>
              <w:t xml:space="preserve"> …</w:t>
            </w:r>
          </w:p>
          <w:p w:rsidR="00907A38" w:rsidRDefault="00907A38" w:rsidP="00907A38">
            <w:pPr>
              <w:pStyle w:val="Tabletext"/>
              <w:jc w:val="center"/>
            </w:pPr>
            <w:r w:rsidRPr="00D247CB">
              <w:rPr>
                <w:smallCaps/>
                <w:sz w:val="28"/>
              </w:rPr>
              <w:t xml:space="preserve">Comedy </w:t>
            </w:r>
            <w:r>
              <w:rPr>
                <w:smallCaps/>
                <w:sz w:val="28"/>
              </w:rPr>
              <w:t xml:space="preserve">Circus </w:t>
            </w:r>
            <w:r>
              <w:t>~</w:t>
            </w:r>
            <w:r w:rsidRPr="00D247CB">
              <w:t xml:space="preserve"> comedians from all over the </w:t>
            </w:r>
            <w:r>
              <w:t xml:space="preserve">UK </w:t>
            </w:r>
            <w:r w:rsidRPr="00D247CB">
              <w:t xml:space="preserve">perform in </w:t>
            </w:r>
            <w:r>
              <w:t xml:space="preserve">the big </w:t>
            </w:r>
            <w:r w:rsidRPr="00D247CB">
              <w:t xml:space="preserve">tent, including </w:t>
            </w:r>
            <w:r>
              <w:t>Jeff Hops</w:t>
            </w:r>
            <w:r w:rsidRPr="00D247CB">
              <w:t xml:space="preserve"> and his </w:t>
            </w:r>
            <w:r>
              <w:t>singing dog, and the Giggle Sisters</w:t>
            </w:r>
            <w:r>
              <w:br/>
            </w:r>
            <w:r w:rsidRPr="00D247CB">
              <w:rPr>
                <w:smallCaps/>
                <w:sz w:val="28"/>
              </w:rPr>
              <w:t>Dance Manoeuvres</w:t>
            </w:r>
            <w:r w:rsidRPr="004E5F20">
              <w:rPr>
                <w:smallCaps/>
                <w:sz w:val="28"/>
              </w:rPr>
              <w:t xml:space="preserve"> </w:t>
            </w:r>
            <w:r>
              <w:t>~</w:t>
            </w:r>
            <w:r w:rsidRPr="00D247CB">
              <w:t xml:space="preserve"> </w:t>
            </w:r>
            <w:r>
              <w:t xml:space="preserve">top local </w:t>
            </w:r>
            <w:r w:rsidRPr="00D247CB">
              <w:t xml:space="preserve">DJs </w:t>
            </w:r>
            <w:r>
              <w:t>including Sissy Malone play</w:t>
            </w:r>
            <w:r w:rsidRPr="00D247CB">
              <w:t xml:space="preserve"> </w:t>
            </w:r>
            <w:r>
              <w:t xml:space="preserve">classic </w:t>
            </w:r>
            <w:r w:rsidRPr="00D247CB">
              <w:t xml:space="preserve">trance </w:t>
            </w:r>
            <w:r>
              <w:t>tunes until late</w:t>
            </w:r>
          </w:p>
        </w:tc>
      </w:tr>
    </w:tbl>
    <w:p w:rsidR="00907A38" w:rsidRDefault="00907A38" w:rsidP="00907A38">
      <w:pPr>
        <w:pStyle w:val="Text"/>
      </w:pPr>
    </w:p>
    <w:p w:rsidR="00907A38" w:rsidRPr="00907A38" w:rsidRDefault="00907A38" w:rsidP="00907A38">
      <w:pPr>
        <w:pStyle w:val="Text"/>
        <w:rPr>
          <w:b/>
        </w:rPr>
      </w:pPr>
      <w:r w:rsidRPr="00907A38">
        <w:rPr>
          <w:b/>
        </w:rPr>
        <w:t>Write your review. Use the plan to help you.</w:t>
      </w:r>
    </w:p>
    <w:p w:rsidR="00907A38" w:rsidRDefault="00907A38" w:rsidP="00907A38">
      <w:pPr>
        <w:pStyle w:val="Text"/>
      </w:pPr>
      <w:r w:rsidRPr="00907A38">
        <w:rPr>
          <w:b/>
        </w:rPr>
        <w:t>Paragraph 1:</w:t>
      </w:r>
      <w:r>
        <w:t xml:space="preserve"> Give background details about the event, where and when it was.</w:t>
      </w:r>
    </w:p>
    <w:p w:rsidR="00907A38" w:rsidRDefault="00907A38" w:rsidP="00907A38">
      <w:pPr>
        <w:pStyle w:val="Text"/>
      </w:pPr>
      <w:r w:rsidRPr="00907A38">
        <w:rPr>
          <w:b/>
        </w:rPr>
        <w:t>Paragraph 2:</w:t>
      </w:r>
      <w:r>
        <w:t xml:space="preserve"> Give details about the performances and include any quotes.</w:t>
      </w:r>
    </w:p>
    <w:p w:rsidR="00907A38" w:rsidRDefault="00907A38" w:rsidP="00907A38">
      <w:pPr>
        <w:pStyle w:val="Text"/>
      </w:pPr>
      <w:r w:rsidRPr="00907A38">
        <w:rPr>
          <w:b/>
        </w:rPr>
        <w:t>Paragraph 3:</w:t>
      </w:r>
      <w:r>
        <w:t xml:space="preserve"> Write about what you enjoyed the most and what you didn’t enjoy.</w:t>
      </w:r>
    </w:p>
    <w:p w:rsidR="00907A38" w:rsidRDefault="00907A38" w:rsidP="00907A38">
      <w:pPr>
        <w:pStyle w:val="Text"/>
      </w:pPr>
      <w:r w:rsidRPr="00907A38">
        <w:rPr>
          <w:b/>
        </w:rPr>
        <w:t>Paragraph 4:</w:t>
      </w:r>
      <w:r>
        <w:t xml:space="preserve"> Finish your review with a summary of the event and recommendations for future visitors.</w:t>
      </w:r>
    </w:p>
    <w:p w:rsidR="00907A38" w:rsidRDefault="00907A38" w:rsidP="00907A38">
      <w:pPr>
        <w:pStyle w:val="Mark"/>
      </w:pPr>
      <w:r>
        <w:t>Total: ___ / 15</w:t>
      </w:r>
    </w:p>
    <w:p w:rsidR="00907A38" w:rsidRDefault="00907A38" w:rsidP="00907A38">
      <w:pPr>
        <w:pStyle w:val="Mark"/>
      </w:pPr>
      <w:r>
        <w:t>TOTAL MARKS: ___ / 40</w:t>
      </w:r>
    </w:p>
    <w:p w:rsidR="00907A38" w:rsidRDefault="00907A38" w:rsidP="00907A38">
      <w:pPr>
        <w:pStyle w:val="Bhead"/>
      </w:pPr>
      <w:r>
        <w:lastRenderedPageBreak/>
        <w:t>Challenge!</w:t>
      </w:r>
    </w:p>
    <w:p w:rsidR="00907A38" w:rsidRDefault="00907A38" w:rsidP="00907A38">
      <w:pPr>
        <w:pStyle w:val="Rubric"/>
      </w:pPr>
      <w:r>
        <w:t>Complete the text with the correct word</w:t>
      </w:r>
      <w:r w:rsidR="00DE7C52">
        <w:t>s</w:t>
      </w:r>
      <w:r>
        <w:t xml:space="preserve"> (a</w:t>
      </w:r>
      <w:r w:rsidR="00DE7C52">
        <w:t>–</w:t>
      </w:r>
      <w:r>
        <w:t>d).</w:t>
      </w:r>
    </w:p>
    <w:p w:rsidR="00907A38" w:rsidRPr="00907A38" w:rsidRDefault="00907A38" w:rsidP="00907A38">
      <w:pPr>
        <w:pStyle w:val="FacsimileHead"/>
        <w:rPr>
          <w:i/>
        </w:rPr>
      </w:pPr>
      <w:r w:rsidRPr="00907A38">
        <w:rPr>
          <w:i/>
        </w:rPr>
        <w:t>Rear Window</w:t>
      </w:r>
    </w:p>
    <w:p w:rsidR="00907A38" w:rsidRDefault="00907A38" w:rsidP="00907A38">
      <w:pPr>
        <w:pStyle w:val="Facsimile"/>
      </w:pPr>
      <w:r w:rsidRPr="00907A38">
        <w:rPr>
          <w:i/>
        </w:rPr>
        <w:t>Rear</w:t>
      </w:r>
      <w:r>
        <w:t xml:space="preserve"> </w:t>
      </w:r>
      <w:r w:rsidRPr="00907A38">
        <w:rPr>
          <w:i/>
        </w:rPr>
        <w:t>Window</w:t>
      </w:r>
      <w:r>
        <w:t xml:space="preserve"> is one of the few thrillers </w:t>
      </w:r>
      <w:r w:rsidRPr="00907A38">
        <w:rPr>
          <w:rStyle w:val="SuperscriptChar"/>
        </w:rPr>
        <w:t>1</w:t>
      </w:r>
      <w:r>
        <w:t xml:space="preserve">____________ to be a real cinema classic. </w:t>
      </w:r>
      <w:r w:rsidRPr="00907A38">
        <w:rPr>
          <w:rStyle w:val="SuperscriptChar"/>
        </w:rPr>
        <w:t>2</w:t>
      </w:r>
      <w:r>
        <w:t xml:space="preserve">____________ makes it stand out from the rest is the way it is so gripping. From the window of the main character’s flat, it looks </w:t>
      </w:r>
      <w:r w:rsidRPr="00907A38">
        <w:rPr>
          <w:rStyle w:val="SuperscriptChar"/>
        </w:rPr>
        <w:t>3</w:t>
      </w:r>
      <w:r>
        <w:t xml:space="preserve">____________ a man has committed a crime in the apartment across the road, but he </w:t>
      </w:r>
      <w:r w:rsidRPr="00907A38">
        <w:rPr>
          <w:rStyle w:val="SuperscriptChar"/>
        </w:rPr>
        <w:t>4</w:t>
      </w:r>
      <w:r>
        <w:t xml:space="preserve">____________ it. It’s uncertain. The acclaimed director Alfred Hitchcock keeps us guessing. Using his binoculars, the main character, </w:t>
      </w:r>
      <w:r w:rsidRPr="00907A38">
        <w:rPr>
          <w:rStyle w:val="SuperscriptChar"/>
        </w:rPr>
        <w:t>5</w:t>
      </w:r>
      <w:r>
        <w:t xml:space="preserve">____________ by James Stewart, thinks he’s seen a tall, athletic, </w:t>
      </w:r>
      <w:r w:rsidRPr="00907A38">
        <w:rPr>
          <w:rStyle w:val="SuperscriptChar"/>
        </w:rPr>
        <w:t>6</w:t>
      </w:r>
      <w:r>
        <w:t xml:space="preserve">____________-shouldered man kill his invalid wife. But has he? If you </w:t>
      </w:r>
      <w:r w:rsidRPr="00907A38">
        <w:rPr>
          <w:rStyle w:val="SuperscriptChar"/>
        </w:rPr>
        <w:t>7</w:t>
      </w:r>
      <w:r>
        <w:t>____________ to know what happens, watch the film</w:t>
      </w:r>
      <w:r w:rsidR="008B2197">
        <w:t>!</w:t>
      </w:r>
      <w:r>
        <w:t xml:space="preserve"> I wish </w:t>
      </w:r>
      <w:proofErr w:type="gramStart"/>
      <w:r>
        <w:t>they</w:t>
      </w:r>
      <w:proofErr w:type="gramEnd"/>
      <w:r>
        <w:t xml:space="preserve"> </w:t>
      </w:r>
      <w:r w:rsidRPr="00907A38">
        <w:rPr>
          <w:rStyle w:val="SuperscriptChar"/>
        </w:rPr>
        <w:t>8</w:t>
      </w:r>
      <w:r>
        <w:t xml:space="preserve">____________ films like </w:t>
      </w:r>
      <w:r w:rsidRPr="00907A38">
        <w:rPr>
          <w:i/>
        </w:rPr>
        <w:t>Rear</w:t>
      </w:r>
      <w:r>
        <w:t xml:space="preserve"> </w:t>
      </w:r>
      <w:r w:rsidRPr="00907A38">
        <w:rPr>
          <w:i/>
        </w:rPr>
        <w:t>Window</w:t>
      </w:r>
      <w:r>
        <w:t>. Nowadays, filmmakers would rather produce violent, shocking films.</w:t>
      </w:r>
    </w:p>
    <w:p w:rsidR="00907A38" w:rsidRDefault="00907A38" w:rsidP="00907A38">
      <w:pPr>
        <w:pStyle w:val="Textnumbered"/>
        <w:numPr>
          <w:ilvl w:val="0"/>
          <w:numId w:val="32"/>
        </w:numPr>
      </w:pPr>
      <w:r w:rsidRPr="00907A38">
        <w:rPr>
          <w:b/>
        </w:rPr>
        <w:t>a</w:t>
      </w:r>
      <w:r>
        <w:t xml:space="preserve"> considering   </w:t>
      </w:r>
      <w:r w:rsidRPr="00907A38">
        <w:rPr>
          <w:b/>
        </w:rPr>
        <w:t>b</w:t>
      </w:r>
      <w:r>
        <w:t xml:space="preserve"> consider   </w:t>
      </w:r>
      <w:r w:rsidRPr="00907A38">
        <w:rPr>
          <w:b/>
        </w:rPr>
        <w:t>c</w:t>
      </w:r>
      <w:r>
        <w:t xml:space="preserve"> considered   </w:t>
      </w:r>
      <w:r w:rsidRPr="00907A38">
        <w:rPr>
          <w:b/>
        </w:rPr>
        <w:t>d</w:t>
      </w:r>
      <w:r>
        <w:t xml:space="preserve"> considerate</w:t>
      </w:r>
    </w:p>
    <w:p w:rsidR="00907A38" w:rsidRDefault="00907A38" w:rsidP="00907A38">
      <w:pPr>
        <w:pStyle w:val="Textnumbered"/>
        <w:numPr>
          <w:ilvl w:val="0"/>
          <w:numId w:val="32"/>
        </w:numPr>
      </w:pPr>
      <w:proofErr w:type="spellStart"/>
      <w:r w:rsidRPr="00907A38">
        <w:rPr>
          <w:b/>
        </w:rPr>
        <w:t>a</w:t>
      </w:r>
      <w:proofErr w:type="spellEnd"/>
      <w:r>
        <w:t xml:space="preserve"> That   </w:t>
      </w:r>
      <w:r w:rsidRPr="00907A38">
        <w:rPr>
          <w:b/>
        </w:rPr>
        <w:t>b</w:t>
      </w:r>
      <w:r>
        <w:t xml:space="preserve"> Which   </w:t>
      </w:r>
      <w:r w:rsidRPr="00907A38">
        <w:rPr>
          <w:b/>
        </w:rPr>
        <w:t>c</w:t>
      </w:r>
      <w:r>
        <w:t xml:space="preserve"> </w:t>
      </w:r>
      <w:proofErr w:type="spellStart"/>
      <w:r>
        <w:t xml:space="preserve">Why   </w:t>
      </w:r>
      <w:r w:rsidRPr="00907A38">
        <w:rPr>
          <w:b/>
        </w:rPr>
        <w:t>d</w:t>
      </w:r>
      <w:proofErr w:type="spellEnd"/>
      <w:r>
        <w:t xml:space="preserve"> What</w:t>
      </w:r>
    </w:p>
    <w:p w:rsidR="00907A38" w:rsidRDefault="00907A38" w:rsidP="00907A38">
      <w:pPr>
        <w:pStyle w:val="Textnumbered"/>
        <w:numPr>
          <w:ilvl w:val="0"/>
          <w:numId w:val="32"/>
        </w:numPr>
      </w:pPr>
      <w:r w:rsidRPr="00907A38">
        <w:rPr>
          <w:b/>
        </w:rPr>
        <w:t>a</w:t>
      </w:r>
      <w:r>
        <w:t xml:space="preserve"> as   </w:t>
      </w:r>
      <w:r w:rsidRPr="00907A38">
        <w:rPr>
          <w:b/>
        </w:rPr>
        <w:t>b</w:t>
      </w:r>
      <w:r>
        <w:t xml:space="preserve"> </w:t>
      </w:r>
      <w:r w:rsidR="00E3480E">
        <w:t>how</w:t>
      </w:r>
      <w:r>
        <w:t xml:space="preserve">   </w:t>
      </w:r>
      <w:r w:rsidRPr="00907A38">
        <w:rPr>
          <w:b/>
        </w:rPr>
        <w:t>c</w:t>
      </w:r>
      <w:r>
        <w:t xml:space="preserve"> as if   </w:t>
      </w:r>
      <w:r w:rsidRPr="00907A38">
        <w:rPr>
          <w:b/>
        </w:rPr>
        <w:t>d</w:t>
      </w:r>
      <w:r>
        <w:t xml:space="preserve"> </w:t>
      </w:r>
      <w:r w:rsidR="00E3480E">
        <w:t>though</w:t>
      </w:r>
    </w:p>
    <w:p w:rsidR="00907A38" w:rsidRDefault="00907A38" w:rsidP="00907A38">
      <w:pPr>
        <w:pStyle w:val="Textnumbered"/>
        <w:numPr>
          <w:ilvl w:val="0"/>
          <w:numId w:val="32"/>
        </w:numPr>
      </w:pPr>
      <w:r w:rsidRPr="00907A38">
        <w:rPr>
          <w:b/>
        </w:rPr>
        <w:t>a</w:t>
      </w:r>
      <w:r>
        <w:t xml:space="preserve"> mustn’t have done   </w:t>
      </w:r>
      <w:r w:rsidRPr="00907A38">
        <w:rPr>
          <w:b/>
        </w:rPr>
        <w:t>b</w:t>
      </w:r>
      <w:r>
        <w:t xml:space="preserve"> might not have done   </w:t>
      </w:r>
      <w:r w:rsidRPr="00907A38">
        <w:rPr>
          <w:b/>
        </w:rPr>
        <w:t>c</w:t>
      </w:r>
      <w:r>
        <w:t xml:space="preserve"> can’t have done   </w:t>
      </w:r>
      <w:r w:rsidRPr="00907A38">
        <w:rPr>
          <w:b/>
        </w:rPr>
        <w:t>d</w:t>
      </w:r>
      <w:r>
        <w:t xml:space="preserve"> shouldn’t have done</w:t>
      </w:r>
    </w:p>
    <w:p w:rsidR="00907A38" w:rsidRDefault="00907A38" w:rsidP="00907A38">
      <w:pPr>
        <w:pStyle w:val="Textnumbered"/>
        <w:numPr>
          <w:ilvl w:val="0"/>
          <w:numId w:val="32"/>
        </w:numPr>
      </w:pPr>
      <w:r w:rsidRPr="00907A38">
        <w:rPr>
          <w:b/>
        </w:rPr>
        <w:t>a</w:t>
      </w:r>
      <w:r>
        <w:t xml:space="preserve"> playing   </w:t>
      </w:r>
      <w:r w:rsidRPr="00907A38">
        <w:rPr>
          <w:b/>
        </w:rPr>
        <w:t>b</w:t>
      </w:r>
      <w:r>
        <w:t xml:space="preserve"> is playing   </w:t>
      </w:r>
      <w:r w:rsidRPr="00907A38">
        <w:rPr>
          <w:b/>
        </w:rPr>
        <w:t>c</w:t>
      </w:r>
      <w:r>
        <w:t xml:space="preserve"> played   </w:t>
      </w:r>
      <w:r w:rsidRPr="00907A38">
        <w:rPr>
          <w:b/>
        </w:rPr>
        <w:t>d</w:t>
      </w:r>
      <w:r>
        <w:t xml:space="preserve"> is played</w:t>
      </w:r>
    </w:p>
    <w:p w:rsidR="00907A38" w:rsidRDefault="00907A38" w:rsidP="00907A38">
      <w:pPr>
        <w:pStyle w:val="Textnumbered"/>
        <w:numPr>
          <w:ilvl w:val="0"/>
          <w:numId w:val="32"/>
        </w:numPr>
      </w:pPr>
      <w:r w:rsidRPr="00907A38">
        <w:rPr>
          <w:b/>
        </w:rPr>
        <w:t>a</w:t>
      </w:r>
      <w:r>
        <w:t xml:space="preserve"> wide   </w:t>
      </w:r>
      <w:r w:rsidRPr="00907A38">
        <w:rPr>
          <w:b/>
        </w:rPr>
        <w:t>b</w:t>
      </w:r>
      <w:r>
        <w:t xml:space="preserve"> broad   </w:t>
      </w:r>
      <w:r w:rsidRPr="00907A38">
        <w:rPr>
          <w:b/>
        </w:rPr>
        <w:t>c</w:t>
      </w:r>
      <w:r>
        <w:t xml:space="preserve"> short   </w:t>
      </w:r>
      <w:r w:rsidRPr="00907A38">
        <w:rPr>
          <w:b/>
        </w:rPr>
        <w:t>d</w:t>
      </w:r>
      <w:r>
        <w:t xml:space="preserve"> long</w:t>
      </w:r>
    </w:p>
    <w:p w:rsidR="00907A38" w:rsidRDefault="00907A38" w:rsidP="00907A38">
      <w:pPr>
        <w:pStyle w:val="Textnumbered"/>
        <w:numPr>
          <w:ilvl w:val="0"/>
          <w:numId w:val="32"/>
        </w:numPr>
      </w:pPr>
      <w:r w:rsidRPr="00907A38">
        <w:rPr>
          <w:b/>
        </w:rPr>
        <w:t>a</w:t>
      </w:r>
      <w:r>
        <w:t xml:space="preserve"> want   </w:t>
      </w:r>
      <w:r w:rsidRPr="00907A38">
        <w:rPr>
          <w:b/>
        </w:rPr>
        <w:t>b</w:t>
      </w:r>
      <w:r>
        <w:t xml:space="preserve"> will want   </w:t>
      </w:r>
      <w:proofErr w:type="spellStart"/>
      <w:r w:rsidRPr="00907A38">
        <w:rPr>
          <w:b/>
        </w:rPr>
        <w:t>c</w:t>
      </w:r>
      <w:r>
        <w:t xml:space="preserve"> are</w:t>
      </w:r>
      <w:proofErr w:type="spellEnd"/>
      <w:r>
        <w:t xml:space="preserve"> wanting   </w:t>
      </w:r>
      <w:r w:rsidRPr="00907A38">
        <w:rPr>
          <w:b/>
        </w:rPr>
        <w:t>d</w:t>
      </w:r>
      <w:r>
        <w:t xml:space="preserve"> wanted</w:t>
      </w:r>
    </w:p>
    <w:p w:rsidR="00932BAF" w:rsidRPr="00F5009D" w:rsidRDefault="00907A38" w:rsidP="00907A38">
      <w:pPr>
        <w:pStyle w:val="Textnumbered"/>
        <w:numPr>
          <w:ilvl w:val="0"/>
          <w:numId w:val="32"/>
        </w:numPr>
      </w:pPr>
      <w:r w:rsidRPr="00907A38">
        <w:rPr>
          <w:b/>
        </w:rPr>
        <w:t>a</w:t>
      </w:r>
      <w:r>
        <w:t xml:space="preserve"> still make   </w:t>
      </w:r>
      <w:r w:rsidRPr="00907A38">
        <w:rPr>
          <w:b/>
        </w:rPr>
        <w:t>b</w:t>
      </w:r>
      <w:r>
        <w:t xml:space="preserve"> are still making   </w:t>
      </w:r>
      <w:r w:rsidRPr="00907A38">
        <w:rPr>
          <w:b/>
        </w:rPr>
        <w:t>c</w:t>
      </w:r>
      <w:r>
        <w:t xml:space="preserve"> still made   </w:t>
      </w:r>
      <w:r w:rsidRPr="00907A38">
        <w:rPr>
          <w:b/>
        </w:rPr>
        <w:t>d</w:t>
      </w:r>
      <w:r>
        <w:t xml:space="preserve"> will make</w:t>
      </w:r>
    </w:p>
    <w:sectPr w:rsidR="00932BAF" w:rsidRPr="00F5009D" w:rsidSect="00D32CA9">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A38" w:rsidRDefault="00907A38">
      <w:r>
        <w:separator/>
      </w:r>
    </w:p>
    <w:p w:rsidR="00907A38" w:rsidRDefault="00907A38"/>
  </w:endnote>
  <w:endnote w:type="continuationSeparator" w:id="0">
    <w:p w:rsidR="00907A38" w:rsidRDefault="00907A38">
      <w:r>
        <w:continuationSeparator/>
      </w:r>
    </w:p>
    <w:p w:rsidR="00907A38" w:rsidRDefault="0090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D32CA9"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392FD2">
          <w:rPr>
            <w:rFonts w:ascii="Arial" w:hAnsi="Arial" w:cs="Arial"/>
            <w:noProof/>
          </w:rPr>
          <w:t>5</w:t>
        </w:r>
        <w:r w:rsidRPr="001840A0">
          <w:rPr>
            <w:rFonts w:ascii="Arial" w:hAnsi="Arial" w:cs="Arial"/>
            <w:noProof/>
          </w:rPr>
          <w:fldChar w:fldCharType="end"/>
        </w:r>
      </w:p>
      <w:p w:rsidR="00071313" w:rsidRPr="001840A0" w:rsidRDefault="00D32CA9" w:rsidP="001840A0">
        <w:pPr>
          <w:pStyle w:val="Footer"/>
          <w:jc w:val="center"/>
          <w:rPr>
            <w:rFonts w:ascii="Arial" w:hAnsi="Arial" w:cs="Arial"/>
          </w:rPr>
        </w:pPr>
        <w:r>
          <w:rPr>
            <w:noProof/>
          </w:rPr>
          <w:drawing>
            <wp:inline distT="0" distB="0" distL="0" distR="0" wp14:anchorId="17F41D59" wp14:editId="0B16AE4F">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A38" w:rsidRDefault="00907A38">
      <w:r>
        <w:separator/>
      </w:r>
    </w:p>
    <w:p w:rsidR="00907A38" w:rsidRDefault="00907A38"/>
  </w:footnote>
  <w:footnote w:type="continuationSeparator" w:id="0">
    <w:p w:rsidR="00907A38" w:rsidRDefault="00907A38">
      <w:r>
        <w:continuationSeparator/>
      </w:r>
    </w:p>
    <w:p w:rsidR="00907A38" w:rsidRDefault="00907A3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38"/>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078D7"/>
    <w:rsid w:val="00110510"/>
    <w:rsid w:val="001222A5"/>
    <w:rsid w:val="0013043C"/>
    <w:rsid w:val="00144B2C"/>
    <w:rsid w:val="00157180"/>
    <w:rsid w:val="0018374F"/>
    <w:rsid w:val="001840A0"/>
    <w:rsid w:val="00196935"/>
    <w:rsid w:val="001A2160"/>
    <w:rsid w:val="001B2824"/>
    <w:rsid w:val="001C2529"/>
    <w:rsid w:val="001D439A"/>
    <w:rsid w:val="001F67B3"/>
    <w:rsid w:val="00200481"/>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4EC7"/>
    <w:rsid w:val="0033675E"/>
    <w:rsid w:val="00345D07"/>
    <w:rsid w:val="003558F8"/>
    <w:rsid w:val="0038104F"/>
    <w:rsid w:val="00392FD2"/>
    <w:rsid w:val="003B0E66"/>
    <w:rsid w:val="003B1F41"/>
    <w:rsid w:val="003B6366"/>
    <w:rsid w:val="003B6AF4"/>
    <w:rsid w:val="003C118D"/>
    <w:rsid w:val="003C3993"/>
    <w:rsid w:val="003C58E0"/>
    <w:rsid w:val="003C5D22"/>
    <w:rsid w:val="003D6981"/>
    <w:rsid w:val="003E0ECC"/>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C7233"/>
    <w:rsid w:val="004D2730"/>
    <w:rsid w:val="004E1875"/>
    <w:rsid w:val="00503427"/>
    <w:rsid w:val="005114A9"/>
    <w:rsid w:val="00512491"/>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B2197"/>
    <w:rsid w:val="008C6327"/>
    <w:rsid w:val="008F168A"/>
    <w:rsid w:val="008F23C5"/>
    <w:rsid w:val="008F5DD2"/>
    <w:rsid w:val="00907A38"/>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16B8"/>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2CA9"/>
    <w:rsid w:val="00D356F0"/>
    <w:rsid w:val="00D4717C"/>
    <w:rsid w:val="00D92FB7"/>
    <w:rsid w:val="00DA2C0B"/>
    <w:rsid w:val="00DB0763"/>
    <w:rsid w:val="00DC44F6"/>
    <w:rsid w:val="00DC6F73"/>
    <w:rsid w:val="00DE7C52"/>
    <w:rsid w:val="00DF70D5"/>
    <w:rsid w:val="00E31487"/>
    <w:rsid w:val="00E3480E"/>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character" w:styleId="PlaceholderText">
    <w:name w:val="Placeholder Text"/>
    <w:basedOn w:val="DefaultParagraphFont"/>
    <w:uiPriority w:val="99"/>
    <w:semiHidden/>
    <w:rsid w:val="00907A38"/>
    <w:rPr>
      <w:color w:val="808080"/>
    </w:rPr>
  </w:style>
  <w:style w:type="paragraph" w:styleId="Header">
    <w:name w:val="header"/>
    <w:basedOn w:val="Normal"/>
    <w:link w:val="HeaderChar"/>
    <w:rsid w:val="00D32CA9"/>
    <w:pPr>
      <w:tabs>
        <w:tab w:val="center" w:pos="4513"/>
        <w:tab w:val="right" w:pos="9026"/>
      </w:tabs>
    </w:pPr>
  </w:style>
  <w:style w:type="character" w:customStyle="1" w:styleId="HeaderChar">
    <w:name w:val="Header Char"/>
    <w:basedOn w:val="DefaultParagraphFont"/>
    <w:link w:val="Header"/>
    <w:rsid w:val="00D32C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character" w:styleId="PlaceholderText">
    <w:name w:val="Placeholder Text"/>
    <w:basedOn w:val="DefaultParagraphFont"/>
    <w:uiPriority w:val="99"/>
    <w:semiHidden/>
    <w:rsid w:val="00907A38"/>
    <w:rPr>
      <w:color w:val="808080"/>
    </w:rPr>
  </w:style>
  <w:style w:type="paragraph" w:styleId="Header">
    <w:name w:val="header"/>
    <w:basedOn w:val="Normal"/>
    <w:link w:val="HeaderChar"/>
    <w:rsid w:val="00D32CA9"/>
    <w:pPr>
      <w:tabs>
        <w:tab w:val="center" w:pos="4513"/>
        <w:tab w:val="right" w:pos="9026"/>
      </w:tabs>
    </w:pPr>
  </w:style>
  <w:style w:type="character" w:customStyle="1" w:styleId="HeaderChar">
    <w:name w:val="Header Char"/>
    <w:basedOn w:val="DefaultParagraphFont"/>
    <w:link w:val="Header"/>
    <w:rsid w:val="00D3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63629-7DD5-4346-81E3-B0816C90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2</TotalTime>
  <Pages>5</Pages>
  <Words>1313</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4</cp:revision>
  <cp:lastPrinted>2012-06-01T14:55:00Z</cp:lastPrinted>
  <dcterms:created xsi:type="dcterms:W3CDTF">2013-05-09T12:53:00Z</dcterms:created>
  <dcterms:modified xsi:type="dcterms:W3CDTF">2013-05-10T11:02:00Z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