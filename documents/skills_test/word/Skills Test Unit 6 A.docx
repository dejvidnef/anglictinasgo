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B15" w:rsidRDefault="009B5B15" w:rsidP="009B5B15">
      <w:pPr>
        <w:pStyle w:val="AHead"/>
      </w:pPr>
      <w:r>
        <w:t>Skills Test Unit 6 Test A</w:t>
      </w:r>
    </w:p>
    <w:p w:rsidR="009B5B15" w:rsidRDefault="009B5B15" w:rsidP="009B5B15">
      <w:pPr>
        <w:pStyle w:val="Nameline"/>
      </w:pPr>
      <w:r>
        <w:t>Name: ___________________________________________</w:t>
      </w:r>
    </w:p>
    <w:p w:rsidR="009B5B15" w:rsidRDefault="009B5B15" w:rsidP="009B5B15">
      <w:pPr>
        <w:pStyle w:val="Bhead"/>
      </w:pPr>
      <w:r>
        <w:t>Everyday English</w:t>
      </w:r>
    </w:p>
    <w:p w:rsidR="009B5B15" w:rsidRDefault="009B5B15" w:rsidP="009B5B15">
      <w:pPr>
        <w:pStyle w:val="Rubric"/>
      </w:pPr>
      <w:r>
        <w:t xml:space="preserve">Complete the </w:t>
      </w:r>
      <w:r w:rsidR="00495548">
        <w:t>sentences</w:t>
      </w:r>
      <w:r>
        <w:t xml:space="preserve"> with the words below. </w:t>
      </w:r>
    </w:p>
    <w:p w:rsidR="009B5B15" w:rsidRDefault="00C315E9" w:rsidP="009B5B15">
      <w:pPr>
        <w:pStyle w:val="Wordpool"/>
      </w:pPr>
      <w:r>
        <w:t>a</w:t>
      </w:r>
      <w:r w:rsidR="009B5B15">
        <w:t xml:space="preserve">lthough     however     but     whereas     </w:t>
      </w:r>
      <w:r>
        <w:t>o</w:t>
      </w:r>
      <w:r w:rsidR="009B5B15">
        <w:t>n the other hand</w:t>
      </w:r>
    </w:p>
    <w:p w:rsidR="00495548" w:rsidRDefault="00495548" w:rsidP="00495548">
      <w:pPr>
        <w:pStyle w:val="Textnumbered"/>
      </w:pPr>
      <w:r>
        <w:t>The job looks boring</w:t>
      </w:r>
      <w:r w:rsidR="00375027">
        <w:t>,</w:t>
      </w:r>
      <w:r>
        <w:t xml:space="preserve"> </w:t>
      </w:r>
      <w:r w:rsidRPr="00495548">
        <w:t xml:space="preserve">____________ </w:t>
      </w:r>
      <w:r>
        <w:t>perhaps it’s well-paid.</w:t>
      </w:r>
    </w:p>
    <w:p w:rsidR="009B5B15" w:rsidRDefault="00495548" w:rsidP="00495548">
      <w:pPr>
        <w:pStyle w:val="Textnumbered"/>
      </w:pPr>
      <w:r w:rsidRPr="00495548">
        <w:t xml:space="preserve">____________ </w:t>
      </w:r>
      <w:r w:rsidR="009B5B15">
        <w:t>it’s a good idea to work at weekends, I don’t think teenagers should have to work if they don’t want to.</w:t>
      </w:r>
    </w:p>
    <w:p w:rsidR="00495548" w:rsidRDefault="00495548" w:rsidP="00495548">
      <w:pPr>
        <w:pStyle w:val="Textnumbered"/>
      </w:pPr>
      <w:r>
        <w:t xml:space="preserve">The young people in the photo look like they’re doing a weekend job, </w:t>
      </w:r>
      <w:r w:rsidRPr="00495548">
        <w:t xml:space="preserve">____________ </w:t>
      </w:r>
      <w:r>
        <w:t>the people in the other photo don’t look like they have a job.</w:t>
      </w:r>
    </w:p>
    <w:p w:rsidR="009B5B15" w:rsidRDefault="009B5B15" w:rsidP="00495548">
      <w:pPr>
        <w:pStyle w:val="Textnumbered"/>
      </w:pPr>
      <w:r>
        <w:t xml:space="preserve">The teenagers </w:t>
      </w:r>
      <w:r w:rsidR="00495548">
        <w:t>look like they’</w:t>
      </w:r>
      <w:r>
        <w:t xml:space="preserve">re </w:t>
      </w:r>
      <w:r w:rsidR="00495548">
        <w:t xml:space="preserve">enjoying their </w:t>
      </w:r>
      <w:r>
        <w:t xml:space="preserve">job. </w:t>
      </w:r>
      <w:r w:rsidR="00495548" w:rsidRPr="00495548">
        <w:t>____________</w:t>
      </w:r>
      <w:r w:rsidR="00495548">
        <w:t xml:space="preserve"> </w:t>
      </w:r>
      <w:r>
        <w:t>, they’re also working hard.</w:t>
      </w:r>
    </w:p>
    <w:p w:rsidR="009B5B15" w:rsidRDefault="009B5B15" w:rsidP="00495548">
      <w:pPr>
        <w:pStyle w:val="Textnumbered"/>
      </w:pPr>
      <w:r>
        <w:t xml:space="preserve">On the one hand, many teenagers enjoy working part-time. </w:t>
      </w:r>
      <w:r w:rsidR="00495548" w:rsidRPr="00495548">
        <w:t>____________</w:t>
      </w:r>
      <w:r w:rsidR="00495548">
        <w:t xml:space="preserve"> </w:t>
      </w:r>
      <w:r>
        <w:t>, some parents think they should spend their free time studying.</w:t>
      </w:r>
    </w:p>
    <w:p w:rsidR="009B5B15" w:rsidRDefault="009B5B15" w:rsidP="001C6DC4">
      <w:pPr>
        <w:pStyle w:val="Mark"/>
      </w:pPr>
      <w:r>
        <w:t>Mark: ___ / 5</w:t>
      </w:r>
    </w:p>
    <w:p w:rsidR="001C6DC4" w:rsidRDefault="001C6DC4" w:rsidP="001C6DC4">
      <w:pPr>
        <w:pStyle w:val="Text"/>
      </w:pPr>
      <w:r>
        <w:br w:type="page"/>
      </w:r>
    </w:p>
    <w:p w:rsidR="009B5B15" w:rsidRDefault="009B5B15" w:rsidP="001C6DC4">
      <w:pPr>
        <w:pStyle w:val="Bhead"/>
      </w:pPr>
      <w:r>
        <w:lastRenderedPageBreak/>
        <w:t>Listening</w:t>
      </w:r>
    </w:p>
    <w:p w:rsidR="009B5B15" w:rsidRDefault="001C6DC4" w:rsidP="001C6DC4">
      <w:pPr>
        <w:pStyle w:val="Rubric"/>
      </w:pPr>
      <w:r w:rsidRPr="001C6DC4">
        <w:rPr>
          <w:b w:val="0"/>
        </w:rPr>
        <w:sym w:font="Webdings" w:char="F0B2"/>
      </w:r>
      <w:r w:rsidR="009B5B15">
        <w:t xml:space="preserve"> Listen to an interview with Danny Wilcocks on a radio programme about jobs in advertising. Circle the correct options to complete the description of Danny’s job.</w:t>
      </w:r>
    </w:p>
    <w:p w:rsidR="009B5B15" w:rsidRDefault="009B5B15" w:rsidP="009B5B15">
      <w:pPr>
        <w:pStyle w:val="Text"/>
      </w:pPr>
      <w:r>
        <w:t xml:space="preserve">Danny Wilcocks has worked in the </w:t>
      </w:r>
      <w:r w:rsidR="001C6DC4" w:rsidRPr="001C6DC4">
        <w:rPr>
          <w:rStyle w:val="SuperscriptChar"/>
        </w:rPr>
        <w:t>1</w:t>
      </w:r>
      <w:r w:rsidRPr="001C6DC4">
        <w:rPr>
          <w:b/>
        </w:rPr>
        <w:t>creative</w:t>
      </w:r>
      <w:r w:rsidR="001C6DC4">
        <w:t> </w:t>
      </w:r>
      <w:r>
        <w:t xml:space="preserve">/ </w:t>
      </w:r>
      <w:r w:rsidRPr="001C6DC4">
        <w:rPr>
          <w:b/>
        </w:rPr>
        <w:t>business</w:t>
      </w:r>
      <w:r w:rsidR="001C6DC4">
        <w:t> </w:t>
      </w:r>
      <w:r>
        <w:t xml:space="preserve">/ </w:t>
      </w:r>
      <w:r w:rsidRPr="001C6DC4">
        <w:rPr>
          <w:b/>
        </w:rPr>
        <w:t>accounts</w:t>
      </w:r>
      <w:r>
        <w:t xml:space="preserve"> department of a major advertising agency since he left university with a qualification in </w:t>
      </w:r>
      <w:r w:rsidR="001C6DC4">
        <w:rPr>
          <w:rStyle w:val="SuperscriptChar"/>
        </w:rPr>
        <w:t>2</w:t>
      </w:r>
      <w:r w:rsidRPr="001C6DC4">
        <w:rPr>
          <w:b/>
        </w:rPr>
        <w:t>business</w:t>
      </w:r>
      <w:r w:rsidR="001C6DC4">
        <w:t> </w:t>
      </w:r>
      <w:r>
        <w:t xml:space="preserve">/ </w:t>
      </w:r>
      <w:r w:rsidRPr="001C6DC4">
        <w:rPr>
          <w:b/>
        </w:rPr>
        <w:t>art</w:t>
      </w:r>
      <w:r w:rsidR="001C6DC4">
        <w:t> </w:t>
      </w:r>
      <w:r>
        <w:t xml:space="preserve">/ </w:t>
      </w:r>
      <w:r w:rsidRPr="001C6DC4">
        <w:rPr>
          <w:b/>
        </w:rPr>
        <w:t>advertising</w:t>
      </w:r>
      <w:r>
        <w:t xml:space="preserve">. He sometimes finds his job </w:t>
      </w:r>
      <w:r w:rsidR="001C6DC4">
        <w:rPr>
          <w:rStyle w:val="SuperscriptChar"/>
        </w:rPr>
        <w:t>3</w:t>
      </w:r>
      <w:r w:rsidRPr="001C6DC4">
        <w:rPr>
          <w:b/>
        </w:rPr>
        <w:t>repetitive</w:t>
      </w:r>
      <w:r w:rsidR="001C6DC4">
        <w:t> </w:t>
      </w:r>
      <w:r>
        <w:t xml:space="preserve">/ </w:t>
      </w:r>
      <w:r w:rsidRPr="001C6DC4">
        <w:rPr>
          <w:b/>
        </w:rPr>
        <w:t>difficult</w:t>
      </w:r>
      <w:r w:rsidR="001C6DC4">
        <w:t> </w:t>
      </w:r>
      <w:r>
        <w:t xml:space="preserve">/ </w:t>
      </w:r>
      <w:r w:rsidRPr="001C6DC4">
        <w:rPr>
          <w:b/>
        </w:rPr>
        <w:t>boring</w:t>
      </w:r>
      <w:r>
        <w:t xml:space="preserve">. He says that he </w:t>
      </w:r>
      <w:r w:rsidR="001C6DC4">
        <w:rPr>
          <w:rStyle w:val="SuperscriptChar"/>
        </w:rPr>
        <w:t>4</w:t>
      </w:r>
      <w:r w:rsidRPr="001C6DC4">
        <w:rPr>
          <w:b/>
        </w:rPr>
        <w:t>doesn’t</w:t>
      </w:r>
      <w:r w:rsidR="001C6DC4">
        <w:rPr>
          <w:b/>
        </w:rPr>
        <w:t> </w:t>
      </w:r>
      <w:r w:rsidRPr="001C6DC4">
        <w:rPr>
          <w:b/>
        </w:rPr>
        <w:t>enjoy</w:t>
      </w:r>
      <w:r w:rsidR="001C6DC4">
        <w:t> </w:t>
      </w:r>
      <w:r>
        <w:t xml:space="preserve">/ </w:t>
      </w:r>
      <w:r w:rsidRPr="001C6DC4">
        <w:rPr>
          <w:b/>
        </w:rPr>
        <w:t>quite</w:t>
      </w:r>
      <w:r w:rsidR="001C6DC4">
        <w:rPr>
          <w:b/>
        </w:rPr>
        <w:t> </w:t>
      </w:r>
      <w:r w:rsidRPr="001C6DC4">
        <w:rPr>
          <w:b/>
        </w:rPr>
        <w:t>enjoys</w:t>
      </w:r>
      <w:r w:rsidR="001C6DC4">
        <w:t> </w:t>
      </w:r>
      <w:r>
        <w:t xml:space="preserve">/ </w:t>
      </w:r>
      <w:r w:rsidRPr="001C6DC4">
        <w:rPr>
          <w:b/>
        </w:rPr>
        <w:t>really</w:t>
      </w:r>
      <w:r w:rsidR="001C6DC4">
        <w:rPr>
          <w:b/>
        </w:rPr>
        <w:t> </w:t>
      </w:r>
      <w:r w:rsidRPr="001C6DC4">
        <w:rPr>
          <w:b/>
        </w:rPr>
        <w:t>enjoys</w:t>
      </w:r>
      <w:r w:rsidR="001C6DC4">
        <w:t xml:space="preserve"> </w:t>
      </w:r>
      <w:r w:rsidRPr="001C6DC4">
        <w:t>it</w:t>
      </w:r>
      <w:r>
        <w:t>.</w:t>
      </w:r>
    </w:p>
    <w:p w:rsidR="009B5B15" w:rsidRDefault="001C6DC4" w:rsidP="001C6DC4">
      <w:pPr>
        <w:pStyle w:val="Rubric"/>
      </w:pPr>
      <w:r w:rsidRPr="001C6DC4">
        <w:rPr>
          <w:b w:val="0"/>
        </w:rPr>
        <w:sym w:font="Webdings" w:char="F0B2"/>
      </w:r>
      <w:r w:rsidR="009B5B15">
        <w:t xml:space="preserve"> Listen again. Circle the correct answer (a</w:t>
      </w:r>
      <w:r>
        <w:t>–</w:t>
      </w:r>
      <w:r w:rsidR="009B5B15">
        <w:t>d).</w:t>
      </w:r>
    </w:p>
    <w:p w:rsidR="009B5B15" w:rsidRDefault="009B5B15" w:rsidP="001C6DC4">
      <w:pPr>
        <w:pStyle w:val="Textnumbered"/>
        <w:numPr>
          <w:ilvl w:val="0"/>
          <w:numId w:val="30"/>
        </w:numPr>
      </w:pPr>
      <w:r>
        <w:t>What is Danny’s job?</w:t>
      </w:r>
    </w:p>
    <w:p w:rsidR="009B5B15" w:rsidRDefault="009B5B15" w:rsidP="001C6DC4">
      <w:pPr>
        <w:pStyle w:val="Textnumbered"/>
        <w:numPr>
          <w:ilvl w:val="1"/>
          <w:numId w:val="30"/>
        </w:numPr>
      </w:pPr>
      <w:r>
        <w:t>He’s head of a department.</w:t>
      </w:r>
    </w:p>
    <w:p w:rsidR="009B5B15" w:rsidRDefault="009B5B15" w:rsidP="001C6DC4">
      <w:pPr>
        <w:pStyle w:val="Textnumbered"/>
        <w:numPr>
          <w:ilvl w:val="1"/>
          <w:numId w:val="30"/>
        </w:numPr>
      </w:pPr>
      <w:r>
        <w:t>He’s an art director.</w:t>
      </w:r>
    </w:p>
    <w:p w:rsidR="009B5B15" w:rsidRDefault="009B5B15" w:rsidP="001C6DC4">
      <w:pPr>
        <w:pStyle w:val="Textnumbered"/>
        <w:numPr>
          <w:ilvl w:val="1"/>
          <w:numId w:val="30"/>
        </w:numPr>
      </w:pPr>
      <w:r>
        <w:t>He’s an account manager.</w:t>
      </w:r>
    </w:p>
    <w:p w:rsidR="009B5B15" w:rsidRDefault="009B5B15" w:rsidP="001C6DC4">
      <w:pPr>
        <w:pStyle w:val="Textnumbered"/>
        <w:numPr>
          <w:ilvl w:val="1"/>
          <w:numId w:val="30"/>
        </w:numPr>
      </w:pPr>
      <w:r>
        <w:t>He’s a copywriter.</w:t>
      </w:r>
    </w:p>
    <w:p w:rsidR="009B5B15" w:rsidRDefault="009B5B15" w:rsidP="001C6DC4">
      <w:pPr>
        <w:pStyle w:val="Textnumbered"/>
        <w:numPr>
          <w:ilvl w:val="0"/>
          <w:numId w:val="30"/>
        </w:numPr>
      </w:pPr>
      <w:r>
        <w:t>Danny d</w:t>
      </w:r>
      <w:r w:rsidR="001C6DC4">
        <w:t>ecided to work in advertising</w:t>
      </w:r>
    </w:p>
    <w:p w:rsidR="009B5B15" w:rsidRDefault="009B5B15" w:rsidP="001C6DC4">
      <w:pPr>
        <w:pStyle w:val="Textnumbered"/>
        <w:numPr>
          <w:ilvl w:val="1"/>
          <w:numId w:val="30"/>
        </w:numPr>
      </w:pPr>
      <w:r>
        <w:t xml:space="preserve">when he was at primary school. </w:t>
      </w:r>
    </w:p>
    <w:p w:rsidR="009B5B15" w:rsidRDefault="009B5B15" w:rsidP="001C6DC4">
      <w:pPr>
        <w:pStyle w:val="Textnumbered"/>
        <w:numPr>
          <w:ilvl w:val="1"/>
          <w:numId w:val="30"/>
        </w:numPr>
      </w:pPr>
      <w:r>
        <w:t>after leaving college.</w:t>
      </w:r>
    </w:p>
    <w:p w:rsidR="009B5B15" w:rsidRDefault="009B5B15" w:rsidP="001C6DC4">
      <w:pPr>
        <w:pStyle w:val="Textnumbered"/>
        <w:numPr>
          <w:ilvl w:val="1"/>
          <w:numId w:val="30"/>
        </w:numPr>
      </w:pPr>
      <w:r>
        <w:t>when he left secondary school.</w:t>
      </w:r>
    </w:p>
    <w:p w:rsidR="009B5B15" w:rsidRDefault="009B5B15" w:rsidP="001C6DC4">
      <w:pPr>
        <w:pStyle w:val="Textnumbered"/>
        <w:numPr>
          <w:ilvl w:val="1"/>
          <w:numId w:val="30"/>
        </w:numPr>
      </w:pPr>
      <w:r>
        <w:t>when he was at university.</w:t>
      </w:r>
    </w:p>
    <w:p w:rsidR="009B5B15" w:rsidRDefault="009B5B15" w:rsidP="001C6DC4">
      <w:pPr>
        <w:pStyle w:val="Textnumbered"/>
        <w:numPr>
          <w:ilvl w:val="0"/>
          <w:numId w:val="30"/>
        </w:numPr>
      </w:pPr>
      <w:r>
        <w:t>Why was Danny so pleased about the advertising campaign for the bike company?</w:t>
      </w:r>
    </w:p>
    <w:p w:rsidR="009B5B15" w:rsidRDefault="009B5B15" w:rsidP="001C6DC4">
      <w:pPr>
        <w:pStyle w:val="Textnumbered"/>
        <w:numPr>
          <w:ilvl w:val="1"/>
          <w:numId w:val="30"/>
        </w:numPr>
      </w:pPr>
      <w:r>
        <w:t xml:space="preserve">It was the best job he’d ever done. </w:t>
      </w:r>
    </w:p>
    <w:p w:rsidR="009B5B15" w:rsidRDefault="009B5B15" w:rsidP="001C6DC4">
      <w:pPr>
        <w:pStyle w:val="Textnumbered"/>
        <w:numPr>
          <w:ilvl w:val="1"/>
          <w:numId w:val="30"/>
        </w:numPr>
      </w:pPr>
      <w:r>
        <w:t>It was as good as his last campaign.</w:t>
      </w:r>
    </w:p>
    <w:p w:rsidR="009B5B15" w:rsidRDefault="009B5B15" w:rsidP="001C6DC4">
      <w:pPr>
        <w:pStyle w:val="Textnumbered"/>
        <w:numPr>
          <w:ilvl w:val="1"/>
          <w:numId w:val="30"/>
        </w:numPr>
      </w:pPr>
      <w:r>
        <w:t>The campaign helped save the company.</w:t>
      </w:r>
    </w:p>
    <w:p w:rsidR="009B5B15" w:rsidRDefault="009B5B15" w:rsidP="001C6DC4">
      <w:pPr>
        <w:pStyle w:val="Textnumbered"/>
        <w:numPr>
          <w:ilvl w:val="1"/>
          <w:numId w:val="30"/>
        </w:numPr>
      </w:pPr>
      <w:r>
        <w:t>The public thought that the campaign was fun.</w:t>
      </w:r>
    </w:p>
    <w:p w:rsidR="009B5B15" w:rsidRDefault="009B5B15" w:rsidP="001C6DC4">
      <w:pPr>
        <w:pStyle w:val="Mark"/>
      </w:pPr>
      <w:r>
        <w:t>Mark: ___ / 10</w:t>
      </w:r>
    </w:p>
    <w:p w:rsidR="001C6DC4" w:rsidRDefault="001C6DC4" w:rsidP="001C6DC4">
      <w:pPr>
        <w:pStyle w:val="Text"/>
      </w:pPr>
      <w:r>
        <w:br w:type="page"/>
      </w:r>
    </w:p>
    <w:p w:rsidR="009B5B15" w:rsidRDefault="009B5B15" w:rsidP="001C6DC4">
      <w:pPr>
        <w:pStyle w:val="Bhead"/>
      </w:pPr>
      <w:r>
        <w:lastRenderedPageBreak/>
        <w:t>Reading</w:t>
      </w:r>
    </w:p>
    <w:p w:rsidR="009B5B15" w:rsidRDefault="009B5B15" w:rsidP="001C6DC4">
      <w:pPr>
        <w:pStyle w:val="FacsimileHead"/>
      </w:pPr>
      <w:r>
        <w:t>The greatest advertising campaigns in American history</w:t>
      </w:r>
    </w:p>
    <w:p w:rsidR="009B5B15" w:rsidRDefault="009B5B15" w:rsidP="001C6DC4">
      <w:pPr>
        <w:pStyle w:val="Facsimile"/>
      </w:pPr>
      <w:r>
        <w:t xml:space="preserve">If you’ve ever watched the hit American TV series </w:t>
      </w:r>
      <w:r w:rsidRPr="001C6DC4">
        <w:rPr>
          <w:i/>
        </w:rPr>
        <w:t>Mad Men</w:t>
      </w:r>
      <w:r>
        <w:t xml:space="preserve">, you’ll know how important and influential advertising campaigns were back in the 1950s and 1960s. At that time, in the agencies of Madison Avenue in New York, highly-paid, smartly-dressed executives created remarkable advertisements for newspapers, billboards and glossy magazines which persuaded (or tricked!) millions of Americans into buying a wide range of cars, soft drinks, perfumes, clothes, and, well, just about everything else. In fact, the brand image of many of today’s </w:t>
      </w:r>
      <w:r w:rsidR="001C6DC4">
        <w:t xml:space="preserve">most </w:t>
      </w:r>
      <w:r>
        <w:t>successful products was developed back in those days, and the marketing techniques that were used then are still used today.</w:t>
      </w:r>
    </w:p>
    <w:p w:rsidR="009B5B15" w:rsidRDefault="009B5B15" w:rsidP="001C6DC4">
      <w:pPr>
        <w:pStyle w:val="Facsimile"/>
      </w:pPr>
      <w:r>
        <w:t>In order to put together this article, two leading experts on the history of advertising have been asked to name the ad campaigns that have had the greatest impact in the US. Amazingly, they agreed on a top two.</w:t>
      </w:r>
    </w:p>
    <w:p w:rsidR="009B5B15" w:rsidRDefault="009B5B15" w:rsidP="001C6DC4">
      <w:pPr>
        <w:pStyle w:val="Facsimile"/>
      </w:pPr>
      <w:r>
        <w:t xml:space="preserve">In second place they came up with the advertising campaign for a hair colour product from the American company Clairol. It was called Miss Clairol. When it was launched in 1956, the idea of colouring your hair wasn’t very popular with American women. However, the famous advertising executive Shirley Polykoff changed all that by producing advertisements with the slogan, </w:t>
      </w:r>
      <w:r w:rsidRPr="00EA4BE2">
        <w:rPr>
          <w:i/>
        </w:rPr>
        <w:t>Does she</w:t>
      </w:r>
      <w:r w:rsidR="00EA4BE2">
        <w:rPr>
          <w:i/>
        </w:rPr>
        <w:t xml:space="preserve"> … </w:t>
      </w:r>
      <w:r w:rsidRPr="00EA4BE2">
        <w:rPr>
          <w:i/>
        </w:rPr>
        <w:t>or doesn’t she?</w:t>
      </w:r>
      <w:r>
        <w:t xml:space="preserve"> It was an intriguing question and one which implied that if you </w:t>
      </w:r>
      <w:r w:rsidR="00EA4BE2">
        <w:t xml:space="preserve">used </w:t>
      </w:r>
      <w:r>
        <w:t>Miss Clairol, nobody would know whether your hair had been dyed or not. Suddenly, colouring your hair became a craze in America. Millions of bottles of Miss Clairol were sold and revenues went from $25 million annually to over $200 million. Even today, Clairol continues to be the world’s biggest manufacturer of hair colour products.</w:t>
      </w:r>
    </w:p>
    <w:p w:rsidR="009B5B15" w:rsidRDefault="009B5B15" w:rsidP="001C6DC4">
      <w:pPr>
        <w:pStyle w:val="Facsimile"/>
      </w:pPr>
      <w:r>
        <w:t xml:space="preserve">In first place is an advertising campaign from sixty years ago which had a slogan which is still remembered and used today. At that time, De Beers, the world’s largest diamond-producing company, wanted people to buy more diamond rings. New deposits of diamonds had been discovered in South Africa, so lots of diamond rings, necklaces and bracelets were being made, but very few people were buying them. The story goes that one night a young executive who was working late in the office found a picture in a magazine of a couple who were in love. Suddenly, she had an idea – a moment of inspiration. On the picture she wrote </w:t>
      </w:r>
      <w:r w:rsidRPr="00EA4BE2">
        <w:rPr>
          <w:i/>
        </w:rPr>
        <w:t>A diamond is forever</w:t>
      </w:r>
      <w:r w:rsidR="00EA4BE2">
        <w:t xml:space="preserve"> –</w:t>
      </w:r>
      <w:r>
        <w:t xml:space="preserve"> </w:t>
      </w:r>
      <w:r w:rsidR="00EA4BE2">
        <w:t>a</w:t>
      </w:r>
      <w:r>
        <w:t>nd that became the slogan for the campaign. Sales of diamonds rocketed, and today diamonds remain the most popular gemstone for engagement rings.</w:t>
      </w:r>
    </w:p>
    <w:p w:rsidR="00EA4BE2" w:rsidRDefault="00EA4BE2" w:rsidP="00EA4BE2">
      <w:pPr>
        <w:pStyle w:val="Text"/>
      </w:pPr>
      <w:r>
        <w:br w:type="page"/>
      </w:r>
    </w:p>
    <w:p w:rsidR="009B5B15" w:rsidRDefault="009B5B15" w:rsidP="00EA4BE2">
      <w:pPr>
        <w:pStyle w:val="Rubric"/>
      </w:pPr>
      <w:r>
        <w:lastRenderedPageBreak/>
        <w:t>Read the text. Are the sentences true (T) or false (F)?</w:t>
      </w:r>
    </w:p>
    <w:p w:rsidR="009B5B15" w:rsidRDefault="009B5B15" w:rsidP="00EA4BE2">
      <w:pPr>
        <w:pStyle w:val="Textnumbered"/>
        <w:numPr>
          <w:ilvl w:val="0"/>
          <w:numId w:val="31"/>
        </w:numPr>
      </w:pPr>
      <w:r>
        <w:t xml:space="preserve">Advertising campaigns in the 1950s had little influence on people. </w:t>
      </w:r>
      <w:r w:rsidR="00EA4BE2" w:rsidRPr="00EA4BE2">
        <w:t>___</w:t>
      </w:r>
    </w:p>
    <w:p w:rsidR="009B5B15" w:rsidRDefault="009B5B15" w:rsidP="00EA4BE2">
      <w:pPr>
        <w:pStyle w:val="Textnumbered"/>
        <w:numPr>
          <w:ilvl w:val="0"/>
          <w:numId w:val="31"/>
        </w:numPr>
      </w:pPr>
      <w:r>
        <w:t xml:space="preserve">The way products are advertised today is completely different from advertising in the 1950s. </w:t>
      </w:r>
      <w:r w:rsidR="00EA4BE2" w:rsidRPr="00EA4BE2">
        <w:t>___</w:t>
      </w:r>
    </w:p>
    <w:p w:rsidR="009B5B15" w:rsidRDefault="009B5B15" w:rsidP="00EA4BE2">
      <w:pPr>
        <w:pStyle w:val="Textnumbered"/>
        <w:numPr>
          <w:ilvl w:val="0"/>
          <w:numId w:val="31"/>
        </w:numPr>
      </w:pPr>
      <w:r>
        <w:t xml:space="preserve">The advertising history experts had different views about which ad campaign was the best. </w:t>
      </w:r>
      <w:r w:rsidR="00EA4BE2" w:rsidRPr="00EA4BE2">
        <w:t>___</w:t>
      </w:r>
    </w:p>
    <w:p w:rsidR="009B5B15" w:rsidRDefault="009B5B15" w:rsidP="00EA4BE2">
      <w:pPr>
        <w:pStyle w:val="Textnumbered"/>
        <w:numPr>
          <w:ilvl w:val="0"/>
          <w:numId w:val="31"/>
        </w:numPr>
      </w:pPr>
      <w:r>
        <w:t>Shirley Polykoff’s slogan was successful because it made women think that if they used Miss Clairol</w:t>
      </w:r>
      <w:r w:rsidR="005D3827">
        <w:t>,</w:t>
      </w:r>
      <w:bookmarkStart w:id="0" w:name="_GoBack"/>
      <w:bookmarkEnd w:id="0"/>
      <w:r>
        <w:t xml:space="preserve"> it wouldn’t look like their hair had been coloured. </w:t>
      </w:r>
      <w:r w:rsidR="00EA4BE2" w:rsidRPr="00EA4BE2">
        <w:t>___</w:t>
      </w:r>
    </w:p>
    <w:p w:rsidR="009B5B15" w:rsidRDefault="009B5B15" w:rsidP="00EA4BE2">
      <w:pPr>
        <w:pStyle w:val="Textnumbered"/>
        <w:numPr>
          <w:ilvl w:val="0"/>
          <w:numId w:val="31"/>
        </w:numPr>
      </w:pPr>
      <w:r>
        <w:t xml:space="preserve">In 1956, hair colour products were already very popular in the US. </w:t>
      </w:r>
      <w:r w:rsidR="00EA4BE2" w:rsidRPr="00EA4BE2">
        <w:t>___</w:t>
      </w:r>
    </w:p>
    <w:p w:rsidR="009B5B15" w:rsidRDefault="009B5B15" w:rsidP="00EA4BE2">
      <w:pPr>
        <w:pStyle w:val="Textnumbered"/>
        <w:numPr>
          <w:ilvl w:val="0"/>
          <w:numId w:val="31"/>
        </w:numPr>
      </w:pPr>
      <w:r>
        <w:t xml:space="preserve">Clairol is no longer a manufacturer of hair colour products. </w:t>
      </w:r>
      <w:r w:rsidR="00EA4BE2" w:rsidRPr="00EA4BE2">
        <w:t>___</w:t>
      </w:r>
    </w:p>
    <w:p w:rsidR="009B5B15" w:rsidRDefault="009B5B15" w:rsidP="00EA4BE2">
      <w:pPr>
        <w:pStyle w:val="Textnumbered"/>
        <w:numPr>
          <w:ilvl w:val="0"/>
          <w:numId w:val="31"/>
        </w:numPr>
      </w:pPr>
      <w:r>
        <w:t xml:space="preserve">Sixty years ago, De Beers were finding it difficult to discover new diamonds. </w:t>
      </w:r>
      <w:r w:rsidR="00EA4BE2" w:rsidRPr="00EA4BE2">
        <w:t>___</w:t>
      </w:r>
    </w:p>
    <w:p w:rsidR="009B5B15" w:rsidRDefault="009B5B15" w:rsidP="00EA4BE2">
      <w:pPr>
        <w:pStyle w:val="Textnumbered"/>
        <w:numPr>
          <w:ilvl w:val="0"/>
          <w:numId w:val="31"/>
        </w:numPr>
      </w:pPr>
      <w:r>
        <w:t xml:space="preserve">Sixty years ago, people didn’t buy as many diamond rings as they do now. </w:t>
      </w:r>
      <w:r w:rsidR="00EA4BE2" w:rsidRPr="00EA4BE2">
        <w:t>___</w:t>
      </w:r>
    </w:p>
    <w:p w:rsidR="009B5B15" w:rsidRDefault="009B5B15" w:rsidP="00EA4BE2">
      <w:pPr>
        <w:pStyle w:val="Textnumbered"/>
        <w:numPr>
          <w:ilvl w:val="0"/>
          <w:numId w:val="31"/>
        </w:numPr>
      </w:pPr>
      <w:r>
        <w:t xml:space="preserve">A young executive found the phrase </w:t>
      </w:r>
      <w:r w:rsidRPr="00432C5B">
        <w:rPr>
          <w:i/>
        </w:rPr>
        <w:t>A diamond is forever</w:t>
      </w:r>
      <w:r>
        <w:t xml:space="preserve"> in a magazine and decided to use it as a slogan. </w:t>
      </w:r>
      <w:r w:rsidR="00EA4BE2" w:rsidRPr="00EA4BE2">
        <w:t>___</w:t>
      </w:r>
    </w:p>
    <w:p w:rsidR="009B5B15" w:rsidRDefault="009B5B15" w:rsidP="00EA4BE2">
      <w:pPr>
        <w:pStyle w:val="Textnumbered"/>
        <w:numPr>
          <w:ilvl w:val="0"/>
          <w:numId w:val="31"/>
        </w:numPr>
      </w:pPr>
      <w:r>
        <w:t xml:space="preserve">People suddenly started buying lots of diamonds after they used the slogan </w:t>
      </w:r>
      <w:r w:rsidRPr="00432C5B">
        <w:rPr>
          <w:i/>
        </w:rPr>
        <w:t>A diamond is forever</w:t>
      </w:r>
      <w:r>
        <w:t xml:space="preserve">. </w:t>
      </w:r>
      <w:r w:rsidR="00EA4BE2" w:rsidRPr="00EA4BE2">
        <w:t>___</w:t>
      </w:r>
    </w:p>
    <w:p w:rsidR="009B5B15" w:rsidRDefault="009B5B15" w:rsidP="00EA4BE2">
      <w:pPr>
        <w:pStyle w:val="Mark"/>
      </w:pPr>
      <w:r>
        <w:t>Mark: ___ / 10</w:t>
      </w:r>
    </w:p>
    <w:p w:rsidR="009B5B15" w:rsidRDefault="009B5B15" w:rsidP="00EA4BE2">
      <w:pPr>
        <w:pStyle w:val="Bhead"/>
      </w:pPr>
      <w:r>
        <w:t>Writing</w:t>
      </w:r>
    </w:p>
    <w:p w:rsidR="009B5B15" w:rsidRDefault="009B5B15" w:rsidP="00EA4BE2">
      <w:pPr>
        <w:pStyle w:val="Rubric"/>
      </w:pPr>
      <w:r>
        <w:t xml:space="preserve">You ordered an expensive </w:t>
      </w:r>
      <w:r w:rsidR="00EA4BE2">
        <w:t>emerald necklace</w:t>
      </w:r>
      <w:r>
        <w:t xml:space="preserve"> from an online shop last week. When you received it, there were problems with the product. Read the problems </w:t>
      </w:r>
      <w:r w:rsidR="00EA4BE2">
        <w:t xml:space="preserve">and </w:t>
      </w:r>
      <w:r>
        <w:t>then write a letter of complaint.</w:t>
      </w:r>
    </w:p>
    <w:p w:rsidR="009B5B15" w:rsidRDefault="009B5B15" w:rsidP="009B5B15">
      <w:pPr>
        <w:pStyle w:val="Text"/>
      </w:pPr>
    </w:p>
    <w:p w:rsidR="009B5B15" w:rsidRDefault="00EA4BE2" w:rsidP="00EA4BE2">
      <w:pPr>
        <w:pStyle w:val="Textbulleted"/>
      </w:pPr>
      <w:r>
        <w:t>T</w:t>
      </w:r>
      <w:r w:rsidR="009B5B15">
        <w:t>he emerald is smaller than shown in the photo</w:t>
      </w:r>
      <w:r>
        <w:t>.</w:t>
      </w:r>
    </w:p>
    <w:p w:rsidR="009B5B15" w:rsidRDefault="00EA4BE2" w:rsidP="00EA4BE2">
      <w:pPr>
        <w:pStyle w:val="Textbulleted"/>
      </w:pPr>
      <w:r>
        <w:t>I</w:t>
      </w:r>
      <w:r w:rsidR="009B5B15">
        <w:t xml:space="preserve">t is difficult to fasten </w:t>
      </w:r>
      <w:r>
        <w:t>the necklace.</w:t>
      </w:r>
    </w:p>
    <w:p w:rsidR="009B5B15" w:rsidRDefault="00EA4BE2" w:rsidP="00EA4BE2">
      <w:pPr>
        <w:pStyle w:val="Textbulleted"/>
      </w:pPr>
      <w:r>
        <w:t>T</w:t>
      </w:r>
      <w:r w:rsidR="009B5B15">
        <w:t>here’s a mark on the necklace</w:t>
      </w:r>
      <w:r>
        <w:t>.</w:t>
      </w:r>
    </w:p>
    <w:p w:rsidR="009B5B15" w:rsidRDefault="00EA4BE2" w:rsidP="00EA4BE2">
      <w:pPr>
        <w:pStyle w:val="Textbulleted"/>
      </w:pPr>
      <w:r>
        <w:t>T</w:t>
      </w:r>
      <w:r w:rsidR="009B5B15">
        <w:t>he box that the necklace was in is damaged</w:t>
      </w:r>
      <w:r>
        <w:t>.</w:t>
      </w:r>
    </w:p>
    <w:p w:rsidR="009B5B15" w:rsidRDefault="009B5B15" w:rsidP="009B5B15">
      <w:pPr>
        <w:pStyle w:val="Text"/>
      </w:pPr>
    </w:p>
    <w:p w:rsidR="009B5B15" w:rsidRPr="00EA4BE2" w:rsidRDefault="009B5B15" w:rsidP="009B5B15">
      <w:pPr>
        <w:pStyle w:val="Text"/>
        <w:rPr>
          <w:b/>
        </w:rPr>
      </w:pPr>
      <w:r w:rsidRPr="00EA4BE2">
        <w:rPr>
          <w:b/>
        </w:rPr>
        <w:t>Write your letter. Use the plan to help you.</w:t>
      </w:r>
    </w:p>
    <w:p w:rsidR="009B5B15" w:rsidRDefault="009B5B15" w:rsidP="009B5B15">
      <w:pPr>
        <w:pStyle w:val="Text"/>
      </w:pPr>
      <w:r w:rsidRPr="00EA4BE2">
        <w:rPr>
          <w:b/>
        </w:rPr>
        <w:t>Paragraph 1:</w:t>
      </w:r>
      <w:r>
        <w:t xml:space="preserve"> Explain why you are </w:t>
      </w:r>
      <w:r w:rsidR="00EA4BE2">
        <w:t>writing to them</w:t>
      </w:r>
      <w:r>
        <w:t>.</w:t>
      </w:r>
    </w:p>
    <w:p w:rsidR="009B5B15" w:rsidRDefault="009B5B15" w:rsidP="009B5B15">
      <w:pPr>
        <w:pStyle w:val="Text"/>
      </w:pPr>
      <w:r w:rsidRPr="00EA4BE2">
        <w:rPr>
          <w:b/>
        </w:rPr>
        <w:t>Paragraph 2:</w:t>
      </w:r>
      <w:r>
        <w:t xml:space="preserve"> Give detailed reasons for your complaint.</w:t>
      </w:r>
    </w:p>
    <w:p w:rsidR="009B5B15" w:rsidRDefault="009B5B15" w:rsidP="009B5B15">
      <w:pPr>
        <w:pStyle w:val="Text"/>
      </w:pPr>
      <w:r w:rsidRPr="00EA4BE2">
        <w:rPr>
          <w:b/>
        </w:rPr>
        <w:t>Paragraph 3:</w:t>
      </w:r>
      <w:r>
        <w:t xml:space="preserve"> State clearly what you expect the online shop to do about it.</w:t>
      </w:r>
    </w:p>
    <w:p w:rsidR="009B5B15" w:rsidRDefault="00EA4BE2" w:rsidP="00EA4BE2">
      <w:pPr>
        <w:pStyle w:val="Mark"/>
      </w:pPr>
      <w:r>
        <w:t>Mark</w:t>
      </w:r>
      <w:r w:rsidR="009B5B15">
        <w:t>: ___ / 15</w:t>
      </w:r>
    </w:p>
    <w:p w:rsidR="009B5B15" w:rsidRDefault="009B5B15" w:rsidP="00EA4BE2">
      <w:pPr>
        <w:pStyle w:val="Mark"/>
      </w:pPr>
      <w:r>
        <w:t>TOTAL MARKS: ___ / 40</w:t>
      </w:r>
    </w:p>
    <w:p w:rsidR="00EA4BE2" w:rsidRDefault="00EA4BE2" w:rsidP="00495548">
      <w:pPr>
        <w:pStyle w:val="Text"/>
      </w:pPr>
      <w:r>
        <w:br w:type="page"/>
      </w:r>
    </w:p>
    <w:p w:rsidR="009B5B15" w:rsidRDefault="009B5B15" w:rsidP="00EA4BE2">
      <w:pPr>
        <w:pStyle w:val="Bhead"/>
      </w:pPr>
      <w:r>
        <w:lastRenderedPageBreak/>
        <w:t>Challenge!</w:t>
      </w:r>
    </w:p>
    <w:p w:rsidR="009B5B15" w:rsidRDefault="009B5B15" w:rsidP="00EA4BE2">
      <w:pPr>
        <w:pStyle w:val="Rubric"/>
      </w:pPr>
      <w:r>
        <w:t xml:space="preserve">Complete the text with the correct </w:t>
      </w:r>
      <w:r w:rsidR="00197F91">
        <w:t xml:space="preserve">words </w:t>
      </w:r>
      <w:r>
        <w:t>(a</w:t>
      </w:r>
      <w:r w:rsidR="00EA4BE2">
        <w:t>–</w:t>
      </w:r>
      <w:r>
        <w:t>c).</w:t>
      </w:r>
    </w:p>
    <w:p w:rsidR="00495548" w:rsidRPr="00495548" w:rsidRDefault="00495548" w:rsidP="00495548">
      <w:pPr>
        <w:pStyle w:val="FacsimileHead"/>
      </w:pPr>
      <w:r>
        <w:t>The end of high street shopping?</w:t>
      </w:r>
    </w:p>
    <w:p w:rsidR="009B5B15" w:rsidRDefault="009B5B15" w:rsidP="008A7251">
      <w:pPr>
        <w:pStyle w:val="Facsimile"/>
      </w:pPr>
      <w:r>
        <w:t xml:space="preserve">Shoppers are changing the way they buy things, and in the future this </w:t>
      </w:r>
      <w:r w:rsidRPr="008A7251">
        <w:rPr>
          <w:rStyle w:val="SuperscriptChar"/>
        </w:rPr>
        <w:t>1</w:t>
      </w:r>
      <w:r>
        <w:t xml:space="preserve">____________ a big impact on the </w:t>
      </w:r>
      <w:r w:rsidR="00432C5B">
        <w:t>h</w:t>
      </w:r>
      <w:r>
        <w:t xml:space="preserve">igh </w:t>
      </w:r>
      <w:r w:rsidR="00432C5B">
        <w:t>s</w:t>
      </w:r>
      <w:r>
        <w:t xml:space="preserve">treet. In a survey, a group of people under thirty were asked whether any of their recent purchases </w:t>
      </w:r>
      <w:r w:rsidRPr="008A7251">
        <w:rPr>
          <w:rStyle w:val="SuperscriptChar"/>
        </w:rPr>
        <w:t>2</w:t>
      </w:r>
      <w:r>
        <w:t xml:space="preserve">____________ in a </w:t>
      </w:r>
      <w:r w:rsidR="00432C5B">
        <w:t>h</w:t>
      </w:r>
      <w:r>
        <w:t xml:space="preserve">igh </w:t>
      </w:r>
      <w:r w:rsidR="00432C5B">
        <w:t>s</w:t>
      </w:r>
      <w:r>
        <w:t xml:space="preserve">treet shop. </w:t>
      </w:r>
      <w:r w:rsidRPr="008A7251">
        <w:rPr>
          <w:rStyle w:val="SuperscriptChar"/>
        </w:rPr>
        <w:t>3</w:t>
      </w:r>
      <w:r>
        <w:t>____________ of them said yes</w:t>
      </w:r>
      <w:r w:rsidR="00432C5B">
        <w:t>.</w:t>
      </w:r>
      <w:r>
        <w:t xml:space="preserve"> </w:t>
      </w:r>
      <w:r w:rsidRPr="008A7251">
        <w:rPr>
          <w:rStyle w:val="SuperscriptChar"/>
        </w:rPr>
        <w:t>4</w:t>
      </w:r>
      <w:r w:rsidR="00737DDE">
        <w:t>___________</w:t>
      </w:r>
      <w:r w:rsidR="00375027">
        <w:t xml:space="preserve"> </w:t>
      </w:r>
      <w:r>
        <w:t xml:space="preserve">, a whopping 96% said no. Experts have put this </w:t>
      </w:r>
      <w:r w:rsidRPr="008A7251">
        <w:rPr>
          <w:rStyle w:val="SuperscriptChar"/>
        </w:rPr>
        <w:t>5</w:t>
      </w:r>
      <w:r>
        <w:t xml:space="preserve">____________ to the rise of </w:t>
      </w:r>
      <w:r w:rsidR="00432C5B">
        <w:t>online shopping</w:t>
      </w:r>
      <w:r>
        <w:t>. Nowadays, young people prefer to</w:t>
      </w:r>
      <w:r w:rsidR="00737DDE">
        <w:t xml:space="preserve"> check prices of products</w:t>
      </w:r>
      <w:r>
        <w:t xml:space="preserve"> on the </w:t>
      </w:r>
      <w:r w:rsidR="00432C5B">
        <w:t>h</w:t>
      </w:r>
      <w:r>
        <w:t xml:space="preserve">igh </w:t>
      </w:r>
      <w:r w:rsidR="00432C5B">
        <w:t>s</w:t>
      </w:r>
      <w:r>
        <w:t>treet</w:t>
      </w:r>
      <w:r w:rsidR="00737DDE">
        <w:t xml:space="preserve"> first</w:t>
      </w:r>
      <w:r>
        <w:t xml:space="preserve">, knowing that they </w:t>
      </w:r>
      <w:r w:rsidRPr="008A7251">
        <w:rPr>
          <w:rStyle w:val="SuperscriptChar"/>
        </w:rPr>
        <w:t>6</w:t>
      </w:r>
      <w:r>
        <w:t xml:space="preserve">____________ pay </w:t>
      </w:r>
      <w:r w:rsidR="00CC0EA3">
        <w:t>h</w:t>
      </w:r>
      <w:r>
        <w:t xml:space="preserve">igh </w:t>
      </w:r>
      <w:r w:rsidR="00CC0EA3">
        <w:t>s</w:t>
      </w:r>
      <w:r>
        <w:t xml:space="preserve">treet prices because they can go home and buy what they </w:t>
      </w:r>
      <w:r w:rsidRPr="008A7251">
        <w:rPr>
          <w:rStyle w:val="SuperscriptChar"/>
        </w:rPr>
        <w:t>7</w:t>
      </w:r>
      <w:r>
        <w:t xml:space="preserve">____________ at lower prices online. </w:t>
      </w:r>
      <w:r w:rsidR="00737DDE">
        <w:t xml:space="preserve">This trend is known as ‘showrooming’. </w:t>
      </w:r>
      <w:r>
        <w:t xml:space="preserve">Ten years from now, if you </w:t>
      </w:r>
      <w:r w:rsidRPr="008A7251">
        <w:rPr>
          <w:rStyle w:val="SuperscriptChar"/>
        </w:rPr>
        <w:t>8</w:t>
      </w:r>
      <w:r>
        <w:t xml:space="preserve">____________ into a </w:t>
      </w:r>
      <w:r w:rsidR="00CC0EA3">
        <w:t>h</w:t>
      </w:r>
      <w:r>
        <w:t xml:space="preserve">igh </w:t>
      </w:r>
      <w:r w:rsidR="00CC0EA3">
        <w:t>s</w:t>
      </w:r>
      <w:r>
        <w:t xml:space="preserve">treet shop, it won’t sell anything – it’ll just show you what you can buy on the </w:t>
      </w:r>
      <w:r w:rsidR="00CC0EA3">
        <w:t>i</w:t>
      </w:r>
      <w:r>
        <w:t>nternet!</w:t>
      </w:r>
    </w:p>
    <w:p w:rsidR="009B5B15" w:rsidRDefault="009B5B15" w:rsidP="008A7251">
      <w:pPr>
        <w:pStyle w:val="Textnumbered"/>
        <w:numPr>
          <w:ilvl w:val="0"/>
          <w:numId w:val="32"/>
        </w:numPr>
      </w:pPr>
      <w:r w:rsidRPr="008A7251">
        <w:rPr>
          <w:b/>
        </w:rPr>
        <w:t>a</w:t>
      </w:r>
      <w:r>
        <w:t xml:space="preserve"> will have   </w:t>
      </w:r>
      <w:r w:rsidRPr="008A7251">
        <w:rPr>
          <w:b/>
        </w:rPr>
        <w:t>b</w:t>
      </w:r>
      <w:r>
        <w:t xml:space="preserve"> is having   </w:t>
      </w:r>
      <w:r w:rsidRPr="008A7251">
        <w:rPr>
          <w:b/>
        </w:rPr>
        <w:t>c</w:t>
      </w:r>
      <w:r>
        <w:t xml:space="preserve"> has</w:t>
      </w:r>
    </w:p>
    <w:p w:rsidR="009B5B15" w:rsidRDefault="009B5B15" w:rsidP="008A7251">
      <w:pPr>
        <w:pStyle w:val="Textnumbered"/>
        <w:numPr>
          <w:ilvl w:val="0"/>
          <w:numId w:val="32"/>
        </w:numPr>
      </w:pPr>
      <w:r w:rsidRPr="008A7251">
        <w:rPr>
          <w:b/>
        </w:rPr>
        <w:t>a</w:t>
      </w:r>
      <w:r>
        <w:t xml:space="preserve"> had made   </w:t>
      </w:r>
      <w:r w:rsidRPr="008A7251">
        <w:rPr>
          <w:b/>
        </w:rPr>
        <w:t>b</w:t>
      </w:r>
      <w:r>
        <w:t xml:space="preserve"> had been made   </w:t>
      </w:r>
      <w:r w:rsidRPr="008A7251">
        <w:rPr>
          <w:b/>
        </w:rPr>
        <w:t>c</w:t>
      </w:r>
      <w:r>
        <w:t xml:space="preserve"> had been making</w:t>
      </w:r>
    </w:p>
    <w:p w:rsidR="009B5B15" w:rsidRDefault="009B5B15" w:rsidP="008A7251">
      <w:pPr>
        <w:pStyle w:val="Textnumbered"/>
        <w:numPr>
          <w:ilvl w:val="0"/>
          <w:numId w:val="32"/>
        </w:numPr>
      </w:pPr>
      <w:r w:rsidRPr="008A7251">
        <w:rPr>
          <w:b/>
        </w:rPr>
        <w:t>a</w:t>
      </w:r>
      <w:r w:rsidR="00D03E8D">
        <w:t xml:space="preserve"> A</w:t>
      </w:r>
      <w:r>
        <w:t xml:space="preserve"> significant proportion   </w:t>
      </w:r>
      <w:r w:rsidRPr="008A7251">
        <w:rPr>
          <w:b/>
        </w:rPr>
        <w:t>b</w:t>
      </w:r>
      <w:r w:rsidR="00D03E8D">
        <w:t xml:space="preserve"> A</w:t>
      </w:r>
      <w:r>
        <w:t xml:space="preserve"> tiny minority   </w:t>
      </w:r>
      <w:r w:rsidRPr="008A7251">
        <w:rPr>
          <w:b/>
        </w:rPr>
        <w:t>c</w:t>
      </w:r>
      <w:r w:rsidR="00D03E8D">
        <w:t xml:space="preserve"> A</w:t>
      </w:r>
      <w:r>
        <w:t>n overwhelming number</w:t>
      </w:r>
    </w:p>
    <w:p w:rsidR="009B5B15" w:rsidRDefault="009B5B15" w:rsidP="008A7251">
      <w:pPr>
        <w:pStyle w:val="Textnumbered"/>
        <w:numPr>
          <w:ilvl w:val="0"/>
          <w:numId w:val="32"/>
        </w:numPr>
      </w:pPr>
      <w:r w:rsidRPr="008A7251">
        <w:rPr>
          <w:b/>
        </w:rPr>
        <w:t>a</w:t>
      </w:r>
      <w:r>
        <w:t xml:space="preserve"> </w:t>
      </w:r>
      <w:r w:rsidR="00432C5B">
        <w:t>A</w:t>
      </w:r>
      <w:r>
        <w:t xml:space="preserve">lthough   </w:t>
      </w:r>
      <w:r w:rsidRPr="008A7251">
        <w:rPr>
          <w:b/>
        </w:rPr>
        <w:t>b</w:t>
      </w:r>
      <w:r>
        <w:t xml:space="preserve"> </w:t>
      </w:r>
      <w:r w:rsidR="00432C5B">
        <w:t>W</w:t>
      </w:r>
      <w:r>
        <w:t xml:space="preserve">hereas   </w:t>
      </w:r>
      <w:r w:rsidRPr="008A7251">
        <w:rPr>
          <w:b/>
        </w:rPr>
        <w:t>c</w:t>
      </w:r>
      <w:r>
        <w:t xml:space="preserve"> </w:t>
      </w:r>
      <w:r w:rsidR="00432C5B">
        <w:t>H</w:t>
      </w:r>
      <w:r>
        <w:t>owever</w:t>
      </w:r>
    </w:p>
    <w:p w:rsidR="009B5B15" w:rsidRDefault="009B5B15" w:rsidP="008A7251">
      <w:pPr>
        <w:pStyle w:val="Textnumbered"/>
        <w:numPr>
          <w:ilvl w:val="0"/>
          <w:numId w:val="32"/>
        </w:numPr>
      </w:pPr>
      <w:r w:rsidRPr="008A7251">
        <w:rPr>
          <w:b/>
        </w:rPr>
        <w:t>a</w:t>
      </w:r>
      <w:r>
        <w:t xml:space="preserve"> up   </w:t>
      </w:r>
      <w:r w:rsidRPr="008A7251">
        <w:rPr>
          <w:b/>
        </w:rPr>
        <w:t>b</w:t>
      </w:r>
      <w:r>
        <w:t xml:space="preserve"> down   </w:t>
      </w:r>
      <w:r w:rsidRPr="008A7251">
        <w:rPr>
          <w:b/>
        </w:rPr>
        <w:t>c</w:t>
      </w:r>
      <w:r>
        <w:t xml:space="preserve"> after</w:t>
      </w:r>
    </w:p>
    <w:p w:rsidR="009B5B15" w:rsidRDefault="009B5B15" w:rsidP="008A7251">
      <w:pPr>
        <w:pStyle w:val="Textnumbered"/>
        <w:numPr>
          <w:ilvl w:val="0"/>
          <w:numId w:val="32"/>
        </w:numPr>
      </w:pPr>
      <w:r w:rsidRPr="008A7251">
        <w:rPr>
          <w:b/>
        </w:rPr>
        <w:t>a</w:t>
      </w:r>
      <w:r>
        <w:t xml:space="preserve"> mustn’t   </w:t>
      </w:r>
      <w:r w:rsidRPr="008A7251">
        <w:rPr>
          <w:b/>
        </w:rPr>
        <w:t>b</w:t>
      </w:r>
      <w:r>
        <w:t xml:space="preserve"> don’t have to   </w:t>
      </w:r>
      <w:r w:rsidRPr="008A7251">
        <w:rPr>
          <w:b/>
        </w:rPr>
        <w:t>c</w:t>
      </w:r>
      <w:r>
        <w:t xml:space="preserve"> can’t</w:t>
      </w:r>
    </w:p>
    <w:p w:rsidR="009B5B15" w:rsidRDefault="009B5B15" w:rsidP="008A7251">
      <w:pPr>
        <w:pStyle w:val="Textnumbered"/>
        <w:numPr>
          <w:ilvl w:val="0"/>
          <w:numId w:val="32"/>
        </w:numPr>
      </w:pPr>
      <w:r w:rsidRPr="008A7251">
        <w:rPr>
          <w:b/>
        </w:rPr>
        <w:t>a</w:t>
      </w:r>
      <w:r>
        <w:t xml:space="preserve"> </w:t>
      </w:r>
      <w:r w:rsidR="00D03E8D">
        <w:t>used to see</w:t>
      </w:r>
      <w:r>
        <w:t xml:space="preserve">   </w:t>
      </w:r>
      <w:r w:rsidRPr="008A7251">
        <w:rPr>
          <w:b/>
        </w:rPr>
        <w:t>b</w:t>
      </w:r>
      <w:r>
        <w:t xml:space="preserve"> seen   </w:t>
      </w:r>
      <w:r w:rsidRPr="008A7251">
        <w:rPr>
          <w:b/>
        </w:rPr>
        <w:t>c</w:t>
      </w:r>
      <w:r>
        <w:t xml:space="preserve"> have seen</w:t>
      </w:r>
    </w:p>
    <w:p w:rsidR="00932BAF" w:rsidRPr="00F5009D" w:rsidRDefault="009B5B15" w:rsidP="008A7251">
      <w:pPr>
        <w:pStyle w:val="Textnumbered"/>
        <w:numPr>
          <w:ilvl w:val="0"/>
          <w:numId w:val="32"/>
        </w:numPr>
      </w:pPr>
      <w:r w:rsidRPr="008A7251">
        <w:rPr>
          <w:b/>
        </w:rPr>
        <w:t>a</w:t>
      </w:r>
      <w:r>
        <w:t xml:space="preserve"> go   </w:t>
      </w:r>
      <w:r w:rsidRPr="008A7251">
        <w:rPr>
          <w:b/>
        </w:rPr>
        <w:t>b</w:t>
      </w:r>
      <w:r>
        <w:t xml:space="preserve"> went   </w:t>
      </w:r>
      <w:r w:rsidRPr="008A7251">
        <w:rPr>
          <w:b/>
        </w:rPr>
        <w:t>c</w:t>
      </w:r>
      <w:r>
        <w:t xml:space="preserve"> will go</w:t>
      </w:r>
    </w:p>
    <w:sectPr w:rsidR="00932BAF" w:rsidRPr="00F5009D" w:rsidSect="005F2B32">
      <w:footerReference w:type="default" r:id="rId9"/>
      <w:type w:val="continuous"/>
      <w:pgSz w:w="11906" w:h="16838" w:code="9"/>
      <w:pgMar w:top="851" w:right="992" w:bottom="1276" w:left="851" w:header="720" w:footer="0" w:gutter="0"/>
      <w:paperSrc w:first="15" w:other="15"/>
      <w:cols w:space="14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08A" w:rsidRDefault="00D8208A">
      <w:r>
        <w:separator/>
      </w:r>
    </w:p>
    <w:p w:rsidR="00D8208A" w:rsidRDefault="00D8208A"/>
  </w:endnote>
  <w:endnote w:type="continuationSeparator" w:id="0">
    <w:p w:rsidR="00D8208A" w:rsidRDefault="00D8208A">
      <w:r>
        <w:continuationSeparator/>
      </w:r>
    </w:p>
    <w:p w:rsidR="00D8208A" w:rsidRDefault="00D820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Franklin Gothic Book">
    <w:altName w:val="Corbel"/>
    <w:charset w:val="A1"/>
    <w:family w:val="swiss"/>
    <w:pitch w:val="variable"/>
    <w:sig w:usb0="00000001" w:usb1="00000000" w:usb2="00000000" w:usb3="00000000" w:csb0="0000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8327689"/>
      <w:docPartObj>
        <w:docPartGallery w:val="Page Numbers (Bottom of Page)"/>
        <w:docPartUnique/>
      </w:docPartObj>
    </w:sdtPr>
    <w:sdtEndPr>
      <w:rPr>
        <w:rFonts w:ascii="Arial" w:hAnsi="Arial" w:cs="Arial"/>
        <w:noProof/>
      </w:rPr>
    </w:sdtEndPr>
    <w:sdtContent>
      <w:p w:rsidR="005F2B32" w:rsidRDefault="00071313" w:rsidP="001840A0">
        <w:pPr>
          <w:pStyle w:val="Footer"/>
          <w:jc w:val="center"/>
          <w:rPr>
            <w:rFonts w:ascii="Arial" w:hAnsi="Arial" w:cs="Arial"/>
            <w:noProof/>
          </w:rPr>
        </w:pPr>
        <w:r w:rsidRPr="001840A0">
          <w:rPr>
            <w:rFonts w:ascii="Arial" w:hAnsi="Arial" w:cs="Arial"/>
          </w:rPr>
          <w:fldChar w:fldCharType="begin"/>
        </w:r>
        <w:r w:rsidRPr="001840A0">
          <w:rPr>
            <w:rFonts w:ascii="Arial" w:hAnsi="Arial" w:cs="Arial"/>
          </w:rPr>
          <w:instrText xml:space="preserve"> PAGE   \* MERGEFORMAT </w:instrText>
        </w:r>
        <w:r w:rsidRPr="001840A0">
          <w:rPr>
            <w:rFonts w:ascii="Arial" w:hAnsi="Arial" w:cs="Arial"/>
          </w:rPr>
          <w:fldChar w:fldCharType="separate"/>
        </w:r>
        <w:r w:rsidR="005D3827">
          <w:rPr>
            <w:rFonts w:ascii="Arial" w:hAnsi="Arial" w:cs="Arial"/>
            <w:noProof/>
          </w:rPr>
          <w:t>4</w:t>
        </w:r>
        <w:r w:rsidRPr="001840A0">
          <w:rPr>
            <w:rFonts w:ascii="Arial" w:hAnsi="Arial" w:cs="Arial"/>
            <w:noProof/>
          </w:rPr>
          <w:fldChar w:fldCharType="end"/>
        </w:r>
      </w:p>
      <w:p w:rsidR="00071313" w:rsidRPr="001840A0" w:rsidRDefault="005F2B32" w:rsidP="001840A0">
        <w:pPr>
          <w:pStyle w:val="Footer"/>
          <w:jc w:val="center"/>
          <w:rPr>
            <w:rFonts w:ascii="Arial" w:hAnsi="Arial" w:cs="Arial"/>
          </w:rPr>
        </w:pPr>
        <w:r>
          <w:rPr>
            <w:noProof/>
          </w:rPr>
          <w:drawing>
            <wp:inline distT="0" distB="0" distL="0" distR="0" wp14:anchorId="71247B20" wp14:editId="1F946C25">
              <wp:extent cx="6387465" cy="655320"/>
              <wp:effectExtent l="0" t="0" r="0" b="0"/>
              <wp:docPr id="1" name="Picture 1" descr="C:\Users\starrenm\AppData\Local\Microsoft\Windows\Temporary Internet Files\Content.Word\insight intermediate test bank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renm\AppData\Local\Microsoft\Windows\Temporary Internet Files\Content.Word\insight intermediate test bank 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7465" cy="655320"/>
                      </a:xfrm>
                      <a:prstGeom prst="rect">
                        <a:avLst/>
                      </a:prstGeom>
                      <a:noFill/>
                      <a:ln>
                        <a:noFill/>
                      </a:ln>
                    </pic:spPr>
                  </pic:pic>
                </a:graphicData>
              </a:graphic>
            </wp:inline>
          </w:drawing>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08A" w:rsidRDefault="00D8208A">
      <w:r>
        <w:separator/>
      </w:r>
    </w:p>
    <w:p w:rsidR="00D8208A" w:rsidRDefault="00D8208A"/>
  </w:footnote>
  <w:footnote w:type="continuationSeparator" w:id="0">
    <w:p w:rsidR="00D8208A" w:rsidRDefault="00D8208A">
      <w:r>
        <w:continuationSeparator/>
      </w:r>
    </w:p>
    <w:p w:rsidR="00D8208A" w:rsidRDefault="00D8208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622E0"/>
    <w:multiLevelType w:val="multilevel"/>
    <w:tmpl w:val="7EBEBA38"/>
    <w:numStyleLink w:val="Style1"/>
  </w:abstractNum>
  <w:abstractNum w:abstractNumId="1">
    <w:nsid w:val="4C3F5BCB"/>
    <w:multiLevelType w:val="hybridMultilevel"/>
    <w:tmpl w:val="7A743840"/>
    <w:lvl w:ilvl="0" w:tplc="5AFA9F9C">
      <w:start w:val="1"/>
      <w:numFmt w:val="bullet"/>
      <w:pStyle w:val="Text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nsid w:val="53A0728F"/>
    <w:multiLevelType w:val="hybridMultilevel"/>
    <w:tmpl w:val="A85452BE"/>
    <w:lvl w:ilvl="0" w:tplc="AB8CA70A">
      <w:start w:val="1"/>
      <w:numFmt w:val="upperLetter"/>
      <w:pStyle w:val="TextUC-Lettered"/>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nsid w:val="56E1463E"/>
    <w:multiLevelType w:val="hybridMultilevel"/>
    <w:tmpl w:val="0F4AE65A"/>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4">
    <w:nsid w:val="5CC824DA"/>
    <w:multiLevelType w:val="multilevel"/>
    <w:tmpl w:val="7EBEBA38"/>
    <w:styleLink w:val="Style1"/>
    <w:lvl w:ilvl="0">
      <w:start w:val="1"/>
      <w:numFmt w:val="decimal"/>
      <w:pStyle w:val="Textnumbered"/>
      <w:lvlText w:val="%1"/>
      <w:lvlJc w:val="left"/>
      <w:pPr>
        <w:ind w:left="644" w:hanging="360"/>
      </w:pPr>
      <w:rPr>
        <w:rFonts w:hint="default"/>
      </w:rPr>
    </w:lvl>
    <w:lvl w:ilvl="1">
      <w:start w:val="1"/>
      <w:numFmt w:val="lowerLetter"/>
      <w:lvlText w:val="%2"/>
      <w:lvlJc w:val="left"/>
      <w:pPr>
        <w:ind w:left="1364" w:hanging="36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5">
    <w:nsid w:val="5E0B0C80"/>
    <w:multiLevelType w:val="hybridMultilevel"/>
    <w:tmpl w:val="54687AE0"/>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6">
    <w:nsid w:val="7059647D"/>
    <w:multiLevelType w:val="hybridMultilevel"/>
    <w:tmpl w:val="D060A75E"/>
    <w:lvl w:ilvl="0" w:tplc="393AE712">
      <w:start w:val="1"/>
      <w:numFmt w:val="decimal"/>
      <w:pStyle w:val="Rubric"/>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742D2DD2"/>
    <w:multiLevelType w:val="multilevel"/>
    <w:tmpl w:val="7EBEBA38"/>
    <w:numStyleLink w:val="Style1"/>
  </w:abstractNum>
  <w:num w:numId="1">
    <w:abstractNumId w:val="1"/>
  </w:num>
  <w:num w:numId="2">
    <w:abstractNumId w:val="6"/>
  </w:num>
  <w:num w:numId="3">
    <w:abstractNumId w:val="7"/>
  </w:num>
  <w:num w:numId="4">
    <w:abstractNumId w:val="2"/>
  </w:num>
  <w:num w:numId="5">
    <w:abstractNumId w:val="4"/>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5"/>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B15"/>
    <w:rsid w:val="00002878"/>
    <w:rsid w:val="00002F45"/>
    <w:rsid w:val="00007341"/>
    <w:rsid w:val="0002587D"/>
    <w:rsid w:val="00026295"/>
    <w:rsid w:val="00027DCD"/>
    <w:rsid w:val="00030A94"/>
    <w:rsid w:val="00040E5D"/>
    <w:rsid w:val="00051BDA"/>
    <w:rsid w:val="000572CF"/>
    <w:rsid w:val="00057D23"/>
    <w:rsid w:val="000634C7"/>
    <w:rsid w:val="000659CB"/>
    <w:rsid w:val="00066DE8"/>
    <w:rsid w:val="00071313"/>
    <w:rsid w:val="00073553"/>
    <w:rsid w:val="00080170"/>
    <w:rsid w:val="00082557"/>
    <w:rsid w:val="000A5BE4"/>
    <w:rsid w:val="000D7095"/>
    <w:rsid w:val="000F7147"/>
    <w:rsid w:val="000F79C4"/>
    <w:rsid w:val="0010334E"/>
    <w:rsid w:val="0010580E"/>
    <w:rsid w:val="00110510"/>
    <w:rsid w:val="001222A5"/>
    <w:rsid w:val="0013043C"/>
    <w:rsid w:val="00144B2C"/>
    <w:rsid w:val="00157180"/>
    <w:rsid w:val="0018374F"/>
    <w:rsid w:val="001840A0"/>
    <w:rsid w:val="00196935"/>
    <w:rsid w:val="00197F91"/>
    <w:rsid w:val="001A2160"/>
    <w:rsid w:val="001A3FF1"/>
    <w:rsid w:val="001B2824"/>
    <w:rsid w:val="001C2529"/>
    <w:rsid w:val="001C6DC4"/>
    <w:rsid w:val="001D439A"/>
    <w:rsid w:val="001F67B3"/>
    <w:rsid w:val="00202A92"/>
    <w:rsid w:val="00215AB1"/>
    <w:rsid w:val="0025137D"/>
    <w:rsid w:val="00253443"/>
    <w:rsid w:val="00255386"/>
    <w:rsid w:val="00271A40"/>
    <w:rsid w:val="002751EC"/>
    <w:rsid w:val="00285F54"/>
    <w:rsid w:val="002C640B"/>
    <w:rsid w:val="002D2A5D"/>
    <w:rsid w:val="002D3F58"/>
    <w:rsid w:val="002D6A1A"/>
    <w:rsid w:val="002E23F0"/>
    <w:rsid w:val="002E29CC"/>
    <w:rsid w:val="00302F33"/>
    <w:rsid w:val="003032C2"/>
    <w:rsid w:val="00303599"/>
    <w:rsid w:val="0030623D"/>
    <w:rsid w:val="0032379C"/>
    <w:rsid w:val="0033675E"/>
    <w:rsid w:val="00345D07"/>
    <w:rsid w:val="003558F8"/>
    <w:rsid w:val="00375027"/>
    <w:rsid w:val="0038104F"/>
    <w:rsid w:val="003B0E66"/>
    <w:rsid w:val="003B1F41"/>
    <w:rsid w:val="003B6366"/>
    <w:rsid w:val="003B6AF4"/>
    <w:rsid w:val="003C118D"/>
    <w:rsid w:val="003C3993"/>
    <w:rsid w:val="003C58E0"/>
    <w:rsid w:val="003C5D22"/>
    <w:rsid w:val="003E76DE"/>
    <w:rsid w:val="003F08BA"/>
    <w:rsid w:val="003F44A6"/>
    <w:rsid w:val="00401395"/>
    <w:rsid w:val="00410027"/>
    <w:rsid w:val="00412F41"/>
    <w:rsid w:val="00417F8E"/>
    <w:rsid w:val="00421B4E"/>
    <w:rsid w:val="004237AB"/>
    <w:rsid w:val="00430BAD"/>
    <w:rsid w:val="00432C5B"/>
    <w:rsid w:val="004360AB"/>
    <w:rsid w:val="004576FA"/>
    <w:rsid w:val="0046324D"/>
    <w:rsid w:val="00493DC6"/>
    <w:rsid w:val="00495548"/>
    <w:rsid w:val="004977C5"/>
    <w:rsid w:val="004B5C1E"/>
    <w:rsid w:val="004B5DBB"/>
    <w:rsid w:val="004B718E"/>
    <w:rsid w:val="004D2730"/>
    <w:rsid w:val="004E1875"/>
    <w:rsid w:val="00503427"/>
    <w:rsid w:val="005114A9"/>
    <w:rsid w:val="005345D0"/>
    <w:rsid w:val="005355F0"/>
    <w:rsid w:val="0053652C"/>
    <w:rsid w:val="00552188"/>
    <w:rsid w:val="0055486B"/>
    <w:rsid w:val="00560231"/>
    <w:rsid w:val="00582F2E"/>
    <w:rsid w:val="00583FB2"/>
    <w:rsid w:val="00597C8E"/>
    <w:rsid w:val="005A1490"/>
    <w:rsid w:val="005B14C2"/>
    <w:rsid w:val="005B1B9F"/>
    <w:rsid w:val="005C3898"/>
    <w:rsid w:val="005C4E69"/>
    <w:rsid w:val="005C59CD"/>
    <w:rsid w:val="005D3827"/>
    <w:rsid w:val="005D7E72"/>
    <w:rsid w:val="005F2B32"/>
    <w:rsid w:val="005F3D7F"/>
    <w:rsid w:val="00607BA7"/>
    <w:rsid w:val="006111E1"/>
    <w:rsid w:val="00663213"/>
    <w:rsid w:val="00667B36"/>
    <w:rsid w:val="006712A8"/>
    <w:rsid w:val="006812A5"/>
    <w:rsid w:val="006A4137"/>
    <w:rsid w:val="006B3F93"/>
    <w:rsid w:val="006B7E5A"/>
    <w:rsid w:val="006D743D"/>
    <w:rsid w:val="006E5412"/>
    <w:rsid w:val="0070265D"/>
    <w:rsid w:val="00716A2A"/>
    <w:rsid w:val="0072233A"/>
    <w:rsid w:val="00737DDE"/>
    <w:rsid w:val="0075040C"/>
    <w:rsid w:val="007560A9"/>
    <w:rsid w:val="007836CD"/>
    <w:rsid w:val="007949CC"/>
    <w:rsid w:val="00796D7A"/>
    <w:rsid w:val="007C4847"/>
    <w:rsid w:val="007C66B4"/>
    <w:rsid w:val="007C703D"/>
    <w:rsid w:val="007D5F70"/>
    <w:rsid w:val="007E105D"/>
    <w:rsid w:val="007E15BE"/>
    <w:rsid w:val="007F3B31"/>
    <w:rsid w:val="007F5BB3"/>
    <w:rsid w:val="00811E58"/>
    <w:rsid w:val="008461F7"/>
    <w:rsid w:val="00851946"/>
    <w:rsid w:val="00852E01"/>
    <w:rsid w:val="0085712E"/>
    <w:rsid w:val="00860D3C"/>
    <w:rsid w:val="00861561"/>
    <w:rsid w:val="008660E1"/>
    <w:rsid w:val="008708ED"/>
    <w:rsid w:val="00896352"/>
    <w:rsid w:val="008A7251"/>
    <w:rsid w:val="008B17CB"/>
    <w:rsid w:val="008C6327"/>
    <w:rsid w:val="008F168A"/>
    <w:rsid w:val="008F23C5"/>
    <w:rsid w:val="008F5DD2"/>
    <w:rsid w:val="00917F87"/>
    <w:rsid w:val="00932BAF"/>
    <w:rsid w:val="009608BA"/>
    <w:rsid w:val="00971764"/>
    <w:rsid w:val="009849BF"/>
    <w:rsid w:val="00984FA7"/>
    <w:rsid w:val="009926F3"/>
    <w:rsid w:val="009A2A83"/>
    <w:rsid w:val="009A5CB3"/>
    <w:rsid w:val="009B0FA5"/>
    <w:rsid w:val="009B47E0"/>
    <w:rsid w:val="009B5B15"/>
    <w:rsid w:val="009C60BE"/>
    <w:rsid w:val="009D6B55"/>
    <w:rsid w:val="009E0A76"/>
    <w:rsid w:val="009F3199"/>
    <w:rsid w:val="00A14167"/>
    <w:rsid w:val="00A158F4"/>
    <w:rsid w:val="00A161B5"/>
    <w:rsid w:val="00A25709"/>
    <w:rsid w:val="00A260B0"/>
    <w:rsid w:val="00A307AD"/>
    <w:rsid w:val="00A55205"/>
    <w:rsid w:val="00A7006A"/>
    <w:rsid w:val="00A8213E"/>
    <w:rsid w:val="00A95164"/>
    <w:rsid w:val="00AA2AE0"/>
    <w:rsid w:val="00AC2A59"/>
    <w:rsid w:val="00AC7EC3"/>
    <w:rsid w:val="00B07FF6"/>
    <w:rsid w:val="00B12B7C"/>
    <w:rsid w:val="00B13969"/>
    <w:rsid w:val="00B171FC"/>
    <w:rsid w:val="00B33969"/>
    <w:rsid w:val="00B42C47"/>
    <w:rsid w:val="00B52E63"/>
    <w:rsid w:val="00B547F8"/>
    <w:rsid w:val="00B62269"/>
    <w:rsid w:val="00B628AA"/>
    <w:rsid w:val="00B73372"/>
    <w:rsid w:val="00B801F7"/>
    <w:rsid w:val="00B90436"/>
    <w:rsid w:val="00B921A3"/>
    <w:rsid w:val="00B929E7"/>
    <w:rsid w:val="00BB3347"/>
    <w:rsid w:val="00BC5BC8"/>
    <w:rsid w:val="00BD5871"/>
    <w:rsid w:val="00BD6A2B"/>
    <w:rsid w:val="00BF4BF6"/>
    <w:rsid w:val="00BF687B"/>
    <w:rsid w:val="00C11C27"/>
    <w:rsid w:val="00C14E44"/>
    <w:rsid w:val="00C273AD"/>
    <w:rsid w:val="00C315E9"/>
    <w:rsid w:val="00C43ECA"/>
    <w:rsid w:val="00C57125"/>
    <w:rsid w:val="00C87C12"/>
    <w:rsid w:val="00C9056D"/>
    <w:rsid w:val="00C97BDA"/>
    <w:rsid w:val="00CA6271"/>
    <w:rsid w:val="00CA6F23"/>
    <w:rsid w:val="00CB57EF"/>
    <w:rsid w:val="00CC0EA3"/>
    <w:rsid w:val="00CC57C3"/>
    <w:rsid w:val="00CF4B3E"/>
    <w:rsid w:val="00CF5B0B"/>
    <w:rsid w:val="00D03E8D"/>
    <w:rsid w:val="00D356F0"/>
    <w:rsid w:val="00D4717C"/>
    <w:rsid w:val="00D8208A"/>
    <w:rsid w:val="00D92FB7"/>
    <w:rsid w:val="00DA2C0B"/>
    <w:rsid w:val="00DC44F6"/>
    <w:rsid w:val="00DC6F73"/>
    <w:rsid w:val="00DF70D5"/>
    <w:rsid w:val="00E31487"/>
    <w:rsid w:val="00E41307"/>
    <w:rsid w:val="00E41F21"/>
    <w:rsid w:val="00E51BDC"/>
    <w:rsid w:val="00E67768"/>
    <w:rsid w:val="00E7124D"/>
    <w:rsid w:val="00E818BC"/>
    <w:rsid w:val="00E822EF"/>
    <w:rsid w:val="00E8329A"/>
    <w:rsid w:val="00E84669"/>
    <w:rsid w:val="00E90F44"/>
    <w:rsid w:val="00EA04D6"/>
    <w:rsid w:val="00EA4BE2"/>
    <w:rsid w:val="00EC0BCB"/>
    <w:rsid w:val="00ED02B8"/>
    <w:rsid w:val="00EE3F43"/>
    <w:rsid w:val="00EE51C9"/>
    <w:rsid w:val="00EE659F"/>
    <w:rsid w:val="00F219E3"/>
    <w:rsid w:val="00F30761"/>
    <w:rsid w:val="00F35BED"/>
    <w:rsid w:val="00F5009D"/>
    <w:rsid w:val="00F52950"/>
    <w:rsid w:val="00F62969"/>
    <w:rsid w:val="00F67090"/>
    <w:rsid w:val="00F71E54"/>
    <w:rsid w:val="00F75573"/>
    <w:rsid w:val="00F91F52"/>
    <w:rsid w:val="00F963C1"/>
    <w:rsid w:val="00FA3EFB"/>
    <w:rsid w:val="00FB0FC8"/>
    <w:rsid w:val="00FB7AF2"/>
    <w:rsid w:val="00FC6CE3"/>
    <w:rsid w:val="00FC7C55"/>
    <w:rsid w:val="00FD7926"/>
    <w:rsid w:val="00FE0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heading 3" w:semiHidden="0" w:unhideWhenUsed="0"/>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3032C2"/>
    <w:rPr>
      <w:rFonts w:ascii="Tahoma" w:hAnsi="Tahoma" w:cs="Tahoma"/>
      <w:sz w:val="16"/>
      <w:szCs w:val="16"/>
    </w:rPr>
  </w:style>
  <w:style w:type="character" w:customStyle="1" w:styleId="BalloonTextChar">
    <w:name w:val="Balloon Text Char"/>
    <w:basedOn w:val="DefaultParagraphFont"/>
    <w:link w:val="BalloonText"/>
    <w:rsid w:val="003032C2"/>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paragraph" w:styleId="Header">
    <w:name w:val="header"/>
    <w:basedOn w:val="Normal"/>
    <w:link w:val="HeaderChar"/>
    <w:rsid w:val="005F2B32"/>
    <w:pPr>
      <w:tabs>
        <w:tab w:val="center" w:pos="4513"/>
        <w:tab w:val="right" w:pos="9026"/>
      </w:tabs>
    </w:pPr>
  </w:style>
  <w:style w:type="character" w:customStyle="1" w:styleId="HeaderChar">
    <w:name w:val="Header Char"/>
    <w:basedOn w:val="DefaultParagraphFont"/>
    <w:link w:val="Header"/>
    <w:rsid w:val="005F2B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heading 3" w:semiHidden="0" w:unhideWhenUsed="0"/>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3032C2"/>
    <w:rPr>
      <w:rFonts w:ascii="Tahoma" w:hAnsi="Tahoma" w:cs="Tahoma"/>
      <w:sz w:val="16"/>
      <w:szCs w:val="16"/>
    </w:rPr>
  </w:style>
  <w:style w:type="character" w:customStyle="1" w:styleId="BalloonTextChar">
    <w:name w:val="Balloon Text Char"/>
    <w:basedOn w:val="DefaultParagraphFont"/>
    <w:link w:val="BalloonText"/>
    <w:rsid w:val="003032C2"/>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paragraph" w:styleId="Header">
    <w:name w:val="header"/>
    <w:basedOn w:val="Normal"/>
    <w:link w:val="HeaderChar"/>
    <w:rsid w:val="005F2B32"/>
    <w:pPr>
      <w:tabs>
        <w:tab w:val="center" w:pos="4513"/>
        <w:tab w:val="right" w:pos="9026"/>
      </w:tabs>
    </w:pPr>
  </w:style>
  <w:style w:type="character" w:customStyle="1" w:styleId="HeaderChar">
    <w:name w:val="Header Char"/>
    <w:basedOn w:val="DefaultParagraphFont"/>
    <w:link w:val="Header"/>
    <w:rsid w:val="005F2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732381">
      <w:bodyDiv w:val="1"/>
      <w:marLeft w:val="0"/>
      <w:marRight w:val="0"/>
      <w:marTop w:val="0"/>
      <w:marBottom w:val="0"/>
      <w:divBdr>
        <w:top w:val="none" w:sz="0" w:space="0" w:color="auto"/>
        <w:left w:val="none" w:sz="0" w:space="0" w:color="auto"/>
        <w:bottom w:val="none" w:sz="0" w:space="0" w:color="auto"/>
        <w:right w:val="none" w:sz="0" w:space="0" w:color="auto"/>
      </w:divBdr>
    </w:div>
    <w:div w:id="106294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V:\Elt-Data1\Publishing\Schoolbooks%20Publishing\IS%20&amp;%20PL\(d)%20Projects\Text-based%20course\Intermediate\Test%20Bank\04%20Styled%20and%20edited%20by%20Natalie\insight%20Test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37278-D5AB-4BBC-B563-823D2DE10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insight Tests Template.dotx</Template>
  <TotalTime>0</TotalTime>
  <Pages>5</Pages>
  <Words>1274</Words>
  <Characters>5914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Unit head</vt:lpstr>
    </vt:vector>
  </TitlesOfParts>
  <Company>Oxford University Press</Company>
  <LinksUpToDate>false</LinksUpToDate>
  <CharactersWithSpaces>7174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head</dc:title>
  <dc:creator>Natalie Catchpole</dc:creator>
  <cp:lastModifiedBy>STARREN, Melanie</cp:lastModifiedBy>
  <cp:revision>2</cp:revision>
  <cp:lastPrinted>2012-06-01T14:55:00Z</cp:lastPrinted>
  <dcterms:created xsi:type="dcterms:W3CDTF">2013-05-10T10:08:00Z</dcterms:created>
  <dcterms:modified xsi:type="dcterms:W3CDTF">2013-05-10T10:08:00Z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-765611025</vt:i4>
  </property>
  <property fmtid="{D5CDD505-2E9C-101B-9397-08002B2CF9AE}" pid="4" name="_EmailSubject">
    <vt:lpwstr>Matura tests</vt:lpwstr>
  </property>
  <property fmtid="{D5CDD505-2E9C-101B-9397-08002B2CF9AE}" pid="5" name="_AuthorEmail">
    <vt:lpwstr>ruth.ballantyne@oup.com</vt:lpwstr>
  </property>
  <property fmtid="{D5CDD505-2E9C-101B-9397-08002B2CF9AE}" pid="6" name="_AuthorEmailDisplayName">
    <vt:lpwstr>BALLANTYNE, Ruth</vt:lpwstr>
  </property>
  <property fmtid="{D5CDD505-2E9C-101B-9397-08002B2CF9AE}" pid="7" name="_ReviewingToolsShownOnce">
    <vt:lpwstr/>
  </property>
</Properties>
</file>