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7AE" w:rsidRDefault="000E07AE" w:rsidP="000E07AE">
      <w:pPr>
        <w:pStyle w:val="AHead"/>
      </w:pPr>
      <w:r>
        <w:t>Cumulative Vocabulary and Grammar Test Units 1–5 Test A</w:t>
      </w:r>
    </w:p>
    <w:p w:rsidR="000E07AE" w:rsidRPr="000E07AE" w:rsidRDefault="000E07AE" w:rsidP="000E07AE">
      <w:pPr>
        <w:pStyle w:val="Nameline"/>
      </w:pPr>
      <w:r w:rsidRPr="000E07AE">
        <w:t>Name: ___________________________________________</w:t>
      </w:r>
    </w:p>
    <w:p w:rsidR="000E07AE" w:rsidRPr="000E07AE" w:rsidRDefault="000E07AE" w:rsidP="000E07AE">
      <w:pPr>
        <w:pStyle w:val="Bhead"/>
      </w:pPr>
      <w:r w:rsidRPr="000E07AE">
        <w:t>Vocabulary</w:t>
      </w:r>
    </w:p>
    <w:p w:rsidR="000E07AE" w:rsidRDefault="000E07AE" w:rsidP="000E07AE">
      <w:pPr>
        <w:pStyle w:val="Rubric"/>
      </w:pPr>
      <w:r w:rsidRPr="000E07AE">
        <w:t>Circle the correct word</w:t>
      </w:r>
      <w:r w:rsidR="00EF4086">
        <w:t>s</w:t>
      </w:r>
      <w:r w:rsidRPr="000E07AE">
        <w:t xml:space="preserve"> to complete the sentences.</w:t>
      </w:r>
    </w:p>
    <w:p w:rsidR="000E07AE" w:rsidRDefault="000E07AE" w:rsidP="000E07AE">
      <w:pPr>
        <w:pStyle w:val="Textnumbered"/>
      </w:pPr>
      <w:r w:rsidRPr="000E07AE">
        <w:t>Bill</w:t>
      </w:r>
      <w:r>
        <w:t>’</w:t>
      </w:r>
      <w:r w:rsidRPr="000E07AE">
        <w:t xml:space="preserve">s </w:t>
      </w:r>
      <w:r w:rsidRPr="000E07AE">
        <w:rPr>
          <w:b/>
        </w:rPr>
        <w:t>generosity / laziness / prosperity</w:t>
      </w:r>
      <w:r w:rsidRPr="000E07AE">
        <w:t xml:space="preserve"> is a result of working hard and making lots of money.</w:t>
      </w:r>
    </w:p>
    <w:p w:rsidR="000E07AE" w:rsidRDefault="000E07AE" w:rsidP="000E07AE">
      <w:pPr>
        <w:pStyle w:val="Textnumbered"/>
      </w:pPr>
      <w:r w:rsidRPr="000E07AE">
        <w:t xml:space="preserve">Ellen is so </w:t>
      </w:r>
      <w:r w:rsidRPr="000E07AE">
        <w:rPr>
          <w:b/>
        </w:rPr>
        <w:t>stubborn / modest / assertive</w:t>
      </w:r>
      <w:r w:rsidRPr="000E07AE">
        <w:t>! She never changes her mind even if she is wrong.</w:t>
      </w:r>
    </w:p>
    <w:p w:rsidR="000E07AE" w:rsidRDefault="000E07AE" w:rsidP="000E07AE">
      <w:pPr>
        <w:pStyle w:val="Textnumbered"/>
      </w:pPr>
      <w:r w:rsidRPr="000E07AE">
        <w:t xml:space="preserve">Angie goes to the gym three times a week to look good and stay </w:t>
      </w:r>
      <w:r w:rsidRPr="000E07AE">
        <w:rPr>
          <w:b/>
        </w:rPr>
        <w:t>trim / plump / handsome</w:t>
      </w:r>
      <w:r w:rsidRPr="000E07AE">
        <w:t>.</w:t>
      </w:r>
    </w:p>
    <w:p w:rsidR="000E07AE" w:rsidRDefault="000E07AE" w:rsidP="000E07AE">
      <w:pPr>
        <w:pStyle w:val="Textnumbered"/>
      </w:pPr>
      <w:r w:rsidRPr="000E07AE">
        <w:t xml:space="preserve">When training for the tournament, Emma showed great </w:t>
      </w:r>
      <w:r w:rsidRPr="000E07AE">
        <w:rPr>
          <w:b/>
        </w:rPr>
        <w:t>sportsmanship / commitment / self-esteem</w:t>
      </w:r>
      <w:r w:rsidRPr="000E07AE">
        <w:t>. She trained every day because she really wanted to win.</w:t>
      </w:r>
    </w:p>
    <w:p w:rsidR="000E07AE" w:rsidRDefault="000E07AE" w:rsidP="000E07AE">
      <w:pPr>
        <w:pStyle w:val="Textnumbered"/>
      </w:pPr>
      <w:r w:rsidRPr="000E07AE">
        <w:t xml:space="preserve">The water in this area is </w:t>
      </w:r>
      <w:r w:rsidRPr="000E07AE">
        <w:rPr>
          <w:b/>
        </w:rPr>
        <w:t>devastated / contaminated / evacuated</w:t>
      </w:r>
      <w:r w:rsidRPr="000E07AE">
        <w:t xml:space="preserve"> </w:t>
      </w:r>
      <w:r>
        <w:t>with</w:t>
      </w:r>
      <w:r w:rsidRPr="000E07AE">
        <w:t xml:space="preserve"> bacteria. You can</w:t>
      </w:r>
      <w:r>
        <w:t>’</w:t>
      </w:r>
      <w:r w:rsidRPr="000E07AE">
        <w:t>t drink it.</w:t>
      </w:r>
    </w:p>
    <w:p w:rsidR="000E07AE" w:rsidRDefault="000E07AE" w:rsidP="000E07AE">
      <w:pPr>
        <w:pStyle w:val="Textnumbered"/>
      </w:pPr>
      <w:r w:rsidRPr="000E07AE">
        <w:t xml:space="preserve">Vandalism is a serious </w:t>
      </w:r>
      <w:r w:rsidRPr="000E07AE">
        <w:rPr>
          <w:b/>
        </w:rPr>
        <w:t>theft / offence / shoplifter</w:t>
      </w:r>
      <w:r w:rsidRPr="000E07AE">
        <w:t>.</w:t>
      </w:r>
    </w:p>
    <w:p w:rsidR="000E07AE" w:rsidRDefault="000E07AE" w:rsidP="000E07AE">
      <w:pPr>
        <w:pStyle w:val="Textnumbered"/>
      </w:pPr>
      <w:r w:rsidRPr="000E07AE">
        <w:t xml:space="preserve">Last year, I went on a long, difficult </w:t>
      </w:r>
      <w:r w:rsidRPr="000E07AE">
        <w:rPr>
          <w:b/>
        </w:rPr>
        <w:t>trek / excursion / voyage</w:t>
      </w:r>
      <w:r w:rsidRPr="000E07AE">
        <w:t xml:space="preserve"> through the jungle. We walked for days!</w:t>
      </w:r>
    </w:p>
    <w:p w:rsidR="000E07AE" w:rsidRDefault="000E07AE" w:rsidP="000E07AE">
      <w:pPr>
        <w:pStyle w:val="Textnumbered"/>
      </w:pPr>
      <w:r w:rsidRPr="000E07AE">
        <w:t xml:space="preserve">Our association helps to </w:t>
      </w:r>
      <w:r w:rsidRPr="000E07AE">
        <w:rPr>
          <w:b/>
        </w:rPr>
        <w:t>deserve / survive / conserve</w:t>
      </w:r>
      <w:r w:rsidRPr="000E07AE">
        <w:t xml:space="preserve"> wildlife in Central Asia.</w:t>
      </w:r>
    </w:p>
    <w:p w:rsidR="000E07AE" w:rsidRPr="000E07AE" w:rsidRDefault="000E07AE" w:rsidP="000E07AE">
      <w:pPr>
        <w:pStyle w:val="Mark"/>
      </w:pPr>
      <w:r w:rsidRPr="000E07AE">
        <w:t>Mark: ___ / 8</w:t>
      </w:r>
    </w:p>
    <w:p w:rsidR="000E07AE" w:rsidRDefault="000E07AE" w:rsidP="000E07AE">
      <w:pPr>
        <w:pStyle w:val="Rubric"/>
      </w:pPr>
      <w:r w:rsidRPr="000E07AE">
        <w:t>Match the words in A that collocate with the words in B. Then complete the sentences with the compound words.</w:t>
      </w:r>
    </w:p>
    <w:p w:rsidR="000E07AE" w:rsidRDefault="000E07AE" w:rsidP="000E07AE">
      <w:pPr>
        <w:pStyle w:val="TextUC-Lettered"/>
      </w:pPr>
      <w:r w:rsidRPr="000E07AE">
        <w:t>second     armed     single     self     short     theme     broad     die</w:t>
      </w:r>
    </w:p>
    <w:p w:rsidR="000E07AE" w:rsidRDefault="000E07AE" w:rsidP="000E07AE">
      <w:pPr>
        <w:pStyle w:val="TextUC-Lettered"/>
      </w:pPr>
      <w:r w:rsidRPr="000E07AE">
        <w:t>minded     robbery     out     sighted     hand     reliant     parks     shouldered</w:t>
      </w:r>
    </w:p>
    <w:p w:rsidR="000E07AE" w:rsidRDefault="000E07AE" w:rsidP="000E07AE">
      <w:pPr>
        <w:pStyle w:val="Textnumbered"/>
        <w:numPr>
          <w:ilvl w:val="0"/>
          <w:numId w:val="30"/>
        </w:numPr>
      </w:pPr>
      <w:r w:rsidRPr="000E07AE">
        <w:t xml:space="preserve">Gary is good at doing things with no help from other people. He is very </w:t>
      </w:r>
      <w:r w:rsidRPr="000E07AE">
        <w:rPr>
          <w:iCs/>
        </w:rPr>
        <w:t xml:space="preserve">____________ </w:t>
      </w:r>
      <w:r w:rsidRPr="000E07AE">
        <w:t>.</w:t>
      </w:r>
    </w:p>
    <w:p w:rsidR="000E07AE" w:rsidRDefault="000E07AE" w:rsidP="000E07AE">
      <w:pPr>
        <w:pStyle w:val="Textnumbered"/>
        <w:numPr>
          <w:ilvl w:val="0"/>
          <w:numId w:val="30"/>
        </w:numPr>
      </w:pPr>
      <w:r w:rsidRPr="000E07AE">
        <w:t xml:space="preserve">Many types of animals will </w:t>
      </w:r>
      <w:r w:rsidRPr="000E07AE">
        <w:rPr>
          <w:iCs/>
        </w:rPr>
        <w:t>____________</w:t>
      </w:r>
      <w:r w:rsidRPr="000E07AE">
        <w:t xml:space="preserve"> if we don’t protect them.</w:t>
      </w:r>
    </w:p>
    <w:p w:rsidR="000E07AE" w:rsidRDefault="000E07AE" w:rsidP="000E07AE">
      <w:pPr>
        <w:pStyle w:val="Textnumbered"/>
        <w:numPr>
          <w:ilvl w:val="0"/>
          <w:numId w:val="30"/>
        </w:numPr>
      </w:pPr>
      <w:r w:rsidRPr="000E07AE">
        <w:t xml:space="preserve">If you're looking for retro clothes for a party, try this </w:t>
      </w:r>
      <w:r w:rsidRPr="000E07AE">
        <w:rPr>
          <w:iCs/>
        </w:rPr>
        <w:t>____________</w:t>
      </w:r>
      <w:r w:rsidRPr="000E07AE">
        <w:t xml:space="preserve"> shop. Clothes here are often cheap and stylish, in spite of the fact they have been worn by other people.</w:t>
      </w:r>
    </w:p>
    <w:p w:rsidR="000E07AE" w:rsidRDefault="000E07AE" w:rsidP="000E07AE">
      <w:pPr>
        <w:pStyle w:val="Textnumbered"/>
        <w:numPr>
          <w:ilvl w:val="0"/>
          <w:numId w:val="30"/>
        </w:numPr>
      </w:pPr>
      <w:r w:rsidRPr="000E07AE">
        <w:t xml:space="preserve">Jamie is </w:t>
      </w:r>
      <w:r w:rsidRPr="000E07AE">
        <w:rPr>
          <w:iCs/>
        </w:rPr>
        <w:t xml:space="preserve">____________ </w:t>
      </w:r>
      <w:r w:rsidRPr="000E07AE">
        <w:t>. This means that it's difficult for him to see things in the distance.</w:t>
      </w:r>
    </w:p>
    <w:p w:rsidR="000E07AE" w:rsidRDefault="000E07AE" w:rsidP="000E07AE">
      <w:pPr>
        <w:pStyle w:val="Textnumbered"/>
        <w:numPr>
          <w:ilvl w:val="0"/>
          <w:numId w:val="30"/>
        </w:numPr>
      </w:pPr>
      <w:r w:rsidRPr="000E07AE">
        <w:t xml:space="preserve">Gemma is very </w:t>
      </w:r>
      <w:r w:rsidRPr="000E07AE">
        <w:rPr>
          <w:iCs/>
        </w:rPr>
        <w:t>____________</w:t>
      </w:r>
      <w:r w:rsidRPr="000E07AE">
        <w:t xml:space="preserve"> in her desire to learn Spanish. She’s revising new words all the time!</w:t>
      </w:r>
    </w:p>
    <w:p w:rsidR="000E07AE" w:rsidRDefault="000E07AE" w:rsidP="000E07AE">
      <w:pPr>
        <w:pStyle w:val="Textnumbered"/>
        <w:numPr>
          <w:ilvl w:val="0"/>
          <w:numId w:val="30"/>
        </w:numPr>
      </w:pPr>
      <w:r w:rsidRPr="000E07AE">
        <w:t xml:space="preserve">Although they were teenagers, the criminals went to prison for committing </w:t>
      </w:r>
      <w:r w:rsidRPr="000E07AE">
        <w:rPr>
          <w:iCs/>
        </w:rPr>
        <w:t xml:space="preserve">____________ </w:t>
      </w:r>
      <w:r w:rsidRPr="000E07AE">
        <w:t>.</w:t>
      </w:r>
    </w:p>
    <w:p w:rsidR="000E07AE" w:rsidRDefault="000E07AE" w:rsidP="000E07AE">
      <w:pPr>
        <w:pStyle w:val="Textnumbered"/>
        <w:numPr>
          <w:ilvl w:val="0"/>
          <w:numId w:val="30"/>
        </w:numPr>
      </w:pPr>
      <w:r w:rsidRPr="000E07AE">
        <w:t xml:space="preserve">My niece enjoys going to </w:t>
      </w:r>
      <w:r w:rsidRPr="000E07AE">
        <w:rPr>
          <w:iCs/>
        </w:rPr>
        <w:t xml:space="preserve">____________ </w:t>
      </w:r>
      <w:r w:rsidRPr="000E07AE">
        <w:t>. She always goes on the fast rides.</w:t>
      </w:r>
    </w:p>
    <w:p w:rsidR="000E07AE" w:rsidRDefault="000E07AE" w:rsidP="000E07AE">
      <w:pPr>
        <w:pStyle w:val="Textnumbered"/>
        <w:numPr>
          <w:ilvl w:val="0"/>
          <w:numId w:val="30"/>
        </w:numPr>
      </w:pPr>
      <w:r w:rsidRPr="000E07AE">
        <w:t xml:space="preserve">Alf is a strong, </w:t>
      </w:r>
      <w:r w:rsidRPr="000E07AE">
        <w:rPr>
          <w:iCs/>
        </w:rPr>
        <w:t>____________</w:t>
      </w:r>
      <w:r w:rsidRPr="000E07AE">
        <w:t xml:space="preserve"> man. He could be a professional boxer.</w:t>
      </w:r>
    </w:p>
    <w:p w:rsidR="000E07AE" w:rsidRPr="000E07AE" w:rsidRDefault="000E07AE" w:rsidP="000E07AE">
      <w:pPr>
        <w:pStyle w:val="Mark"/>
      </w:pPr>
      <w:r w:rsidRPr="000E07AE">
        <w:t>Mark: ___ / 8</w:t>
      </w:r>
    </w:p>
    <w:p w:rsidR="000E07AE" w:rsidRDefault="000E07AE" w:rsidP="00EF4086">
      <w:pPr>
        <w:pStyle w:val="Text"/>
      </w:pPr>
      <w:r>
        <w:br w:type="page"/>
      </w:r>
    </w:p>
    <w:p w:rsidR="000E07AE" w:rsidRPr="000E07AE" w:rsidRDefault="000E07AE" w:rsidP="000E07AE">
      <w:pPr>
        <w:pStyle w:val="Rubric"/>
      </w:pPr>
      <w:r w:rsidRPr="000E07AE">
        <w:lastRenderedPageBreak/>
        <w:t xml:space="preserve">Complete the text with the prepositions below. Some </w:t>
      </w:r>
      <w:r w:rsidR="0086289D">
        <w:t xml:space="preserve">prepositions </w:t>
      </w:r>
      <w:r w:rsidRPr="000E07AE">
        <w:t>are used more than once.</w:t>
      </w:r>
    </w:p>
    <w:p w:rsidR="000E07AE" w:rsidRDefault="000E07AE" w:rsidP="000E07AE">
      <w:pPr>
        <w:pStyle w:val="Wordpool"/>
      </w:pPr>
      <w:r w:rsidRPr="000E07AE">
        <w:t xml:space="preserve">down     up     out  </w:t>
      </w:r>
      <w:r w:rsidR="0086289D">
        <w:t xml:space="preserve">  </w:t>
      </w:r>
      <w:r w:rsidRPr="000E07AE">
        <w:t xml:space="preserve"> on     in     with     of     over</w:t>
      </w:r>
    </w:p>
    <w:p w:rsidR="000E07AE" w:rsidRDefault="000E07AE" w:rsidP="000E07AE">
      <w:pPr>
        <w:pStyle w:val="Facsimile"/>
      </w:pPr>
      <w:r w:rsidRPr="000E07AE">
        <w:t>Last week</w:t>
      </w:r>
      <w:r w:rsidR="006E2A05">
        <w:t>, our band played at the music</w:t>
      </w:r>
      <w:bookmarkStart w:id="0" w:name="_GoBack"/>
      <w:bookmarkEnd w:id="0"/>
      <w:r w:rsidRPr="000E07AE">
        <w:t xml:space="preserve"> festival and, surprisingly for us all, we won the first prize</w:t>
      </w:r>
      <w:r w:rsidR="0086289D">
        <w:t> –</w:t>
      </w:r>
      <w:r w:rsidRPr="000E07AE">
        <w:t xml:space="preserve"> a trip to London. We were very pleased. In fact, we were </w:t>
      </w:r>
      <w:r w:rsidRPr="000E07AE">
        <w:rPr>
          <w:rStyle w:val="SuperscriptChar"/>
        </w:rPr>
        <w:t>1</w:t>
      </w:r>
      <w:r w:rsidRPr="000E07AE">
        <w:rPr>
          <w:iCs/>
        </w:rPr>
        <w:t>____________</w:t>
      </w:r>
      <w:r w:rsidRPr="000E07AE">
        <w:t xml:space="preserve"> the moon! Later, we found </w:t>
      </w:r>
      <w:r w:rsidRPr="000E07AE">
        <w:rPr>
          <w:rStyle w:val="SuperscriptChar"/>
        </w:rPr>
        <w:t>2</w:t>
      </w:r>
      <w:r w:rsidRPr="000E07AE">
        <w:rPr>
          <w:iCs/>
        </w:rPr>
        <w:t>____________</w:t>
      </w:r>
      <w:r w:rsidRPr="000E07AE">
        <w:t xml:space="preserve"> that we ha</w:t>
      </w:r>
      <w:r w:rsidR="004858EF">
        <w:t>d to prepare a new song to play on our tour next month</w:t>
      </w:r>
      <w:r w:rsidRPr="000E07AE">
        <w:t>. I wanted to choose from the songs we wrote last year, but</w:t>
      </w:r>
      <w:r w:rsidR="004858EF">
        <w:t xml:space="preserve"> Matt</w:t>
      </w:r>
      <w:r w:rsidRPr="000E07AE">
        <w:t xml:space="preserve"> the drummer insisted </w:t>
      </w:r>
      <w:r w:rsidRPr="000E07AE">
        <w:rPr>
          <w:rStyle w:val="SuperscriptChar"/>
        </w:rPr>
        <w:t>3</w:t>
      </w:r>
      <w:r w:rsidRPr="000E07AE">
        <w:rPr>
          <w:iCs/>
        </w:rPr>
        <w:t>____________</w:t>
      </w:r>
      <w:r w:rsidRPr="000E07AE">
        <w:t xml:space="preserve"> playing something </w:t>
      </w:r>
      <w:r w:rsidR="004858EF">
        <w:t>from the festival</w:t>
      </w:r>
      <w:r w:rsidRPr="000E07AE">
        <w:t xml:space="preserve">. Everybody argued a lot and eventually fell </w:t>
      </w:r>
      <w:r w:rsidRPr="000E07AE">
        <w:rPr>
          <w:rStyle w:val="SuperscriptChar"/>
        </w:rPr>
        <w:t>4</w:t>
      </w:r>
      <w:r w:rsidRPr="000E07AE">
        <w:rPr>
          <w:iCs/>
        </w:rPr>
        <w:t>____________</w:t>
      </w:r>
      <w:r w:rsidRPr="000E07AE">
        <w:t xml:space="preserve"> </w:t>
      </w:r>
      <w:r w:rsidRPr="000E07AE">
        <w:rPr>
          <w:rStyle w:val="SuperscriptChar"/>
        </w:rPr>
        <w:t>5</w:t>
      </w:r>
      <w:r w:rsidRPr="000E07AE">
        <w:rPr>
          <w:iCs/>
        </w:rPr>
        <w:t>____________</w:t>
      </w:r>
      <w:r w:rsidRPr="000E07AE">
        <w:t xml:space="preserve"> each other! I thought it was the end of our band and felt </w:t>
      </w:r>
      <w:r w:rsidRPr="000E07AE">
        <w:rPr>
          <w:rStyle w:val="SuperscriptChar"/>
        </w:rPr>
        <w:t>6</w:t>
      </w:r>
      <w:r w:rsidRPr="000E07AE">
        <w:rPr>
          <w:iCs/>
        </w:rPr>
        <w:t>____________</w:t>
      </w:r>
      <w:r w:rsidRPr="000E07AE">
        <w:t xml:space="preserve"> </w:t>
      </w:r>
      <w:r w:rsidRPr="000E07AE">
        <w:rPr>
          <w:rStyle w:val="SuperscriptChar"/>
        </w:rPr>
        <w:t>7</w:t>
      </w:r>
      <w:r w:rsidRPr="000E07AE">
        <w:rPr>
          <w:iCs/>
        </w:rPr>
        <w:t>____________</w:t>
      </w:r>
      <w:r w:rsidRPr="000E07AE">
        <w:t xml:space="preserve"> the mouth all weekend. On Monday, the guitarist came </w:t>
      </w:r>
      <w:r w:rsidRPr="000E07AE">
        <w:rPr>
          <w:rStyle w:val="SuperscriptChar"/>
        </w:rPr>
        <w:t>8</w:t>
      </w:r>
      <w:r w:rsidRPr="000E07AE">
        <w:rPr>
          <w:iCs/>
        </w:rPr>
        <w:t>____________</w:t>
      </w:r>
      <w:r w:rsidRPr="000E07AE">
        <w:t xml:space="preserve"> </w:t>
      </w:r>
      <w:r w:rsidRPr="000E07AE">
        <w:rPr>
          <w:rStyle w:val="SuperscriptChar"/>
        </w:rPr>
        <w:t>9</w:t>
      </w:r>
      <w:r w:rsidRPr="000E07AE">
        <w:rPr>
          <w:iCs/>
        </w:rPr>
        <w:t>____________</w:t>
      </w:r>
      <w:r w:rsidRPr="000E07AE">
        <w:t xml:space="preserve"> an idea. He suggested that we should write a completely new song especially for the tour! We all liked the idea. So, a week later, we went </w:t>
      </w:r>
      <w:r w:rsidRPr="000E07AE">
        <w:rPr>
          <w:rStyle w:val="SuperscriptChar"/>
        </w:rPr>
        <w:t>10</w:t>
      </w:r>
      <w:r w:rsidRPr="000E07AE">
        <w:rPr>
          <w:iCs/>
        </w:rPr>
        <w:t>____________</w:t>
      </w:r>
      <w:r w:rsidR="004858EF">
        <w:t xml:space="preserve"> the trip to London and then started our tour performing</w:t>
      </w:r>
      <w:r w:rsidRPr="000E07AE">
        <w:t xml:space="preserve"> a new song called </w:t>
      </w:r>
      <w:r w:rsidR="0086289D" w:rsidRPr="0086289D">
        <w:rPr>
          <w:i/>
        </w:rPr>
        <w:t>London Days</w:t>
      </w:r>
      <w:r w:rsidRPr="000E07AE">
        <w:t xml:space="preserve">. Everybody loved it, and we felt </w:t>
      </w:r>
      <w:r w:rsidRPr="000E07AE">
        <w:rPr>
          <w:rStyle w:val="SuperscriptChar"/>
        </w:rPr>
        <w:t>11</w:t>
      </w:r>
      <w:r w:rsidRPr="000E07AE">
        <w:rPr>
          <w:iCs/>
        </w:rPr>
        <w:t>____________</w:t>
      </w:r>
      <w:r w:rsidRPr="000E07AE">
        <w:t xml:space="preserve"> top </w:t>
      </w:r>
      <w:r w:rsidRPr="000E07AE">
        <w:rPr>
          <w:rStyle w:val="SuperscriptChar"/>
        </w:rPr>
        <w:t>12</w:t>
      </w:r>
      <w:r w:rsidRPr="000E07AE">
        <w:rPr>
          <w:iCs/>
        </w:rPr>
        <w:t>____________</w:t>
      </w:r>
      <w:r w:rsidRPr="000E07AE">
        <w:t xml:space="preserve"> the world!</w:t>
      </w:r>
    </w:p>
    <w:p w:rsidR="000E07AE" w:rsidRPr="000E07AE" w:rsidRDefault="000E07AE" w:rsidP="000E07AE">
      <w:pPr>
        <w:pStyle w:val="Mark"/>
      </w:pPr>
      <w:r w:rsidRPr="000E07AE">
        <w:t>Mark: ___ / 12</w:t>
      </w:r>
    </w:p>
    <w:p w:rsidR="000E07AE" w:rsidRDefault="000E07AE" w:rsidP="000E07AE">
      <w:pPr>
        <w:pStyle w:val="Rubric"/>
      </w:pPr>
      <w:r w:rsidRPr="000E07AE">
        <w:t>Complete the sentences with the correct form of the words in brackets. Add the correct prefixes or suffixes.</w:t>
      </w:r>
    </w:p>
    <w:p w:rsidR="000E07AE" w:rsidRDefault="000E07AE" w:rsidP="000E07AE">
      <w:pPr>
        <w:pStyle w:val="Textnumbered"/>
        <w:numPr>
          <w:ilvl w:val="0"/>
          <w:numId w:val="31"/>
        </w:numPr>
      </w:pPr>
      <w:r w:rsidRPr="000E07AE">
        <w:t xml:space="preserve">Our company has an </w:t>
      </w:r>
      <w:r w:rsidRPr="000E07AE">
        <w:rPr>
          <w:iCs/>
        </w:rPr>
        <w:t>____________</w:t>
      </w:r>
      <w:r w:rsidRPr="000E07AE">
        <w:t xml:space="preserve"> (national) website. You can read the news in five different languages.</w:t>
      </w:r>
    </w:p>
    <w:p w:rsidR="000E07AE" w:rsidRDefault="003723E3" w:rsidP="000E07AE">
      <w:pPr>
        <w:pStyle w:val="Textnumbered"/>
        <w:numPr>
          <w:ilvl w:val="0"/>
          <w:numId w:val="31"/>
        </w:numPr>
      </w:pPr>
      <w:r>
        <w:t>Some people think eating carrots gives you the</w:t>
      </w:r>
      <w:r w:rsidR="000E07AE" w:rsidRPr="000E07AE">
        <w:t xml:space="preserve"> </w:t>
      </w:r>
      <w:r w:rsidR="000E07AE" w:rsidRPr="000E07AE">
        <w:rPr>
          <w:iCs/>
        </w:rPr>
        <w:t>____________</w:t>
      </w:r>
      <w:r w:rsidR="000E07AE" w:rsidRPr="000E07AE">
        <w:t xml:space="preserve"> (able) to see in the dark.</w:t>
      </w:r>
    </w:p>
    <w:p w:rsidR="000E07AE" w:rsidRDefault="000E07AE" w:rsidP="000E07AE">
      <w:pPr>
        <w:pStyle w:val="Textnumbered"/>
        <w:numPr>
          <w:ilvl w:val="0"/>
          <w:numId w:val="31"/>
        </w:numPr>
      </w:pPr>
      <w:r w:rsidRPr="000E07AE">
        <w:t xml:space="preserve">The local people are living in </w:t>
      </w:r>
      <w:r w:rsidRPr="000E07AE">
        <w:rPr>
          <w:iCs/>
        </w:rPr>
        <w:t>____________</w:t>
      </w:r>
      <w:r w:rsidRPr="000E07AE">
        <w:t xml:space="preserve"> (permanent) houses on the island. Building work on their new homes should be completed in six months.</w:t>
      </w:r>
    </w:p>
    <w:p w:rsidR="000E07AE" w:rsidRDefault="000E07AE" w:rsidP="000E07AE">
      <w:pPr>
        <w:pStyle w:val="Textnumbered"/>
        <w:numPr>
          <w:ilvl w:val="0"/>
          <w:numId w:val="31"/>
        </w:numPr>
      </w:pPr>
      <w:r w:rsidRPr="000E07AE">
        <w:t xml:space="preserve">No wonder you've </w:t>
      </w:r>
      <w:r w:rsidRPr="000E07AE">
        <w:rPr>
          <w:iCs/>
        </w:rPr>
        <w:t>____________</w:t>
      </w:r>
      <w:r w:rsidRPr="000E07AE">
        <w:t xml:space="preserve"> (cooked) the meat! You left it in the oven for an hour instead of thirty minutes!</w:t>
      </w:r>
    </w:p>
    <w:p w:rsidR="000E07AE" w:rsidRDefault="000E07AE" w:rsidP="000E07AE">
      <w:pPr>
        <w:pStyle w:val="Textnumbered"/>
        <w:numPr>
          <w:ilvl w:val="0"/>
          <w:numId w:val="31"/>
        </w:numPr>
      </w:pPr>
      <w:r w:rsidRPr="000E07AE">
        <w:t xml:space="preserve">David can be </w:t>
      </w:r>
      <w:r w:rsidR="0086289D">
        <w:t xml:space="preserve">quite </w:t>
      </w:r>
      <w:r w:rsidRPr="000E07AE">
        <w:rPr>
          <w:iCs/>
        </w:rPr>
        <w:t>____________</w:t>
      </w:r>
      <w:r w:rsidRPr="000E07AE">
        <w:t xml:space="preserve"> (honest). He </w:t>
      </w:r>
      <w:r w:rsidR="0086289D">
        <w:t xml:space="preserve">doesn’t always tell </w:t>
      </w:r>
      <w:r w:rsidRPr="000E07AE">
        <w:t>the truth.</w:t>
      </w:r>
    </w:p>
    <w:p w:rsidR="000E07AE" w:rsidRDefault="00C7577E" w:rsidP="000E07AE">
      <w:pPr>
        <w:pStyle w:val="Textnumbered"/>
        <w:numPr>
          <w:ilvl w:val="0"/>
          <w:numId w:val="31"/>
        </w:numPr>
      </w:pPr>
      <w:r>
        <w:t xml:space="preserve">It rained on Saturday, but in spite of this </w:t>
      </w:r>
      <w:r w:rsidR="000E07AE" w:rsidRPr="000E07AE">
        <w:rPr>
          <w:iCs/>
        </w:rPr>
        <w:t>____________</w:t>
      </w:r>
      <w:r w:rsidR="0086289D">
        <w:t> </w:t>
      </w:r>
      <w:r w:rsidR="000E07AE" w:rsidRPr="000E07AE">
        <w:t xml:space="preserve">(fortune), </w:t>
      </w:r>
      <w:r>
        <w:t>we had a lovely indoor picnic</w:t>
      </w:r>
      <w:r w:rsidR="000E07AE" w:rsidRPr="000E07AE">
        <w:t>!</w:t>
      </w:r>
    </w:p>
    <w:p w:rsidR="000E07AE" w:rsidRDefault="000E07AE" w:rsidP="000E07AE">
      <w:pPr>
        <w:pStyle w:val="Textnumbered"/>
        <w:numPr>
          <w:ilvl w:val="0"/>
          <w:numId w:val="31"/>
        </w:numPr>
      </w:pPr>
      <w:r w:rsidRPr="000E07AE">
        <w:t xml:space="preserve">Jane showed me a lot of </w:t>
      </w:r>
      <w:r w:rsidRPr="000E07AE">
        <w:rPr>
          <w:iCs/>
        </w:rPr>
        <w:t>____________</w:t>
      </w:r>
      <w:r w:rsidRPr="000E07AE">
        <w:t xml:space="preserve"> (kind) during my stay. She was friendly and helpful.</w:t>
      </w:r>
    </w:p>
    <w:p w:rsidR="000E07AE" w:rsidRDefault="000E07AE" w:rsidP="000E07AE">
      <w:pPr>
        <w:pStyle w:val="Textnumbered"/>
        <w:numPr>
          <w:ilvl w:val="0"/>
          <w:numId w:val="31"/>
        </w:numPr>
      </w:pPr>
      <w:r w:rsidRPr="000E07AE">
        <w:t xml:space="preserve">We </w:t>
      </w:r>
      <w:r w:rsidRPr="000E07AE">
        <w:rPr>
          <w:iCs/>
        </w:rPr>
        <w:t>____________</w:t>
      </w:r>
      <w:r w:rsidRPr="000E07AE">
        <w:t xml:space="preserve"> (operate) and worked hard together to solve </w:t>
      </w:r>
      <w:r w:rsidR="0086289D">
        <w:t xml:space="preserve">our </w:t>
      </w:r>
      <w:r w:rsidRPr="000E07AE">
        <w:t>problems.</w:t>
      </w:r>
    </w:p>
    <w:p w:rsidR="000E07AE" w:rsidRPr="000E07AE" w:rsidRDefault="000E07AE" w:rsidP="000E07AE">
      <w:pPr>
        <w:pStyle w:val="Mark"/>
      </w:pPr>
      <w:r w:rsidRPr="000E07AE">
        <w:t>Mark: ___ / 8</w:t>
      </w:r>
    </w:p>
    <w:p w:rsidR="000E07AE" w:rsidRDefault="000E07AE" w:rsidP="00EF4086">
      <w:pPr>
        <w:pStyle w:val="Text"/>
      </w:pPr>
      <w:r>
        <w:br w:type="page"/>
      </w:r>
    </w:p>
    <w:p w:rsidR="000E07AE" w:rsidRPr="000E07AE" w:rsidRDefault="000E07AE" w:rsidP="000E07AE">
      <w:pPr>
        <w:pStyle w:val="Bhead"/>
      </w:pPr>
      <w:r w:rsidRPr="000E07AE">
        <w:lastRenderedPageBreak/>
        <w:t>Grammar</w:t>
      </w:r>
    </w:p>
    <w:p w:rsidR="000E07AE" w:rsidRDefault="000E07AE" w:rsidP="00C7577E">
      <w:pPr>
        <w:pStyle w:val="Rubric"/>
      </w:pPr>
      <w:r w:rsidRPr="000E07AE">
        <w:t>Complete the letter with the correct forms of the verbs below. Some verbs are used more than once.</w:t>
      </w:r>
    </w:p>
    <w:p w:rsidR="000E07AE" w:rsidRDefault="000E07AE" w:rsidP="000E07AE">
      <w:pPr>
        <w:pStyle w:val="Wordpool"/>
      </w:pPr>
      <w:r w:rsidRPr="000E07AE">
        <w:t>stay     write     try     have     go     see</w:t>
      </w:r>
    </w:p>
    <w:p w:rsidR="000E07AE" w:rsidRDefault="000E07AE" w:rsidP="000E07AE">
      <w:pPr>
        <w:pStyle w:val="Facsimile"/>
      </w:pPr>
      <w:r w:rsidRPr="000E07AE">
        <w:t>Hi Jenny!</w:t>
      </w:r>
    </w:p>
    <w:p w:rsidR="000E07AE" w:rsidRDefault="000E07AE" w:rsidP="000E07AE">
      <w:pPr>
        <w:pStyle w:val="Facsimile"/>
      </w:pPr>
      <w:r w:rsidRPr="000E07AE">
        <w:rPr>
          <w:rStyle w:val="SuperscriptChar"/>
        </w:rPr>
        <w:t>1</w:t>
      </w:r>
      <w:r w:rsidRPr="000E07AE">
        <w:rPr>
          <w:iCs/>
        </w:rPr>
        <w:t xml:space="preserve">____________ </w:t>
      </w:r>
      <w:r w:rsidRPr="000E07AE">
        <w:t xml:space="preserve">this email to you from an island in Thailand. Tim and I </w:t>
      </w:r>
      <w:r w:rsidRPr="000E07AE">
        <w:rPr>
          <w:rStyle w:val="SuperscriptChar"/>
        </w:rPr>
        <w:t>2</w:t>
      </w:r>
      <w:r w:rsidRPr="000E07AE">
        <w:rPr>
          <w:iCs/>
        </w:rPr>
        <w:t>____________</w:t>
      </w:r>
      <w:r w:rsidR="0062664A">
        <w:rPr>
          <w:iCs/>
        </w:rPr>
        <w:t xml:space="preserve"> </w:t>
      </w:r>
      <w:r w:rsidRPr="000E07AE">
        <w:t>at a bungalow by the sea since yesterday, and it</w:t>
      </w:r>
      <w:r w:rsidR="00C7577E">
        <w:t>’</w:t>
      </w:r>
      <w:r w:rsidRPr="000E07AE">
        <w:t xml:space="preserve">s just perfect! Yesterday, we </w:t>
      </w:r>
      <w:r w:rsidRPr="000E07AE">
        <w:rPr>
          <w:rStyle w:val="SuperscriptChar"/>
        </w:rPr>
        <w:t>3</w:t>
      </w:r>
      <w:r w:rsidRPr="000E07AE">
        <w:rPr>
          <w:iCs/>
        </w:rPr>
        <w:t xml:space="preserve">____________ </w:t>
      </w:r>
      <w:r w:rsidRPr="000E07AE">
        <w:t xml:space="preserve">to see a fire show on the beach. I must say, it was something I haven’t </w:t>
      </w:r>
      <w:r w:rsidRPr="000E07AE">
        <w:rPr>
          <w:rStyle w:val="SuperscriptChar"/>
        </w:rPr>
        <w:t>4</w:t>
      </w:r>
      <w:r w:rsidRPr="000E07AE">
        <w:rPr>
          <w:iCs/>
        </w:rPr>
        <w:t xml:space="preserve">____________ </w:t>
      </w:r>
      <w:r w:rsidRPr="000E07AE">
        <w:t>before! And we</w:t>
      </w:r>
      <w:r w:rsidR="00C7577E">
        <w:t xml:space="preserve"> </w:t>
      </w:r>
      <w:r w:rsidRPr="000E07AE">
        <w:rPr>
          <w:rStyle w:val="SuperscriptChar"/>
        </w:rPr>
        <w:t>5</w:t>
      </w:r>
      <w:r w:rsidRPr="000E07AE">
        <w:rPr>
          <w:iCs/>
        </w:rPr>
        <w:t>____________</w:t>
      </w:r>
      <w:r w:rsidRPr="000E07AE">
        <w:t xml:space="preserve"> some local food, too. </w:t>
      </w:r>
      <w:r w:rsidR="00C7577E">
        <w:t xml:space="preserve">It was a bit too </w:t>
      </w:r>
      <w:r w:rsidRPr="000E07AE">
        <w:t>spicy for me</w:t>
      </w:r>
      <w:r w:rsidR="00C7577E">
        <w:t>!</w:t>
      </w:r>
    </w:p>
    <w:p w:rsidR="000E07AE" w:rsidRDefault="000E07AE" w:rsidP="000E07AE">
      <w:pPr>
        <w:pStyle w:val="Facsimile"/>
      </w:pPr>
      <w:r w:rsidRPr="000E07AE">
        <w:t xml:space="preserve">We </w:t>
      </w:r>
      <w:r w:rsidRPr="000E07AE">
        <w:rPr>
          <w:rStyle w:val="SuperscriptChar"/>
        </w:rPr>
        <w:t>6</w:t>
      </w:r>
      <w:r w:rsidRPr="000E07AE">
        <w:rPr>
          <w:iCs/>
        </w:rPr>
        <w:t>____________</w:t>
      </w:r>
      <w:r w:rsidRPr="000E07AE">
        <w:t xml:space="preserve"> on a trip to the jungle before we head to the next island. If you </w:t>
      </w:r>
      <w:r w:rsidRPr="000E07AE">
        <w:rPr>
          <w:rStyle w:val="SuperscriptChar"/>
        </w:rPr>
        <w:t>7</w:t>
      </w:r>
      <w:r w:rsidRPr="000E07AE">
        <w:rPr>
          <w:iCs/>
        </w:rPr>
        <w:t>____________</w:t>
      </w:r>
      <w:r w:rsidRPr="000E07AE">
        <w:t xml:space="preserve"> time, please </w:t>
      </w:r>
      <w:r w:rsidRPr="000E07AE">
        <w:rPr>
          <w:rStyle w:val="SuperscriptChar"/>
        </w:rPr>
        <w:t>8</w:t>
      </w:r>
      <w:r w:rsidRPr="000E07AE">
        <w:rPr>
          <w:iCs/>
        </w:rPr>
        <w:t>____________</w:t>
      </w:r>
      <w:r w:rsidRPr="000E07AE">
        <w:t xml:space="preserve"> to me!</w:t>
      </w:r>
    </w:p>
    <w:p w:rsidR="000E07AE" w:rsidRDefault="000E07AE" w:rsidP="000E07AE">
      <w:pPr>
        <w:pStyle w:val="Facsimile"/>
      </w:pPr>
      <w:r w:rsidRPr="000E07AE">
        <w:t>Lots of love,</w:t>
      </w:r>
    </w:p>
    <w:p w:rsidR="000E07AE" w:rsidRDefault="000E07AE" w:rsidP="000E07AE">
      <w:pPr>
        <w:pStyle w:val="Facsimile"/>
      </w:pPr>
      <w:r>
        <w:t>Emily</w:t>
      </w:r>
    </w:p>
    <w:p w:rsidR="000E07AE" w:rsidRPr="000E07AE" w:rsidRDefault="000E07AE" w:rsidP="000E07AE">
      <w:pPr>
        <w:pStyle w:val="Mark"/>
      </w:pPr>
      <w:r w:rsidRPr="000E07AE">
        <w:t>Mark: ___ / 8</w:t>
      </w:r>
    </w:p>
    <w:p w:rsidR="000E07AE" w:rsidRDefault="000E07AE" w:rsidP="000E07AE">
      <w:pPr>
        <w:pStyle w:val="Rubric"/>
      </w:pPr>
      <w:r w:rsidRPr="000E07AE">
        <w:t>Complete the sentences with the correct answers (a</w:t>
      </w:r>
      <w:r>
        <w:t>–</w:t>
      </w:r>
      <w:r w:rsidRPr="000E07AE">
        <w:t>c).</w:t>
      </w:r>
    </w:p>
    <w:p w:rsidR="000E07AE" w:rsidRDefault="000E07AE" w:rsidP="000E07AE">
      <w:pPr>
        <w:pStyle w:val="Textnumbered"/>
        <w:numPr>
          <w:ilvl w:val="0"/>
          <w:numId w:val="32"/>
        </w:numPr>
      </w:pPr>
      <w:r w:rsidRPr="000E07AE">
        <w:t xml:space="preserve">You </w:t>
      </w:r>
      <w:r w:rsidRPr="000E07AE">
        <w:rPr>
          <w:iCs/>
        </w:rPr>
        <w:t>____________</w:t>
      </w:r>
      <w:r w:rsidRPr="000E07AE">
        <w:t xml:space="preserve"> use a hair dryer here. It</w:t>
      </w:r>
      <w:r w:rsidR="00B83AEA">
        <w:t>’</w:t>
      </w:r>
      <w:r w:rsidRPr="000E07AE">
        <w:t>s so hot that your hair will be dry in a minute.</w:t>
      </w:r>
      <w:r w:rsidRPr="000E07AE">
        <w:br/>
      </w:r>
      <w:r w:rsidRPr="000E07AE">
        <w:rPr>
          <w:b/>
        </w:rPr>
        <w:t>a</w:t>
      </w:r>
      <w:r w:rsidRPr="000E07AE">
        <w:t xml:space="preserve"> don</w:t>
      </w:r>
      <w:r w:rsidR="00B83AEA">
        <w:t>’</w:t>
      </w:r>
      <w:r w:rsidRPr="000E07AE">
        <w:t xml:space="preserve">t have to   </w:t>
      </w:r>
      <w:r w:rsidRPr="000E07AE">
        <w:rPr>
          <w:b/>
        </w:rPr>
        <w:t>b</w:t>
      </w:r>
      <w:r w:rsidRPr="000E07AE">
        <w:t xml:space="preserve"> can</w:t>
      </w:r>
      <w:r w:rsidR="00B83AEA">
        <w:t>’</w:t>
      </w:r>
      <w:r w:rsidRPr="000E07AE">
        <w:t xml:space="preserve">t   </w:t>
      </w:r>
      <w:r w:rsidRPr="000E07AE">
        <w:rPr>
          <w:b/>
        </w:rPr>
        <w:t>c</w:t>
      </w:r>
      <w:r w:rsidRPr="000E07AE">
        <w:t xml:space="preserve"> mustn</w:t>
      </w:r>
      <w:r w:rsidR="00B83AEA">
        <w:t>’</w:t>
      </w:r>
      <w:r w:rsidRPr="000E07AE">
        <w:t>t</w:t>
      </w:r>
    </w:p>
    <w:p w:rsidR="000E07AE" w:rsidRDefault="000E07AE" w:rsidP="000E07AE">
      <w:pPr>
        <w:pStyle w:val="Textnumbered"/>
        <w:numPr>
          <w:ilvl w:val="0"/>
          <w:numId w:val="32"/>
        </w:numPr>
      </w:pPr>
      <w:r w:rsidRPr="000E07AE">
        <w:t xml:space="preserve">If I </w:t>
      </w:r>
      <w:r w:rsidRPr="000E07AE">
        <w:rPr>
          <w:iCs/>
        </w:rPr>
        <w:t>____________</w:t>
      </w:r>
      <w:r w:rsidRPr="000E07AE">
        <w:t xml:space="preserve"> Mary, I’ll tell her you</w:t>
      </w:r>
      <w:r w:rsidR="00B83AEA">
        <w:t>’</w:t>
      </w:r>
      <w:r w:rsidRPr="000E07AE">
        <w:t>ve left her a message.</w:t>
      </w:r>
      <w:r w:rsidRPr="000E07AE">
        <w:br/>
      </w:r>
      <w:r w:rsidRPr="000E07AE">
        <w:rPr>
          <w:b/>
        </w:rPr>
        <w:t>a</w:t>
      </w:r>
      <w:r w:rsidRPr="000E07AE">
        <w:t xml:space="preserve"> see   </w:t>
      </w:r>
      <w:r w:rsidRPr="000E07AE">
        <w:rPr>
          <w:b/>
        </w:rPr>
        <w:t>b</w:t>
      </w:r>
      <w:r w:rsidRPr="000E07AE">
        <w:t xml:space="preserve"> will see   </w:t>
      </w:r>
      <w:r w:rsidRPr="000E07AE">
        <w:rPr>
          <w:b/>
        </w:rPr>
        <w:t>c</w:t>
      </w:r>
      <w:r w:rsidRPr="000E07AE">
        <w:t xml:space="preserve"> saw</w:t>
      </w:r>
    </w:p>
    <w:p w:rsidR="000E07AE" w:rsidRDefault="000E07AE" w:rsidP="000E07AE">
      <w:pPr>
        <w:pStyle w:val="Textnumbered"/>
        <w:numPr>
          <w:ilvl w:val="0"/>
          <w:numId w:val="32"/>
        </w:numPr>
      </w:pPr>
      <w:r w:rsidRPr="000E07AE">
        <w:t xml:space="preserve">I </w:t>
      </w:r>
      <w:r w:rsidRPr="000E07AE">
        <w:rPr>
          <w:iCs/>
        </w:rPr>
        <w:t xml:space="preserve">____________ </w:t>
      </w:r>
      <w:r w:rsidRPr="000E07AE">
        <w:t>go to Italy this year. I haven</w:t>
      </w:r>
      <w:r w:rsidR="00B83AEA">
        <w:t>’</w:t>
      </w:r>
      <w:r w:rsidRPr="000E07AE">
        <w:t>t decided yet.</w:t>
      </w:r>
      <w:r w:rsidRPr="000E07AE">
        <w:br/>
      </w:r>
      <w:r w:rsidRPr="000E07AE">
        <w:rPr>
          <w:b/>
        </w:rPr>
        <w:t>a</w:t>
      </w:r>
      <w:r w:rsidRPr="000E07AE">
        <w:t xml:space="preserve"> can   </w:t>
      </w:r>
      <w:r w:rsidRPr="000E07AE">
        <w:rPr>
          <w:b/>
        </w:rPr>
        <w:t>b</w:t>
      </w:r>
      <w:r w:rsidRPr="000E07AE">
        <w:t xml:space="preserve"> will   </w:t>
      </w:r>
      <w:r w:rsidRPr="000E07AE">
        <w:rPr>
          <w:b/>
        </w:rPr>
        <w:t>c</w:t>
      </w:r>
      <w:r w:rsidRPr="000E07AE">
        <w:t xml:space="preserve"> might</w:t>
      </w:r>
    </w:p>
    <w:p w:rsidR="000E07AE" w:rsidRDefault="000E07AE" w:rsidP="000E07AE">
      <w:pPr>
        <w:pStyle w:val="Textnumbered"/>
        <w:numPr>
          <w:ilvl w:val="0"/>
          <w:numId w:val="32"/>
        </w:numPr>
      </w:pPr>
      <w:r w:rsidRPr="000E07AE">
        <w:t xml:space="preserve">I </w:t>
      </w:r>
      <w:r w:rsidRPr="000E07AE">
        <w:rPr>
          <w:iCs/>
        </w:rPr>
        <w:t xml:space="preserve">____________ </w:t>
      </w:r>
      <w:r w:rsidRPr="000E07AE">
        <w:t>for the bus since 3</w:t>
      </w:r>
      <w:r w:rsidR="00B83AEA">
        <w:t xml:space="preserve"> </w:t>
      </w:r>
      <w:r w:rsidRPr="000E07AE">
        <w:t>p</w:t>
      </w:r>
      <w:r w:rsidR="00B83AEA">
        <w:t>.</w:t>
      </w:r>
      <w:r w:rsidRPr="000E07AE">
        <w:t>m</w:t>
      </w:r>
      <w:r w:rsidR="00B83AEA">
        <w:t>.</w:t>
      </w:r>
      <w:r w:rsidRPr="000E07AE">
        <w:t>, and it still isn’t here!</w:t>
      </w:r>
      <w:r>
        <w:br/>
      </w:r>
      <w:r w:rsidRPr="000E07AE">
        <w:rPr>
          <w:b/>
        </w:rPr>
        <w:t>a</w:t>
      </w:r>
      <w:r w:rsidRPr="000E07AE">
        <w:t xml:space="preserve"> was waiting   </w:t>
      </w:r>
      <w:r w:rsidRPr="000E07AE">
        <w:rPr>
          <w:b/>
        </w:rPr>
        <w:t>b</w:t>
      </w:r>
      <w:r w:rsidR="00B83AEA">
        <w:t xml:space="preserve"> ’</w:t>
      </w:r>
      <w:r w:rsidRPr="000E07AE">
        <w:t xml:space="preserve">ve been waiting   </w:t>
      </w:r>
      <w:r w:rsidRPr="000E07AE">
        <w:rPr>
          <w:b/>
        </w:rPr>
        <w:t>c</w:t>
      </w:r>
      <w:r w:rsidR="00B83AEA">
        <w:t xml:space="preserve"> ’</w:t>
      </w:r>
      <w:r>
        <w:t>d been waiting</w:t>
      </w:r>
    </w:p>
    <w:p w:rsidR="000E07AE" w:rsidRDefault="000E07AE" w:rsidP="000E07AE">
      <w:pPr>
        <w:pStyle w:val="Textnumbered"/>
        <w:numPr>
          <w:ilvl w:val="0"/>
          <w:numId w:val="32"/>
        </w:numPr>
      </w:pPr>
      <w:r w:rsidRPr="000E07AE">
        <w:t xml:space="preserve">Penny </w:t>
      </w:r>
      <w:r w:rsidRPr="000E07AE">
        <w:rPr>
          <w:iCs/>
        </w:rPr>
        <w:t>____________</w:t>
      </w:r>
      <w:r w:rsidRPr="000E07AE">
        <w:t xml:space="preserve"> abroad when she was a small child.</w:t>
      </w:r>
      <w:r>
        <w:br/>
      </w:r>
      <w:r w:rsidRPr="000E07AE">
        <w:rPr>
          <w:b/>
        </w:rPr>
        <w:t>a</w:t>
      </w:r>
      <w:r w:rsidRPr="000E07AE">
        <w:t xml:space="preserve"> would live   </w:t>
      </w:r>
      <w:r w:rsidRPr="000E07AE">
        <w:rPr>
          <w:b/>
        </w:rPr>
        <w:t>b</w:t>
      </w:r>
      <w:r w:rsidRPr="000E07AE">
        <w:t xml:space="preserve"> has lived   </w:t>
      </w:r>
      <w:r w:rsidRPr="000E07AE">
        <w:rPr>
          <w:b/>
        </w:rPr>
        <w:t>c</w:t>
      </w:r>
      <w:r w:rsidRPr="000E07AE">
        <w:t xml:space="preserve"> used to live</w:t>
      </w:r>
    </w:p>
    <w:p w:rsidR="000E07AE" w:rsidRDefault="000E07AE" w:rsidP="000E07AE">
      <w:pPr>
        <w:pStyle w:val="Textnumbered"/>
        <w:numPr>
          <w:ilvl w:val="0"/>
          <w:numId w:val="32"/>
        </w:numPr>
      </w:pPr>
      <w:r w:rsidRPr="000E07AE">
        <w:t xml:space="preserve">Jack </w:t>
      </w:r>
      <w:r w:rsidRPr="000E07AE">
        <w:rPr>
          <w:iCs/>
        </w:rPr>
        <w:t>____________</w:t>
      </w:r>
      <w:r w:rsidRPr="000E07AE">
        <w:t xml:space="preserve"> be online. The </w:t>
      </w:r>
      <w:r>
        <w:t>i</w:t>
      </w:r>
      <w:r w:rsidRPr="000E07AE">
        <w:t>nternet isn</w:t>
      </w:r>
      <w:r w:rsidR="00B83AEA">
        <w:t>’</w:t>
      </w:r>
      <w:r w:rsidRPr="000E07AE">
        <w:t>t working.</w:t>
      </w:r>
      <w:r w:rsidRPr="000E07AE">
        <w:br/>
      </w:r>
      <w:r w:rsidRPr="000E07AE">
        <w:rPr>
          <w:b/>
        </w:rPr>
        <w:t>a</w:t>
      </w:r>
      <w:r w:rsidRPr="000E07AE">
        <w:t xml:space="preserve"> mustn</w:t>
      </w:r>
      <w:r w:rsidR="00B83AEA">
        <w:t>’</w:t>
      </w:r>
      <w:r w:rsidRPr="000E07AE">
        <w:t xml:space="preserve">t   </w:t>
      </w:r>
      <w:r w:rsidRPr="000E07AE">
        <w:rPr>
          <w:b/>
        </w:rPr>
        <w:t>b</w:t>
      </w:r>
      <w:r w:rsidRPr="000E07AE">
        <w:t xml:space="preserve"> wouldn</w:t>
      </w:r>
      <w:r w:rsidR="00B83AEA">
        <w:t>’</w:t>
      </w:r>
      <w:r w:rsidRPr="000E07AE">
        <w:t xml:space="preserve">t   </w:t>
      </w:r>
      <w:r w:rsidRPr="000E07AE">
        <w:rPr>
          <w:b/>
        </w:rPr>
        <w:t>c</w:t>
      </w:r>
      <w:r w:rsidRPr="000E07AE">
        <w:t xml:space="preserve"> can</w:t>
      </w:r>
      <w:r w:rsidR="00B83AEA">
        <w:t>’</w:t>
      </w:r>
      <w:r w:rsidRPr="000E07AE">
        <w:t>t</w:t>
      </w:r>
    </w:p>
    <w:p w:rsidR="000E07AE" w:rsidRDefault="000E07AE" w:rsidP="000E07AE">
      <w:pPr>
        <w:pStyle w:val="Textnumbered"/>
        <w:numPr>
          <w:ilvl w:val="0"/>
          <w:numId w:val="32"/>
        </w:numPr>
      </w:pPr>
      <w:r w:rsidRPr="000E07AE">
        <w:t xml:space="preserve">If I had more money, I </w:t>
      </w:r>
      <w:r w:rsidRPr="000E07AE">
        <w:rPr>
          <w:iCs/>
        </w:rPr>
        <w:t>____________</w:t>
      </w:r>
      <w:r w:rsidRPr="000E07AE">
        <w:t xml:space="preserve"> travelling around the world.</w:t>
      </w:r>
      <w:r w:rsidRPr="000E07AE">
        <w:br/>
      </w:r>
      <w:r w:rsidRPr="000E07AE">
        <w:rPr>
          <w:b/>
        </w:rPr>
        <w:t>a</w:t>
      </w:r>
      <w:r w:rsidR="00B83AEA" w:rsidRPr="00B83AEA">
        <w:t xml:space="preserve"> </w:t>
      </w:r>
      <w:r w:rsidR="00B83AEA">
        <w:t>’</w:t>
      </w:r>
      <w:r w:rsidRPr="000E07AE">
        <w:t xml:space="preserve">d go   </w:t>
      </w:r>
      <w:r w:rsidRPr="000E07AE">
        <w:rPr>
          <w:b/>
        </w:rPr>
        <w:t>b</w:t>
      </w:r>
      <w:r w:rsidR="00B83AEA">
        <w:t xml:space="preserve"> ’</w:t>
      </w:r>
      <w:r w:rsidRPr="000E07AE">
        <w:t xml:space="preserve">ll go   </w:t>
      </w:r>
      <w:r w:rsidRPr="000E07AE">
        <w:rPr>
          <w:b/>
        </w:rPr>
        <w:t>c</w:t>
      </w:r>
      <w:r w:rsidRPr="000E07AE">
        <w:t xml:space="preserve"> went</w:t>
      </w:r>
    </w:p>
    <w:p w:rsidR="000E07AE" w:rsidRDefault="000E07AE" w:rsidP="000E07AE">
      <w:pPr>
        <w:pStyle w:val="Textnumbered"/>
        <w:numPr>
          <w:ilvl w:val="0"/>
          <w:numId w:val="32"/>
        </w:numPr>
      </w:pPr>
      <w:r w:rsidRPr="000E07AE">
        <w:t xml:space="preserve">By this time tomorrow, we </w:t>
      </w:r>
      <w:r w:rsidRPr="000E07AE">
        <w:rPr>
          <w:iCs/>
        </w:rPr>
        <w:t>____________</w:t>
      </w:r>
      <w:r w:rsidRPr="000E07AE">
        <w:t xml:space="preserve"> the mainland. In fact, we</w:t>
      </w:r>
      <w:r w:rsidR="00B83AEA">
        <w:t>’</w:t>
      </w:r>
      <w:r w:rsidRPr="000E07AE">
        <w:t>ll be checking into the hotel!</w:t>
      </w:r>
      <w:r w:rsidRPr="000E07AE">
        <w:br/>
      </w:r>
      <w:r w:rsidRPr="000E07AE">
        <w:rPr>
          <w:b/>
        </w:rPr>
        <w:t>a</w:t>
      </w:r>
      <w:r w:rsidR="00B83AEA">
        <w:t xml:space="preserve"> ’</w:t>
      </w:r>
      <w:r w:rsidRPr="000E07AE">
        <w:t xml:space="preserve">ll reach   </w:t>
      </w:r>
      <w:r w:rsidRPr="000E07AE">
        <w:rPr>
          <w:b/>
        </w:rPr>
        <w:t>b</w:t>
      </w:r>
      <w:r w:rsidR="00B83AEA">
        <w:t xml:space="preserve"> ’</w:t>
      </w:r>
      <w:r w:rsidRPr="000E07AE">
        <w:t xml:space="preserve">ll be reaching   </w:t>
      </w:r>
      <w:r w:rsidRPr="000E07AE">
        <w:rPr>
          <w:b/>
        </w:rPr>
        <w:t>c</w:t>
      </w:r>
      <w:r w:rsidR="00B83AEA">
        <w:t xml:space="preserve"> ’</w:t>
      </w:r>
      <w:r w:rsidRPr="000E07AE">
        <w:t>ll have reached</w:t>
      </w:r>
    </w:p>
    <w:p w:rsidR="000E07AE" w:rsidRPr="000E07AE" w:rsidRDefault="000E07AE" w:rsidP="000E07AE">
      <w:pPr>
        <w:pStyle w:val="Mark"/>
      </w:pPr>
      <w:r w:rsidRPr="000E07AE">
        <w:t>Mark: ___ / 8</w:t>
      </w:r>
    </w:p>
    <w:p w:rsidR="000E07AE" w:rsidRDefault="000E07AE" w:rsidP="00EF4086">
      <w:pPr>
        <w:pStyle w:val="Text"/>
      </w:pPr>
      <w:r>
        <w:br w:type="page"/>
      </w:r>
    </w:p>
    <w:p w:rsidR="000E07AE" w:rsidRDefault="000E07AE" w:rsidP="000E07AE">
      <w:pPr>
        <w:pStyle w:val="Rubric"/>
      </w:pPr>
      <w:r w:rsidRPr="000E07AE">
        <w:lastRenderedPageBreak/>
        <w:t xml:space="preserve">Read the sentences. Then </w:t>
      </w:r>
      <w:r w:rsidR="00B83AEA">
        <w:t xml:space="preserve">complete the second </w:t>
      </w:r>
      <w:r w:rsidRPr="000E07AE">
        <w:t>sentence so that it has a similar meaning. Include the word in brackets.</w:t>
      </w:r>
    </w:p>
    <w:p w:rsidR="000E07AE" w:rsidRPr="000E07AE" w:rsidRDefault="000E07AE" w:rsidP="000E07AE">
      <w:pPr>
        <w:pStyle w:val="Textnumbered"/>
        <w:numPr>
          <w:ilvl w:val="0"/>
          <w:numId w:val="33"/>
        </w:numPr>
      </w:pPr>
      <w:r w:rsidRPr="000E07AE">
        <w:t>If I won the lottery I could do so many things. (would)</w:t>
      </w:r>
      <w:r>
        <w:br/>
      </w:r>
      <w:r w:rsidRPr="000E07AE">
        <w:t>If I won the lottery I</w:t>
      </w:r>
      <w:r w:rsidR="00B83AEA">
        <w:t xml:space="preserve"> </w:t>
      </w:r>
      <w:r w:rsidRPr="000E07AE">
        <w:rPr>
          <w:iCs/>
        </w:rPr>
        <w:t>_</w:t>
      </w:r>
      <w:r w:rsidR="00B83AEA" w:rsidRPr="000E07AE">
        <w:rPr>
          <w:iCs/>
        </w:rPr>
        <w:t>_______________________</w:t>
      </w:r>
      <w:r w:rsidRPr="000E07AE">
        <w:t xml:space="preserve"> </w:t>
      </w:r>
      <w:r w:rsidR="003723E3">
        <w:t xml:space="preserve">round </w:t>
      </w:r>
      <w:r w:rsidRPr="000E07AE">
        <w:t>the world and buy lots of designer clothes.</w:t>
      </w:r>
    </w:p>
    <w:p w:rsidR="000E07AE" w:rsidRDefault="000E07AE" w:rsidP="000E07AE">
      <w:pPr>
        <w:pStyle w:val="Textnumbered"/>
        <w:numPr>
          <w:ilvl w:val="0"/>
          <w:numId w:val="33"/>
        </w:numPr>
      </w:pPr>
      <w:r w:rsidRPr="000E07AE">
        <w:t>I liked heavy metal music when I was a teenager, but I don</w:t>
      </w:r>
      <w:r w:rsidR="00B83AEA">
        <w:t>’</w:t>
      </w:r>
      <w:r w:rsidRPr="000E07AE">
        <w:t>t any</w:t>
      </w:r>
      <w:r>
        <w:t xml:space="preserve"> </w:t>
      </w:r>
      <w:r w:rsidRPr="000E07AE">
        <w:t>more.</w:t>
      </w:r>
      <w:r>
        <w:t xml:space="preserve"> </w:t>
      </w:r>
      <w:r w:rsidRPr="000E07AE">
        <w:t>(used)</w:t>
      </w:r>
      <w:r>
        <w:br/>
      </w:r>
      <w:r w:rsidRPr="000E07AE">
        <w:t xml:space="preserve">I </w:t>
      </w:r>
      <w:r w:rsidRPr="000E07AE">
        <w:rPr>
          <w:iCs/>
        </w:rPr>
        <w:t>____________</w:t>
      </w:r>
      <w:r w:rsidR="00B83AEA" w:rsidRPr="000E07AE">
        <w:rPr>
          <w:iCs/>
        </w:rPr>
        <w:t>____________</w:t>
      </w:r>
      <w:r w:rsidRPr="000E07AE">
        <w:t xml:space="preserve"> heavy met</w:t>
      </w:r>
      <w:r>
        <w:t>al music when I was a teenager.</w:t>
      </w:r>
    </w:p>
    <w:p w:rsidR="000E07AE" w:rsidRDefault="000E07AE" w:rsidP="000E07AE">
      <w:pPr>
        <w:pStyle w:val="Textnumbered"/>
        <w:numPr>
          <w:ilvl w:val="0"/>
          <w:numId w:val="33"/>
        </w:numPr>
      </w:pPr>
      <w:r w:rsidRPr="000E07AE">
        <w:t>It</w:t>
      </w:r>
      <w:r w:rsidR="00B83AEA">
        <w:t>’</w:t>
      </w:r>
      <w:r w:rsidRPr="000E07AE">
        <w:t>s a pleasure for Jack to explore new cities. (enjoys)</w:t>
      </w:r>
      <w:r w:rsidRPr="000E07AE">
        <w:br/>
        <w:t xml:space="preserve">Jack </w:t>
      </w:r>
      <w:r w:rsidR="00B83AEA" w:rsidRPr="000E07AE">
        <w:rPr>
          <w:iCs/>
        </w:rPr>
        <w:t>________________________</w:t>
      </w:r>
      <w:r w:rsidR="00B83AEA">
        <w:rPr>
          <w:iCs/>
        </w:rPr>
        <w:t xml:space="preserve"> </w:t>
      </w:r>
      <w:r>
        <w:t>new cities.</w:t>
      </w:r>
    </w:p>
    <w:p w:rsidR="000E07AE" w:rsidRDefault="000E07AE" w:rsidP="000E07AE">
      <w:pPr>
        <w:pStyle w:val="Textnumbered"/>
        <w:numPr>
          <w:ilvl w:val="0"/>
          <w:numId w:val="33"/>
        </w:numPr>
      </w:pPr>
      <w:r w:rsidRPr="000E07AE">
        <w:t>Being back at work is very boring. (only)</w:t>
      </w:r>
      <w:r w:rsidRPr="000E07AE">
        <w:br/>
        <w:t xml:space="preserve">If </w:t>
      </w:r>
      <w:r w:rsidR="00B83AEA" w:rsidRPr="000E07AE">
        <w:rPr>
          <w:iCs/>
        </w:rPr>
        <w:t>________________________</w:t>
      </w:r>
      <w:r w:rsidRPr="000E07AE">
        <w:t xml:space="preserve"> still on holiday, spending all day at the beach</w:t>
      </w:r>
      <w:r>
        <w:t>.</w:t>
      </w:r>
    </w:p>
    <w:p w:rsidR="000E07AE" w:rsidRDefault="000E07AE" w:rsidP="000E07AE">
      <w:pPr>
        <w:pStyle w:val="Textnumbered"/>
        <w:numPr>
          <w:ilvl w:val="0"/>
          <w:numId w:val="33"/>
        </w:numPr>
      </w:pPr>
      <w:r w:rsidRPr="000E07AE">
        <w:t xml:space="preserve">I feel bad about not going anywhere exciting </w:t>
      </w:r>
      <w:r w:rsidR="00B83AEA">
        <w:t>last</w:t>
      </w:r>
      <w:r w:rsidRPr="000E07AE">
        <w:t xml:space="preserve"> year. (wish)</w:t>
      </w:r>
      <w:r w:rsidRPr="000E07AE">
        <w:br/>
        <w:t xml:space="preserve">I </w:t>
      </w:r>
      <w:r w:rsidR="00B83AEA" w:rsidRPr="000E07AE">
        <w:rPr>
          <w:iCs/>
        </w:rPr>
        <w:t>________________________</w:t>
      </w:r>
      <w:r>
        <w:t xml:space="preserve"> somewhere exciting </w:t>
      </w:r>
      <w:r w:rsidR="00B83AEA">
        <w:t xml:space="preserve">last </w:t>
      </w:r>
      <w:r>
        <w:t>year.</w:t>
      </w:r>
    </w:p>
    <w:p w:rsidR="000E07AE" w:rsidRPr="000E07AE" w:rsidRDefault="000E07AE" w:rsidP="000E07AE">
      <w:pPr>
        <w:pStyle w:val="Textnumbered"/>
        <w:numPr>
          <w:ilvl w:val="0"/>
          <w:numId w:val="33"/>
        </w:numPr>
      </w:pPr>
      <w:r w:rsidRPr="000E07AE">
        <w:t>Amy was sorry that she didn</w:t>
      </w:r>
      <w:r w:rsidR="00B83AEA">
        <w:t>’</w:t>
      </w:r>
      <w:r w:rsidRPr="000E07AE">
        <w:t xml:space="preserve">t take her </w:t>
      </w:r>
      <w:r w:rsidR="003723E3">
        <w:t>swimming costume</w:t>
      </w:r>
      <w:r w:rsidRPr="000E07AE">
        <w:t>. (regretted)</w:t>
      </w:r>
      <w:r w:rsidRPr="000E07AE">
        <w:br/>
        <w:t xml:space="preserve">Amy </w:t>
      </w:r>
      <w:r w:rsidR="00B83AEA" w:rsidRPr="000E07AE">
        <w:rPr>
          <w:iCs/>
        </w:rPr>
        <w:t>________________________</w:t>
      </w:r>
      <w:r w:rsidR="00B83AEA">
        <w:rPr>
          <w:iCs/>
        </w:rPr>
        <w:t xml:space="preserve"> </w:t>
      </w:r>
      <w:r>
        <w:t xml:space="preserve">her </w:t>
      </w:r>
      <w:r w:rsidR="003723E3">
        <w:t>swimming costume</w:t>
      </w:r>
      <w:r>
        <w:t>.</w:t>
      </w:r>
    </w:p>
    <w:p w:rsidR="000E07AE" w:rsidRPr="000E07AE" w:rsidRDefault="000E07AE" w:rsidP="000E07AE">
      <w:pPr>
        <w:pStyle w:val="Textnumbered"/>
        <w:numPr>
          <w:ilvl w:val="0"/>
          <w:numId w:val="33"/>
        </w:numPr>
      </w:pPr>
      <w:r w:rsidRPr="000E07AE">
        <w:t>I didn</w:t>
      </w:r>
      <w:r w:rsidR="00B83AEA">
        <w:t>’</w:t>
      </w:r>
      <w:r w:rsidRPr="000E07AE">
        <w:t>t take up basketball because I was already in a football team. (decided)</w:t>
      </w:r>
      <w:r w:rsidRPr="000E07AE">
        <w:br/>
        <w:t xml:space="preserve">I </w:t>
      </w:r>
      <w:r w:rsidR="00B83AEA" w:rsidRPr="000E07AE">
        <w:rPr>
          <w:iCs/>
        </w:rPr>
        <w:t>________________________</w:t>
      </w:r>
      <w:r w:rsidRPr="000E07AE">
        <w:t xml:space="preserve"> take up basketball because I </w:t>
      </w:r>
      <w:r>
        <w:t>was already in a football team.</w:t>
      </w:r>
    </w:p>
    <w:p w:rsidR="000E07AE" w:rsidRDefault="000E07AE" w:rsidP="000E07AE">
      <w:pPr>
        <w:pStyle w:val="Textnumbered"/>
        <w:numPr>
          <w:ilvl w:val="0"/>
          <w:numId w:val="33"/>
        </w:numPr>
      </w:pPr>
      <w:r w:rsidRPr="000E07AE">
        <w:t>Don</w:t>
      </w:r>
      <w:r w:rsidR="00B83AEA">
        <w:t>’</w:t>
      </w:r>
      <w:r w:rsidRPr="000E07AE">
        <w:t>t spend all afternoon in the sun because you may get sunburnt. (avoid)</w:t>
      </w:r>
      <w:r w:rsidRPr="000E07AE">
        <w:br/>
      </w:r>
      <w:r w:rsidR="00B83AEA" w:rsidRPr="000E07AE">
        <w:rPr>
          <w:iCs/>
        </w:rPr>
        <w:t>________________________</w:t>
      </w:r>
      <w:r w:rsidRPr="000E07AE">
        <w:t xml:space="preserve"> all afternoon in the su</w:t>
      </w:r>
      <w:r>
        <w:t>n because you may get sunburnt.</w:t>
      </w:r>
    </w:p>
    <w:p w:rsidR="000E07AE" w:rsidRPr="000E07AE" w:rsidRDefault="000E07AE" w:rsidP="000E07AE">
      <w:pPr>
        <w:pStyle w:val="Mark"/>
      </w:pPr>
      <w:r w:rsidRPr="000E07AE">
        <w:t>Mark: ___ / 8</w:t>
      </w:r>
    </w:p>
    <w:p w:rsidR="000E07AE" w:rsidRPr="000E07AE" w:rsidRDefault="000E07AE" w:rsidP="000E07AE">
      <w:pPr>
        <w:pStyle w:val="Mark"/>
      </w:pPr>
      <w:r w:rsidRPr="000E07AE">
        <w:t>TOTAL MARKS: ___ / 60</w:t>
      </w:r>
    </w:p>
    <w:sectPr w:rsidR="000E07AE" w:rsidRPr="000E07AE" w:rsidSect="003C6C75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7AE" w:rsidRDefault="000E07AE">
      <w:r>
        <w:separator/>
      </w:r>
    </w:p>
    <w:p w:rsidR="000E07AE" w:rsidRDefault="000E07AE"/>
  </w:endnote>
  <w:endnote w:type="continuationSeparator" w:id="0">
    <w:p w:rsidR="000E07AE" w:rsidRDefault="000E07AE">
      <w:r>
        <w:continuationSeparator/>
      </w:r>
    </w:p>
    <w:p w:rsidR="000E07AE" w:rsidRDefault="000E07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3C6C75" w:rsidRDefault="00071313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6E2A05">
          <w:rPr>
            <w:rFonts w:ascii="Arial" w:hAnsi="Arial" w:cs="Arial"/>
            <w:noProof/>
          </w:rPr>
          <w:t>2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071313" w:rsidRPr="001840A0" w:rsidRDefault="003C6C75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225DA538" wp14:editId="7D9818C7">
              <wp:extent cx="6390005" cy="647571"/>
              <wp:effectExtent l="0" t="0" r="0" b="635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6475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7AE" w:rsidRDefault="000E07AE">
      <w:r>
        <w:separator/>
      </w:r>
    </w:p>
    <w:p w:rsidR="000E07AE" w:rsidRDefault="000E07AE"/>
  </w:footnote>
  <w:footnote w:type="continuationSeparator" w:id="0">
    <w:p w:rsidR="000E07AE" w:rsidRDefault="000E07AE">
      <w:r>
        <w:continuationSeparator/>
      </w:r>
    </w:p>
    <w:p w:rsidR="000E07AE" w:rsidRDefault="000E07A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3A0728F"/>
    <w:multiLevelType w:val="hybridMultilevel"/>
    <w:tmpl w:val="7ACA1858"/>
    <w:lvl w:ilvl="0" w:tplc="4E0445F0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5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2D2DD2"/>
    <w:multiLevelType w:val="multilevel"/>
    <w:tmpl w:val="7EBEBA38"/>
    <w:numStyleLink w:val="Style1"/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7AE"/>
    <w:rsid w:val="00002878"/>
    <w:rsid w:val="00002F45"/>
    <w:rsid w:val="00007341"/>
    <w:rsid w:val="0002587D"/>
    <w:rsid w:val="00026295"/>
    <w:rsid w:val="00027DCD"/>
    <w:rsid w:val="00030A94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A5BE4"/>
    <w:rsid w:val="000D7095"/>
    <w:rsid w:val="000E07AE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8374F"/>
    <w:rsid w:val="001840A0"/>
    <w:rsid w:val="00196935"/>
    <w:rsid w:val="001A2160"/>
    <w:rsid w:val="001B2824"/>
    <w:rsid w:val="001C2529"/>
    <w:rsid w:val="001D439A"/>
    <w:rsid w:val="001F67B3"/>
    <w:rsid w:val="00202A92"/>
    <w:rsid w:val="00215AB1"/>
    <w:rsid w:val="0025137D"/>
    <w:rsid w:val="00253443"/>
    <w:rsid w:val="00255386"/>
    <w:rsid w:val="00271A40"/>
    <w:rsid w:val="002751EC"/>
    <w:rsid w:val="00285F54"/>
    <w:rsid w:val="002C640B"/>
    <w:rsid w:val="002D2A5D"/>
    <w:rsid w:val="002D3F58"/>
    <w:rsid w:val="002D6A1A"/>
    <w:rsid w:val="002E23F0"/>
    <w:rsid w:val="002E29CC"/>
    <w:rsid w:val="00302F33"/>
    <w:rsid w:val="003032C2"/>
    <w:rsid w:val="00303599"/>
    <w:rsid w:val="0030623D"/>
    <w:rsid w:val="0032379C"/>
    <w:rsid w:val="0033675E"/>
    <w:rsid w:val="00345D07"/>
    <w:rsid w:val="003558F8"/>
    <w:rsid w:val="003723E3"/>
    <w:rsid w:val="0038104F"/>
    <w:rsid w:val="003B0E66"/>
    <w:rsid w:val="003B1F41"/>
    <w:rsid w:val="003B6366"/>
    <w:rsid w:val="003B6AF4"/>
    <w:rsid w:val="003C118D"/>
    <w:rsid w:val="003C3993"/>
    <w:rsid w:val="003C58E0"/>
    <w:rsid w:val="003C5D22"/>
    <w:rsid w:val="003C6C75"/>
    <w:rsid w:val="003E76DE"/>
    <w:rsid w:val="003F08BA"/>
    <w:rsid w:val="003F44A6"/>
    <w:rsid w:val="00401395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858EF"/>
    <w:rsid w:val="00493DC6"/>
    <w:rsid w:val="004977C5"/>
    <w:rsid w:val="004B5C1E"/>
    <w:rsid w:val="004B5DBB"/>
    <w:rsid w:val="004B718E"/>
    <w:rsid w:val="004D2730"/>
    <w:rsid w:val="004E1875"/>
    <w:rsid w:val="00503427"/>
    <w:rsid w:val="005114A9"/>
    <w:rsid w:val="005345D0"/>
    <w:rsid w:val="005355F0"/>
    <w:rsid w:val="0053652C"/>
    <w:rsid w:val="00552188"/>
    <w:rsid w:val="0055486B"/>
    <w:rsid w:val="00560231"/>
    <w:rsid w:val="00582F2E"/>
    <w:rsid w:val="00583FB2"/>
    <w:rsid w:val="00597C8E"/>
    <w:rsid w:val="005A1490"/>
    <w:rsid w:val="005B14C2"/>
    <w:rsid w:val="005B1B9F"/>
    <w:rsid w:val="005C3898"/>
    <w:rsid w:val="005C4E69"/>
    <w:rsid w:val="005C59CD"/>
    <w:rsid w:val="005C7A15"/>
    <w:rsid w:val="005F3D7F"/>
    <w:rsid w:val="00607BA7"/>
    <w:rsid w:val="006111E1"/>
    <w:rsid w:val="0062664A"/>
    <w:rsid w:val="00663213"/>
    <w:rsid w:val="00667B36"/>
    <w:rsid w:val="006712A8"/>
    <w:rsid w:val="006812A5"/>
    <w:rsid w:val="006A4137"/>
    <w:rsid w:val="006B3F93"/>
    <w:rsid w:val="006B7E5A"/>
    <w:rsid w:val="006D743D"/>
    <w:rsid w:val="006E2A05"/>
    <w:rsid w:val="006E5412"/>
    <w:rsid w:val="0070265D"/>
    <w:rsid w:val="00716A2A"/>
    <w:rsid w:val="0072233A"/>
    <w:rsid w:val="0075040C"/>
    <w:rsid w:val="007560A9"/>
    <w:rsid w:val="007836CD"/>
    <w:rsid w:val="007949CC"/>
    <w:rsid w:val="00796D7A"/>
    <w:rsid w:val="007C4847"/>
    <w:rsid w:val="007C66B4"/>
    <w:rsid w:val="007C703D"/>
    <w:rsid w:val="007D5F70"/>
    <w:rsid w:val="007E105D"/>
    <w:rsid w:val="007E15BE"/>
    <w:rsid w:val="007F3B31"/>
    <w:rsid w:val="007F5BB3"/>
    <w:rsid w:val="008461F7"/>
    <w:rsid w:val="00851946"/>
    <w:rsid w:val="00852E01"/>
    <w:rsid w:val="0085712E"/>
    <w:rsid w:val="00860D3C"/>
    <w:rsid w:val="00861561"/>
    <w:rsid w:val="0086289D"/>
    <w:rsid w:val="008660E1"/>
    <w:rsid w:val="008708ED"/>
    <w:rsid w:val="00896352"/>
    <w:rsid w:val="008B17CB"/>
    <w:rsid w:val="008C6327"/>
    <w:rsid w:val="008F168A"/>
    <w:rsid w:val="008F23C5"/>
    <w:rsid w:val="008F5DD2"/>
    <w:rsid w:val="00917F87"/>
    <w:rsid w:val="00932BAF"/>
    <w:rsid w:val="009608BA"/>
    <w:rsid w:val="00971764"/>
    <w:rsid w:val="009849BF"/>
    <w:rsid w:val="00984FA7"/>
    <w:rsid w:val="009926F3"/>
    <w:rsid w:val="009A2A83"/>
    <w:rsid w:val="009A5CB3"/>
    <w:rsid w:val="009B0FA5"/>
    <w:rsid w:val="009B47E0"/>
    <w:rsid w:val="009C60BE"/>
    <w:rsid w:val="009D6B55"/>
    <w:rsid w:val="009E0A76"/>
    <w:rsid w:val="009F3199"/>
    <w:rsid w:val="00A14167"/>
    <w:rsid w:val="00A158F4"/>
    <w:rsid w:val="00A161B5"/>
    <w:rsid w:val="00A25709"/>
    <w:rsid w:val="00A307AD"/>
    <w:rsid w:val="00A55205"/>
    <w:rsid w:val="00A7006A"/>
    <w:rsid w:val="00A8213E"/>
    <w:rsid w:val="00A95164"/>
    <w:rsid w:val="00AA2AE0"/>
    <w:rsid w:val="00AC2A59"/>
    <w:rsid w:val="00AC7EC3"/>
    <w:rsid w:val="00B07FF6"/>
    <w:rsid w:val="00B12B7C"/>
    <w:rsid w:val="00B13969"/>
    <w:rsid w:val="00B171FC"/>
    <w:rsid w:val="00B33969"/>
    <w:rsid w:val="00B42C47"/>
    <w:rsid w:val="00B52E63"/>
    <w:rsid w:val="00B62269"/>
    <w:rsid w:val="00B628AA"/>
    <w:rsid w:val="00B73372"/>
    <w:rsid w:val="00B801F7"/>
    <w:rsid w:val="00B83AEA"/>
    <w:rsid w:val="00B90436"/>
    <w:rsid w:val="00B921A3"/>
    <w:rsid w:val="00B929E7"/>
    <w:rsid w:val="00BB3347"/>
    <w:rsid w:val="00BC5BC8"/>
    <w:rsid w:val="00BD5871"/>
    <w:rsid w:val="00BD6A2B"/>
    <w:rsid w:val="00BF4BF6"/>
    <w:rsid w:val="00BF687B"/>
    <w:rsid w:val="00C11C27"/>
    <w:rsid w:val="00C14E44"/>
    <w:rsid w:val="00C273AD"/>
    <w:rsid w:val="00C43ECA"/>
    <w:rsid w:val="00C57125"/>
    <w:rsid w:val="00C7577E"/>
    <w:rsid w:val="00C87C12"/>
    <w:rsid w:val="00C9056D"/>
    <w:rsid w:val="00C97BDA"/>
    <w:rsid w:val="00CA6271"/>
    <w:rsid w:val="00CA6F23"/>
    <w:rsid w:val="00CB57EF"/>
    <w:rsid w:val="00CC57C3"/>
    <w:rsid w:val="00CF4B3E"/>
    <w:rsid w:val="00CF5B0B"/>
    <w:rsid w:val="00D356F0"/>
    <w:rsid w:val="00D4717C"/>
    <w:rsid w:val="00D92FB7"/>
    <w:rsid w:val="00DA2C0B"/>
    <w:rsid w:val="00DC44F6"/>
    <w:rsid w:val="00DC6F73"/>
    <w:rsid w:val="00DF70D5"/>
    <w:rsid w:val="00E31487"/>
    <w:rsid w:val="00E41307"/>
    <w:rsid w:val="00E41F21"/>
    <w:rsid w:val="00E51BDC"/>
    <w:rsid w:val="00E67768"/>
    <w:rsid w:val="00E7124D"/>
    <w:rsid w:val="00E818BC"/>
    <w:rsid w:val="00E822EF"/>
    <w:rsid w:val="00E8329A"/>
    <w:rsid w:val="00E84669"/>
    <w:rsid w:val="00E90F44"/>
    <w:rsid w:val="00EA04D6"/>
    <w:rsid w:val="00EC0BCB"/>
    <w:rsid w:val="00ED02B8"/>
    <w:rsid w:val="00EE3F43"/>
    <w:rsid w:val="00EE51C9"/>
    <w:rsid w:val="00EE659F"/>
    <w:rsid w:val="00EF4086"/>
    <w:rsid w:val="00F0354D"/>
    <w:rsid w:val="00F219E3"/>
    <w:rsid w:val="00F30761"/>
    <w:rsid w:val="00F35BED"/>
    <w:rsid w:val="00F5009D"/>
    <w:rsid w:val="00F62969"/>
    <w:rsid w:val="00F67090"/>
    <w:rsid w:val="00F71E54"/>
    <w:rsid w:val="00F75573"/>
    <w:rsid w:val="00F91F52"/>
    <w:rsid w:val="00F963C1"/>
    <w:rsid w:val="00FA3EFB"/>
    <w:rsid w:val="00FB7AF2"/>
    <w:rsid w:val="00FC6CE3"/>
    <w:rsid w:val="00FC7C55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3C6C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C6C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3C6C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C6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17BDE-A66A-416D-ACA0-F43723506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3</TotalTime>
  <Pages>4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6861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ASH, Martin</cp:lastModifiedBy>
  <cp:revision>3</cp:revision>
  <cp:lastPrinted>2012-06-01T14:55:00Z</cp:lastPrinted>
  <dcterms:created xsi:type="dcterms:W3CDTF">2013-05-13T13:21:00Z</dcterms:created>
  <dcterms:modified xsi:type="dcterms:W3CDTF">2013-05-29T08:58:00Z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