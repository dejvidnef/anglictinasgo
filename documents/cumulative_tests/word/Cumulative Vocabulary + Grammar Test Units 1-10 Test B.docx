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B4" w:rsidRDefault="008C38B4" w:rsidP="008C38B4">
      <w:pPr>
        <w:pStyle w:val="AHead"/>
      </w:pPr>
      <w:r>
        <w:t>Cumulative Vocabulary and Grammar Test Units 1–10 Test B</w:t>
      </w:r>
    </w:p>
    <w:p w:rsidR="008C38B4" w:rsidRDefault="008C38B4" w:rsidP="008C38B4">
      <w:pPr>
        <w:pStyle w:val="Nameline"/>
      </w:pPr>
      <w:r>
        <w:t>Name: ___________________________________________</w:t>
      </w:r>
    </w:p>
    <w:p w:rsidR="008C38B4" w:rsidRDefault="008C38B4" w:rsidP="008C38B4">
      <w:pPr>
        <w:pStyle w:val="Bhead"/>
      </w:pPr>
      <w:r>
        <w:t>Vocabulary</w:t>
      </w:r>
    </w:p>
    <w:p w:rsidR="008C38B4" w:rsidRDefault="008C38B4" w:rsidP="008C38B4">
      <w:pPr>
        <w:pStyle w:val="Rubric"/>
      </w:pPr>
      <w:r>
        <w:t>Circle the correct answer (a–c).</w:t>
      </w:r>
    </w:p>
    <w:p w:rsidR="008C38B4" w:rsidRDefault="008C38B4" w:rsidP="008B53C3">
      <w:pPr>
        <w:pStyle w:val="Textnumbered"/>
      </w:pPr>
      <w:r>
        <w:t>Eric’s ____________ is amazing: he didn</w:t>
      </w:r>
      <w:r w:rsidR="00922B8D">
        <w:t>’</w:t>
      </w:r>
      <w:r>
        <w:t>t tell me he was the best player in the team!</w:t>
      </w:r>
      <w:r>
        <w:br/>
      </w:r>
      <w:r w:rsidRPr="008C38B4">
        <w:rPr>
          <w:b/>
        </w:rPr>
        <w:t>a</w:t>
      </w:r>
      <w:r>
        <w:t xml:space="preserve"> modesty    </w:t>
      </w:r>
      <w:r w:rsidRPr="008C38B4">
        <w:rPr>
          <w:b/>
        </w:rPr>
        <w:t>b</w:t>
      </w:r>
      <w:r>
        <w:t xml:space="preserve"> shyness    </w:t>
      </w:r>
      <w:r w:rsidRPr="008C38B4">
        <w:rPr>
          <w:b/>
        </w:rPr>
        <w:t>c</w:t>
      </w:r>
      <w:r>
        <w:t xml:space="preserve"> arrogance</w:t>
      </w:r>
    </w:p>
    <w:p w:rsidR="008C38B4" w:rsidRDefault="008C38B4" w:rsidP="008B53C3">
      <w:pPr>
        <w:pStyle w:val="Textnumbered"/>
      </w:pPr>
      <w:r>
        <w:t xml:space="preserve">Erin has a lot of ____________ from her </w:t>
      </w:r>
      <w:r w:rsidR="00B659DC">
        <w:t>teachers</w:t>
      </w:r>
      <w:r>
        <w:t xml:space="preserve">. </w:t>
      </w:r>
      <w:r w:rsidR="00B659DC">
        <w:t>They treat her like an adult</w:t>
      </w:r>
      <w:r>
        <w:t>.</w:t>
      </w:r>
      <w:r>
        <w:br/>
      </w:r>
      <w:r w:rsidRPr="008C38B4">
        <w:rPr>
          <w:b/>
        </w:rPr>
        <w:t>a</w:t>
      </w:r>
      <w:r>
        <w:t xml:space="preserve"> honesty    </w:t>
      </w:r>
      <w:r w:rsidRPr="008C38B4">
        <w:rPr>
          <w:b/>
        </w:rPr>
        <w:t>b</w:t>
      </w:r>
      <w:r>
        <w:t xml:space="preserve"> respect    </w:t>
      </w:r>
      <w:r w:rsidRPr="008C38B4">
        <w:rPr>
          <w:b/>
        </w:rPr>
        <w:t>c</w:t>
      </w:r>
      <w:r>
        <w:t xml:space="preserve"> offence</w:t>
      </w:r>
    </w:p>
    <w:p w:rsidR="008C38B4" w:rsidRDefault="008C38B4" w:rsidP="008B53C3">
      <w:pPr>
        <w:pStyle w:val="Textnumbered"/>
      </w:pPr>
      <w:r>
        <w:t>People decided to ____________ the elections, because they didn</w:t>
      </w:r>
      <w:r w:rsidR="00922B8D">
        <w:t>’</w:t>
      </w:r>
      <w:r>
        <w:t xml:space="preserve">t trust </w:t>
      </w:r>
      <w:r w:rsidR="00922B8D">
        <w:t xml:space="preserve">any of </w:t>
      </w:r>
      <w:r>
        <w:t>the candidates.</w:t>
      </w:r>
      <w:r>
        <w:br/>
      </w:r>
      <w:r w:rsidRPr="008C38B4">
        <w:rPr>
          <w:b/>
        </w:rPr>
        <w:t>a</w:t>
      </w:r>
      <w:r>
        <w:t xml:space="preserve"> boycott    </w:t>
      </w:r>
      <w:r w:rsidRPr="008C38B4">
        <w:rPr>
          <w:b/>
        </w:rPr>
        <w:t>b</w:t>
      </w:r>
      <w:r>
        <w:t xml:space="preserve"> threat    </w:t>
      </w:r>
      <w:r w:rsidRPr="008C38B4">
        <w:rPr>
          <w:b/>
        </w:rPr>
        <w:t>c</w:t>
      </w:r>
      <w:r>
        <w:t xml:space="preserve"> struggle </w:t>
      </w:r>
    </w:p>
    <w:p w:rsidR="008C38B4" w:rsidRDefault="008C38B4" w:rsidP="008B53C3">
      <w:pPr>
        <w:pStyle w:val="Textnumbered"/>
      </w:pPr>
      <w:r>
        <w:t xml:space="preserve">The volunteers took the children on </w:t>
      </w:r>
      <w:proofErr w:type="gramStart"/>
      <w:r>
        <w:t>a(</w:t>
      </w:r>
      <w:proofErr w:type="gramEnd"/>
      <w:r>
        <w:t>n) ____________ to the Museum of Modern Art.</w:t>
      </w:r>
      <w:r>
        <w:br/>
      </w:r>
      <w:proofErr w:type="spellStart"/>
      <w:r w:rsidRPr="008C38B4">
        <w:rPr>
          <w:b/>
        </w:rPr>
        <w:t>a</w:t>
      </w:r>
      <w:proofErr w:type="spellEnd"/>
      <w:r>
        <w:t xml:space="preserve"> excursion    </w:t>
      </w:r>
      <w:r w:rsidRPr="008C38B4">
        <w:rPr>
          <w:b/>
        </w:rPr>
        <w:t>b</w:t>
      </w:r>
      <w:r>
        <w:t xml:space="preserve"> expedition    </w:t>
      </w:r>
      <w:r w:rsidRPr="008C38B4">
        <w:rPr>
          <w:b/>
        </w:rPr>
        <w:t>c</w:t>
      </w:r>
      <w:r>
        <w:t xml:space="preserve"> voyage</w:t>
      </w:r>
    </w:p>
    <w:p w:rsidR="008C38B4" w:rsidRDefault="008C38B4" w:rsidP="008B53C3">
      <w:pPr>
        <w:pStyle w:val="Textnumbered"/>
      </w:pPr>
      <w:r>
        <w:t xml:space="preserve">The cosmetic company made a ____________ </w:t>
      </w:r>
      <w:r w:rsidR="00922B8D">
        <w:t xml:space="preserve">of £10 million </w:t>
      </w:r>
      <w:r>
        <w:t>last year.</w:t>
      </w:r>
      <w:r>
        <w:br/>
      </w:r>
      <w:r w:rsidRPr="008C38B4">
        <w:rPr>
          <w:b/>
        </w:rPr>
        <w:t>a</w:t>
      </w:r>
      <w:r>
        <w:t xml:space="preserve"> consumer    </w:t>
      </w:r>
      <w:r w:rsidRPr="008C38B4">
        <w:rPr>
          <w:b/>
        </w:rPr>
        <w:t>b</w:t>
      </w:r>
      <w:r>
        <w:t xml:space="preserve"> profit    </w:t>
      </w:r>
      <w:r w:rsidRPr="008C38B4">
        <w:rPr>
          <w:b/>
        </w:rPr>
        <w:t>c</w:t>
      </w:r>
      <w:r>
        <w:t xml:space="preserve"> retail</w:t>
      </w:r>
    </w:p>
    <w:p w:rsidR="008C38B4" w:rsidRDefault="008C38B4" w:rsidP="008B53C3">
      <w:pPr>
        <w:pStyle w:val="Textnumbered"/>
      </w:pPr>
      <w:r>
        <w:t>Our teacher demands ____________</w:t>
      </w:r>
      <w:r w:rsidR="00922B8D">
        <w:t xml:space="preserve"> </w:t>
      </w:r>
      <w:r>
        <w:t>in the classroom. We have to be quiet and</w:t>
      </w:r>
      <w:r w:rsidR="008B53C3">
        <w:t xml:space="preserve"> well-behaved</w:t>
      </w:r>
      <w:r>
        <w:t>.</w:t>
      </w:r>
      <w:r>
        <w:br/>
      </w:r>
      <w:r w:rsidRPr="008C38B4">
        <w:rPr>
          <w:b/>
        </w:rPr>
        <w:t>a</w:t>
      </w:r>
      <w:r>
        <w:t xml:space="preserve"> stamina    </w:t>
      </w:r>
      <w:r w:rsidRPr="008C38B4">
        <w:rPr>
          <w:b/>
        </w:rPr>
        <w:t>b</w:t>
      </w:r>
      <w:r>
        <w:t xml:space="preserve"> self-reliance    </w:t>
      </w:r>
      <w:r w:rsidRPr="008C38B4">
        <w:rPr>
          <w:b/>
        </w:rPr>
        <w:t>c</w:t>
      </w:r>
      <w:r w:rsidR="008B53C3">
        <w:t xml:space="preserve"> discipline</w:t>
      </w:r>
    </w:p>
    <w:p w:rsidR="008C38B4" w:rsidRDefault="008C38B4" w:rsidP="008B53C3">
      <w:pPr>
        <w:pStyle w:val="Textnumbered"/>
      </w:pPr>
      <w:r>
        <w:t>You can drink this water safely. It isn</w:t>
      </w:r>
      <w:r w:rsidR="0055455F">
        <w:t>’</w:t>
      </w:r>
      <w:r>
        <w:t>t ___________</w:t>
      </w:r>
      <w:proofErr w:type="gramStart"/>
      <w:r>
        <w:t xml:space="preserve">_ </w:t>
      </w:r>
      <w:r w:rsidR="003477DC">
        <w:t>,</w:t>
      </w:r>
      <w:proofErr w:type="gramEnd"/>
      <w:r w:rsidR="003477DC">
        <w:t xml:space="preserve"> </w:t>
      </w:r>
      <w:r w:rsidR="00922B8D">
        <w:t>so i</w:t>
      </w:r>
      <w:r>
        <w:t xml:space="preserve">t won’t </w:t>
      </w:r>
      <w:r w:rsidR="00922B8D">
        <w:t>make you ill</w:t>
      </w:r>
      <w:r>
        <w:t>.</w:t>
      </w:r>
      <w:r>
        <w:br/>
      </w:r>
      <w:r w:rsidRPr="008C38B4">
        <w:rPr>
          <w:b/>
        </w:rPr>
        <w:t>a</w:t>
      </w:r>
      <w:r>
        <w:t xml:space="preserve"> contaminated    </w:t>
      </w:r>
      <w:r w:rsidRPr="008C38B4">
        <w:rPr>
          <w:b/>
        </w:rPr>
        <w:t>b</w:t>
      </w:r>
      <w:r>
        <w:t xml:space="preserve"> preserved    </w:t>
      </w:r>
      <w:r w:rsidRPr="008C38B4">
        <w:rPr>
          <w:b/>
        </w:rPr>
        <w:t>c</w:t>
      </w:r>
      <w:r>
        <w:t xml:space="preserve"> spread</w:t>
      </w:r>
    </w:p>
    <w:p w:rsidR="008C38B4" w:rsidRDefault="008C38B4" w:rsidP="008B53C3">
      <w:pPr>
        <w:pStyle w:val="Textnumbered"/>
      </w:pPr>
      <w:r>
        <w:t>The bats fly past so quickly that if you ____________ you’ll miss them.</w:t>
      </w:r>
      <w:r>
        <w:br/>
      </w:r>
      <w:r w:rsidRPr="008C38B4">
        <w:rPr>
          <w:b/>
        </w:rPr>
        <w:t>a</w:t>
      </w:r>
      <w:r>
        <w:t xml:space="preserve"> blink    </w:t>
      </w:r>
      <w:r w:rsidRPr="008C38B4">
        <w:rPr>
          <w:b/>
        </w:rPr>
        <w:t>b</w:t>
      </w:r>
      <w:r>
        <w:t xml:space="preserve"> peer    </w:t>
      </w:r>
      <w:r w:rsidRPr="008C38B4">
        <w:rPr>
          <w:b/>
        </w:rPr>
        <w:t>c</w:t>
      </w:r>
      <w:r>
        <w:t xml:space="preserve"> stare</w:t>
      </w:r>
    </w:p>
    <w:p w:rsidR="008C38B4" w:rsidRDefault="008C38B4" w:rsidP="008C38B4">
      <w:pPr>
        <w:pStyle w:val="Mark"/>
      </w:pPr>
      <w:r>
        <w:t>Mark: ____/ 8</w:t>
      </w:r>
    </w:p>
    <w:p w:rsidR="008C38B4" w:rsidRDefault="008C38B4" w:rsidP="008B53C3">
      <w:pPr>
        <w:pStyle w:val="Rubric"/>
      </w:pPr>
      <w:r>
        <w:t>Complete the sentences with the words below.</w:t>
      </w:r>
    </w:p>
    <w:p w:rsidR="008C38B4" w:rsidRDefault="008C38B4" w:rsidP="008C38B4">
      <w:pPr>
        <w:pStyle w:val="Text"/>
      </w:pPr>
      <w:proofErr w:type="gramStart"/>
      <w:r>
        <w:t>reliable</w:t>
      </w:r>
      <w:proofErr w:type="gramEnd"/>
      <w:r>
        <w:t xml:space="preserve">      whopping      chic      out-of-date      assertive      challenging      lifelike      fragile</w:t>
      </w:r>
    </w:p>
    <w:p w:rsidR="008C38B4" w:rsidRDefault="00B659DC" w:rsidP="008B53C3">
      <w:pPr>
        <w:pStyle w:val="Textnumbered"/>
        <w:numPr>
          <w:ilvl w:val="0"/>
          <w:numId w:val="30"/>
        </w:numPr>
      </w:pPr>
      <w:r>
        <w:t xml:space="preserve">If all the members of a group are </w:t>
      </w:r>
      <w:r w:rsidRPr="00E614A9">
        <w:rPr>
          <w:iCs/>
        </w:rPr>
        <w:t>___________</w:t>
      </w:r>
      <w:proofErr w:type="gramStart"/>
      <w:r w:rsidRPr="00E614A9">
        <w:rPr>
          <w:iCs/>
        </w:rPr>
        <w:t>_</w:t>
      </w:r>
      <w:r>
        <w:rPr>
          <w:iCs/>
        </w:rPr>
        <w:t xml:space="preserve"> </w:t>
      </w:r>
      <w:r w:rsidR="003477DC">
        <w:rPr>
          <w:iCs/>
        </w:rPr>
        <w:t>,</w:t>
      </w:r>
      <w:proofErr w:type="gramEnd"/>
      <w:r w:rsidR="003477DC">
        <w:rPr>
          <w:iCs/>
        </w:rPr>
        <w:t xml:space="preserve"> </w:t>
      </w:r>
      <w:r>
        <w:rPr>
          <w:iCs/>
        </w:rPr>
        <w:t>it is often hard to agree</w:t>
      </w:r>
      <w:r w:rsidR="008C38B4">
        <w:t>.</w:t>
      </w:r>
    </w:p>
    <w:p w:rsidR="008C38B4" w:rsidRDefault="008C38B4" w:rsidP="008B53C3">
      <w:pPr>
        <w:pStyle w:val="Textnumbered"/>
        <w:numPr>
          <w:ilvl w:val="0"/>
          <w:numId w:val="30"/>
        </w:numPr>
      </w:pPr>
      <w:r>
        <w:t xml:space="preserve">Using a cassette player instead of an </w:t>
      </w:r>
      <w:r w:rsidR="008B53C3">
        <w:t>MP3 player</w:t>
      </w:r>
      <w:r>
        <w:t xml:space="preserve"> is so ___________</w:t>
      </w:r>
      <w:proofErr w:type="gramStart"/>
      <w:r>
        <w:t>_ !</w:t>
      </w:r>
      <w:proofErr w:type="gramEnd"/>
    </w:p>
    <w:p w:rsidR="008C38B4" w:rsidRDefault="008C38B4" w:rsidP="008B53C3">
      <w:pPr>
        <w:pStyle w:val="Textnumbered"/>
        <w:numPr>
          <w:ilvl w:val="0"/>
          <w:numId w:val="30"/>
        </w:numPr>
      </w:pPr>
      <w:r>
        <w:t xml:space="preserve">In the last election the government won </w:t>
      </w:r>
      <w:proofErr w:type="gramStart"/>
      <w:r>
        <w:t>a</w:t>
      </w:r>
      <w:r w:rsidR="00FC45D0">
        <w:t>(</w:t>
      </w:r>
      <w:proofErr w:type="gramEnd"/>
      <w:r w:rsidR="00FC45D0">
        <w:t>n)</w:t>
      </w:r>
      <w:r>
        <w:t xml:space="preserve"> ____________ 98% of the vote.</w:t>
      </w:r>
    </w:p>
    <w:p w:rsidR="008C38B4" w:rsidRDefault="008C38B4" w:rsidP="008B53C3">
      <w:pPr>
        <w:pStyle w:val="Textnumbered"/>
        <w:numPr>
          <w:ilvl w:val="0"/>
          <w:numId w:val="30"/>
        </w:numPr>
      </w:pPr>
      <w:r>
        <w:t xml:space="preserve">I bought </w:t>
      </w:r>
      <w:proofErr w:type="gramStart"/>
      <w:r>
        <w:t>a</w:t>
      </w:r>
      <w:r w:rsidR="00FC45D0">
        <w:t>(</w:t>
      </w:r>
      <w:proofErr w:type="gramEnd"/>
      <w:r w:rsidR="00FC45D0">
        <w:t>n)</w:t>
      </w:r>
      <w:r>
        <w:t xml:space="preserve"> ____________ black dress in a </w:t>
      </w:r>
      <w:r w:rsidR="008B53C3">
        <w:t>very fashionable designer shop.</w:t>
      </w:r>
    </w:p>
    <w:p w:rsidR="008C38B4" w:rsidRDefault="008C38B4" w:rsidP="008B53C3">
      <w:pPr>
        <w:pStyle w:val="Textnumbered"/>
        <w:numPr>
          <w:ilvl w:val="0"/>
          <w:numId w:val="30"/>
        </w:numPr>
      </w:pPr>
      <w:r>
        <w:t>Butterflies have such ____________ wings that they are damaged easily if you touch them.</w:t>
      </w:r>
    </w:p>
    <w:p w:rsidR="008C38B4" w:rsidRDefault="008C38B4" w:rsidP="008B53C3">
      <w:pPr>
        <w:pStyle w:val="Textnumbered"/>
        <w:numPr>
          <w:ilvl w:val="0"/>
          <w:numId w:val="30"/>
        </w:numPr>
      </w:pPr>
      <w:r>
        <w:t xml:space="preserve">I am involved in </w:t>
      </w:r>
      <w:proofErr w:type="gramStart"/>
      <w:r>
        <w:t>a</w:t>
      </w:r>
      <w:r w:rsidR="00FC45D0">
        <w:t>(</w:t>
      </w:r>
      <w:proofErr w:type="gramEnd"/>
      <w:r w:rsidR="00FC45D0">
        <w:t>n)</w:t>
      </w:r>
      <w:r>
        <w:t xml:space="preserve"> ____________ project. It is both difficult and interesting.</w:t>
      </w:r>
    </w:p>
    <w:p w:rsidR="008C38B4" w:rsidRDefault="008C38B4" w:rsidP="008B53C3">
      <w:pPr>
        <w:pStyle w:val="Textnumbered"/>
        <w:numPr>
          <w:ilvl w:val="0"/>
          <w:numId w:val="30"/>
        </w:numPr>
      </w:pPr>
      <w:r>
        <w:t xml:space="preserve">The artist </w:t>
      </w:r>
      <w:r w:rsidR="0055455F">
        <w:t>paints</w:t>
      </w:r>
      <w:r>
        <w:t xml:space="preserve"> </w:t>
      </w:r>
      <w:r w:rsidR="0055455F">
        <w:t xml:space="preserve">very </w:t>
      </w:r>
      <w:r>
        <w:t xml:space="preserve">____________ portraits of celebrities. They look </w:t>
      </w:r>
      <w:r w:rsidR="0055455F">
        <w:t xml:space="preserve">just </w:t>
      </w:r>
      <w:r>
        <w:t>like the real person.</w:t>
      </w:r>
    </w:p>
    <w:p w:rsidR="008B53C3" w:rsidRDefault="008C38B4" w:rsidP="008B53C3">
      <w:pPr>
        <w:pStyle w:val="Textnumbered"/>
        <w:numPr>
          <w:ilvl w:val="0"/>
          <w:numId w:val="30"/>
        </w:numPr>
      </w:pPr>
      <w:r>
        <w:t>My camping torch is very ___________</w:t>
      </w:r>
      <w:proofErr w:type="gramStart"/>
      <w:r>
        <w:t>_ .</w:t>
      </w:r>
      <w:proofErr w:type="gramEnd"/>
      <w:r>
        <w:t xml:space="preserve"> It never </w:t>
      </w:r>
      <w:r w:rsidR="00922B8D">
        <w:t>stops working</w:t>
      </w:r>
      <w:r w:rsidR="008B53C3">
        <w:t>.</w:t>
      </w:r>
    </w:p>
    <w:p w:rsidR="008C38B4" w:rsidRDefault="008C38B4" w:rsidP="008B53C3">
      <w:pPr>
        <w:pStyle w:val="Mark"/>
      </w:pPr>
      <w:r>
        <w:t>Mark: ___ / 8</w:t>
      </w:r>
    </w:p>
    <w:p w:rsidR="00FC45D0" w:rsidRDefault="00FC45D0">
      <w:pPr>
        <w:rPr>
          <w:rFonts w:ascii="Arial" w:hAnsi="Arial"/>
          <w:b/>
          <w:sz w:val="22"/>
        </w:rPr>
      </w:pPr>
      <w:r>
        <w:br w:type="page"/>
      </w:r>
    </w:p>
    <w:p w:rsidR="008C38B4" w:rsidRDefault="008C38B4" w:rsidP="0055455F">
      <w:pPr>
        <w:pStyle w:val="Rubric"/>
      </w:pPr>
      <w:r>
        <w:lastRenderedPageBreak/>
        <w:t>Complete the text with the missing words.</w:t>
      </w:r>
    </w:p>
    <w:p w:rsidR="008C38B4" w:rsidRDefault="008C38B4" w:rsidP="0055455F">
      <w:pPr>
        <w:pStyle w:val="Facsimile"/>
      </w:pPr>
      <w:r>
        <w:t xml:space="preserve">An average teenager spends </w:t>
      </w:r>
      <w:r w:rsidR="00922B8D">
        <w:t>between</w:t>
      </w:r>
      <w:r>
        <w:t xml:space="preserve"> three </w:t>
      </w:r>
      <w:r w:rsidR="00922B8D">
        <w:t xml:space="preserve">and </w:t>
      </w:r>
      <w:r>
        <w:t xml:space="preserve">six hours communicating with friends on blogs and social networks every day. I am not an exception. I think that the </w:t>
      </w:r>
      <w:r w:rsidR="00922B8D">
        <w:t>i</w:t>
      </w:r>
      <w:r>
        <w:t>nternet is a really useful thing. There</w:t>
      </w:r>
      <w:r w:rsidR="00922B8D">
        <w:t>’</w:t>
      </w:r>
      <w:r>
        <w:t xml:space="preserve">s always a chance to meet new people and hit it </w:t>
      </w:r>
      <w:r w:rsidRPr="0055455F">
        <w:rPr>
          <w:rStyle w:val="SuperscriptChar"/>
        </w:rPr>
        <w:t>1</w:t>
      </w:r>
      <w:r>
        <w:t xml:space="preserve">____________ with them. Sometimes, of course, there are people who pick </w:t>
      </w:r>
      <w:r w:rsidRPr="0055455F">
        <w:rPr>
          <w:rStyle w:val="SuperscriptChar"/>
        </w:rPr>
        <w:t>2</w:t>
      </w:r>
      <w:r>
        <w:t xml:space="preserve">____________ and criticize you, but you should get </w:t>
      </w:r>
      <w:r w:rsidRPr="0055455F">
        <w:rPr>
          <w:rStyle w:val="SuperscriptChar"/>
        </w:rPr>
        <w:t>3</w:t>
      </w:r>
      <w:r>
        <w:t>____________ it and not pay any attention to them. Personally, I don</w:t>
      </w:r>
      <w:r w:rsidR="00922B8D">
        <w:t>’</w:t>
      </w:r>
      <w:r>
        <w:t xml:space="preserve">t use social networks very often. I just visit them to make sure all my friends are </w:t>
      </w:r>
      <w:proofErr w:type="gramStart"/>
      <w:r>
        <w:t>alive</w:t>
      </w:r>
      <w:proofErr w:type="gramEnd"/>
      <w:r>
        <w:t xml:space="preserve"> </w:t>
      </w:r>
      <w:r w:rsidRPr="0055455F">
        <w:rPr>
          <w:rStyle w:val="SuperscriptChar"/>
        </w:rPr>
        <w:t>4</w:t>
      </w:r>
      <w:r>
        <w:t>____________</w:t>
      </w:r>
      <w:r w:rsidR="0055455F">
        <w:t xml:space="preserve"> </w:t>
      </w:r>
      <w:r w:rsidR="00B86521">
        <w:t>well</w:t>
      </w:r>
      <w:r>
        <w:t xml:space="preserve">. Last year, I </w:t>
      </w:r>
      <w:r w:rsidR="00922B8D">
        <w:t>felt</w:t>
      </w:r>
      <w:r>
        <w:t xml:space="preserve"> </w:t>
      </w:r>
      <w:r w:rsidR="00B86521">
        <w:t xml:space="preserve">sick and tired </w:t>
      </w:r>
      <w:r w:rsidRPr="0055455F">
        <w:rPr>
          <w:rStyle w:val="SuperscriptChar"/>
        </w:rPr>
        <w:t>5</w:t>
      </w:r>
      <w:r>
        <w:t>____________ just chatting online</w:t>
      </w:r>
      <w:r w:rsidR="00B86521">
        <w:t>,</w:t>
      </w:r>
      <w:bookmarkStart w:id="0" w:name="_GoBack"/>
      <w:bookmarkEnd w:id="0"/>
      <w:r>
        <w:t xml:space="preserve"> </w:t>
      </w:r>
      <w:r w:rsidR="00922B8D">
        <w:t xml:space="preserve">so I </w:t>
      </w:r>
      <w:r>
        <w:t xml:space="preserve">got interested in blogging. Every week I try to get round </w:t>
      </w:r>
      <w:r w:rsidRPr="0055455F">
        <w:rPr>
          <w:rStyle w:val="SuperscriptChar"/>
        </w:rPr>
        <w:t>6</w:t>
      </w:r>
      <w:r>
        <w:t xml:space="preserve">____________ writing a post about my life. Last year, my mum came </w:t>
      </w:r>
      <w:r w:rsidRPr="0055455F">
        <w:rPr>
          <w:rStyle w:val="SuperscriptChar"/>
        </w:rPr>
        <w:t>7</w:t>
      </w:r>
      <w:r>
        <w:t xml:space="preserve">____________ </w:t>
      </w:r>
      <w:r w:rsidRPr="0055455F">
        <w:rPr>
          <w:rStyle w:val="SuperscriptChar"/>
        </w:rPr>
        <w:t>8</w:t>
      </w:r>
      <w:r>
        <w:t xml:space="preserve">____________ the idea of </w:t>
      </w:r>
      <w:r w:rsidR="00922B8D">
        <w:t>writing</w:t>
      </w:r>
      <w:r>
        <w:t xml:space="preserve"> </w:t>
      </w:r>
      <w:r w:rsidR="00922B8D">
        <w:t xml:space="preserve">a blog, </w:t>
      </w:r>
      <w:r>
        <w:t>too</w:t>
      </w:r>
      <w:r w:rsidR="00922B8D">
        <w:t>,</w:t>
      </w:r>
      <w:r>
        <w:t xml:space="preserve"> because she wanted to get </w:t>
      </w:r>
      <w:r w:rsidRPr="0055455F">
        <w:rPr>
          <w:rStyle w:val="SuperscriptChar"/>
        </w:rPr>
        <w:t>9</w:t>
      </w:r>
      <w:r>
        <w:t xml:space="preserve">____________ know new people! Of course, at first she felt thrown </w:t>
      </w:r>
      <w:r w:rsidRPr="0055455F">
        <w:rPr>
          <w:rStyle w:val="SuperscriptChar"/>
        </w:rPr>
        <w:t>10</w:t>
      </w:r>
      <w:r>
        <w:t xml:space="preserve">____________ </w:t>
      </w:r>
      <w:r w:rsidR="00B86521">
        <w:t xml:space="preserve">at </w:t>
      </w:r>
      <w:r w:rsidRPr="0055455F">
        <w:rPr>
          <w:rStyle w:val="SuperscriptChar"/>
        </w:rPr>
        <w:t>11</w:t>
      </w:r>
      <w:r>
        <w:t xml:space="preserve">____________ deep end, but then she relaxed because I </w:t>
      </w:r>
      <w:r w:rsidRPr="0055455F">
        <w:rPr>
          <w:rStyle w:val="SuperscriptChar"/>
        </w:rPr>
        <w:t>12</w:t>
      </w:r>
      <w:r>
        <w:t xml:space="preserve">____________ </w:t>
      </w:r>
      <w:proofErr w:type="gramStart"/>
      <w:r>
        <w:t>her</w:t>
      </w:r>
      <w:r w:rsidR="00B659DC">
        <w:t xml:space="preserve"> </w:t>
      </w:r>
      <w:r>
        <w:t>the</w:t>
      </w:r>
      <w:proofErr w:type="gramEnd"/>
      <w:r>
        <w:t xml:space="preserve"> ropes and explain</w:t>
      </w:r>
      <w:r w:rsidR="00922B8D">
        <w:t>ed</w:t>
      </w:r>
      <w:r>
        <w:t xml:space="preserve"> how </w:t>
      </w:r>
      <w:r w:rsidR="00922B8D">
        <w:t>to do things</w:t>
      </w:r>
      <w:r>
        <w:t>. Now, she writes even more interesting things than I do!</w:t>
      </w:r>
    </w:p>
    <w:p w:rsidR="008C38B4" w:rsidRDefault="008C38B4" w:rsidP="0055455F">
      <w:pPr>
        <w:pStyle w:val="Mark"/>
      </w:pPr>
      <w:r>
        <w:t>Mark: ___ / 12</w:t>
      </w:r>
    </w:p>
    <w:p w:rsidR="008C38B4" w:rsidRDefault="008C38B4" w:rsidP="0055455F">
      <w:pPr>
        <w:pStyle w:val="Rubric"/>
      </w:pPr>
      <w:r>
        <w:t xml:space="preserve">Complete the sentences by adding the correct suffixes to the words in brackets. </w:t>
      </w:r>
    </w:p>
    <w:p w:rsidR="008C38B4" w:rsidRDefault="008C38B4" w:rsidP="0055455F">
      <w:pPr>
        <w:pStyle w:val="Textnumbered"/>
        <w:numPr>
          <w:ilvl w:val="0"/>
          <w:numId w:val="31"/>
        </w:numPr>
      </w:pPr>
      <w:r>
        <w:t>Jason had to leave school because of poor marks and bad ____________ (behave).</w:t>
      </w:r>
    </w:p>
    <w:p w:rsidR="008C38B4" w:rsidRDefault="008C38B4" w:rsidP="0055455F">
      <w:pPr>
        <w:pStyle w:val="Textnumbered"/>
        <w:numPr>
          <w:ilvl w:val="0"/>
          <w:numId w:val="31"/>
        </w:numPr>
      </w:pPr>
      <w:r>
        <w:t xml:space="preserve">If you work extra hours, you can expect </w:t>
      </w:r>
      <w:r w:rsidR="00B86521">
        <w:t xml:space="preserve">a </w:t>
      </w:r>
      <w:r>
        <w:t xml:space="preserve">____________ </w:t>
      </w:r>
      <w:r w:rsidR="00922B8D">
        <w:t xml:space="preserve">(promote) </w:t>
      </w:r>
      <w:r>
        <w:t>at work.</w:t>
      </w:r>
    </w:p>
    <w:p w:rsidR="008C38B4" w:rsidRDefault="008C38B4" w:rsidP="0055455F">
      <w:pPr>
        <w:pStyle w:val="Textnumbered"/>
        <w:numPr>
          <w:ilvl w:val="0"/>
          <w:numId w:val="31"/>
        </w:numPr>
      </w:pPr>
      <w:r>
        <w:t>The people who refused to attend the march were in the ____________ (minor).</w:t>
      </w:r>
    </w:p>
    <w:p w:rsidR="008C38B4" w:rsidRDefault="008C38B4" w:rsidP="0055455F">
      <w:pPr>
        <w:pStyle w:val="Textnumbered"/>
        <w:numPr>
          <w:ilvl w:val="0"/>
          <w:numId w:val="31"/>
        </w:numPr>
      </w:pPr>
      <w:r>
        <w:t>A journalist</w:t>
      </w:r>
      <w:r w:rsidR="00922B8D">
        <w:t>’</w:t>
      </w:r>
      <w:r>
        <w:t xml:space="preserve">s job requires ____________ </w:t>
      </w:r>
      <w:r w:rsidR="00922B8D">
        <w:t xml:space="preserve">(know) </w:t>
      </w:r>
      <w:r>
        <w:t xml:space="preserve">of </w:t>
      </w:r>
      <w:r w:rsidR="00922B8D">
        <w:t xml:space="preserve">a lot of </w:t>
      </w:r>
      <w:r>
        <w:t>different things.</w:t>
      </w:r>
    </w:p>
    <w:p w:rsidR="008C38B4" w:rsidRDefault="008C38B4" w:rsidP="0055455F">
      <w:pPr>
        <w:pStyle w:val="Textnumbered"/>
        <w:numPr>
          <w:ilvl w:val="0"/>
          <w:numId w:val="31"/>
        </w:numPr>
      </w:pPr>
      <w:r>
        <w:t xml:space="preserve">Archaeologists had to face </w:t>
      </w:r>
      <w:r w:rsidR="00B659DC">
        <w:t>many</w:t>
      </w:r>
      <w:r w:rsidR="00922B8D">
        <w:t xml:space="preserve"> </w:t>
      </w:r>
      <w:r>
        <w:t>____________ (difficult) during the expedition.</w:t>
      </w:r>
    </w:p>
    <w:p w:rsidR="008C38B4" w:rsidRDefault="008C38B4" w:rsidP="0055455F">
      <w:pPr>
        <w:pStyle w:val="Textnumbered"/>
        <w:numPr>
          <w:ilvl w:val="0"/>
          <w:numId w:val="31"/>
        </w:numPr>
      </w:pPr>
      <w:r>
        <w:t>Van Gogh</w:t>
      </w:r>
      <w:r w:rsidR="0055455F">
        <w:t>’</w:t>
      </w:r>
      <w:r>
        <w:t>s paintings show a lot of ____________ (original).</w:t>
      </w:r>
    </w:p>
    <w:p w:rsidR="008C38B4" w:rsidRDefault="008C38B4" w:rsidP="0055455F">
      <w:pPr>
        <w:pStyle w:val="Textnumbered"/>
        <w:numPr>
          <w:ilvl w:val="0"/>
          <w:numId w:val="31"/>
        </w:numPr>
      </w:pPr>
      <w:r>
        <w:t>One way of improving your pronunciation is to do a lot of ____________ (repeat).</w:t>
      </w:r>
    </w:p>
    <w:p w:rsidR="008C38B4" w:rsidRDefault="008C38B4" w:rsidP="0055455F">
      <w:pPr>
        <w:pStyle w:val="Textnumbered"/>
        <w:numPr>
          <w:ilvl w:val="0"/>
          <w:numId w:val="31"/>
        </w:numPr>
      </w:pPr>
      <w:r>
        <w:t xml:space="preserve">There is a ____________ </w:t>
      </w:r>
      <w:r w:rsidR="00922B8D">
        <w:t>(necess</w:t>
      </w:r>
      <w:r w:rsidR="003477DC">
        <w:t>ary</w:t>
      </w:r>
      <w:r w:rsidR="00922B8D">
        <w:t xml:space="preserve">) </w:t>
      </w:r>
      <w:r>
        <w:t xml:space="preserve">for </w:t>
      </w:r>
      <w:r w:rsidR="00B659DC">
        <w:t>clarity</w:t>
      </w:r>
      <w:r>
        <w:t xml:space="preserve">. </w:t>
      </w:r>
      <w:r w:rsidR="00B659DC">
        <w:t>At present the article is not clear.</w:t>
      </w:r>
    </w:p>
    <w:p w:rsidR="008C38B4" w:rsidRDefault="008C38B4" w:rsidP="0055455F">
      <w:pPr>
        <w:pStyle w:val="Mark"/>
      </w:pPr>
      <w:r>
        <w:t>Mark: ___ / 8</w:t>
      </w:r>
    </w:p>
    <w:p w:rsidR="0055455F" w:rsidRDefault="0055455F">
      <w:pPr>
        <w:rPr>
          <w:rFonts w:ascii="Arial" w:hAnsi="Arial"/>
          <w:sz w:val="36"/>
        </w:rPr>
      </w:pPr>
      <w:r>
        <w:br w:type="page"/>
      </w:r>
    </w:p>
    <w:p w:rsidR="008C38B4" w:rsidRDefault="008C38B4" w:rsidP="0055455F">
      <w:pPr>
        <w:pStyle w:val="Bhead"/>
      </w:pPr>
      <w:r>
        <w:lastRenderedPageBreak/>
        <w:t>Grammar</w:t>
      </w:r>
    </w:p>
    <w:p w:rsidR="008C38B4" w:rsidRDefault="008C38B4" w:rsidP="0055455F">
      <w:pPr>
        <w:pStyle w:val="Rubric"/>
      </w:pPr>
      <w:r>
        <w:t>Complete the sentences with the correct</w:t>
      </w:r>
      <w:r w:rsidR="0055455F">
        <w:t xml:space="preserve"> form of the verbs in brackets.</w:t>
      </w:r>
    </w:p>
    <w:p w:rsidR="008C38B4" w:rsidRDefault="008C38B4" w:rsidP="0055455F">
      <w:pPr>
        <w:pStyle w:val="Textnumbered"/>
        <w:numPr>
          <w:ilvl w:val="0"/>
          <w:numId w:val="32"/>
        </w:numPr>
      </w:pPr>
      <w:r>
        <w:t xml:space="preserve">So far this month, ____________ (I / download) </w:t>
      </w:r>
      <w:r w:rsidR="00922B8D">
        <w:t xml:space="preserve">three </w:t>
      </w:r>
      <w:r>
        <w:t xml:space="preserve">films from the </w:t>
      </w:r>
      <w:r w:rsidR="0055455F">
        <w:t>i</w:t>
      </w:r>
      <w:r>
        <w:t>nternet.</w:t>
      </w:r>
    </w:p>
    <w:p w:rsidR="008C38B4" w:rsidRDefault="008C38B4" w:rsidP="0055455F">
      <w:pPr>
        <w:pStyle w:val="Textnumbered"/>
      </w:pPr>
      <w:r>
        <w:t>____________ (I / study) all night! I</w:t>
      </w:r>
      <w:r w:rsidR="00FC45D0">
        <w:t>’</w:t>
      </w:r>
      <w:r>
        <w:t>m incredibly tired.</w:t>
      </w:r>
    </w:p>
    <w:p w:rsidR="008C38B4" w:rsidRDefault="008C38B4" w:rsidP="0055455F">
      <w:pPr>
        <w:pStyle w:val="Textnumbered"/>
      </w:pPr>
      <w:r>
        <w:t xml:space="preserve">Look! ____________ (That bird / fly) towards us! </w:t>
      </w:r>
    </w:p>
    <w:p w:rsidR="008C38B4" w:rsidRDefault="008C38B4" w:rsidP="0055455F">
      <w:pPr>
        <w:pStyle w:val="Textnumbered"/>
      </w:pPr>
      <w:r>
        <w:t>Tracy didn</w:t>
      </w:r>
      <w:r w:rsidR="00922B8D">
        <w:t>’</w:t>
      </w:r>
      <w:r>
        <w:t xml:space="preserve">t want to watch the film </w:t>
      </w:r>
      <w:r w:rsidR="00FC45D0">
        <w:t xml:space="preserve">with us </w:t>
      </w:r>
      <w:r>
        <w:t>because ____________ (she / already see) it.</w:t>
      </w:r>
    </w:p>
    <w:p w:rsidR="008C38B4" w:rsidRDefault="008C38B4" w:rsidP="0055455F">
      <w:pPr>
        <w:pStyle w:val="Textnumbered"/>
      </w:pPr>
      <w:r>
        <w:t>At this time tomorrow, ____________ (I / have) a yoga lesson.</w:t>
      </w:r>
    </w:p>
    <w:p w:rsidR="008C38B4" w:rsidRDefault="008C38B4" w:rsidP="0055455F">
      <w:pPr>
        <w:pStyle w:val="Textnumbered"/>
      </w:pPr>
      <w:r>
        <w:t>____________ (Jeff / buy) a 3D television last week.</w:t>
      </w:r>
    </w:p>
    <w:p w:rsidR="008C38B4" w:rsidRDefault="008C38B4" w:rsidP="0055455F">
      <w:pPr>
        <w:pStyle w:val="Textnumbered"/>
      </w:pPr>
      <w:r>
        <w:t xml:space="preserve">Next week ____________ (we / go) to see </w:t>
      </w:r>
      <w:r w:rsidR="00922B8D">
        <w:t>a musical</w:t>
      </w:r>
      <w:r>
        <w:t>. We</w:t>
      </w:r>
      <w:r w:rsidR="00922B8D">
        <w:t>’</w:t>
      </w:r>
      <w:r>
        <w:t>ve already got the tickets.</w:t>
      </w:r>
    </w:p>
    <w:p w:rsidR="008C38B4" w:rsidRDefault="008C38B4" w:rsidP="0055455F">
      <w:pPr>
        <w:pStyle w:val="Textnumbered"/>
      </w:pPr>
      <w:r>
        <w:t xml:space="preserve">By </w:t>
      </w:r>
      <w:r w:rsidR="001539DD">
        <w:t>1</w:t>
      </w:r>
      <w:r>
        <w:t>.00</w:t>
      </w:r>
      <w:r w:rsidR="001539DD">
        <w:t xml:space="preserve"> p</w:t>
      </w:r>
      <w:r>
        <w:t>.m. tomorrow ____________ (the exam / finish), so I’ll call you then to tell you about it.</w:t>
      </w:r>
    </w:p>
    <w:p w:rsidR="008C38B4" w:rsidRDefault="0055455F" w:rsidP="0055455F">
      <w:pPr>
        <w:pStyle w:val="Textnumbered"/>
      </w:pPr>
      <w:r>
        <w:t>‘</w:t>
      </w:r>
      <w:r w:rsidR="008C38B4">
        <w:t>How often ____________ (you / travel) abroad?</w:t>
      </w:r>
      <w:r>
        <w:t>’</w:t>
      </w:r>
      <w:r w:rsidR="008C38B4">
        <w:t xml:space="preserve"> </w:t>
      </w:r>
      <w:r>
        <w:t>‘Once a year</w:t>
      </w:r>
      <w:r w:rsidR="008C38B4">
        <w:t>.</w:t>
      </w:r>
      <w:r>
        <w:t>’</w:t>
      </w:r>
    </w:p>
    <w:p w:rsidR="008C38B4" w:rsidRDefault="008C38B4" w:rsidP="0055455F">
      <w:pPr>
        <w:pStyle w:val="Textnumbered"/>
      </w:pPr>
      <w:r>
        <w:t xml:space="preserve">I ran into </w:t>
      </w:r>
      <w:r w:rsidR="001539DD">
        <w:t xml:space="preserve">my neighbour </w:t>
      </w:r>
      <w:r>
        <w:t>while ____________ (I / shop) yesterday.</w:t>
      </w:r>
    </w:p>
    <w:p w:rsidR="008C38B4" w:rsidRDefault="008C38B4" w:rsidP="0055455F">
      <w:pPr>
        <w:pStyle w:val="Mark"/>
      </w:pPr>
      <w:r>
        <w:t>Mark: ___ / 10</w:t>
      </w:r>
    </w:p>
    <w:p w:rsidR="008C38B4" w:rsidRDefault="0055455F" w:rsidP="0055455F">
      <w:pPr>
        <w:pStyle w:val="Rubric"/>
      </w:pPr>
      <w:r>
        <w:t xml:space="preserve">Choose the correct word </w:t>
      </w:r>
      <w:r w:rsidR="008C38B4">
        <w:t>(a</w:t>
      </w:r>
      <w:r>
        <w:t>–</w:t>
      </w:r>
      <w:r w:rsidR="008C38B4">
        <w:t>c)</w:t>
      </w:r>
      <w:r>
        <w:t xml:space="preserve"> to complete the sentences</w:t>
      </w:r>
      <w:r w:rsidR="008C38B4">
        <w:t>.</w:t>
      </w:r>
    </w:p>
    <w:p w:rsidR="008C38B4" w:rsidRDefault="008C38B4" w:rsidP="001539DD">
      <w:pPr>
        <w:pStyle w:val="Textnumbered"/>
        <w:numPr>
          <w:ilvl w:val="0"/>
          <w:numId w:val="34"/>
        </w:numPr>
      </w:pPr>
      <w:r>
        <w:t xml:space="preserve">The </w:t>
      </w:r>
      <w:proofErr w:type="gramStart"/>
      <w:r>
        <w:t>employees</w:t>
      </w:r>
      <w:proofErr w:type="gramEnd"/>
      <w:r>
        <w:t xml:space="preserve"> ______</w:t>
      </w:r>
      <w:r w:rsidR="001539DD">
        <w:t>______ enough. That’s why they’</w:t>
      </w:r>
      <w:r>
        <w:t>re on strike</w:t>
      </w:r>
      <w:r w:rsidR="001539DD">
        <w:t xml:space="preserve"> – t</w:t>
      </w:r>
      <w:r>
        <w:t>hey want more money!</w:t>
      </w:r>
      <w:r w:rsidR="0055455F">
        <w:br/>
      </w:r>
      <w:r w:rsidRPr="001539DD">
        <w:rPr>
          <w:b/>
        </w:rPr>
        <w:t>a</w:t>
      </w:r>
      <w:r>
        <w:t xml:space="preserve"> don</w:t>
      </w:r>
      <w:r w:rsidR="0055455F">
        <w:t>’</w:t>
      </w:r>
      <w:r>
        <w:t xml:space="preserve">t pay   </w:t>
      </w:r>
      <w:r w:rsidRPr="001539DD">
        <w:rPr>
          <w:b/>
        </w:rPr>
        <w:t>b</w:t>
      </w:r>
      <w:r>
        <w:t xml:space="preserve"> aren</w:t>
      </w:r>
      <w:r w:rsidR="0055455F">
        <w:t>’</w:t>
      </w:r>
      <w:r>
        <w:t xml:space="preserve">t being paid   </w:t>
      </w:r>
      <w:r w:rsidRPr="001539DD">
        <w:rPr>
          <w:b/>
        </w:rPr>
        <w:t>c</w:t>
      </w:r>
      <w:r>
        <w:t xml:space="preserve"> aren</w:t>
      </w:r>
      <w:r w:rsidR="0055455F">
        <w:t>’</w:t>
      </w:r>
      <w:r>
        <w:t>t paying</w:t>
      </w:r>
    </w:p>
    <w:p w:rsidR="008C38B4" w:rsidRDefault="008C38B4" w:rsidP="001539DD">
      <w:pPr>
        <w:pStyle w:val="Textnumbered"/>
      </w:pPr>
      <w:r>
        <w:t>If I were yo</w:t>
      </w:r>
      <w:r w:rsidR="001539DD">
        <w:t>u, I ____________ this T-shirt.</w:t>
      </w:r>
      <w:r w:rsidR="001539DD">
        <w:br/>
      </w:r>
      <w:r w:rsidRPr="001539DD">
        <w:rPr>
          <w:b/>
        </w:rPr>
        <w:t>a</w:t>
      </w:r>
      <w:r>
        <w:t xml:space="preserve"> will buy   </w:t>
      </w:r>
      <w:r w:rsidRPr="001539DD">
        <w:rPr>
          <w:b/>
        </w:rPr>
        <w:t>b</w:t>
      </w:r>
      <w:r>
        <w:t xml:space="preserve"> would buy   </w:t>
      </w:r>
      <w:r w:rsidRPr="001539DD">
        <w:rPr>
          <w:b/>
        </w:rPr>
        <w:t>c</w:t>
      </w:r>
      <w:r>
        <w:t xml:space="preserve"> bought</w:t>
      </w:r>
    </w:p>
    <w:p w:rsidR="008C38B4" w:rsidRDefault="008C38B4" w:rsidP="001539DD">
      <w:pPr>
        <w:pStyle w:val="Textnumbered"/>
      </w:pPr>
      <w:r>
        <w:t>If Katy finds out about the demonstration, she ____________ us know.</w:t>
      </w:r>
      <w:r w:rsidR="001539DD">
        <w:br/>
      </w:r>
      <w:r w:rsidRPr="001539DD">
        <w:rPr>
          <w:b/>
        </w:rPr>
        <w:t>a</w:t>
      </w:r>
      <w:r>
        <w:t xml:space="preserve"> will let   </w:t>
      </w:r>
      <w:r w:rsidRPr="001539DD">
        <w:rPr>
          <w:b/>
        </w:rPr>
        <w:t>b</w:t>
      </w:r>
      <w:r>
        <w:t xml:space="preserve"> would let   </w:t>
      </w:r>
      <w:r w:rsidRPr="001539DD">
        <w:rPr>
          <w:b/>
        </w:rPr>
        <w:t>c</w:t>
      </w:r>
      <w:r>
        <w:t xml:space="preserve"> let</w:t>
      </w:r>
    </w:p>
    <w:p w:rsidR="008C38B4" w:rsidRDefault="008C38B4" w:rsidP="001539DD">
      <w:pPr>
        <w:pStyle w:val="Textnumbered"/>
      </w:pPr>
      <w:r>
        <w:t>I ____________ do a c</w:t>
      </w:r>
      <w:r w:rsidR="001539DD">
        <w:t>omputer course next year, but I’</w:t>
      </w:r>
      <w:r>
        <w:t>m not sure.</w:t>
      </w:r>
      <w:r w:rsidR="001539DD">
        <w:br/>
      </w:r>
      <w:proofErr w:type="spellStart"/>
      <w:r w:rsidRPr="001539DD">
        <w:rPr>
          <w:b/>
        </w:rPr>
        <w:t>a</w:t>
      </w:r>
      <w:proofErr w:type="spellEnd"/>
      <w:r>
        <w:t xml:space="preserve"> would   </w:t>
      </w:r>
      <w:r w:rsidRPr="001539DD">
        <w:rPr>
          <w:b/>
        </w:rPr>
        <w:t>b</w:t>
      </w:r>
      <w:r>
        <w:t xml:space="preserve"> will   </w:t>
      </w:r>
      <w:r w:rsidRPr="001539DD">
        <w:rPr>
          <w:b/>
        </w:rPr>
        <w:t>c</w:t>
      </w:r>
      <w:r>
        <w:t xml:space="preserve"> might</w:t>
      </w:r>
    </w:p>
    <w:p w:rsidR="008C38B4" w:rsidRDefault="008C38B4" w:rsidP="001539DD">
      <w:pPr>
        <w:pStyle w:val="Textnumbered"/>
      </w:pPr>
      <w:r>
        <w:t>Nina ____________ in the beauty salon yesterday.</w:t>
      </w:r>
      <w:r w:rsidR="001539DD">
        <w:br/>
      </w:r>
      <w:proofErr w:type="spellStart"/>
      <w:r w:rsidRPr="001539DD">
        <w:rPr>
          <w:b/>
        </w:rPr>
        <w:t>a</w:t>
      </w:r>
      <w:proofErr w:type="spellEnd"/>
      <w:r>
        <w:t xml:space="preserve"> her </w:t>
      </w:r>
      <w:r w:rsidR="001539DD">
        <w:t>hair coloured</w:t>
      </w:r>
      <w:r>
        <w:t xml:space="preserve">   </w:t>
      </w:r>
      <w:r w:rsidRPr="001539DD">
        <w:rPr>
          <w:b/>
        </w:rPr>
        <w:t>b</w:t>
      </w:r>
      <w:r>
        <w:t xml:space="preserve"> got </w:t>
      </w:r>
      <w:r w:rsidR="001539DD">
        <w:t>coloured</w:t>
      </w:r>
      <w:r>
        <w:t xml:space="preserve"> her </w:t>
      </w:r>
      <w:r w:rsidR="001539DD">
        <w:t>hair</w:t>
      </w:r>
      <w:r>
        <w:t xml:space="preserve">   </w:t>
      </w:r>
      <w:r w:rsidRPr="001539DD">
        <w:rPr>
          <w:b/>
        </w:rPr>
        <w:t>c</w:t>
      </w:r>
      <w:r>
        <w:t xml:space="preserve"> got her </w:t>
      </w:r>
      <w:r w:rsidR="001539DD">
        <w:t>hair coloured</w:t>
      </w:r>
    </w:p>
    <w:p w:rsidR="008C38B4" w:rsidRDefault="008C38B4" w:rsidP="001539DD">
      <w:pPr>
        <w:pStyle w:val="Textnumbered"/>
      </w:pPr>
      <w:r>
        <w:t>You ____________ wear a tie at our school. It</w:t>
      </w:r>
      <w:r w:rsidR="001539DD">
        <w:t>’</w:t>
      </w:r>
      <w:r>
        <w:t>s a part of the obligatory uniform.</w:t>
      </w:r>
      <w:r w:rsidR="001539DD">
        <w:br/>
      </w:r>
      <w:r w:rsidRPr="001539DD">
        <w:rPr>
          <w:b/>
        </w:rPr>
        <w:t>a</w:t>
      </w:r>
      <w:r>
        <w:t xml:space="preserve"> can   </w:t>
      </w:r>
      <w:r w:rsidRPr="001539DD">
        <w:rPr>
          <w:b/>
        </w:rPr>
        <w:t>b</w:t>
      </w:r>
      <w:r>
        <w:t xml:space="preserve"> must   </w:t>
      </w:r>
      <w:r w:rsidRPr="001539DD">
        <w:rPr>
          <w:b/>
        </w:rPr>
        <w:t>c</w:t>
      </w:r>
      <w:r>
        <w:t xml:space="preserve"> may</w:t>
      </w:r>
    </w:p>
    <w:p w:rsidR="008C38B4" w:rsidRDefault="008C38B4" w:rsidP="0055455F">
      <w:pPr>
        <w:pStyle w:val="Mark"/>
      </w:pPr>
      <w:r>
        <w:t>Mark: ___ / 6</w:t>
      </w:r>
    </w:p>
    <w:p w:rsidR="0055455F" w:rsidRDefault="0055455F">
      <w:pPr>
        <w:rPr>
          <w:rFonts w:ascii="Arial" w:hAnsi="Arial"/>
          <w:b/>
          <w:sz w:val="22"/>
        </w:rPr>
      </w:pPr>
      <w:r>
        <w:br w:type="page"/>
      </w:r>
    </w:p>
    <w:p w:rsidR="008C38B4" w:rsidRDefault="008C38B4" w:rsidP="0055455F">
      <w:pPr>
        <w:pStyle w:val="Rubric"/>
      </w:pPr>
      <w:r>
        <w:lastRenderedPageBreak/>
        <w:t>Complete the sentences with the missing word</w:t>
      </w:r>
      <w:r w:rsidR="0055455F">
        <w:t>s</w:t>
      </w:r>
      <w:r>
        <w:t>.</w:t>
      </w:r>
      <w:r w:rsidR="0055455F">
        <w:t xml:space="preserve"> Use one word in each sentence.</w:t>
      </w:r>
    </w:p>
    <w:p w:rsidR="008C38B4" w:rsidRDefault="008C38B4" w:rsidP="0055455F">
      <w:pPr>
        <w:pStyle w:val="Textnumbered"/>
        <w:numPr>
          <w:ilvl w:val="0"/>
          <w:numId w:val="33"/>
        </w:numPr>
      </w:pPr>
      <w:r>
        <w:t>I remember that holiday in Barbados. It was the time ____________ Rob and I wanted to be explorers.</w:t>
      </w:r>
    </w:p>
    <w:p w:rsidR="008C38B4" w:rsidRDefault="008C38B4" w:rsidP="0055455F">
      <w:pPr>
        <w:pStyle w:val="Textnumbered"/>
      </w:pPr>
      <w:r>
        <w:t>Pablo Picasso, ____________ was an artistic genius, hated studying when he was a child.</w:t>
      </w:r>
    </w:p>
    <w:p w:rsidR="008C38B4" w:rsidRDefault="008C38B4" w:rsidP="0055455F">
      <w:pPr>
        <w:pStyle w:val="Textnumbered"/>
      </w:pPr>
      <w:r>
        <w:t>If you ____________</w:t>
      </w:r>
      <w:r w:rsidR="0055455F">
        <w:t xml:space="preserve"> </w:t>
      </w:r>
      <w:r>
        <w:t>written down the assistant</w:t>
      </w:r>
      <w:r w:rsidR="0055455F">
        <w:t>’</w:t>
      </w:r>
      <w:r>
        <w:t>s name, you wouldn</w:t>
      </w:r>
      <w:r w:rsidR="0055455F">
        <w:t>’</w:t>
      </w:r>
      <w:r>
        <w:t>t have forgotten it.</w:t>
      </w:r>
    </w:p>
    <w:p w:rsidR="008C38B4" w:rsidRDefault="008C38B4" w:rsidP="0055455F">
      <w:pPr>
        <w:pStyle w:val="Textnumbered"/>
      </w:pPr>
      <w:r>
        <w:t xml:space="preserve">I ____________ </w:t>
      </w:r>
      <w:proofErr w:type="spellStart"/>
      <w:r>
        <w:t>I</w:t>
      </w:r>
      <w:proofErr w:type="spellEnd"/>
      <w:r>
        <w:t xml:space="preserve"> had time to chat with you, but I</w:t>
      </w:r>
      <w:r w:rsidR="0055455F">
        <w:t>’</w:t>
      </w:r>
      <w:r>
        <w:t>m too busy now. Sorry!</w:t>
      </w:r>
    </w:p>
    <w:p w:rsidR="008C38B4" w:rsidRDefault="008C38B4" w:rsidP="0055455F">
      <w:pPr>
        <w:pStyle w:val="Textnumbered"/>
      </w:pPr>
      <w:r>
        <w:t xml:space="preserve">If you had </w:t>
      </w:r>
      <w:r w:rsidR="0055455F">
        <w:t>paid more attention</w:t>
      </w:r>
      <w:r>
        <w:t>, you would ____________ noticed my new dress.</w:t>
      </w:r>
    </w:p>
    <w:p w:rsidR="008C38B4" w:rsidRDefault="008C38B4" w:rsidP="0055455F">
      <w:pPr>
        <w:pStyle w:val="Textnumbered"/>
      </w:pPr>
      <w:r>
        <w:t>John asked me ____________ copy the photos on to his memory card.</w:t>
      </w:r>
    </w:p>
    <w:p w:rsidR="008C38B4" w:rsidRDefault="008C38B4" w:rsidP="0055455F">
      <w:pPr>
        <w:pStyle w:val="Textnumbered"/>
      </w:pPr>
      <w:r>
        <w:t>When I was younger, I ____________ to have a teddy bear</w:t>
      </w:r>
      <w:r w:rsidR="00595D1E">
        <w:t xml:space="preserve"> and my sister had three</w:t>
      </w:r>
      <w:r>
        <w:t>.</w:t>
      </w:r>
    </w:p>
    <w:p w:rsidR="008C38B4" w:rsidRDefault="008C38B4" w:rsidP="0055455F">
      <w:pPr>
        <w:pStyle w:val="Textnumbered"/>
      </w:pPr>
      <w:r>
        <w:t>I</w:t>
      </w:r>
      <w:r w:rsidR="0055455F">
        <w:t>’</w:t>
      </w:r>
      <w:r>
        <w:t>m glad that the ____________ of the students have passed the test. A 95% pass rate is a great result.</w:t>
      </w:r>
    </w:p>
    <w:p w:rsidR="008C38B4" w:rsidRDefault="008C38B4" w:rsidP="0055455F">
      <w:pPr>
        <w:pStyle w:val="Mark"/>
      </w:pPr>
      <w:r>
        <w:t>Mark: ___ / 8</w:t>
      </w:r>
    </w:p>
    <w:p w:rsidR="00932BAF" w:rsidRPr="00F5009D" w:rsidRDefault="0055455F" w:rsidP="0055455F">
      <w:pPr>
        <w:pStyle w:val="Mark"/>
      </w:pPr>
      <w:r>
        <w:t>TOTAL MARKS</w:t>
      </w:r>
      <w:r w:rsidR="008C38B4">
        <w:t>: __/ 60</w:t>
      </w:r>
    </w:p>
    <w:sectPr w:rsidR="00932BAF" w:rsidRPr="00F5009D" w:rsidSect="003317FA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8B4" w:rsidRDefault="008C38B4">
      <w:r>
        <w:separator/>
      </w:r>
    </w:p>
    <w:p w:rsidR="008C38B4" w:rsidRDefault="008C38B4"/>
  </w:endnote>
  <w:endnote w:type="continuationSeparator" w:id="0">
    <w:p w:rsidR="008C38B4" w:rsidRDefault="008C38B4">
      <w:r>
        <w:continuationSeparator/>
      </w:r>
    </w:p>
    <w:p w:rsidR="008C38B4" w:rsidRDefault="008C38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3317FA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B86521">
          <w:rPr>
            <w:rFonts w:ascii="Arial" w:hAnsi="Arial" w:cs="Arial"/>
            <w:noProof/>
          </w:rPr>
          <w:t>2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3317FA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034E3E6C" wp14:editId="6BBD5A2C">
              <wp:extent cx="6388735" cy="653415"/>
              <wp:effectExtent l="0" t="0" r="0" b="0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88735" cy="653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8B4" w:rsidRDefault="008C38B4">
      <w:r>
        <w:separator/>
      </w:r>
    </w:p>
    <w:p w:rsidR="008C38B4" w:rsidRDefault="008C38B4"/>
  </w:footnote>
  <w:footnote w:type="continuationSeparator" w:id="0">
    <w:p w:rsidR="008C38B4" w:rsidRDefault="008C38B4">
      <w:r>
        <w:continuationSeparator/>
      </w:r>
    </w:p>
    <w:p w:rsidR="008C38B4" w:rsidRDefault="008C38B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B4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39DD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17FA"/>
    <w:rsid w:val="0033675E"/>
    <w:rsid w:val="00345D07"/>
    <w:rsid w:val="003477DC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55F"/>
    <w:rsid w:val="0055486B"/>
    <w:rsid w:val="00560231"/>
    <w:rsid w:val="00582F2E"/>
    <w:rsid w:val="00583FB2"/>
    <w:rsid w:val="00595D1E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B53C3"/>
    <w:rsid w:val="008C38B4"/>
    <w:rsid w:val="008C6327"/>
    <w:rsid w:val="008F168A"/>
    <w:rsid w:val="008F23C5"/>
    <w:rsid w:val="008F5DD2"/>
    <w:rsid w:val="00917F87"/>
    <w:rsid w:val="00922B8D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659DC"/>
    <w:rsid w:val="00B73372"/>
    <w:rsid w:val="00B801F7"/>
    <w:rsid w:val="00B86521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44F6"/>
    <w:rsid w:val="00DC6F73"/>
    <w:rsid w:val="00DF70D5"/>
    <w:rsid w:val="00E04CA8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45D0"/>
    <w:rsid w:val="00FC6CE3"/>
    <w:rsid w:val="00FC7C55"/>
    <w:rsid w:val="00FD7926"/>
    <w:rsid w:val="00FE01D7"/>
    <w:rsid w:val="00F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3317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31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3317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31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98A12-7B1D-44CB-B57B-F2ABA1F8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6</TotalTime>
  <Pages>4</Pages>
  <Words>1089</Words>
  <Characters>4998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3</cp:revision>
  <cp:lastPrinted>2012-06-01T14:55:00Z</cp:lastPrinted>
  <dcterms:created xsi:type="dcterms:W3CDTF">2013-05-13T13:26:00Z</dcterms:created>
  <dcterms:modified xsi:type="dcterms:W3CDTF">2013-05-14T08:05:00Z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