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86" w:rsidRDefault="00D91586" w:rsidP="00D91586">
      <w:pPr>
        <w:pStyle w:val="AHead"/>
      </w:pPr>
      <w:bookmarkStart w:id="0" w:name="_GoBack"/>
      <w:bookmarkEnd w:id="0"/>
      <w:r>
        <w:t>Cumulative Vocabulary and Grammar Test Units 1–10 Test A</w:t>
      </w:r>
    </w:p>
    <w:p w:rsidR="00D91586" w:rsidRPr="00D91586" w:rsidRDefault="00D91586" w:rsidP="00D91586">
      <w:pPr>
        <w:pStyle w:val="Nameline"/>
      </w:pPr>
      <w:r w:rsidRPr="00D91586">
        <w:t>Name: ___________________________________________</w:t>
      </w:r>
    </w:p>
    <w:p w:rsidR="00D91586" w:rsidRDefault="00D91586" w:rsidP="00D91586">
      <w:pPr>
        <w:pStyle w:val="Bhead"/>
      </w:pPr>
      <w:r w:rsidRPr="00D91586">
        <w:t>Vocabulary</w:t>
      </w:r>
    </w:p>
    <w:p w:rsidR="00B03409" w:rsidRDefault="00D91586" w:rsidP="00B03409">
      <w:pPr>
        <w:pStyle w:val="Rubric"/>
      </w:pPr>
      <w:r w:rsidRPr="00D91586">
        <w:t>Circle the correct answer (a</w:t>
      </w:r>
      <w:r w:rsidR="00B03409">
        <w:t>–</w:t>
      </w:r>
      <w:r w:rsidRPr="00D91586">
        <w:t>c).</w:t>
      </w:r>
    </w:p>
    <w:p w:rsidR="00B03409" w:rsidRDefault="00D91586" w:rsidP="00B03409">
      <w:pPr>
        <w:pStyle w:val="Textnumbered"/>
      </w:pPr>
      <w:r w:rsidRPr="00D91586">
        <w:t>The explorers went on a long</w:t>
      </w:r>
      <w:r w:rsidR="00375C0B">
        <w:t>,</w:t>
      </w:r>
      <w:r w:rsidRPr="00D91586">
        <w:t xml:space="preserve"> difficult </w:t>
      </w:r>
      <w:r w:rsidRPr="00D91586">
        <w:rPr>
          <w:iCs/>
        </w:rPr>
        <w:t xml:space="preserve">____________ </w:t>
      </w:r>
      <w:r w:rsidRPr="00D91586">
        <w:t>to discover lost tribes in the Amazon.</w:t>
      </w:r>
      <w:r w:rsidRPr="00D91586">
        <w:br/>
      </w:r>
      <w:proofErr w:type="spellStart"/>
      <w:r w:rsidRPr="00D91586">
        <w:rPr>
          <w:b/>
        </w:rPr>
        <w:t>a</w:t>
      </w:r>
      <w:proofErr w:type="spellEnd"/>
      <w:r w:rsidRPr="00D91586">
        <w:t xml:space="preserve"> excursion   </w:t>
      </w:r>
      <w:r w:rsidRPr="00D91586">
        <w:rPr>
          <w:b/>
        </w:rPr>
        <w:t>b</w:t>
      </w:r>
      <w:r w:rsidRPr="00D91586">
        <w:t xml:space="preserve"> expedition   </w:t>
      </w:r>
      <w:r w:rsidRPr="00D91586">
        <w:rPr>
          <w:b/>
        </w:rPr>
        <w:t>c</w:t>
      </w:r>
      <w:r w:rsidRPr="00D91586">
        <w:t xml:space="preserve"> tour</w:t>
      </w:r>
    </w:p>
    <w:p w:rsidR="00B03409" w:rsidRDefault="00D91586" w:rsidP="00B03409">
      <w:pPr>
        <w:pStyle w:val="Textnumbered"/>
      </w:pPr>
      <w:r w:rsidRPr="00D91586">
        <w:t xml:space="preserve">Emma has got so much </w:t>
      </w:r>
      <w:r w:rsidRPr="00D91586">
        <w:rPr>
          <w:iCs/>
        </w:rPr>
        <w:t>____________</w:t>
      </w:r>
      <w:r w:rsidR="00375C0B">
        <w:rPr>
          <w:iCs/>
        </w:rPr>
        <w:t xml:space="preserve"> </w:t>
      </w:r>
      <w:r w:rsidRPr="00D91586">
        <w:t>that she can spend hours in the gym without getting tired.</w:t>
      </w:r>
      <w:r w:rsidR="00B03409">
        <w:br/>
      </w:r>
      <w:r w:rsidRPr="00D91586">
        <w:rPr>
          <w:b/>
        </w:rPr>
        <w:t>a</w:t>
      </w:r>
      <w:r w:rsidRPr="00D91586">
        <w:t xml:space="preserve"> stamina   </w:t>
      </w:r>
      <w:r w:rsidRPr="00D91586">
        <w:rPr>
          <w:b/>
        </w:rPr>
        <w:t>b</w:t>
      </w:r>
      <w:r w:rsidRPr="00D91586">
        <w:t xml:space="preserve"> self-reliance   </w:t>
      </w:r>
      <w:r w:rsidRPr="00D91586">
        <w:rPr>
          <w:b/>
        </w:rPr>
        <w:t>c</w:t>
      </w:r>
      <w:r w:rsidRPr="00D91586">
        <w:t xml:space="preserve"> discipline</w:t>
      </w:r>
    </w:p>
    <w:p w:rsidR="00B03409" w:rsidRDefault="00D91586" w:rsidP="00B03409">
      <w:pPr>
        <w:pStyle w:val="Textnumbered"/>
      </w:pPr>
      <w:r w:rsidRPr="00D91586">
        <w:t>Ron</w:t>
      </w:r>
      <w:r w:rsidR="00375C0B">
        <w:t>’</w:t>
      </w:r>
      <w:r w:rsidRPr="00D91586">
        <w:t xml:space="preserve">s </w:t>
      </w:r>
      <w:r w:rsidRPr="00D91586">
        <w:rPr>
          <w:iCs/>
        </w:rPr>
        <w:t>____________</w:t>
      </w:r>
      <w:r w:rsidRPr="00D91586">
        <w:t xml:space="preserve"> is really extreme: he gets very nervous among new people.</w:t>
      </w:r>
      <w:r w:rsidR="00B03409">
        <w:br/>
      </w:r>
      <w:r w:rsidRPr="00D91586">
        <w:rPr>
          <w:b/>
        </w:rPr>
        <w:t>a</w:t>
      </w:r>
      <w:r w:rsidRPr="00D91586">
        <w:t xml:space="preserve"> modesty   </w:t>
      </w:r>
      <w:r w:rsidRPr="00D91586">
        <w:rPr>
          <w:b/>
        </w:rPr>
        <w:t>b</w:t>
      </w:r>
      <w:r w:rsidRPr="00D91586">
        <w:t xml:space="preserve"> shyness   </w:t>
      </w:r>
      <w:r w:rsidRPr="00D91586">
        <w:rPr>
          <w:b/>
        </w:rPr>
        <w:t>c</w:t>
      </w:r>
      <w:r w:rsidRPr="00D91586">
        <w:t xml:space="preserve"> arrogance</w:t>
      </w:r>
    </w:p>
    <w:p w:rsidR="00B03409" w:rsidRDefault="00D91586" w:rsidP="00B03409">
      <w:pPr>
        <w:pStyle w:val="Textnumbered"/>
      </w:pPr>
      <w:r w:rsidRPr="00D91586">
        <w:t xml:space="preserve">The disease started in the south and </w:t>
      </w:r>
      <w:r w:rsidRPr="00D91586">
        <w:rPr>
          <w:iCs/>
        </w:rPr>
        <w:t>____________</w:t>
      </w:r>
      <w:r w:rsidRPr="00D91586">
        <w:t xml:space="preserve"> all over the country.</w:t>
      </w:r>
      <w:r w:rsidRPr="00D91586">
        <w:br/>
      </w:r>
      <w:r w:rsidRPr="00D91586">
        <w:rPr>
          <w:b/>
        </w:rPr>
        <w:t>a</w:t>
      </w:r>
      <w:r w:rsidRPr="00D91586">
        <w:t xml:space="preserve"> contaminated   </w:t>
      </w:r>
      <w:r w:rsidRPr="00D91586">
        <w:rPr>
          <w:b/>
        </w:rPr>
        <w:t>b</w:t>
      </w:r>
      <w:r w:rsidRPr="00D91586">
        <w:t xml:space="preserve"> preserved   </w:t>
      </w:r>
      <w:r w:rsidRPr="00D91586">
        <w:rPr>
          <w:b/>
        </w:rPr>
        <w:t>c</w:t>
      </w:r>
      <w:r w:rsidRPr="00D91586">
        <w:t xml:space="preserve"> spread</w:t>
      </w:r>
    </w:p>
    <w:p w:rsidR="00B03409" w:rsidRDefault="00D91586" w:rsidP="00B03409">
      <w:pPr>
        <w:pStyle w:val="Textnumbered"/>
      </w:pPr>
      <w:r w:rsidRPr="00D91586">
        <w:t>Jeff</w:t>
      </w:r>
      <w:r w:rsidR="00375C0B">
        <w:t>’s colleagues</w:t>
      </w:r>
      <w:r w:rsidRPr="00D91586">
        <w:t xml:space="preserve"> had a lot of </w:t>
      </w:r>
      <w:r w:rsidRPr="00D91586">
        <w:rPr>
          <w:iCs/>
        </w:rPr>
        <w:t>____________</w:t>
      </w:r>
      <w:r w:rsidRPr="00D91586">
        <w:t xml:space="preserve"> </w:t>
      </w:r>
      <w:r w:rsidR="00375C0B">
        <w:t xml:space="preserve">for him because he was extremely </w:t>
      </w:r>
      <w:r w:rsidRPr="00D91586">
        <w:t>professional.</w:t>
      </w:r>
      <w:r w:rsidRPr="00D91586">
        <w:br/>
      </w:r>
      <w:r w:rsidRPr="00D91586">
        <w:rPr>
          <w:b/>
        </w:rPr>
        <w:t>a</w:t>
      </w:r>
      <w:r w:rsidRPr="00D91586">
        <w:t xml:space="preserve"> honesty   </w:t>
      </w:r>
      <w:r w:rsidRPr="00D91586">
        <w:rPr>
          <w:b/>
        </w:rPr>
        <w:t>b</w:t>
      </w:r>
      <w:r w:rsidRPr="00D91586">
        <w:t xml:space="preserve"> respect   </w:t>
      </w:r>
      <w:r w:rsidRPr="00D91586">
        <w:rPr>
          <w:b/>
        </w:rPr>
        <w:t>c</w:t>
      </w:r>
      <w:r w:rsidRPr="00D91586">
        <w:t xml:space="preserve"> offence</w:t>
      </w:r>
    </w:p>
    <w:p w:rsidR="00B03409" w:rsidRDefault="00D91586" w:rsidP="00B03409">
      <w:pPr>
        <w:pStyle w:val="Textnumbered"/>
      </w:pPr>
      <w:r w:rsidRPr="00D91586">
        <w:t xml:space="preserve">Last summer, my brother managed to make a small </w:t>
      </w:r>
      <w:r w:rsidRPr="00D91586">
        <w:rPr>
          <w:iCs/>
        </w:rPr>
        <w:t>____________</w:t>
      </w:r>
      <w:r w:rsidRPr="00D91586">
        <w:t xml:space="preserve"> from his car cleaning business. He made €3.00 per car, after he took out his costs.</w:t>
      </w:r>
      <w:r w:rsidR="00B03409">
        <w:br/>
      </w:r>
      <w:r w:rsidRPr="00D91586">
        <w:rPr>
          <w:b/>
        </w:rPr>
        <w:t>a</w:t>
      </w:r>
      <w:r w:rsidRPr="00D91586">
        <w:t xml:space="preserve"> consumer   </w:t>
      </w:r>
      <w:r w:rsidRPr="00D91586">
        <w:rPr>
          <w:b/>
        </w:rPr>
        <w:t>b</w:t>
      </w:r>
      <w:r w:rsidRPr="00D91586">
        <w:t xml:space="preserve"> profit   </w:t>
      </w:r>
      <w:r w:rsidRPr="00D91586">
        <w:rPr>
          <w:b/>
        </w:rPr>
        <w:t>c</w:t>
      </w:r>
      <w:r w:rsidRPr="00D91586">
        <w:t xml:space="preserve"> retail</w:t>
      </w:r>
    </w:p>
    <w:p w:rsidR="00B03409" w:rsidRDefault="00D91586" w:rsidP="00B03409">
      <w:pPr>
        <w:pStyle w:val="Textnumbered"/>
      </w:pPr>
      <w:r w:rsidRPr="00D91586">
        <w:t xml:space="preserve">The woman </w:t>
      </w:r>
      <w:r w:rsidRPr="00D91586">
        <w:rPr>
          <w:iCs/>
        </w:rPr>
        <w:t>____________</w:t>
      </w:r>
      <w:r w:rsidRPr="00D91586">
        <w:t xml:space="preserve"> at the man stood across the road. She knew him from somewhere, but where?</w:t>
      </w:r>
      <w:r w:rsidR="00B03409">
        <w:br/>
      </w:r>
      <w:r w:rsidRPr="00D91586">
        <w:rPr>
          <w:b/>
        </w:rPr>
        <w:t>a</w:t>
      </w:r>
      <w:r w:rsidRPr="00D91586">
        <w:t xml:space="preserve"> blinked   </w:t>
      </w:r>
      <w:r w:rsidRPr="00D91586">
        <w:rPr>
          <w:b/>
        </w:rPr>
        <w:t>b</w:t>
      </w:r>
      <w:r w:rsidRPr="00D91586">
        <w:t xml:space="preserve"> peered   </w:t>
      </w:r>
      <w:r w:rsidRPr="00D91586">
        <w:rPr>
          <w:b/>
        </w:rPr>
        <w:t>c</w:t>
      </w:r>
      <w:r w:rsidRPr="00D91586">
        <w:t xml:space="preserve"> stared</w:t>
      </w:r>
    </w:p>
    <w:p w:rsidR="00B03409" w:rsidRDefault="00D91586" w:rsidP="00B03409">
      <w:pPr>
        <w:pStyle w:val="Textnumbered"/>
      </w:pPr>
      <w:r w:rsidRPr="00D91586">
        <w:t xml:space="preserve">People decided to </w:t>
      </w:r>
      <w:r w:rsidRPr="00D91586">
        <w:rPr>
          <w:iCs/>
        </w:rPr>
        <w:t>____________</w:t>
      </w:r>
      <w:r w:rsidRPr="00D91586">
        <w:t xml:space="preserve"> the foreign goods and produce their own.</w:t>
      </w:r>
      <w:r w:rsidRPr="00D91586">
        <w:br/>
      </w:r>
      <w:r w:rsidRPr="00D91586">
        <w:rPr>
          <w:b/>
        </w:rPr>
        <w:t>a</w:t>
      </w:r>
      <w:r w:rsidRPr="00D91586">
        <w:t xml:space="preserve"> struggle   </w:t>
      </w:r>
      <w:r w:rsidRPr="00D91586">
        <w:rPr>
          <w:b/>
        </w:rPr>
        <w:t>b</w:t>
      </w:r>
      <w:r w:rsidRPr="00D91586">
        <w:t xml:space="preserve"> boycott   </w:t>
      </w:r>
      <w:r w:rsidRPr="00D91586">
        <w:rPr>
          <w:b/>
        </w:rPr>
        <w:t>c</w:t>
      </w:r>
      <w:r w:rsidRPr="00D91586">
        <w:t xml:space="preserve"> threat</w:t>
      </w:r>
    </w:p>
    <w:p w:rsidR="00B03409" w:rsidRDefault="00D91586" w:rsidP="00B03409">
      <w:pPr>
        <w:pStyle w:val="Mark"/>
      </w:pPr>
      <w:r w:rsidRPr="00D91586">
        <w:t>Mark: ____/ 8</w:t>
      </w:r>
    </w:p>
    <w:p w:rsidR="00B03409" w:rsidRDefault="00B03409">
      <w:pPr>
        <w:rPr>
          <w:rFonts w:ascii="Arial" w:hAnsi="Arial"/>
          <w:b/>
          <w:sz w:val="22"/>
        </w:rPr>
      </w:pPr>
      <w:r>
        <w:br w:type="page"/>
      </w:r>
    </w:p>
    <w:p w:rsidR="00B03409" w:rsidRDefault="00D91586" w:rsidP="00B03409">
      <w:pPr>
        <w:pStyle w:val="Rubric"/>
      </w:pPr>
      <w:r w:rsidRPr="00D91586">
        <w:lastRenderedPageBreak/>
        <w:t>Complete the sentences with the words below.</w:t>
      </w:r>
    </w:p>
    <w:p w:rsidR="00D91586" w:rsidRPr="00D91586" w:rsidRDefault="00D91586" w:rsidP="00B03409">
      <w:pPr>
        <w:pStyle w:val="Wordpool"/>
      </w:pPr>
      <w:proofErr w:type="gramStart"/>
      <w:r w:rsidRPr="00D91586">
        <w:t>lifelike</w:t>
      </w:r>
      <w:proofErr w:type="gramEnd"/>
      <w:r w:rsidRPr="00D91586">
        <w:t xml:space="preserve">     fragile     out-of-date     assertive     reliable     whopping     chic     challenging</w:t>
      </w:r>
    </w:p>
    <w:p w:rsidR="00B03409" w:rsidRDefault="00D91586" w:rsidP="00B03409">
      <w:pPr>
        <w:pStyle w:val="Textnumbered"/>
        <w:numPr>
          <w:ilvl w:val="0"/>
          <w:numId w:val="30"/>
        </w:numPr>
      </w:pPr>
      <w:r w:rsidRPr="00D91586">
        <w:t xml:space="preserve">Be careful with that box. It's full of very </w:t>
      </w:r>
      <w:r w:rsidRPr="00B03409">
        <w:rPr>
          <w:iCs/>
        </w:rPr>
        <w:t>____________</w:t>
      </w:r>
      <w:r w:rsidRPr="00D91586">
        <w:t xml:space="preserve"> glasses which will break easily.</w:t>
      </w:r>
    </w:p>
    <w:p w:rsidR="00B03409" w:rsidRDefault="00A37F79" w:rsidP="00B03409">
      <w:pPr>
        <w:pStyle w:val="Textnumbered"/>
        <w:numPr>
          <w:ilvl w:val="0"/>
          <w:numId w:val="30"/>
        </w:numPr>
      </w:pPr>
      <w:r>
        <w:t>The information on the website is useless and</w:t>
      </w:r>
      <w:r w:rsidR="00D91586" w:rsidRPr="00D91586">
        <w:t xml:space="preserve"> </w:t>
      </w:r>
      <w:r w:rsidR="00D91586" w:rsidRPr="00B03409">
        <w:rPr>
          <w:iCs/>
        </w:rPr>
        <w:t>___________</w:t>
      </w:r>
      <w:proofErr w:type="gramStart"/>
      <w:r w:rsidR="00D91586" w:rsidRPr="00B03409">
        <w:rPr>
          <w:iCs/>
        </w:rPr>
        <w:t>_</w:t>
      </w:r>
      <w:r>
        <w:rPr>
          <w:iCs/>
        </w:rPr>
        <w:t xml:space="preserve"> </w:t>
      </w:r>
      <w:r>
        <w:t>.</w:t>
      </w:r>
      <w:proofErr w:type="gramEnd"/>
    </w:p>
    <w:p w:rsidR="00B03409" w:rsidRDefault="00D91586" w:rsidP="00B03409">
      <w:pPr>
        <w:pStyle w:val="Textnumbered"/>
        <w:numPr>
          <w:ilvl w:val="0"/>
          <w:numId w:val="30"/>
        </w:numPr>
      </w:pPr>
      <w:r w:rsidRPr="00D91586">
        <w:t>I</w:t>
      </w:r>
      <w:r w:rsidR="00375C0B">
        <w:t>’</w:t>
      </w:r>
      <w:r w:rsidRPr="00D91586">
        <w:t>ve been using my computer for ages and it never breaks down. It</w:t>
      </w:r>
      <w:r w:rsidR="00375C0B">
        <w:t>’</w:t>
      </w:r>
      <w:r w:rsidRPr="00D91586">
        <w:t xml:space="preserve">s very </w:t>
      </w:r>
      <w:r w:rsidRPr="00B03409">
        <w:rPr>
          <w:iCs/>
        </w:rPr>
        <w:t>___________</w:t>
      </w:r>
      <w:proofErr w:type="gramStart"/>
      <w:r w:rsidRPr="00B03409">
        <w:rPr>
          <w:iCs/>
        </w:rPr>
        <w:t>_</w:t>
      </w:r>
      <w:r w:rsidR="00A37F79">
        <w:rPr>
          <w:iCs/>
        </w:rPr>
        <w:t xml:space="preserve"> </w:t>
      </w:r>
      <w:r w:rsidRPr="00D91586">
        <w:t>.</w:t>
      </w:r>
      <w:proofErr w:type="gramEnd"/>
    </w:p>
    <w:p w:rsidR="00B03409" w:rsidRDefault="00A37F79" w:rsidP="00B03409">
      <w:pPr>
        <w:pStyle w:val="Textnumbered"/>
        <w:numPr>
          <w:ilvl w:val="0"/>
          <w:numId w:val="30"/>
        </w:numPr>
      </w:pPr>
      <w:r>
        <w:rPr>
          <w:iCs/>
        </w:rPr>
        <w:t xml:space="preserve">Some people are not </w:t>
      </w:r>
      <w:r w:rsidR="00D91586" w:rsidRPr="00B03409">
        <w:rPr>
          <w:iCs/>
        </w:rPr>
        <w:t>____________</w:t>
      </w:r>
      <w:r>
        <w:t xml:space="preserve"> enough to ask for help.</w:t>
      </w:r>
    </w:p>
    <w:p w:rsidR="00B03409" w:rsidRDefault="00D91586" w:rsidP="00B03409">
      <w:pPr>
        <w:pStyle w:val="Textnumbered"/>
        <w:numPr>
          <w:ilvl w:val="0"/>
          <w:numId w:val="30"/>
        </w:numPr>
      </w:pPr>
      <w:r w:rsidRPr="00D91586">
        <w:t xml:space="preserve">I bought a </w:t>
      </w:r>
      <w:r w:rsidRPr="00B03409">
        <w:rPr>
          <w:iCs/>
        </w:rPr>
        <w:t xml:space="preserve">____________ </w:t>
      </w:r>
      <w:r w:rsidRPr="00D91586">
        <w:t>little hat in a fashionable boutique.</w:t>
      </w:r>
    </w:p>
    <w:p w:rsidR="00B03409" w:rsidRDefault="00D91586" w:rsidP="00B03409">
      <w:pPr>
        <w:pStyle w:val="Textnumbered"/>
        <w:numPr>
          <w:ilvl w:val="0"/>
          <w:numId w:val="30"/>
        </w:numPr>
      </w:pPr>
      <w:r w:rsidRPr="00D91586">
        <w:t xml:space="preserve">My cousin </w:t>
      </w:r>
      <w:r w:rsidR="00375C0B">
        <w:t>spent</w:t>
      </w:r>
      <w:r w:rsidRPr="00D91586">
        <w:t xml:space="preserve"> a </w:t>
      </w:r>
      <w:r w:rsidRPr="00B03409">
        <w:rPr>
          <w:iCs/>
        </w:rPr>
        <w:t>____________</w:t>
      </w:r>
      <w:r w:rsidRPr="00D91586">
        <w:t xml:space="preserve"> </w:t>
      </w:r>
      <w:r w:rsidR="00375C0B" w:rsidRPr="00D91586">
        <w:t>€200</w:t>
      </w:r>
      <w:r w:rsidR="00375C0B">
        <w:t xml:space="preserve"> </w:t>
      </w:r>
      <w:r w:rsidRPr="00D91586">
        <w:t xml:space="preserve">on clothes </w:t>
      </w:r>
      <w:r w:rsidR="00375C0B">
        <w:t>last weekend!</w:t>
      </w:r>
    </w:p>
    <w:p w:rsidR="00B03409" w:rsidRDefault="00D91586" w:rsidP="00B03409">
      <w:pPr>
        <w:pStyle w:val="Textnumbered"/>
        <w:numPr>
          <w:ilvl w:val="0"/>
          <w:numId w:val="30"/>
        </w:numPr>
      </w:pPr>
      <w:r w:rsidRPr="00D91586">
        <w:t xml:space="preserve">Daniel has a </w:t>
      </w:r>
      <w:r w:rsidRPr="00B03409">
        <w:rPr>
          <w:iCs/>
        </w:rPr>
        <w:t>____________</w:t>
      </w:r>
      <w:r w:rsidRPr="00D91586">
        <w:t xml:space="preserve"> job. It is both difficult and interesting.</w:t>
      </w:r>
    </w:p>
    <w:p w:rsidR="00B03409" w:rsidRDefault="00D91586" w:rsidP="00B03409">
      <w:pPr>
        <w:pStyle w:val="Textnumbered"/>
        <w:numPr>
          <w:ilvl w:val="0"/>
          <w:numId w:val="30"/>
        </w:numPr>
      </w:pPr>
      <w:r w:rsidRPr="00D91586">
        <w:t xml:space="preserve">People in his paintings are so </w:t>
      </w:r>
      <w:r w:rsidRPr="00B03409">
        <w:rPr>
          <w:iCs/>
        </w:rPr>
        <w:t>___________</w:t>
      </w:r>
      <w:proofErr w:type="gramStart"/>
      <w:r w:rsidRPr="00B03409">
        <w:rPr>
          <w:iCs/>
        </w:rPr>
        <w:t>_</w:t>
      </w:r>
      <w:r w:rsidR="00B03409">
        <w:rPr>
          <w:iCs/>
        </w:rPr>
        <w:t xml:space="preserve"> </w:t>
      </w:r>
      <w:r w:rsidRPr="00D91586">
        <w:t>!</w:t>
      </w:r>
      <w:proofErr w:type="gramEnd"/>
      <w:r w:rsidRPr="00D91586">
        <w:t xml:space="preserve"> They look real.</w:t>
      </w:r>
    </w:p>
    <w:p w:rsidR="00B03409" w:rsidRDefault="00D91586" w:rsidP="00B03409">
      <w:pPr>
        <w:pStyle w:val="Mark"/>
      </w:pPr>
      <w:r w:rsidRPr="00D91586">
        <w:t>Mark: ___ / 8</w:t>
      </w:r>
    </w:p>
    <w:p w:rsidR="00D91586" w:rsidRPr="00D91586" w:rsidRDefault="00D91586" w:rsidP="00B03409">
      <w:pPr>
        <w:pStyle w:val="Rubric"/>
      </w:pPr>
      <w:r w:rsidRPr="00D91586">
        <w:t>Complete the text with the missing words.</w:t>
      </w:r>
    </w:p>
    <w:p w:rsidR="00B03409" w:rsidRDefault="00D91586" w:rsidP="00B03409">
      <w:pPr>
        <w:pStyle w:val="Facsimile"/>
      </w:pPr>
      <w:r w:rsidRPr="00D91586">
        <w:t>An average teenager spends from three to six hours communicating with friends on blogs and social networks every day. I</w:t>
      </w:r>
      <w:r w:rsidR="004663F0">
        <w:t>’</w:t>
      </w:r>
      <w:r w:rsidRPr="00D91586">
        <w:t>m not an exception</w:t>
      </w:r>
      <w:r w:rsidR="004663F0">
        <w:t>!</w:t>
      </w:r>
      <w:r w:rsidRPr="00D91586">
        <w:t xml:space="preserve"> In fact, I think that the </w:t>
      </w:r>
      <w:r w:rsidR="004663F0">
        <w:t>i</w:t>
      </w:r>
      <w:r w:rsidRPr="00D91586">
        <w:t xml:space="preserve">nternet is a really important part of my life. You can </w:t>
      </w:r>
      <w:r w:rsidRPr="00B03409">
        <w:rPr>
          <w:rStyle w:val="SuperscriptChar"/>
        </w:rPr>
        <w:t>1</w:t>
      </w:r>
      <w:r w:rsidRPr="00D91586">
        <w:rPr>
          <w:iCs/>
        </w:rPr>
        <w:t>____________</w:t>
      </w:r>
      <w:r w:rsidRPr="00D91586">
        <w:t xml:space="preserve"> and choose </w:t>
      </w:r>
      <w:r w:rsidR="00A37F79">
        <w:t xml:space="preserve">from </w:t>
      </w:r>
      <w:r w:rsidRPr="00D91586">
        <w:t>forum</w:t>
      </w:r>
      <w:r w:rsidR="00A37F79">
        <w:t xml:space="preserve"> websites,</w:t>
      </w:r>
      <w:r w:rsidRPr="00D91586">
        <w:t xml:space="preserve"> social network</w:t>
      </w:r>
      <w:r w:rsidR="00A37F79">
        <w:t>s</w:t>
      </w:r>
      <w:r w:rsidRPr="00D91586">
        <w:t xml:space="preserve"> or blog</w:t>
      </w:r>
      <w:r w:rsidR="00A37F79">
        <w:t>s</w:t>
      </w:r>
      <w:r w:rsidRPr="00D91586">
        <w:t xml:space="preserve"> to communicate with your friends</w:t>
      </w:r>
      <w:r w:rsidR="004663F0">
        <w:t>, and t</w:t>
      </w:r>
      <w:r w:rsidRPr="00D91586">
        <w:t>here</w:t>
      </w:r>
      <w:r w:rsidR="004663F0">
        <w:t>’</w:t>
      </w:r>
      <w:r w:rsidRPr="00D91586">
        <w:t xml:space="preserve">s also a chance to meet new people and hit it </w:t>
      </w:r>
      <w:r w:rsidRPr="00B03409">
        <w:rPr>
          <w:rStyle w:val="SuperscriptChar"/>
        </w:rPr>
        <w:t>2</w:t>
      </w:r>
      <w:r w:rsidRPr="00D91586">
        <w:rPr>
          <w:iCs/>
        </w:rPr>
        <w:t>____________</w:t>
      </w:r>
      <w:r w:rsidRPr="00D91586">
        <w:t xml:space="preserve"> with them. Sometimes, of course, there are people who pick </w:t>
      </w:r>
      <w:r w:rsidRPr="00B03409">
        <w:rPr>
          <w:rStyle w:val="SuperscriptChar"/>
        </w:rPr>
        <w:t>3</w:t>
      </w:r>
      <w:r w:rsidRPr="00D91586">
        <w:rPr>
          <w:iCs/>
        </w:rPr>
        <w:t>____________</w:t>
      </w:r>
      <w:r w:rsidRPr="00D91586">
        <w:t xml:space="preserve"> and criticize you, but also there are always good friends who stick </w:t>
      </w:r>
      <w:r w:rsidRPr="00B03409">
        <w:rPr>
          <w:rStyle w:val="SuperscriptChar"/>
        </w:rPr>
        <w:t>4</w:t>
      </w:r>
      <w:r w:rsidRPr="00D91586">
        <w:rPr>
          <w:iCs/>
        </w:rPr>
        <w:t>____________</w:t>
      </w:r>
      <w:r w:rsidRPr="00D91586">
        <w:t xml:space="preserve"> </w:t>
      </w:r>
      <w:r w:rsidRPr="00B03409">
        <w:rPr>
          <w:rStyle w:val="SuperscriptChar"/>
        </w:rPr>
        <w:t>5</w:t>
      </w:r>
      <w:r w:rsidRPr="00D91586">
        <w:rPr>
          <w:iCs/>
        </w:rPr>
        <w:t>____________</w:t>
      </w:r>
      <w:r w:rsidR="004663F0">
        <w:rPr>
          <w:iCs/>
        </w:rPr>
        <w:t xml:space="preserve"> </w:t>
      </w:r>
      <w:r w:rsidRPr="00D91586">
        <w:t xml:space="preserve">you. They help and comfort you when you break </w:t>
      </w:r>
      <w:r w:rsidRPr="00B03409">
        <w:rPr>
          <w:rStyle w:val="SuperscriptChar"/>
        </w:rPr>
        <w:t>6</w:t>
      </w:r>
      <w:r w:rsidRPr="00D91586">
        <w:rPr>
          <w:iCs/>
        </w:rPr>
        <w:t>____________</w:t>
      </w:r>
      <w:r w:rsidRPr="00D91586">
        <w:t xml:space="preserve"> </w:t>
      </w:r>
      <w:r w:rsidRPr="00B03409">
        <w:rPr>
          <w:rStyle w:val="SuperscriptChar"/>
        </w:rPr>
        <w:t>7</w:t>
      </w:r>
      <w:r w:rsidRPr="00D91586">
        <w:t xml:space="preserve"> </w:t>
      </w:r>
      <w:r w:rsidRPr="00D91586">
        <w:rPr>
          <w:iCs/>
        </w:rPr>
        <w:t>____________</w:t>
      </w:r>
      <w:r w:rsidRPr="00D91586">
        <w:t>tears. Personally, I don</w:t>
      </w:r>
      <w:r w:rsidR="004663F0">
        <w:t>’</w:t>
      </w:r>
      <w:r w:rsidRPr="00D91586">
        <w:t xml:space="preserve">t use social networks very often. I just visit them to make sure all my friends are alive and </w:t>
      </w:r>
      <w:r w:rsidRPr="00B03409">
        <w:rPr>
          <w:rStyle w:val="SuperscriptChar"/>
        </w:rPr>
        <w:t>8</w:t>
      </w:r>
      <w:r w:rsidRPr="00D91586">
        <w:rPr>
          <w:iCs/>
        </w:rPr>
        <w:t>___________</w:t>
      </w:r>
      <w:proofErr w:type="gramStart"/>
      <w:r w:rsidRPr="00D91586">
        <w:rPr>
          <w:iCs/>
        </w:rPr>
        <w:t>_</w:t>
      </w:r>
      <w:r w:rsidR="004663F0">
        <w:rPr>
          <w:iCs/>
        </w:rPr>
        <w:t xml:space="preserve"> </w:t>
      </w:r>
      <w:r w:rsidRPr="00D91586">
        <w:t>.</w:t>
      </w:r>
      <w:proofErr w:type="gramEnd"/>
      <w:r w:rsidRPr="00D91586">
        <w:t xml:space="preserve"> But I love blogging! Every week I try to get round </w:t>
      </w:r>
      <w:r w:rsidRPr="00B03409">
        <w:rPr>
          <w:rStyle w:val="SuperscriptChar"/>
        </w:rPr>
        <w:t>9</w:t>
      </w:r>
      <w:r w:rsidRPr="00D91586">
        <w:rPr>
          <w:iCs/>
        </w:rPr>
        <w:t>____________</w:t>
      </w:r>
      <w:r w:rsidRPr="00D91586">
        <w:t xml:space="preserve"> writing a post about my life. I also think that things like writing letters or sending postcards are dying </w:t>
      </w:r>
      <w:r w:rsidRPr="00B03409">
        <w:rPr>
          <w:rStyle w:val="SuperscriptChar"/>
        </w:rPr>
        <w:t>10</w:t>
      </w:r>
      <w:r w:rsidRPr="00D91586">
        <w:rPr>
          <w:iCs/>
        </w:rPr>
        <w:t>___________</w:t>
      </w:r>
      <w:proofErr w:type="gramStart"/>
      <w:r w:rsidRPr="00D91586">
        <w:rPr>
          <w:iCs/>
        </w:rPr>
        <w:t>_</w:t>
      </w:r>
      <w:r w:rsidR="004663F0">
        <w:rPr>
          <w:iCs/>
        </w:rPr>
        <w:t xml:space="preserve"> </w:t>
      </w:r>
      <w:r w:rsidRPr="00D91586">
        <w:t>.</w:t>
      </w:r>
      <w:proofErr w:type="gramEnd"/>
      <w:r w:rsidRPr="00D91586">
        <w:t xml:space="preserve"> Last year, my mum created an account on Facebook. Of course, at first she felt thrown </w:t>
      </w:r>
      <w:r w:rsidRPr="00B03409">
        <w:rPr>
          <w:rStyle w:val="SuperscriptChar"/>
        </w:rPr>
        <w:t>11</w:t>
      </w:r>
      <w:r w:rsidRPr="00D91586">
        <w:rPr>
          <w:iCs/>
        </w:rPr>
        <w:t>____________</w:t>
      </w:r>
      <w:r w:rsidRPr="00D91586">
        <w:t xml:space="preserve"> </w:t>
      </w:r>
      <w:r w:rsidRPr="00B03409">
        <w:rPr>
          <w:rStyle w:val="SuperscriptChar"/>
        </w:rPr>
        <w:t>12</w:t>
      </w:r>
      <w:r w:rsidRPr="00D91586">
        <w:rPr>
          <w:iCs/>
        </w:rPr>
        <w:t>____________</w:t>
      </w:r>
      <w:r w:rsidRPr="00D91586">
        <w:t xml:space="preserve"> the deep end, but then she relaxed </w:t>
      </w:r>
      <w:r w:rsidR="004663F0">
        <w:t xml:space="preserve">after </w:t>
      </w:r>
      <w:r w:rsidRPr="00D91586">
        <w:t>I explain</w:t>
      </w:r>
      <w:r w:rsidR="004663F0">
        <w:t>ed</w:t>
      </w:r>
      <w:r w:rsidRPr="00D91586">
        <w:t xml:space="preserve"> how </w:t>
      </w:r>
      <w:r w:rsidR="004663F0">
        <w:t>everything</w:t>
      </w:r>
      <w:r w:rsidRPr="00D91586">
        <w:t xml:space="preserve"> worked. Now, she has even more friends than I do!</w:t>
      </w:r>
    </w:p>
    <w:p w:rsidR="00B03409" w:rsidRDefault="00D91586" w:rsidP="00B03409">
      <w:pPr>
        <w:pStyle w:val="Mark"/>
        <w:rPr>
          <w:b/>
        </w:rPr>
      </w:pPr>
      <w:r w:rsidRPr="00D91586">
        <w:rPr>
          <w:b/>
        </w:rPr>
        <w:t>Mark: ___ / 12</w:t>
      </w:r>
    </w:p>
    <w:p w:rsidR="00B03409" w:rsidRDefault="00B03409" w:rsidP="00B03409">
      <w:pPr>
        <w:pStyle w:val="Rubric"/>
      </w:pPr>
      <w:r>
        <w:t>C</w:t>
      </w:r>
      <w:r w:rsidR="00D91586" w:rsidRPr="00D91586">
        <w:t>omplete the sentences by adding the correct suffixes to the words in brackets.</w:t>
      </w:r>
    </w:p>
    <w:p w:rsidR="00375C0B" w:rsidRDefault="00D91586" w:rsidP="00B03409">
      <w:pPr>
        <w:pStyle w:val="Textnumbered"/>
        <w:numPr>
          <w:ilvl w:val="0"/>
          <w:numId w:val="31"/>
        </w:numPr>
      </w:pPr>
      <w:r w:rsidRPr="00D91586">
        <w:t xml:space="preserve">Copeland's music shows a lot of </w:t>
      </w:r>
      <w:r w:rsidRPr="00B03409">
        <w:rPr>
          <w:iCs/>
        </w:rPr>
        <w:t>____________</w:t>
      </w:r>
      <w:r w:rsidRPr="00D91586">
        <w:t xml:space="preserve"> (original).</w:t>
      </w:r>
    </w:p>
    <w:p w:rsidR="00375C0B" w:rsidRDefault="00D91586" w:rsidP="00B03409">
      <w:pPr>
        <w:pStyle w:val="Textnumbered"/>
        <w:numPr>
          <w:ilvl w:val="0"/>
          <w:numId w:val="31"/>
        </w:numPr>
      </w:pPr>
      <w:r w:rsidRPr="00D91586">
        <w:t>If you go on like this, you'll get in trouble for such bad</w:t>
      </w:r>
      <w:r w:rsidR="004663F0">
        <w:t xml:space="preserve"> </w:t>
      </w:r>
      <w:r w:rsidRPr="00B03409">
        <w:rPr>
          <w:iCs/>
        </w:rPr>
        <w:t>____________</w:t>
      </w:r>
      <w:r w:rsidRPr="00D91586">
        <w:t xml:space="preserve"> (behave).</w:t>
      </w:r>
    </w:p>
    <w:p w:rsidR="00375C0B" w:rsidRDefault="00D91586" w:rsidP="00B03409">
      <w:pPr>
        <w:pStyle w:val="Textnumbered"/>
        <w:numPr>
          <w:ilvl w:val="0"/>
          <w:numId w:val="31"/>
        </w:numPr>
      </w:pPr>
      <w:r w:rsidRPr="00D91586">
        <w:t xml:space="preserve">You can only learn a language by constant practice and </w:t>
      </w:r>
      <w:r w:rsidRPr="00B03409">
        <w:rPr>
          <w:iCs/>
        </w:rPr>
        <w:t>____________</w:t>
      </w:r>
      <w:r w:rsidRPr="00D91586">
        <w:t xml:space="preserve"> </w:t>
      </w:r>
      <w:r w:rsidR="004663F0" w:rsidRPr="00D91586">
        <w:t>(repeat)</w:t>
      </w:r>
      <w:r w:rsidR="004663F0">
        <w:t xml:space="preserve"> </w:t>
      </w:r>
      <w:r w:rsidRPr="00D91586">
        <w:t>of the new words.</w:t>
      </w:r>
    </w:p>
    <w:p w:rsidR="00375C0B" w:rsidRDefault="00D91586" w:rsidP="00B03409">
      <w:pPr>
        <w:pStyle w:val="Textnumbered"/>
        <w:numPr>
          <w:ilvl w:val="0"/>
          <w:numId w:val="31"/>
        </w:numPr>
      </w:pPr>
      <w:r w:rsidRPr="00D91586">
        <w:t xml:space="preserve">The </w:t>
      </w:r>
      <w:r w:rsidRPr="00B03409">
        <w:rPr>
          <w:iCs/>
        </w:rPr>
        <w:t>____________</w:t>
      </w:r>
      <w:r w:rsidR="004663F0">
        <w:rPr>
          <w:iCs/>
        </w:rPr>
        <w:t xml:space="preserve"> </w:t>
      </w:r>
      <w:r w:rsidR="004663F0" w:rsidRPr="00D91586">
        <w:t>(major)</w:t>
      </w:r>
      <w:r w:rsidRPr="00D91586">
        <w:t xml:space="preserve"> of the people who came to see the exhibition were artists.</w:t>
      </w:r>
    </w:p>
    <w:p w:rsidR="00375C0B" w:rsidRDefault="00D91586" w:rsidP="00B03409">
      <w:pPr>
        <w:pStyle w:val="Textnumbered"/>
        <w:numPr>
          <w:ilvl w:val="0"/>
          <w:numId w:val="31"/>
        </w:numPr>
      </w:pPr>
      <w:r w:rsidRPr="00D91586">
        <w:t xml:space="preserve">Composing music requires good </w:t>
      </w:r>
      <w:r w:rsidRPr="00B03409">
        <w:rPr>
          <w:iCs/>
        </w:rPr>
        <w:t xml:space="preserve">____________ </w:t>
      </w:r>
      <w:r w:rsidR="004663F0" w:rsidRPr="00D91586">
        <w:t>(know)</w:t>
      </w:r>
      <w:r w:rsidR="004663F0">
        <w:t xml:space="preserve"> </w:t>
      </w:r>
      <w:r w:rsidRPr="00D91586">
        <w:t>of musical theory.</w:t>
      </w:r>
    </w:p>
    <w:p w:rsidR="00375C0B" w:rsidRDefault="00D91586" w:rsidP="00B03409">
      <w:pPr>
        <w:pStyle w:val="Textnumbered"/>
        <w:numPr>
          <w:ilvl w:val="0"/>
          <w:numId w:val="31"/>
        </w:numPr>
      </w:pPr>
      <w:r w:rsidRPr="00D91586">
        <w:t xml:space="preserve">There was no </w:t>
      </w:r>
      <w:r w:rsidRPr="00B03409">
        <w:rPr>
          <w:iCs/>
        </w:rPr>
        <w:t>____________</w:t>
      </w:r>
      <w:r w:rsidRPr="00D91586">
        <w:t xml:space="preserve"> </w:t>
      </w:r>
      <w:r w:rsidR="004663F0" w:rsidRPr="00D91586">
        <w:t>(necessary)</w:t>
      </w:r>
      <w:r w:rsidR="004663F0">
        <w:t xml:space="preserve"> </w:t>
      </w:r>
      <w:r w:rsidRPr="00D91586">
        <w:t>to use a dictionary: the test was too easy.</w:t>
      </w:r>
    </w:p>
    <w:p w:rsidR="00375C0B" w:rsidRDefault="00056B70" w:rsidP="00B03409">
      <w:pPr>
        <w:pStyle w:val="Textnumbered"/>
        <w:numPr>
          <w:ilvl w:val="0"/>
          <w:numId w:val="31"/>
        </w:numPr>
      </w:pPr>
      <w:r>
        <w:t>Crying is a good way to release a strong</w:t>
      </w:r>
      <w:r w:rsidR="00D91586" w:rsidRPr="00D91586">
        <w:t xml:space="preserve"> </w:t>
      </w:r>
      <w:r w:rsidR="00D91586" w:rsidRPr="00B03409">
        <w:rPr>
          <w:iCs/>
        </w:rPr>
        <w:t xml:space="preserve">____________ </w:t>
      </w:r>
      <w:r w:rsidR="004663F0" w:rsidRPr="00D91586">
        <w:t>(emote)</w:t>
      </w:r>
      <w:r w:rsidR="00D91586" w:rsidRPr="00D91586">
        <w:t>.</w:t>
      </w:r>
    </w:p>
    <w:p w:rsidR="00375C0B" w:rsidRDefault="00D91586" w:rsidP="00B03409">
      <w:pPr>
        <w:pStyle w:val="Textnumbered"/>
        <w:numPr>
          <w:ilvl w:val="0"/>
          <w:numId w:val="31"/>
        </w:numPr>
      </w:pPr>
      <w:r w:rsidRPr="00D91586">
        <w:t xml:space="preserve">Peter refused to tell me what had happened out of </w:t>
      </w:r>
      <w:r w:rsidRPr="00B03409">
        <w:rPr>
          <w:iCs/>
        </w:rPr>
        <w:t>____________</w:t>
      </w:r>
      <w:r w:rsidRPr="00D91586">
        <w:t xml:space="preserve"> (stubborn).</w:t>
      </w:r>
    </w:p>
    <w:p w:rsidR="00375C0B" w:rsidRDefault="00D91586" w:rsidP="00375C0B">
      <w:pPr>
        <w:pStyle w:val="Mark"/>
        <w:rPr>
          <w:b/>
        </w:rPr>
      </w:pPr>
      <w:r w:rsidRPr="00B03409">
        <w:rPr>
          <w:b/>
        </w:rPr>
        <w:t>Mark: ___ / 8</w:t>
      </w:r>
    </w:p>
    <w:p w:rsidR="00375C0B" w:rsidRDefault="00D91586" w:rsidP="00375C0B">
      <w:pPr>
        <w:pStyle w:val="Bhead"/>
      </w:pPr>
      <w:r w:rsidRPr="00D91586">
        <w:br w:type="page"/>
      </w:r>
      <w:r w:rsidRPr="00D91586">
        <w:lastRenderedPageBreak/>
        <w:t>Grammar</w:t>
      </w:r>
    </w:p>
    <w:p w:rsidR="00375C0B" w:rsidRDefault="00D91586" w:rsidP="00375C0B">
      <w:pPr>
        <w:pStyle w:val="Rubric"/>
      </w:pPr>
      <w:r w:rsidRPr="00B03409">
        <w:t>Complete the sentences with the correct form of the verbs in brackets.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375C0B">
        <w:rPr>
          <w:iCs/>
        </w:rPr>
        <w:t>____________</w:t>
      </w:r>
      <w:r w:rsidRPr="00D91586">
        <w:t xml:space="preserve"> (I / practise) skiing all day! I</w:t>
      </w:r>
      <w:r w:rsidR="004663F0">
        <w:t>’</w:t>
      </w:r>
      <w:r w:rsidRPr="00D91586">
        <w:t>m exhausted and hungry.</w:t>
      </w:r>
    </w:p>
    <w:p w:rsidR="00375C0B" w:rsidRDefault="004663F0" w:rsidP="00375C0B">
      <w:pPr>
        <w:pStyle w:val="Textnumbered"/>
        <w:numPr>
          <w:ilvl w:val="0"/>
          <w:numId w:val="32"/>
        </w:numPr>
      </w:pPr>
      <w:r>
        <w:t>‘</w:t>
      </w:r>
      <w:r w:rsidR="00D91586" w:rsidRPr="00D91586">
        <w:t xml:space="preserve">How often </w:t>
      </w:r>
      <w:r w:rsidR="00D91586" w:rsidRPr="00375C0B">
        <w:rPr>
          <w:iCs/>
        </w:rPr>
        <w:t>____________</w:t>
      </w:r>
      <w:r w:rsidR="00D91586" w:rsidRPr="00D91586">
        <w:t xml:space="preserve"> (you / go) to the exhibitions</w:t>
      </w:r>
      <w:r w:rsidR="00056B70">
        <w:t xml:space="preserve"> this year</w:t>
      </w:r>
      <w:r w:rsidR="00D91586" w:rsidRPr="00D91586">
        <w:t>?</w:t>
      </w:r>
      <w:r>
        <w:t>’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D91586">
        <w:t xml:space="preserve">At this time tomorrow, </w:t>
      </w:r>
      <w:r w:rsidRPr="00375C0B">
        <w:rPr>
          <w:iCs/>
        </w:rPr>
        <w:t>____________</w:t>
      </w:r>
      <w:r w:rsidRPr="00D91586">
        <w:t xml:space="preserve"> (I / work) in a charity shop.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375C0B">
        <w:rPr>
          <w:iCs/>
        </w:rPr>
        <w:t>____________</w:t>
      </w:r>
      <w:r w:rsidRPr="00D91586">
        <w:t xml:space="preserve"> (Sally / buy) a wireless microphone last week.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D91586">
        <w:t xml:space="preserve">Next week </w:t>
      </w:r>
      <w:r w:rsidRPr="00375C0B">
        <w:rPr>
          <w:iCs/>
        </w:rPr>
        <w:t>____________</w:t>
      </w:r>
      <w:r w:rsidRPr="00D91586">
        <w:t xml:space="preserve"> (we / go) on holiday. We</w:t>
      </w:r>
      <w:r w:rsidR="004663F0">
        <w:t>’</w:t>
      </w:r>
      <w:r w:rsidRPr="00D91586">
        <w:t>ve already booked our hotel.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D91586">
        <w:t xml:space="preserve">While </w:t>
      </w:r>
      <w:r w:rsidRPr="00375C0B">
        <w:rPr>
          <w:iCs/>
        </w:rPr>
        <w:t>____________</w:t>
      </w:r>
      <w:r w:rsidRPr="00D91586">
        <w:t xml:space="preserve"> (we / travel), we made friends with a lot of new people.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D91586">
        <w:t xml:space="preserve">Look! </w:t>
      </w:r>
      <w:r w:rsidRPr="00375C0B">
        <w:rPr>
          <w:iCs/>
        </w:rPr>
        <w:t>____________</w:t>
      </w:r>
      <w:r w:rsidRPr="00D91586">
        <w:t xml:space="preserve"> (</w:t>
      </w:r>
      <w:r w:rsidR="004663F0">
        <w:t>h</w:t>
      </w:r>
      <w:r w:rsidRPr="00D91586">
        <w:t>e / try) to steal the old lady's purse!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D91586">
        <w:t xml:space="preserve">Dave remembered that </w:t>
      </w:r>
      <w:r w:rsidRPr="00375C0B">
        <w:rPr>
          <w:iCs/>
        </w:rPr>
        <w:t>____________</w:t>
      </w:r>
      <w:r w:rsidRPr="00D91586">
        <w:t xml:space="preserve"> (he / forget) to switch off his computer.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D91586">
        <w:t xml:space="preserve">So far this year, </w:t>
      </w:r>
      <w:r w:rsidRPr="00375C0B">
        <w:rPr>
          <w:iCs/>
        </w:rPr>
        <w:t>____________</w:t>
      </w:r>
      <w:r w:rsidRPr="00D91586">
        <w:t xml:space="preserve"> (Kevin / win) two golden medals in sports competitions.</w:t>
      </w:r>
    </w:p>
    <w:p w:rsidR="00375C0B" w:rsidRDefault="00D91586" w:rsidP="00375C0B">
      <w:pPr>
        <w:pStyle w:val="Textnumbered"/>
        <w:numPr>
          <w:ilvl w:val="0"/>
          <w:numId w:val="32"/>
        </w:numPr>
      </w:pPr>
      <w:r w:rsidRPr="00D91586">
        <w:t xml:space="preserve">By 11.00 a.m. tomorrow, </w:t>
      </w:r>
      <w:r w:rsidRPr="00375C0B">
        <w:rPr>
          <w:iCs/>
        </w:rPr>
        <w:t>____________</w:t>
      </w:r>
      <w:r w:rsidRPr="00D91586">
        <w:t xml:space="preserve"> (Daryl / come) back from the demonstration.</w:t>
      </w:r>
    </w:p>
    <w:p w:rsidR="00375C0B" w:rsidRDefault="00D91586" w:rsidP="00375C0B">
      <w:pPr>
        <w:pStyle w:val="Mark"/>
        <w:rPr>
          <w:b/>
        </w:rPr>
      </w:pPr>
      <w:r w:rsidRPr="00375C0B">
        <w:rPr>
          <w:b/>
        </w:rPr>
        <w:t>Mark: ___ / 10</w:t>
      </w:r>
    </w:p>
    <w:p w:rsidR="00375C0B" w:rsidRDefault="00D91586" w:rsidP="00375C0B">
      <w:pPr>
        <w:pStyle w:val="Rubric"/>
      </w:pPr>
      <w:r w:rsidRPr="00375C0B">
        <w:t>Complete the sentences with the correct answer (a</w:t>
      </w:r>
      <w:r w:rsidR="00375C0B">
        <w:t>–</w:t>
      </w:r>
      <w:r w:rsidRPr="00375C0B">
        <w:t>c).</w:t>
      </w:r>
    </w:p>
    <w:p w:rsidR="00375C0B" w:rsidRDefault="00D91586" w:rsidP="00375C0B">
      <w:pPr>
        <w:pStyle w:val="Textnumbered"/>
        <w:numPr>
          <w:ilvl w:val="0"/>
          <w:numId w:val="33"/>
        </w:numPr>
      </w:pPr>
      <w:r w:rsidRPr="00D91586">
        <w:t xml:space="preserve">If Jack goes on the march, he </w:t>
      </w:r>
      <w:r w:rsidRPr="00375C0B">
        <w:rPr>
          <w:iCs/>
        </w:rPr>
        <w:t>____________</w:t>
      </w:r>
      <w:r w:rsidRPr="00D91586">
        <w:t xml:space="preserve"> about it in his blog.</w:t>
      </w:r>
      <w:r w:rsidRPr="00D91586">
        <w:br/>
      </w:r>
      <w:r w:rsidRPr="00375C0B">
        <w:rPr>
          <w:b/>
        </w:rPr>
        <w:t>a</w:t>
      </w:r>
      <w:r w:rsidR="004663F0">
        <w:t xml:space="preserve"> ’</w:t>
      </w:r>
      <w:r w:rsidRPr="00D91586">
        <w:t xml:space="preserve">ll write   </w:t>
      </w:r>
      <w:r w:rsidRPr="00375C0B">
        <w:rPr>
          <w:b/>
        </w:rPr>
        <w:t>b</w:t>
      </w:r>
      <w:r w:rsidRPr="00D91586">
        <w:t xml:space="preserve"> would write   </w:t>
      </w:r>
      <w:r w:rsidRPr="00375C0B">
        <w:rPr>
          <w:b/>
        </w:rPr>
        <w:t>c</w:t>
      </w:r>
      <w:r w:rsidRPr="00D91586">
        <w:t xml:space="preserve"> wrote</w:t>
      </w:r>
    </w:p>
    <w:p w:rsidR="00375C0B" w:rsidRDefault="00D91586" w:rsidP="00375C0B">
      <w:pPr>
        <w:pStyle w:val="Textnumbered"/>
        <w:numPr>
          <w:ilvl w:val="0"/>
          <w:numId w:val="33"/>
        </w:numPr>
      </w:pPr>
      <w:r w:rsidRPr="00D91586">
        <w:t xml:space="preserve">Eve </w:t>
      </w:r>
      <w:r w:rsidRPr="00375C0B">
        <w:rPr>
          <w:iCs/>
        </w:rPr>
        <w:t>____________</w:t>
      </w:r>
      <w:r w:rsidRPr="00D91586">
        <w:t xml:space="preserve"> silver last week.</w:t>
      </w:r>
      <w:r w:rsidRPr="00D91586">
        <w:br/>
      </w:r>
      <w:proofErr w:type="spellStart"/>
      <w:r w:rsidRPr="00375C0B">
        <w:rPr>
          <w:b/>
        </w:rPr>
        <w:t>a</w:t>
      </w:r>
      <w:proofErr w:type="spellEnd"/>
      <w:r w:rsidRPr="00D91586">
        <w:t xml:space="preserve"> her car painted   </w:t>
      </w:r>
      <w:r w:rsidRPr="00375C0B">
        <w:rPr>
          <w:b/>
        </w:rPr>
        <w:t>b</w:t>
      </w:r>
      <w:r w:rsidRPr="00D91586">
        <w:t xml:space="preserve"> </w:t>
      </w:r>
      <w:r w:rsidR="004663F0">
        <w:t>had</w:t>
      </w:r>
      <w:r w:rsidRPr="00D91586">
        <w:t xml:space="preserve"> painted her car   </w:t>
      </w:r>
      <w:r w:rsidRPr="00375C0B">
        <w:rPr>
          <w:b/>
        </w:rPr>
        <w:t>c</w:t>
      </w:r>
      <w:r w:rsidRPr="00D91586">
        <w:t xml:space="preserve"> got her car painted</w:t>
      </w:r>
    </w:p>
    <w:p w:rsidR="00375C0B" w:rsidRDefault="00D91586" w:rsidP="00375C0B">
      <w:pPr>
        <w:pStyle w:val="Textnumbered"/>
        <w:numPr>
          <w:ilvl w:val="0"/>
          <w:numId w:val="33"/>
        </w:numPr>
      </w:pPr>
      <w:r w:rsidRPr="00D91586">
        <w:t xml:space="preserve">I </w:t>
      </w:r>
      <w:r w:rsidRPr="00375C0B">
        <w:rPr>
          <w:iCs/>
        </w:rPr>
        <w:t>____________</w:t>
      </w:r>
      <w:r w:rsidRPr="00D91586">
        <w:t xml:space="preserve"> start learning Spanish next year, but I</w:t>
      </w:r>
      <w:r w:rsidR="004663F0">
        <w:t>’</w:t>
      </w:r>
      <w:r w:rsidRPr="00D91586">
        <w:t>m not sure if I</w:t>
      </w:r>
      <w:r w:rsidR="004663F0">
        <w:t>’ll</w:t>
      </w:r>
      <w:r w:rsidRPr="00D91586">
        <w:t xml:space="preserve"> have time.</w:t>
      </w:r>
      <w:r w:rsidRPr="00D91586">
        <w:br/>
      </w:r>
      <w:proofErr w:type="spellStart"/>
      <w:r w:rsidRPr="00375C0B">
        <w:rPr>
          <w:b/>
        </w:rPr>
        <w:t>a</w:t>
      </w:r>
      <w:proofErr w:type="spellEnd"/>
      <w:r w:rsidRPr="00D91586">
        <w:t xml:space="preserve"> would   </w:t>
      </w:r>
      <w:r w:rsidRPr="00375C0B">
        <w:rPr>
          <w:b/>
        </w:rPr>
        <w:t>b</w:t>
      </w:r>
      <w:r w:rsidRPr="00D91586">
        <w:t xml:space="preserve"> will   </w:t>
      </w:r>
      <w:r w:rsidRPr="00375C0B">
        <w:rPr>
          <w:b/>
        </w:rPr>
        <w:t>c</w:t>
      </w:r>
      <w:r w:rsidRPr="00D91586">
        <w:t xml:space="preserve"> might</w:t>
      </w:r>
    </w:p>
    <w:p w:rsidR="00375C0B" w:rsidRDefault="00D91586" w:rsidP="00375C0B">
      <w:pPr>
        <w:pStyle w:val="Textnumbered"/>
        <w:numPr>
          <w:ilvl w:val="0"/>
          <w:numId w:val="33"/>
        </w:numPr>
      </w:pPr>
      <w:r w:rsidRPr="00D91586">
        <w:t xml:space="preserve">If I were you, I </w:t>
      </w:r>
      <w:r w:rsidRPr="00375C0B">
        <w:rPr>
          <w:iCs/>
        </w:rPr>
        <w:t>____________</w:t>
      </w:r>
      <w:r w:rsidRPr="00D91586">
        <w:t xml:space="preserve"> for this job.</w:t>
      </w:r>
      <w:r w:rsidRPr="00D91586">
        <w:br/>
      </w:r>
      <w:r w:rsidRPr="00375C0B">
        <w:rPr>
          <w:b/>
        </w:rPr>
        <w:t>a</w:t>
      </w:r>
      <w:r w:rsidRPr="00D91586">
        <w:t xml:space="preserve"> will volunteer   </w:t>
      </w:r>
      <w:r w:rsidRPr="00375C0B">
        <w:rPr>
          <w:b/>
        </w:rPr>
        <w:t>b</w:t>
      </w:r>
      <w:r w:rsidRPr="00D91586">
        <w:t xml:space="preserve"> would volunteer   </w:t>
      </w:r>
      <w:r w:rsidRPr="00375C0B">
        <w:rPr>
          <w:b/>
        </w:rPr>
        <w:t>c</w:t>
      </w:r>
      <w:r w:rsidRPr="00D91586">
        <w:t xml:space="preserve"> volunteered</w:t>
      </w:r>
    </w:p>
    <w:p w:rsidR="00375C0B" w:rsidRDefault="00D91586" w:rsidP="00375C0B">
      <w:pPr>
        <w:pStyle w:val="Textnumbered"/>
        <w:numPr>
          <w:ilvl w:val="0"/>
          <w:numId w:val="33"/>
        </w:numPr>
      </w:pPr>
      <w:r w:rsidRPr="00D91586">
        <w:t xml:space="preserve">You </w:t>
      </w:r>
      <w:r w:rsidRPr="00375C0B">
        <w:rPr>
          <w:iCs/>
        </w:rPr>
        <w:t>____________</w:t>
      </w:r>
      <w:r w:rsidRPr="00D91586">
        <w:t xml:space="preserve"> switch off your mobile during the exam. It</w:t>
      </w:r>
      <w:r w:rsidR="004663F0">
        <w:t>’</w:t>
      </w:r>
      <w:r w:rsidRPr="00D91586">
        <w:t>s the rule.</w:t>
      </w:r>
      <w:r w:rsidRPr="00D91586">
        <w:br/>
      </w:r>
      <w:r w:rsidRPr="00375C0B">
        <w:rPr>
          <w:b/>
        </w:rPr>
        <w:t>a</w:t>
      </w:r>
      <w:r w:rsidRPr="00D91586">
        <w:t xml:space="preserve"> can   </w:t>
      </w:r>
      <w:r w:rsidRPr="00375C0B">
        <w:rPr>
          <w:b/>
        </w:rPr>
        <w:t>b</w:t>
      </w:r>
      <w:r w:rsidRPr="00D91586">
        <w:t xml:space="preserve"> may   </w:t>
      </w:r>
      <w:r w:rsidRPr="00375C0B">
        <w:rPr>
          <w:b/>
        </w:rPr>
        <w:t>c</w:t>
      </w:r>
      <w:r w:rsidRPr="00D91586">
        <w:t xml:space="preserve"> must</w:t>
      </w:r>
    </w:p>
    <w:p w:rsidR="00375C0B" w:rsidRDefault="00D91586" w:rsidP="00375C0B">
      <w:pPr>
        <w:pStyle w:val="Textnumbered"/>
        <w:numPr>
          <w:ilvl w:val="0"/>
          <w:numId w:val="33"/>
        </w:numPr>
      </w:pPr>
      <w:r w:rsidRPr="00D91586">
        <w:t xml:space="preserve">The </w:t>
      </w:r>
      <w:r w:rsidR="004663F0">
        <w:t>kitten</w:t>
      </w:r>
      <w:r w:rsidRPr="00D91586">
        <w:t xml:space="preserve"> </w:t>
      </w:r>
      <w:r w:rsidRPr="00375C0B">
        <w:rPr>
          <w:iCs/>
        </w:rPr>
        <w:t>____________</w:t>
      </w:r>
      <w:r w:rsidRPr="00D91586">
        <w:t xml:space="preserve"> after properly. He looks too thin and hungry.</w:t>
      </w:r>
      <w:r w:rsidRPr="00D91586">
        <w:br/>
      </w:r>
      <w:r w:rsidRPr="00375C0B">
        <w:rPr>
          <w:b/>
        </w:rPr>
        <w:t>a</w:t>
      </w:r>
      <w:r w:rsidRPr="00D91586">
        <w:t xml:space="preserve"> doesn</w:t>
      </w:r>
      <w:r w:rsidR="004663F0">
        <w:t>’</w:t>
      </w:r>
      <w:r w:rsidRPr="00D91586">
        <w:t xml:space="preserve">t look  </w:t>
      </w:r>
      <w:r w:rsidRPr="00375C0B">
        <w:rPr>
          <w:b/>
        </w:rPr>
        <w:t xml:space="preserve"> b</w:t>
      </w:r>
      <w:r w:rsidRPr="00D91586">
        <w:t xml:space="preserve"> isn</w:t>
      </w:r>
      <w:r w:rsidR="004663F0">
        <w:t>’</w:t>
      </w:r>
      <w:r w:rsidRPr="00D91586">
        <w:t xml:space="preserve">t being looked   </w:t>
      </w:r>
      <w:r w:rsidRPr="00375C0B">
        <w:rPr>
          <w:b/>
        </w:rPr>
        <w:t>c</w:t>
      </w:r>
      <w:r w:rsidRPr="00D91586">
        <w:t xml:space="preserve"> isn</w:t>
      </w:r>
      <w:r w:rsidR="004663F0">
        <w:t>’</w:t>
      </w:r>
      <w:r w:rsidRPr="00D91586">
        <w:t>t looking</w:t>
      </w:r>
    </w:p>
    <w:p w:rsidR="00375C0B" w:rsidRDefault="00D91586" w:rsidP="00375C0B">
      <w:pPr>
        <w:pStyle w:val="Mark"/>
        <w:rPr>
          <w:b/>
        </w:rPr>
      </w:pPr>
      <w:r w:rsidRPr="00375C0B">
        <w:rPr>
          <w:b/>
        </w:rPr>
        <w:t>Mark: ___ / 6</w:t>
      </w:r>
    </w:p>
    <w:p w:rsidR="00375C0B" w:rsidRDefault="00375C0B">
      <w:pPr>
        <w:rPr>
          <w:rFonts w:ascii="Arial" w:hAnsi="Arial"/>
          <w:b/>
          <w:sz w:val="22"/>
        </w:rPr>
      </w:pPr>
      <w:r>
        <w:br w:type="page"/>
      </w:r>
    </w:p>
    <w:p w:rsidR="00375C0B" w:rsidRDefault="00D91586" w:rsidP="00375C0B">
      <w:pPr>
        <w:pStyle w:val="Rubric"/>
      </w:pPr>
      <w:r w:rsidRPr="00375C0B">
        <w:lastRenderedPageBreak/>
        <w:t>Complete the sentences with the missing word.</w:t>
      </w:r>
    </w:p>
    <w:p w:rsidR="00375C0B" w:rsidRDefault="00D91586" w:rsidP="00375C0B">
      <w:pPr>
        <w:pStyle w:val="Textnumbered"/>
        <w:numPr>
          <w:ilvl w:val="0"/>
          <w:numId w:val="34"/>
        </w:numPr>
      </w:pPr>
      <w:r w:rsidRPr="00D91586">
        <w:t xml:space="preserve">When I was a young girl, I </w:t>
      </w:r>
      <w:r w:rsidRPr="00375C0B">
        <w:rPr>
          <w:iCs/>
        </w:rPr>
        <w:t>____________</w:t>
      </w:r>
      <w:r w:rsidRPr="00D91586">
        <w:t xml:space="preserve"> to watch </w:t>
      </w:r>
      <w:r w:rsidR="004663F0">
        <w:t>children’s TV</w:t>
      </w:r>
      <w:r w:rsidRPr="00D91586">
        <w:t xml:space="preserve"> programmes all weekend.</w:t>
      </w:r>
    </w:p>
    <w:p w:rsidR="00375C0B" w:rsidRDefault="00D91586" w:rsidP="00375C0B">
      <w:pPr>
        <w:pStyle w:val="Textnumbered"/>
      </w:pPr>
      <w:r w:rsidRPr="00D91586">
        <w:t xml:space="preserve">I remember the time </w:t>
      </w:r>
      <w:r w:rsidRPr="00375C0B">
        <w:rPr>
          <w:iCs/>
        </w:rPr>
        <w:t>____________</w:t>
      </w:r>
      <w:r w:rsidRPr="00D91586">
        <w:t xml:space="preserve"> Bob and I </w:t>
      </w:r>
      <w:r w:rsidR="004663F0">
        <w:t>went to the theme park at midnight</w:t>
      </w:r>
      <w:r w:rsidRPr="00D91586">
        <w:t>.</w:t>
      </w:r>
    </w:p>
    <w:p w:rsidR="00375C0B" w:rsidRDefault="00D91586" w:rsidP="00375C0B">
      <w:pPr>
        <w:pStyle w:val="Textnumbered"/>
      </w:pPr>
      <w:r w:rsidRPr="00D91586">
        <w:t xml:space="preserve">Ellen told Nick </w:t>
      </w:r>
      <w:r w:rsidRPr="00375C0B">
        <w:rPr>
          <w:iCs/>
        </w:rPr>
        <w:t>____________</w:t>
      </w:r>
      <w:r w:rsidRPr="00D91586">
        <w:t xml:space="preserve"> stop laughing at her.</w:t>
      </w:r>
    </w:p>
    <w:p w:rsidR="00375C0B" w:rsidRDefault="00D91586" w:rsidP="00375C0B">
      <w:pPr>
        <w:pStyle w:val="Textnumbered"/>
      </w:pPr>
      <w:r w:rsidRPr="00D91586">
        <w:t xml:space="preserve">If you </w:t>
      </w:r>
      <w:r w:rsidRPr="00375C0B">
        <w:rPr>
          <w:iCs/>
        </w:rPr>
        <w:t>____________</w:t>
      </w:r>
      <w:r w:rsidRPr="00D91586">
        <w:t xml:space="preserve"> followed the guide, you wouldn</w:t>
      </w:r>
      <w:r w:rsidR="004663F0">
        <w:t>’</w:t>
      </w:r>
      <w:r w:rsidRPr="00D91586">
        <w:t>t have got lost.</w:t>
      </w:r>
    </w:p>
    <w:p w:rsidR="00375C0B" w:rsidRDefault="00D91586" w:rsidP="00375C0B">
      <w:pPr>
        <w:pStyle w:val="Textnumbered"/>
      </w:pPr>
      <w:r w:rsidRPr="00D91586">
        <w:t xml:space="preserve">Albert Einstein, </w:t>
      </w:r>
      <w:r w:rsidRPr="00375C0B">
        <w:rPr>
          <w:iCs/>
        </w:rPr>
        <w:t>____________</w:t>
      </w:r>
      <w:r w:rsidRPr="00D91586">
        <w:t xml:space="preserve"> was a scientific genius, hated going to school</w:t>
      </w:r>
      <w:r w:rsidR="00375C0B">
        <w:t>.</w:t>
      </w:r>
    </w:p>
    <w:p w:rsidR="00375C0B" w:rsidRDefault="00D91586" w:rsidP="00375C0B">
      <w:pPr>
        <w:pStyle w:val="Textnumbered"/>
      </w:pPr>
      <w:r w:rsidRPr="00D91586">
        <w:t xml:space="preserve">Everybody </w:t>
      </w:r>
      <w:r w:rsidR="004663F0">
        <w:t xml:space="preserve">did badly in </w:t>
      </w:r>
      <w:r w:rsidRPr="00D91586">
        <w:t xml:space="preserve">the test. In fact, </w:t>
      </w:r>
      <w:r w:rsidRPr="00375C0B">
        <w:rPr>
          <w:iCs/>
        </w:rPr>
        <w:t xml:space="preserve">____________ </w:t>
      </w:r>
      <w:r w:rsidRPr="00D91586">
        <w:t>of you passed!</w:t>
      </w:r>
    </w:p>
    <w:p w:rsidR="00375C0B" w:rsidRDefault="00D91586" w:rsidP="00375C0B">
      <w:pPr>
        <w:pStyle w:val="Textnumbered"/>
      </w:pPr>
      <w:r w:rsidRPr="00D91586">
        <w:t>If you hadn</w:t>
      </w:r>
      <w:r w:rsidR="004663F0">
        <w:t>’</w:t>
      </w:r>
      <w:r w:rsidRPr="00D91586">
        <w:t xml:space="preserve">t reminded me, I would </w:t>
      </w:r>
      <w:r w:rsidRPr="00375C0B">
        <w:rPr>
          <w:iCs/>
        </w:rPr>
        <w:t>____________</w:t>
      </w:r>
      <w:r w:rsidRPr="00D91586">
        <w:t xml:space="preserve"> completely forgotten about the meeting.</w:t>
      </w:r>
    </w:p>
    <w:p w:rsidR="00375C0B" w:rsidRDefault="00D91586" w:rsidP="00D91586">
      <w:pPr>
        <w:pStyle w:val="Textnumbered"/>
      </w:pPr>
      <w:r w:rsidRPr="00D91586">
        <w:t xml:space="preserve">I </w:t>
      </w:r>
      <w:r w:rsidRPr="00375C0B">
        <w:rPr>
          <w:iCs/>
        </w:rPr>
        <w:t>____________</w:t>
      </w:r>
      <w:r w:rsidRPr="00D91586">
        <w:t xml:space="preserve"> </w:t>
      </w:r>
      <w:proofErr w:type="spellStart"/>
      <w:r w:rsidRPr="00D91586">
        <w:t>I</w:t>
      </w:r>
      <w:proofErr w:type="spellEnd"/>
      <w:r w:rsidRPr="00D91586">
        <w:t xml:space="preserve"> could go </w:t>
      </w:r>
      <w:r w:rsidR="004663F0">
        <w:t>swimming</w:t>
      </w:r>
      <w:r w:rsidRPr="00D91586">
        <w:t xml:space="preserve"> with you, but I haven</w:t>
      </w:r>
      <w:r w:rsidR="004663F0">
        <w:t>’</w:t>
      </w:r>
      <w:r w:rsidRPr="00D91586">
        <w:t>t got time. Sorry!</w:t>
      </w:r>
    </w:p>
    <w:p w:rsidR="00D91586" w:rsidRPr="00D91586" w:rsidRDefault="00D91586" w:rsidP="00375C0B">
      <w:pPr>
        <w:pStyle w:val="Mark"/>
      </w:pPr>
      <w:r w:rsidRPr="00D91586">
        <w:t>Mark: ___ / 8</w:t>
      </w:r>
    </w:p>
    <w:p w:rsidR="00932BAF" w:rsidRPr="00F5009D" w:rsidRDefault="00375C0B" w:rsidP="00375C0B">
      <w:pPr>
        <w:pStyle w:val="Mark"/>
      </w:pPr>
      <w:r>
        <w:t>TOTAL MARKS</w:t>
      </w:r>
      <w:r w:rsidR="00D91586" w:rsidRPr="00D91586">
        <w:t>: __/ 60</w:t>
      </w:r>
    </w:p>
    <w:sectPr w:rsidR="00932BAF" w:rsidRPr="00F5009D" w:rsidSect="009A0081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586" w:rsidRDefault="00D91586">
      <w:r>
        <w:separator/>
      </w:r>
    </w:p>
    <w:p w:rsidR="00D91586" w:rsidRDefault="00D91586"/>
  </w:endnote>
  <w:endnote w:type="continuationSeparator" w:id="0">
    <w:p w:rsidR="00D91586" w:rsidRDefault="00D91586">
      <w:r>
        <w:continuationSeparator/>
      </w:r>
    </w:p>
    <w:p w:rsidR="00D91586" w:rsidRDefault="00D91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9A0081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0F1D6E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9A0081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182086F5" wp14:editId="32E6211A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586" w:rsidRDefault="00D91586">
      <w:r>
        <w:separator/>
      </w:r>
    </w:p>
    <w:p w:rsidR="00D91586" w:rsidRDefault="00D91586"/>
  </w:footnote>
  <w:footnote w:type="continuationSeparator" w:id="0">
    <w:p w:rsidR="00D91586" w:rsidRDefault="00D91586">
      <w:r>
        <w:continuationSeparator/>
      </w:r>
    </w:p>
    <w:p w:rsidR="00D91586" w:rsidRDefault="00D9158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86"/>
    <w:rsid w:val="00002878"/>
    <w:rsid w:val="00002F45"/>
    <w:rsid w:val="00007341"/>
    <w:rsid w:val="0002587D"/>
    <w:rsid w:val="00026295"/>
    <w:rsid w:val="00027DCD"/>
    <w:rsid w:val="00030A94"/>
    <w:rsid w:val="00051BDA"/>
    <w:rsid w:val="00056B70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1D6E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75C0B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663F0"/>
    <w:rsid w:val="0049327B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41F11"/>
    <w:rsid w:val="009608BA"/>
    <w:rsid w:val="00971764"/>
    <w:rsid w:val="009849BF"/>
    <w:rsid w:val="00984FA7"/>
    <w:rsid w:val="009926F3"/>
    <w:rsid w:val="009A0081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37F79"/>
    <w:rsid w:val="00A55205"/>
    <w:rsid w:val="00A7006A"/>
    <w:rsid w:val="00A8213E"/>
    <w:rsid w:val="00A95164"/>
    <w:rsid w:val="00AA2AE0"/>
    <w:rsid w:val="00AC2A59"/>
    <w:rsid w:val="00AC7EC3"/>
    <w:rsid w:val="00B03409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1586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9A0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0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9A0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D6BD3-E1A8-4FDC-94AE-6E4556BE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0</TotalTime>
  <Pages>4</Pages>
  <Words>1069</Words>
  <Characters>4988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</cp:revision>
  <cp:lastPrinted>2012-06-01T14:55:00Z</cp:lastPrinted>
  <dcterms:created xsi:type="dcterms:W3CDTF">2013-05-13T13:23:00Z</dcterms:created>
  <dcterms:modified xsi:type="dcterms:W3CDTF">2013-05-13T13:23:00Z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