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A9" w:rsidRDefault="00E614A9" w:rsidP="00E614A9">
      <w:pPr>
        <w:pStyle w:val="AHead"/>
      </w:pPr>
      <w:bookmarkStart w:id="0" w:name="_GoBack"/>
      <w:bookmarkEnd w:id="0"/>
      <w:r>
        <w:t>Cumulative Vocabulary and Grammar Test Units 1–5 Test B</w:t>
      </w:r>
    </w:p>
    <w:p w:rsidR="00E614A9" w:rsidRPr="00E614A9" w:rsidRDefault="00E614A9" w:rsidP="00E614A9">
      <w:pPr>
        <w:pStyle w:val="Nameline"/>
      </w:pPr>
      <w:r w:rsidRPr="00E614A9">
        <w:t>Name: ___________________________________________</w:t>
      </w:r>
    </w:p>
    <w:p w:rsidR="00E614A9" w:rsidRPr="00E614A9" w:rsidRDefault="00E614A9" w:rsidP="00E614A9">
      <w:pPr>
        <w:pStyle w:val="Bhead"/>
      </w:pPr>
      <w:r w:rsidRPr="00E614A9">
        <w:t>Vocabulary</w:t>
      </w:r>
    </w:p>
    <w:p w:rsidR="00E614A9" w:rsidRDefault="00E614A9" w:rsidP="00E614A9">
      <w:pPr>
        <w:pStyle w:val="Rubric"/>
      </w:pPr>
      <w:r w:rsidRPr="00E614A9">
        <w:t>Circle the correct word</w:t>
      </w:r>
      <w:r w:rsidR="00177ECA">
        <w:t>s</w:t>
      </w:r>
      <w:r w:rsidRPr="00E614A9">
        <w:t xml:space="preserve"> to complete the sentence</w:t>
      </w:r>
      <w:r w:rsidR="00177ECA">
        <w:t>s</w:t>
      </w:r>
      <w:r w:rsidRPr="00E614A9">
        <w:t>.</w:t>
      </w:r>
    </w:p>
    <w:p w:rsidR="00E614A9" w:rsidRDefault="00E614A9" w:rsidP="00E614A9">
      <w:pPr>
        <w:pStyle w:val="Textnumbered"/>
      </w:pPr>
      <w:r w:rsidRPr="00E614A9">
        <w:t xml:space="preserve">Paula goes to the gym three times a week to look good and stay </w:t>
      </w:r>
      <w:r w:rsidRPr="00E614A9">
        <w:rPr>
          <w:b/>
        </w:rPr>
        <w:t>trim / plump / handsome</w:t>
      </w:r>
      <w:r w:rsidRPr="00E614A9">
        <w:t>.</w:t>
      </w:r>
    </w:p>
    <w:p w:rsidR="00E614A9" w:rsidRDefault="00E614A9" w:rsidP="00E614A9">
      <w:pPr>
        <w:pStyle w:val="Textnumbered"/>
      </w:pPr>
      <w:r w:rsidRPr="00E614A9">
        <w:t xml:space="preserve">The water in this area is </w:t>
      </w:r>
      <w:r w:rsidRPr="00E614A9">
        <w:rPr>
          <w:b/>
        </w:rPr>
        <w:t>devastated / contaminated / evacuated</w:t>
      </w:r>
      <w:r w:rsidRPr="00E614A9">
        <w:t xml:space="preserve"> by bacteria. You can</w:t>
      </w:r>
      <w:r>
        <w:t>’</w:t>
      </w:r>
      <w:r w:rsidRPr="00E614A9">
        <w:t>t drink it.</w:t>
      </w:r>
    </w:p>
    <w:p w:rsidR="00E614A9" w:rsidRDefault="00E614A9" w:rsidP="00E614A9">
      <w:pPr>
        <w:pStyle w:val="Textnumbered"/>
      </w:pPr>
      <w:r w:rsidRPr="00E614A9">
        <w:t xml:space="preserve">Katy is so </w:t>
      </w:r>
      <w:r w:rsidRPr="00E614A9">
        <w:rPr>
          <w:b/>
        </w:rPr>
        <w:t>stubborn / modest / assertive</w:t>
      </w:r>
      <w:r w:rsidRPr="00E614A9">
        <w:t>! She never changes her decisions even if they are wrong.</w:t>
      </w:r>
    </w:p>
    <w:p w:rsidR="00E614A9" w:rsidRDefault="00E614A9" w:rsidP="00E614A9">
      <w:pPr>
        <w:pStyle w:val="Textnumbered"/>
      </w:pPr>
      <w:r w:rsidRPr="00E614A9">
        <w:t xml:space="preserve">Last year, I went on a long, difficult </w:t>
      </w:r>
      <w:r w:rsidRPr="00E614A9">
        <w:rPr>
          <w:b/>
        </w:rPr>
        <w:t>trek / excursion / voyage</w:t>
      </w:r>
      <w:r w:rsidRPr="00E614A9">
        <w:t xml:space="preserve"> through the jungle. We walked for days!</w:t>
      </w:r>
    </w:p>
    <w:p w:rsidR="00E614A9" w:rsidRDefault="00E614A9" w:rsidP="00E614A9">
      <w:pPr>
        <w:pStyle w:val="Textnumbered"/>
      </w:pPr>
      <w:r w:rsidRPr="00E614A9">
        <w:t xml:space="preserve">Peter’s </w:t>
      </w:r>
      <w:r w:rsidRPr="00E614A9">
        <w:rPr>
          <w:b/>
        </w:rPr>
        <w:t>prosperity / generosity / ability</w:t>
      </w:r>
      <w:r w:rsidRPr="00E614A9">
        <w:t xml:space="preserve"> </w:t>
      </w:r>
      <w:proofErr w:type="gramStart"/>
      <w:r w:rsidRPr="00E614A9">
        <w:t>was</w:t>
      </w:r>
      <w:proofErr w:type="gramEnd"/>
      <w:r w:rsidRPr="00E614A9">
        <w:t xml:space="preserve"> a result of working hard and making lots of money.</w:t>
      </w:r>
    </w:p>
    <w:p w:rsidR="00E614A9" w:rsidRDefault="00E614A9" w:rsidP="00E614A9">
      <w:pPr>
        <w:pStyle w:val="Textnumbered"/>
      </w:pPr>
      <w:r w:rsidRPr="00E614A9">
        <w:t xml:space="preserve">Our association helps to </w:t>
      </w:r>
      <w:r w:rsidRPr="00E614A9">
        <w:rPr>
          <w:b/>
        </w:rPr>
        <w:t>deserve / survive / conserve</w:t>
      </w:r>
      <w:r w:rsidRPr="00E614A9">
        <w:t xml:space="preserve"> wildlife in Central Asia.</w:t>
      </w:r>
    </w:p>
    <w:p w:rsidR="00E614A9" w:rsidRDefault="00E614A9" w:rsidP="00E614A9">
      <w:pPr>
        <w:pStyle w:val="Textnumbered"/>
      </w:pPr>
      <w:r w:rsidRPr="00E614A9">
        <w:t xml:space="preserve">Vandalism is quite a serious </w:t>
      </w:r>
      <w:r w:rsidRPr="00E614A9">
        <w:rPr>
          <w:b/>
        </w:rPr>
        <w:t>theft / offence / shoplifter</w:t>
      </w:r>
      <w:r w:rsidRPr="00E614A9">
        <w:t>.</w:t>
      </w:r>
    </w:p>
    <w:p w:rsidR="00E614A9" w:rsidRDefault="00E614A9" w:rsidP="00E614A9">
      <w:pPr>
        <w:pStyle w:val="Textnumbered"/>
      </w:pPr>
      <w:r w:rsidRPr="00E614A9">
        <w:t xml:space="preserve">It is </w:t>
      </w:r>
      <w:r w:rsidRPr="00E614A9">
        <w:rPr>
          <w:b/>
        </w:rPr>
        <w:t>obligatory / restrictive / prohibited</w:t>
      </w:r>
      <w:r w:rsidRPr="00E614A9">
        <w:t xml:space="preserve"> to wear a helmet when riding a motorbike in the UK. You have to wear one!</w:t>
      </w:r>
    </w:p>
    <w:p w:rsidR="00E614A9" w:rsidRPr="00177ECA" w:rsidRDefault="00E614A9" w:rsidP="00177ECA">
      <w:pPr>
        <w:pStyle w:val="Mark"/>
      </w:pPr>
      <w:r w:rsidRPr="00177ECA">
        <w:t>Mark: ____/ 8</w:t>
      </w:r>
    </w:p>
    <w:p w:rsidR="00E614A9" w:rsidRDefault="00E614A9" w:rsidP="00E614A9">
      <w:pPr>
        <w:pStyle w:val="Rubric"/>
      </w:pPr>
      <w:r w:rsidRPr="00E614A9">
        <w:t xml:space="preserve">Match the words in A that collocate with the words in B. </w:t>
      </w:r>
      <w:r>
        <w:t>T</w:t>
      </w:r>
      <w:r w:rsidRPr="00E614A9">
        <w:t>hen complete the sentences with the compound words.</w:t>
      </w:r>
    </w:p>
    <w:p w:rsidR="00E614A9" w:rsidRDefault="00E614A9" w:rsidP="00E614A9">
      <w:pPr>
        <w:pStyle w:val="TextUC-Lettered"/>
      </w:pPr>
      <w:r w:rsidRPr="00E614A9">
        <w:t xml:space="preserve">theme     broad     single     second     armed     </w:t>
      </w:r>
      <w:proofErr w:type="spellStart"/>
      <w:r w:rsidRPr="00E614A9">
        <w:t>self     short</w:t>
      </w:r>
      <w:proofErr w:type="spellEnd"/>
      <w:r w:rsidRPr="00E614A9">
        <w:t xml:space="preserve">     team</w:t>
      </w:r>
    </w:p>
    <w:p w:rsidR="00E614A9" w:rsidRDefault="00E614A9" w:rsidP="00E614A9">
      <w:pPr>
        <w:pStyle w:val="TextUC-Lettered"/>
      </w:pPr>
      <w:r w:rsidRPr="00E614A9">
        <w:t>minded     shouldered     sighted     robbery     spirit     esteem     parks     hand</w:t>
      </w:r>
    </w:p>
    <w:p w:rsidR="00E614A9" w:rsidRDefault="00E614A9" w:rsidP="00E614A9">
      <w:pPr>
        <w:pStyle w:val="Textnumbered"/>
        <w:numPr>
          <w:ilvl w:val="0"/>
          <w:numId w:val="30"/>
        </w:numPr>
      </w:pPr>
      <w:r w:rsidRPr="00E614A9">
        <w:t xml:space="preserve">Buying vintage clothes in </w:t>
      </w:r>
      <w:r w:rsidRPr="00E614A9">
        <w:rPr>
          <w:iCs/>
        </w:rPr>
        <w:t>____________</w:t>
      </w:r>
      <w:r w:rsidRPr="00E614A9">
        <w:t xml:space="preserve"> shops is a good idea. Although they</w:t>
      </w:r>
      <w:r>
        <w:t>’</w:t>
      </w:r>
      <w:r w:rsidRPr="00E614A9">
        <w:t>ve been worn by someone else, they are often cheap and look stylish.</w:t>
      </w:r>
    </w:p>
    <w:p w:rsidR="00E614A9" w:rsidRDefault="00E614A9" w:rsidP="00E614A9">
      <w:pPr>
        <w:pStyle w:val="Textnumbered"/>
        <w:numPr>
          <w:ilvl w:val="0"/>
          <w:numId w:val="30"/>
        </w:numPr>
      </w:pPr>
      <w:r w:rsidRPr="00E614A9">
        <w:t xml:space="preserve">John has been </w:t>
      </w:r>
      <w:r w:rsidRPr="00E614A9">
        <w:rPr>
          <w:iCs/>
        </w:rPr>
        <w:t>____________</w:t>
      </w:r>
      <w:r w:rsidRPr="00E614A9">
        <w:t xml:space="preserve"> all his life. He can</w:t>
      </w:r>
      <w:r>
        <w:t>’</w:t>
      </w:r>
      <w:r w:rsidRPr="00E614A9">
        <w:t>t see objects which are far away from him.</w:t>
      </w:r>
    </w:p>
    <w:p w:rsidR="00E614A9" w:rsidRDefault="00E614A9" w:rsidP="00E614A9">
      <w:pPr>
        <w:pStyle w:val="Textnumbered"/>
        <w:numPr>
          <w:ilvl w:val="0"/>
          <w:numId w:val="30"/>
        </w:numPr>
      </w:pPr>
      <w:r w:rsidRPr="00E614A9">
        <w:t xml:space="preserve">When I was younger, I loved going to </w:t>
      </w:r>
      <w:r w:rsidRPr="00E614A9">
        <w:rPr>
          <w:iCs/>
        </w:rPr>
        <w:t>___________</w:t>
      </w:r>
      <w:proofErr w:type="gramStart"/>
      <w:r w:rsidRPr="00E614A9">
        <w:rPr>
          <w:iCs/>
        </w:rPr>
        <w:t xml:space="preserve">_ </w:t>
      </w:r>
      <w:r w:rsidRPr="00E614A9">
        <w:t>.</w:t>
      </w:r>
      <w:proofErr w:type="gramEnd"/>
      <w:r w:rsidRPr="00E614A9">
        <w:t xml:space="preserve"> It was always great fun on the scary rides.</w:t>
      </w:r>
    </w:p>
    <w:p w:rsidR="00E614A9" w:rsidRDefault="00E614A9" w:rsidP="00E614A9">
      <w:pPr>
        <w:pStyle w:val="Textnumbered"/>
        <w:numPr>
          <w:ilvl w:val="0"/>
          <w:numId w:val="30"/>
        </w:numPr>
      </w:pPr>
      <w:r w:rsidRPr="00E614A9">
        <w:t xml:space="preserve">Anna lacks confidence and has a poor opinion of her abilities. She needs more </w:t>
      </w:r>
      <w:r w:rsidRPr="00E614A9">
        <w:rPr>
          <w:iCs/>
        </w:rPr>
        <w:t>___________</w:t>
      </w:r>
      <w:proofErr w:type="gramStart"/>
      <w:r w:rsidRPr="00E614A9">
        <w:rPr>
          <w:iCs/>
        </w:rPr>
        <w:t xml:space="preserve">_ </w:t>
      </w:r>
      <w:r w:rsidRPr="00E614A9">
        <w:t>.</w:t>
      </w:r>
      <w:proofErr w:type="gramEnd"/>
    </w:p>
    <w:p w:rsidR="00E614A9" w:rsidRDefault="00E614A9" w:rsidP="00E614A9">
      <w:pPr>
        <w:pStyle w:val="Textnumbered"/>
        <w:numPr>
          <w:ilvl w:val="0"/>
          <w:numId w:val="30"/>
        </w:numPr>
      </w:pPr>
      <w:r w:rsidRPr="00E614A9">
        <w:t xml:space="preserve">The members of the gang were sent to prison for committing </w:t>
      </w:r>
      <w:r w:rsidRPr="00E614A9">
        <w:rPr>
          <w:iCs/>
        </w:rPr>
        <w:t>___________</w:t>
      </w:r>
      <w:proofErr w:type="gramStart"/>
      <w:r w:rsidRPr="00E614A9">
        <w:rPr>
          <w:iCs/>
        </w:rPr>
        <w:t xml:space="preserve">_ </w:t>
      </w:r>
      <w:r w:rsidRPr="00E614A9">
        <w:t>.</w:t>
      </w:r>
      <w:proofErr w:type="gramEnd"/>
    </w:p>
    <w:p w:rsidR="00E614A9" w:rsidRDefault="00E614A9" w:rsidP="00E614A9">
      <w:pPr>
        <w:pStyle w:val="Textnumbered"/>
        <w:numPr>
          <w:ilvl w:val="0"/>
          <w:numId w:val="30"/>
        </w:numPr>
      </w:pPr>
      <w:r>
        <w:t xml:space="preserve">We aren’t the best at playing football, </w:t>
      </w:r>
      <w:r w:rsidRPr="00E614A9">
        <w:t xml:space="preserve">but we have great </w:t>
      </w:r>
      <w:r w:rsidRPr="00E614A9">
        <w:rPr>
          <w:iCs/>
        </w:rPr>
        <w:t>___________</w:t>
      </w:r>
      <w:proofErr w:type="gramStart"/>
      <w:r w:rsidRPr="00E614A9">
        <w:rPr>
          <w:iCs/>
        </w:rPr>
        <w:t xml:space="preserve">_ </w:t>
      </w:r>
      <w:r w:rsidRPr="00E614A9">
        <w:t>.</w:t>
      </w:r>
      <w:proofErr w:type="gramEnd"/>
      <w:r w:rsidRPr="00E614A9">
        <w:t xml:space="preserve"> We play well together and help each other. That’s why we win!</w:t>
      </w:r>
    </w:p>
    <w:p w:rsidR="00E614A9" w:rsidRDefault="00E614A9" w:rsidP="00E614A9">
      <w:pPr>
        <w:pStyle w:val="Textnumbered"/>
        <w:numPr>
          <w:ilvl w:val="0"/>
          <w:numId w:val="30"/>
        </w:numPr>
      </w:pPr>
      <w:r w:rsidRPr="00E614A9">
        <w:t xml:space="preserve">Greg is a strong, </w:t>
      </w:r>
      <w:r w:rsidRPr="00E614A9">
        <w:rPr>
          <w:iCs/>
        </w:rPr>
        <w:t>____________</w:t>
      </w:r>
      <w:r w:rsidRPr="00E614A9">
        <w:t xml:space="preserve"> guy with an athletic figure.</w:t>
      </w:r>
    </w:p>
    <w:p w:rsidR="00E614A9" w:rsidRDefault="00E614A9" w:rsidP="00E614A9">
      <w:pPr>
        <w:pStyle w:val="Textnumbered"/>
        <w:numPr>
          <w:ilvl w:val="0"/>
          <w:numId w:val="30"/>
        </w:numPr>
      </w:pPr>
      <w:r w:rsidRPr="00E614A9">
        <w:t xml:space="preserve">Alice was so </w:t>
      </w:r>
      <w:r w:rsidRPr="00E614A9">
        <w:rPr>
          <w:iCs/>
        </w:rPr>
        <w:t>____________</w:t>
      </w:r>
      <w:r w:rsidRPr="00E614A9">
        <w:t xml:space="preserve"> in her desire to </w:t>
      </w:r>
      <w:r>
        <w:t xml:space="preserve">get fit </w:t>
      </w:r>
      <w:r w:rsidRPr="00E614A9">
        <w:t xml:space="preserve">that she went </w:t>
      </w:r>
      <w:r>
        <w:t>running four times a week</w:t>
      </w:r>
      <w:r w:rsidRPr="00E614A9">
        <w:t>.</w:t>
      </w:r>
    </w:p>
    <w:p w:rsidR="00E614A9" w:rsidRDefault="00E614A9" w:rsidP="00E614A9">
      <w:pPr>
        <w:pStyle w:val="Mark"/>
      </w:pPr>
      <w:r w:rsidRPr="00E614A9">
        <w:t>Mark: ___ / 8</w:t>
      </w:r>
    </w:p>
    <w:p w:rsidR="00E614A9" w:rsidRDefault="00E614A9" w:rsidP="00177ECA">
      <w:pPr>
        <w:pStyle w:val="Text"/>
      </w:pPr>
      <w:r>
        <w:br w:type="page"/>
      </w:r>
    </w:p>
    <w:p w:rsidR="00E614A9" w:rsidRPr="00E614A9" w:rsidRDefault="00E614A9" w:rsidP="00E614A9">
      <w:pPr>
        <w:pStyle w:val="Rubric"/>
      </w:pPr>
      <w:r w:rsidRPr="00E614A9">
        <w:lastRenderedPageBreak/>
        <w:t xml:space="preserve">Complete the text with the prepositions below. Some </w:t>
      </w:r>
      <w:r>
        <w:t xml:space="preserve">prepositions </w:t>
      </w:r>
      <w:r w:rsidRPr="00E614A9">
        <w:t>are used more than once.</w:t>
      </w:r>
    </w:p>
    <w:p w:rsidR="00E614A9" w:rsidRDefault="00E614A9" w:rsidP="00E614A9">
      <w:pPr>
        <w:pStyle w:val="Wordpool"/>
        <w:rPr>
          <w:b/>
        </w:rPr>
      </w:pPr>
      <w:proofErr w:type="gramStart"/>
      <w:r w:rsidRPr="00E614A9">
        <w:t>on</w:t>
      </w:r>
      <w:proofErr w:type="gramEnd"/>
      <w:r w:rsidRPr="00E614A9">
        <w:t xml:space="preserve">     up     over     off     with     of     out</w:t>
      </w:r>
    </w:p>
    <w:p w:rsidR="00E614A9" w:rsidRDefault="00E614A9" w:rsidP="00E614A9">
      <w:pPr>
        <w:pStyle w:val="Facsimile"/>
      </w:pPr>
      <w:r w:rsidRPr="00E614A9">
        <w:t xml:space="preserve">I was </w:t>
      </w:r>
      <w:r>
        <w:t xml:space="preserve">very </w:t>
      </w:r>
      <w:r w:rsidRPr="00E614A9">
        <w:t xml:space="preserve">surprised to find </w:t>
      </w:r>
      <w:r w:rsidRPr="00E614A9">
        <w:rPr>
          <w:rStyle w:val="SuperscriptChar"/>
        </w:rPr>
        <w:t>1</w:t>
      </w:r>
      <w:r w:rsidRPr="00E614A9">
        <w:rPr>
          <w:iCs/>
        </w:rPr>
        <w:t>____________</w:t>
      </w:r>
      <w:r w:rsidRPr="00E614A9">
        <w:t xml:space="preserve"> that I had won a trip for two to any European country! I was so pleased. In fact, I was </w:t>
      </w:r>
      <w:r w:rsidRPr="00E614A9">
        <w:rPr>
          <w:rStyle w:val="SuperscriptChar"/>
        </w:rPr>
        <w:t>2</w:t>
      </w:r>
      <w:r w:rsidRPr="00E614A9">
        <w:rPr>
          <w:iCs/>
        </w:rPr>
        <w:t>____________</w:t>
      </w:r>
      <w:r w:rsidRPr="00E614A9">
        <w:t xml:space="preserve"> the moon! I wanted to go to Paris, but my friend Alan insisted </w:t>
      </w:r>
      <w:r w:rsidRPr="00E614A9">
        <w:rPr>
          <w:rStyle w:val="SuperscriptChar"/>
        </w:rPr>
        <w:t>3</w:t>
      </w:r>
      <w:r w:rsidRPr="00E614A9">
        <w:rPr>
          <w:iCs/>
        </w:rPr>
        <w:t>____________</w:t>
      </w:r>
      <w:r w:rsidRPr="00E614A9">
        <w:t xml:space="preserve"> visiting Prague. We argued a lot and almost fell </w:t>
      </w:r>
      <w:r w:rsidRPr="00E614A9">
        <w:rPr>
          <w:rStyle w:val="SuperscriptChar"/>
        </w:rPr>
        <w:t>4</w:t>
      </w:r>
      <w:r w:rsidRPr="00E614A9">
        <w:rPr>
          <w:iCs/>
        </w:rPr>
        <w:t>____________</w:t>
      </w:r>
      <w:r w:rsidRPr="00E614A9">
        <w:t xml:space="preserve"> </w:t>
      </w:r>
      <w:r w:rsidRPr="00E614A9">
        <w:rPr>
          <w:rStyle w:val="SuperscriptChar"/>
        </w:rPr>
        <w:t>5</w:t>
      </w:r>
      <w:r w:rsidRPr="00E614A9">
        <w:rPr>
          <w:iCs/>
        </w:rPr>
        <w:t>____________</w:t>
      </w:r>
      <w:r w:rsidRPr="00E614A9">
        <w:t xml:space="preserve"> each other! In the end, my sister came </w:t>
      </w:r>
      <w:r w:rsidRPr="00E614A9">
        <w:rPr>
          <w:rStyle w:val="SuperscriptChar"/>
        </w:rPr>
        <w:t>6</w:t>
      </w:r>
      <w:r w:rsidRPr="00E614A9">
        <w:rPr>
          <w:iCs/>
        </w:rPr>
        <w:t>____________</w:t>
      </w:r>
      <w:r w:rsidRPr="00E614A9">
        <w:t xml:space="preserve"> </w:t>
      </w:r>
      <w:r w:rsidRPr="00E614A9">
        <w:rPr>
          <w:rStyle w:val="SuperscriptChar"/>
        </w:rPr>
        <w:t>7</w:t>
      </w:r>
      <w:r w:rsidRPr="00E614A9">
        <w:rPr>
          <w:iCs/>
        </w:rPr>
        <w:t>____________</w:t>
      </w:r>
      <w:r w:rsidRPr="00E614A9">
        <w:t xml:space="preserve"> </w:t>
      </w:r>
      <w:proofErr w:type="gramStart"/>
      <w:r w:rsidRPr="00E614A9">
        <w:t>an</w:t>
      </w:r>
      <w:proofErr w:type="gramEnd"/>
      <w:r w:rsidRPr="00E614A9">
        <w:t xml:space="preserve"> idea. She suggested that we should get </w:t>
      </w:r>
      <w:r w:rsidRPr="00E614A9">
        <w:rPr>
          <w:rStyle w:val="SuperscriptChar"/>
        </w:rPr>
        <w:t>8</w:t>
      </w:r>
      <w:r w:rsidRPr="00E614A9">
        <w:rPr>
          <w:iCs/>
        </w:rPr>
        <w:t>____________</w:t>
      </w:r>
      <w:r w:rsidRPr="00E614A9">
        <w:t xml:space="preserve"> the beaten track and think about going somewhere different, like Macedonia! We liked the idea. Alan and I went </w:t>
      </w:r>
      <w:r w:rsidR="00D04420">
        <w:rPr>
          <w:rStyle w:val="SuperscriptChar"/>
        </w:rPr>
        <w:t>9</w:t>
      </w:r>
      <w:r w:rsidRPr="00E614A9">
        <w:rPr>
          <w:iCs/>
        </w:rPr>
        <w:t>____________</w:t>
      </w:r>
      <w:r w:rsidRPr="00E614A9">
        <w:t xml:space="preserve"> a week</w:t>
      </w:r>
      <w:r>
        <w:t>-</w:t>
      </w:r>
      <w:r w:rsidRPr="00E614A9">
        <w:t xml:space="preserve">long trip to </w:t>
      </w:r>
      <w:proofErr w:type="spellStart"/>
      <w:r w:rsidRPr="00E614A9">
        <w:t>Strumica</w:t>
      </w:r>
      <w:proofErr w:type="spellEnd"/>
      <w:r w:rsidRPr="00E614A9">
        <w:t xml:space="preserve">, a lovely city in the southwest of the country. The weather was fantastic, </w:t>
      </w:r>
      <w:proofErr w:type="spellStart"/>
      <w:r w:rsidR="00D04420">
        <w:t>Strumica</w:t>
      </w:r>
      <w:proofErr w:type="spellEnd"/>
      <w:r w:rsidR="00D04420">
        <w:t xml:space="preserve"> was the perfect place to take time </w:t>
      </w:r>
      <w:r w:rsidR="00D04420">
        <w:rPr>
          <w:rStyle w:val="SuperscriptChar"/>
        </w:rPr>
        <w:t>10</w:t>
      </w:r>
      <w:r w:rsidR="00D04420" w:rsidRPr="00E614A9">
        <w:rPr>
          <w:iCs/>
        </w:rPr>
        <w:t>____________</w:t>
      </w:r>
      <w:r w:rsidR="00D04420" w:rsidRPr="00E614A9">
        <w:t xml:space="preserve"> </w:t>
      </w:r>
      <w:r w:rsidRPr="00E614A9">
        <w:t xml:space="preserve">and we felt </w:t>
      </w:r>
      <w:r w:rsidRPr="00E614A9">
        <w:rPr>
          <w:rStyle w:val="SuperscriptChar"/>
        </w:rPr>
        <w:t>11</w:t>
      </w:r>
      <w:r w:rsidRPr="00E614A9">
        <w:rPr>
          <w:iCs/>
        </w:rPr>
        <w:t>____________</w:t>
      </w:r>
      <w:r w:rsidRPr="00E614A9">
        <w:t xml:space="preserve"> top </w:t>
      </w:r>
      <w:r w:rsidRPr="00E614A9">
        <w:rPr>
          <w:rStyle w:val="SuperscriptChar"/>
        </w:rPr>
        <w:t>12</w:t>
      </w:r>
      <w:r w:rsidRPr="00E614A9">
        <w:rPr>
          <w:iCs/>
        </w:rPr>
        <w:t>____________</w:t>
      </w:r>
      <w:r w:rsidRPr="00E614A9">
        <w:t xml:space="preserve"> the</w:t>
      </w:r>
      <w:r>
        <w:t xml:space="preserve"> world!</w:t>
      </w:r>
    </w:p>
    <w:p w:rsidR="00E614A9" w:rsidRDefault="00E614A9" w:rsidP="00E614A9">
      <w:pPr>
        <w:pStyle w:val="Mark"/>
      </w:pPr>
      <w:r w:rsidRPr="00E614A9">
        <w:t>Mark: ___ / 12</w:t>
      </w:r>
    </w:p>
    <w:p w:rsidR="00E614A9" w:rsidRDefault="00E614A9" w:rsidP="00E614A9">
      <w:pPr>
        <w:pStyle w:val="Rubric"/>
      </w:pPr>
      <w:r w:rsidRPr="00E614A9">
        <w:t>Complete the sentences with the correct form of the words in brackets. Add the correct prefixes or suffixes.</w:t>
      </w:r>
    </w:p>
    <w:p w:rsidR="00E614A9" w:rsidRDefault="00E614A9" w:rsidP="00E614A9">
      <w:pPr>
        <w:pStyle w:val="Textnumbered"/>
        <w:numPr>
          <w:ilvl w:val="0"/>
          <w:numId w:val="31"/>
        </w:numPr>
      </w:pPr>
      <w:r w:rsidRPr="00E614A9">
        <w:t xml:space="preserve">When Joe started his business, he had a difficult time and a lot of </w:t>
      </w:r>
      <w:r w:rsidRPr="00E614A9">
        <w:rPr>
          <w:iCs/>
        </w:rPr>
        <w:t>____________</w:t>
      </w:r>
      <w:r w:rsidRPr="00E614A9">
        <w:t xml:space="preserve"> (fortune), but </w:t>
      </w:r>
      <w:r>
        <w:t xml:space="preserve">in the end things </w:t>
      </w:r>
      <w:r w:rsidRPr="00E614A9">
        <w:t>got better.</w:t>
      </w:r>
    </w:p>
    <w:p w:rsidR="00E614A9" w:rsidRDefault="00E614A9" w:rsidP="00E614A9">
      <w:pPr>
        <w:pStyle w:val="Textnumbered"/>
        <w:numPr>
          <w:ilvl w:val="0"/>
          <w:numId w:val="31"/>
        </w:numPr>
      </w:pPr>
      <w:r w:rsidRPr="00E614A9">
        <w:t xml:space="preserve">I </w:t>
      </w:r>
      <w:r>
        <w:t>use</w:t>
      </w:r>
      <w:r w:rsidRPr="00E614A9">
        <w:t xml:space="preserve"> </w:t>
      </w:r>
      <w:r w:rsidRPr="00E614A9">
        <w:rPr>
          <w:iCs/>
        </w:rPr>
        <w:t>____________</w:t>
      </w:r>
      <w:r w:rsidRPr="00E614A9">
        <w:t xml:space="preserve"> (permanent) hair colour. It will wash out completely in a week.</w:t>
      </w:r>
    </w:p>
    <w:p w:rsidR="00E614A9" w:rsidRDefault="00E614A9" w:rsidP="00E614A9">
      <w:pPr>
        <w:pStyle w:val="Textnumbered"/>
        <w:numPr>
          <w:ilvl w:val="0"/>
          <w:numId w:val="31"/>
        </w:numPr>
      </w:pPr>
      <w:r w:rsidRPr="00E614A9">
        <w:t xml:space="preserve">Thank you for all your help and </w:t>
      </w:r>
      <w:r w:rsidRPr="00E614A9">
        <w:rPr>
          <w:iCs/>
        </w:rPr>
        <w:t>____________</w:t>
      </w:r>
      <w:r w:rsidRPr="00E614A9">
        <w:t xml:space="preserve"> (kind).</w:t>
      </w:r>
    </w:p>
    <w:p w:rsidR="00E614A9" w:rsidRDefault="00E614A9" w:rsidP="00E614A9">
      <w:pPr>
        <w:pStyle w:val="Textnumbered"/>
        <w:numPr>
          <w:ilvl w:val="0"/>
          <w:numId w:val="31"/>
        </w:numPr>
      </w:pPr>
      <w:r w:rsidRPr="00E614A9">
        <w:t xml:space="preserve">Sandra works for </w:t>
      </w:r>
      <w:proofErr w:type="gramStart"/>
      <w:r w:rsidRPr="00E614A9">
        <w:t>an</w:t>
      </w:r>
      <w:proofErr w:type="gramEnd"/>
      <w:r w:rsidRPr="00E614A9">
        <w:t xml:space="preserve"> </w:t>
      </w:r>
      <w:r w:rsidRPr="00E614A9">
        <w:rPr>
          <w:iCs/>
        </w:rPr>
        <w:t>____________</w:t>
      </w:r>
      <w:r w:rsidRPr="00E614A9">
        <w:t xml:space="preserve"> (national) newspaper. It has offices in England, Spain and Belgium.</w:t>
      </w:r>
    </w:p>
    <w:p w:rsidR="00E614A9" w:rsidRDefault="00E614A9" w:rsidP="00E614A9">
      <w:pPr>
        <w:pStyle w:val="Textnumbered"/>
        <w:numPr>
          <w:ilvl w:val="0"/>
          <w:numId w:val="31"/>
        </w:numPr>
      </w:pPr>
      <w:r w:rsidRPr="00E614A9">
        <w:t xml:space="preserve">At school, children learn how to write and develop their reading </w:t>
      </w:r>
      <w:r w:rsidRPr="00E614A9">
        <w:rPr>
          <w:iCs/>
        </w:rPr>
        <w:t>____________</w:t>
      </w:r>
      <w:r w:rsidRPr="00E614A9">
        <w:t xml:space="preserve"> (able).</w:t>
      </w:r>
    </w:p>
    <w:p w:rsidR="00E614A9" w:rsidRDefault="00E614A9" w:rsidP="00E614A9">
      <w:pPr>
        <w:pStyle w:val="Textnumbered"/>
        <w:numPr>
          <w:ilvl w:val="0"/>
          <w:numId w:val="31"/>
        </w:numPr>
      </w:pPr>
      <w:r w:rsidRPr="00E614A9">
        <w:t>I</w:t>
      </w:r>
      <w:r>
        <w:t>’</w:t>
      </w:r>
      <w:r w:rsidRPr="00E614A9">
        <w:t>m angry that you</w:t>
      </w:r>
      <w:r>
        <w:t>’</w:t>
      </w:r>
      <w:r w:rsidRPr="00E614A9">
        <w:t xml:space="preserve">ve been </w:t>
      </w:r>
      <w:r w:rsidRPr="00E614A9">
        <w:rPr>
          <w:iCs/>
        </w:rPr>
        <w:t>____________</w:t>
      </w:r>
      <w:r w:rsidRPr="00E614A9">
        <w:t xml:space="preserve"> (honest) with me. Why didn</w:t>
      </w:r>
      <w:r>
        <w:t>’</w:t>
      </w:r>
      <w:r w:rsidRPr="00E614A9">
        <w:t>t you tell me the truth?</w:t>
      </w:r>
    </w:p>
    <w:p w:rsidR="00E614A9" w:rsidRDefault="00E614A9" w:rsidP="00E614A9">
      <w:pPr>
        <w:pStyle w:val="Textnumbered"/>
        <w:numPr>
          <w:ilvl w:val="0"/>
          <w:numId w:val="31"/>
        </w:numPr>
      </w:pPr>
      <w:r w:rsidRPr="00E614A9">
        <w:t>I couldn</w:t>
      </w:r>
      <w:r>
        <w:t>’</w:t>
      </w:r>
      <w:r w:rsidRPr="00E614A9">
        <w:t xml:space="preserve">t eat the fish because it was </w:t>
      </w:r>
      <w:r w:rsidRPr="00E614A9">
        <w:rPr>
          <w:iCs/>
        </w:rPr>
        <w:t>____________</w:t>
      </w:r>
      <w:r w:rsidRPr="00E614A9">
        <w:t xml:space="preserve"> (cooked). I doubt </w:t>
      </w:r>
      <w:r>
        <w:t xml:space="preserve">whether </w:t>
      </w:r>
      <w:r w:rsidRPr="00E614A9">
        <w:t>the chef had even started cooking it!</w:t>
      </w:r>
    </w:p>
    <w:p w:rsidR="00E614A9" w:rsidRDefault="00E614A9" w:rsidP="00E614A9">
      <w:pPr>
        <w:pStyle w:val="Textnumbered"/>
        <w:numPr>
          <w:ilvl w:val="0"/>
          <w:numId w:val="31"/>
        </w:numPr>
      </w:pPr>
      <w:r w:rsidRPr="00E614A9">
        <w:t xml:space="preserve">People in the village </w:t>
      </w:r>
      <w:r w:rsidRPr="00E614A9">
        <w:rPr>
          <w:iCs/>
        </w:rPr>
        <w:t>____________</w:t>
      </w:r>
      <w:r w:rsidRPr="00E614A9">
        <w:t xml:space="preserve"> </w:t>
      </w:r>
      <w:r>
        <w:t>(operate). They work</w:t>
      </w:r>
      <w:r w:rsidRPr="00E614A9">
        <w:t xml:space="preserve"> together on all the problems they had.</w:t>
      </w:r>
    </w:p>
    <w:p w:rsidR="00E614A9" w:rsidRDefault="00E614A9" w:rsidP="00E614A9">
      <w:pPr>
        <w:pStyle w:val="Mark"/>
      </w:pPr>
      <w:r w:rsidRPr="00E614A9">
        <w:t>Mark: ___ / 8</w:t>
      </w:r>
    </w:p>
    <w:p w:rsidR="00E614A9" w:rsidRDefault="00E614A9" w:rsidP="00E614A9">
      <w:pPr>
        <w:pStyle w:val="Bhead"/>
      </w:pPr>
      <w:r w:rsidRPr="00E614A9">
        <w:br w:type="page"/>
      </w:r>
      <w:r w:rsidRPr="00E614A9">
        <w:lastRenderedPageBreak/>
        <w:t>Grammar</w:t>
      </w:r>
    </w:p>
    <w:p w:rsidR="00E614A9" w:rsidRPr="00E614A9" w:rsidRDefault="00E614A9" w:rsidP="00E614A9">
      <w:pPr>
        <w:pStyle w:val="Rubric"/>
      </w:pPr>
      <w:r w:rsidRPr="00E614A9">
        <w:t>Complete the letter with the correct forms of the verbs below. Some verbs are used more than once.</w:t>
      </w:r>
    </w:p>
    <w:p w:rsidR="00E614A9" w:rsidRDefault="00E614A9" w:rsidP="00E614A9">
      <w:pPr>
        <w:pStyle w:val="Text"/>
      </w:pPr>
      <w:proofErr w:type="gramStart"/>
      <w:r w:rsidRPr="00E614A9">
        <w:t>have</w:t>
      </w:r>
      <w:proofErr w:type="gramEnd"/>
      <w:r w:rsidRPr="00E614A9">
        <w:t xml:space="preserve">     write     go     stay     try     hear     swim</w:t>
      </w:r>
    </w:p>
    <w:p w:rsidR="00E614A9" w:rsidRDefault="00E614A9" w:rsidP="00E614A9">
      <w:pPr>
        <w:pStyle w:val="Facsimile"/>
      </w:pPr>
      <w:r w:rsidRPr="00E614A9">
        <w:t xml:space="preserve">Hi </w:t>
      </w:r>
      <w:r w:rsidR="009D00C2">
        <w:t>Emily</w:t>
      </w:r>
      <w:r w:rsidRPr="00E614A9">
        <w:t>!</w:t>
      </w:r>
    </w:p>
    <w:p w:rsidR="00E614A9" w:rsidRDefault="00E614A9" w:rsidP="00E614A9">
      <w:pPr>
        <w:pStyle w:val="Facsimile"/>
      </w:pPr>
      <w:proofErr w:type="gramStart"/>
      <w:r w:rsidRPr="00E614A9">
        <w:t xml:space="preserve">I </w:t>
      </w:r>
      <w:r w:rsidRPr="00E614A9">
        <w:rPr>
          <w:rStyle w:val="SuperscriptChar"/>
        </w:rPr>
        <w:t>1</w:t>
      </w:r>
      <w:r w:rsidRPr="00E614A9">
        <w:rPr>
          <w:iCs/>
        </w:rPr>
        <w:t>____________</w:t>
      </w:r>
      <w:r>
        <w:rPr>
          <w:iCs/>
        </w:rPr>
        <w:t xml:space="preserve"> </w:t>
      </w:r>
      <w:r w:rsidRPr="00E614A9">
        <w:t>this email to you from the south</w:t>
      </w:r>
      <w:r>
        <w:t xml:space="preserve"> </w:t>
      </w:r>
      <w:r w:rsidRPr="00E614A9">
        <w:t>west of England.</w:t>
      </w:r>
      <w:proofErr w:type="gramEnd"/>
      <w:r w:rsidRPr="00E614A9">
        <w:t xml:space="preserve"> Nick and I </w:t>
      </w:r>
      <w:r w:rsidRPr="00E614A9">
        <w:rPr>
          <w:rStyle w:val="SuperscriptChar"/>
        </w:rPr>
        <w:t>2</w:t>
      </w:r>
      <w:r w:rsidRPr="00E614A9">
        <w:rPr>
          <w:iCs/>
        </w:rPr>
        <w:t xml:space="preserve">____________ </w:t>
      </w:r>
      <w:r w:rsidRPr="00E614A9">
        <w:t>at a nice hotel by the sea since la</w:t>
      </w:r>
      <w:r>
        <w:t xml:space="preserve">st weekend, and we love it here (but </w:t>
      </w:r>
      <w:r w:rsidRPr="00E614A9">
        <w:t xml:space="preserve">I </w:t>
      </w:r>
      <w:r w:rsidRPr="00E614A9">
        <w:rPr>
          <w:rStyle w:val="SuperscriptChar"/>
        </w:rPr>
        <w:t>3</w:t>
      </w:r>
      <w:r w:rsidRPr="00E614A9">
        <w:rPr>
          <w:iCs/>
        </w:rPr>
        <w:t>____________</w:t>
      </w:r>
      <w:r w:rsidRPr="00E614A9">
        <w:t xml:space="preserve"> in the sea yet because it is very cold and the weather is cloudy</w:t>
      </w:r>
      <w:r>
        <w:t>)</w:t>
      </w:r>
      <w:r w:rsidRPr="00E614A9">
        <w:t xml:space="preserve">. </w:t>
      </w:r>
      <w:proofErr w:type="gramStart"/>
      <w:r w:rsidRPr="00E614A9">
        <w:t xml:space="preserve">Yesterday, we </w:t>
      </w:r>
      <w:r w:rsidRPr="00E614A9">
        <w:rPr>
          <w:rStyle w:val="SuperscriptChar"/>
        </w:rPr>
        <w:t>4</w:t>
      </w:r>
      <w:r w:rsidRPr="00E614A9">
        <w:rPr>
          <w:iCs/>
        </w:rPr>
        <w:t>____________</w:t>
      </w:r>
      <w:r>
        <w:rPr>
          <w:iCs/>
        </w:rPr>
        <w:t xml:space="preserve"> </w:t>
      </w:r>
      <w:r w:rsidRPr="00E614A9">
        <w:t>to a local pub to listen to a great local band.</w:t>
      </w:r>
      <w:proofErr w:type="gramEnd"/>
      <w:r w:rsidRPr="00E614A9">
        <w:t xml:space="preserve"> They played a type of music I </w:t>
      </w:r>
      <w:r w:rsidRPr="00E614A9">
        <w:rPr>
          <w:rStyle w:val="SuperscriptChar"/>
        </w:rPr>
        <w:t>5</w:t>
      </w:r>
      <w:r w:rsidRPr="00E614A9">
        <w:rPr>
          <w:iCs/>
        </w:rPr>
        <w:t>____________</w:t>
      </w:r>
      <w:r w:rsidRPr="00E614A9">
        <w:t xml:space="preserve"> before!</w:t>
      </w:r>
    </w:p>
    <w:p w:rsidR="00E614A9" w:rsidRDefault="00E614A9" w:rsidP="00E614A9">
      <w:pPr>
        <w:pStyle w:val="Facsimile"/>
      </w:pPr>
      <w:r w:rsidRPr="00E614A9">
        <w:t xml:space="preserve">We </w:t>
      </w:r>
      <w:r w:rsidRPr="00E614A9">
        <w:rPr>
          <w:rStyle w:val="SuperscriptChar"/>
        </w:rPr>
        <w:t>6</w:t>
      </w:r>
      <w:r w:rsidRPr="00E614A9">
        <w:rPr>
          <w:iCs/>
        </w:rPr>
        <w:t>____________</w:t>
      </w:r>
      <w:r>
        <w:rPr>
          <w:iCs/>
        </w:rPr>
        <w:t xml:space="preserve"> </w:t>
      </w:r>
      <w:r w:rsidRPr="00E614A9">
        <w:t xml:space="preserve">here for two more days before we head to the nearest town. If I </w:t>
      </w:r>
      <w:r w:rsidRPr="00E614A9">
        <w:rPr>
          <w:rStyle w:val="SuperscriptChar"/>
        </w:rPr>
        <w:t>7</w:t>
      </w:r>
      <w:r w:rsidRPr="00E614A9">
        <w:rPr>
          <w:iCs/>
        </w:rPr>
        <w:t>____________</w:t>
      </w:r>
      <w:r w:rsidRPr="00E614A9">
        <w:t xml:space="preserve"> </w:t>
      </w:r>
      <w:r>
        <w:t>i</w:t>
      </w:r>
      <w:r w:rsidRPr="00E614A9">
        <w:t xml:space="preserve">nternet access, I </w:t>
      </w:r>
      <w:r w:rsidRPr="00E614A9">
        <w:rPr>
          <w:rStyle w:val="SuperscriptChar"/>
        </w:rPr>
        <w:t>8</w:t>
      </w:r>
      <w:r w:rsidRPr="00E614A9">
        <w:rPr>
          <w:iCs/>
        </w:rPr>
        <w:t>____________</w:t>
      </w:r>
      <w:r>
        <w:rPr>
          <w:iCs/>
        </w:rPr>
        <w:t xml:space="preserve"> </w:t>
      </w:r>
      <w:r w:rsidRPr="00E614A9">
        <w:t>to call you!</w:t>
      </w:r>
    </w:p>
    <w:p w:rsidR="00E614A9" w:rsidRDefault="00E614A9" w:rsidP="00E614A9">
      <w:pPr>
        <w:pStyle w:val="Facsimile"/>
      </w:pPr>
      <w:r w:rsidRPr="00E614A9">
        <w:t>Lots of love,</w:t>
      </w:r>
    </w:p>
    <w:p w:rsidR="00E614A9" w:rsidRDefault="00E614A9" w:rsidP="00E614A9">
      <w:pPr>
        <w:pStyle w:val="Facsimile"/>
      </w:pPr>
      <w:r w:rsidRPr="00E614A9">
        <w:t>Jenny</w:t>
      </w:r>
    </w:p>
    <w:p w:rsidR="00E614A9" w:rsidRDefault="00E614A9" w:rsidP="00E614A9">
      <w:pPr>
        <w:pStyle w:val="Mark"/>
      </w:pPr>
      <w:r w:rsidRPr="00E614A9">
        <w:t>Mark: ___ / 8</w:t>
      </w:r>
    </w:p>
    <w:p w:rsidR="00E614A9" w:rsidRPr="00E614A9" w:rsidRDefault="00E614A9" w:rsidP="00E614A9">
      <w:pPr>
        <w:pStyle w:val="Rubric"/>
      </w:pPr>
      <w:r w:rsidRPr="00E614A9">
        <w:t>Complete the sentences with the correct answers (a</w:t>
      </w:r>
      <w:r>
        <w:t>–</w:t>
      </w:r>
      <w:r w:rsidRPr="00E614A9">
        <w:t>c).</w:t>
      </w:r>
    </w:p>
    <w:p w:rsidR="00E614A9" w:rsidRDefault="00E614A9" w:rsidP="00E614A9">
      <w:pPr>
        <w:pStyle w:val="Textnumbered"/>
        <w:numPr>
          <w:ilvl w:val="0"/>
          <w:numId w:val="32"/>
        </w:numPr>
      </w:pPr>
      <w:r w:rsidRPr="00E614A9">
        <w:t xml:space="preserve">I </w:t>
      </w:r>
      <w:r w:rsidRPr="00E614A9">
        <w:rPr>
          <w:iCs/>
        </w:rPr>
        <w:t>____________</w:t>
      </w:r>
      <w:r w:rsidRPr="00E614A9">
        <w:t xml:space="preserve"> go to Egypt this spring. I haven't decided yet.</w:t>
      </w:r>
      <w:r>
        <w:br/>
      </w:r>
      <w:r w:rsidRPr="00E614A9">
        <w:rPr>
          <w:b/>
        </w:rPr>
        <w:t>a</w:t>
      </w:r>
      <w:r w:rsidRPr="00E614A9">
        <w:t xml:space="preserve"> can   </w:t>
      </w:r>
      <w:r w:rsidRPr="00E614A9">
        <w:rPr>
          <w:b/>
        </w:rPr>
        <w:t>b</w:t>
      </w:r>
      <w:r w:rsidRPr="00E614A9">
        <w:t xml:space="preserve"> will   </w:t>
      </w:r>
      <w:r w:rsidRPr="00E614A9">
        <w:rPr>
          <w:b/>
        </w:rPr>
        <w:t>c</w:t>
      </w:r>
      <w:r w:rsidRPr="00E614A9">
        <w:t xml:space="preserve"> might</w:t>
      </w:r>
    </w:p>
    <w:p w:rsidR="00E614A9" w:rsidRDefault="00E614A9" w:rsidP="00E614A9">
      <w:pPr>
        <w:pStyle w:val="Textnumbered"/>
        <w:numPr>
          <w:ilvl w:val="0"/>
          <w:numId w:val="32"/>
        </w:numPr>
      </w:pPr>
      <w:r w:rsidRPr="00E614A9">
        <w:t xml:space="preserve">If people were able to live underwater, they </w:t>
      </w:r>
      <w:r w:rsidRPr="00E614A9">
        <w:rPr>
          <w:iCs/>
        </w:rPr>
        <w:t>____________</w:t>
      </w:r>
      <w:r w:rsidRPr="00E614A9">
        <w:t xml:space="preserve"> cities and towns on the bottom of the sea.</w:t>
      </w:r>
      <w:r w:rsidRPr="00E614A9">
        <w:br/>
      </w:r>
      <w:proofErr w:type="spellStart"/>
      <w:r w:rsidRPr="00E614A9">
        <w:rPr>
          <w:b/>
        </w:rPr>
        <w:t>a</w:t>
      </w:r>
      <w:proofErr w:type="spellEnd"/>
      <w:r w:rsidRPr="00E614A9">
        <w:t xml:space="preserve"> would build   </w:t>
      </w:r>
      <w:r w:rsidRPr="00E614A9">
        <w:rPr>
          <w:b/>
        </w:rPr>
        <w:t>b</w:t>
      </w:r>
      <w:r w:rsidRPr="00E614A9">
        <w:t xml:space="preserve"> will build   </w:t>
      </w:r>
      <w:r w:rsidRPr="00E614A9">
        <w:rPr>
          <w:b/>
        </w:rPr>
        <w:t>c</w:t>
      </w:r>
      <w:r w:rsidRPr="00E614A9">
        <w:t xml:space="preserve"> built</w:t>
      </w:r>
    </w:p>
    <w:p w:rsidR="00E614A9" w:rsidRDefault="00E614A9" w:rsidP="00E614A9">
      <w:pPr>
        <w:pStyle w:val="Textnumbered"/>
        <w:numPr>
          <w:ilvl w:val="0"/>
          <w:numId w:val="32"/>
        </w:numPr>
      </w:pPr>
      <w:r w:rsidRPr="00E614A9">
        <w:t xml:space="preserve">I </w:t>
      </w:r>
      <w:r w:rsidRPr="00E614A9">
        <w:rPr>
          <w:iCs/>
        </w:rPr>
        <w:t>____________</w:t>
      </w:r>
      <w:r w:rsidRPr="00E614A9">
        <w:t xml:space="preserve"> my bag. I have no idea where it is.</w:t>
      </w:r>
      <w:r>
        <w:br/>
      </w:r>
      <w:r w:rsidRPr="00E614A9">
        <w:rPr>
          <w:b/>
        </w:rPr>
        <w:t>a</w:t>
      </w:r>
      <w:r w:rsidRPr="00E614A9">
        <w:t xml:space="preserve"> lost   </w:t>
      </w:r>
      <w:r w:rsidRPr="00E614A9">
        <w:rPr>
          <w:b/>
        </w:rPr>
        <w:t>b</w:t>
      </w:r>
      <w:r w:rsidRPr="00E614A9">
        <w:t xml:space="preserve"> have lost   </w:t>
      </w:r>
      <w:r w:rsidRPr="00E614A9">
        <w:rPr>
          <w:b/>
        </w:rPr>
        <w:t>c</w:t>
      </w:r>
      <w:r w:rsidRPr="00E614A9">
        <w:t xml:space="preserve"> have been losing</w:t>
      </w:r>
    </w:p>
    <w:p w:rsidR="00EA55E1" w:rsidRDefault="00E614A9" w:rsidP="00E614A9">
      <w:pPr>
        <w:pStyle w:val="Textnumbered"/>
        <w:numPr>
          <w:ilvl w:val="0"/>
          <w:numId w:val="32"/>
        </w:numPr>
      </w:pPr>
      <w:r w:rsidRPr="00E614A9">
        <w:t xml:space="preserve">You </w:t>
      </w:r>
      <w:r w:rsidRPr="00E614A9">
        <w:rPr>
          <w:iCs/>
        </w:rPr>
        <w:t xml:space="preserve">____________ </w:t>
      </w:r>
      <w:r w:rsidRPr="00E614A9">
        <w:t>use anti-mosquito spray here. There are almost no insects.</w:t>
      </w:r>
      <w:r>
        <w:br/>
      </w:r>
      <w:r w:rsidRPr="00E614A9">
        <w:rPr>
          <w:b/>
        </w:rPr>
        <w:t>a</w:t>
      </w:r>
      <w:r w:rsidRPr="00E614A9">
        <w:t xml:space="preserve"> don</w:t>
      </w:r>
      <w:r w:rsidR="00EA55E1">
        <w:t>’</w:t>
      </w:r>
      <w:r w:rsidRPr="00E614A9">
        <w:t xml:space="preserve">t have to   </w:t>
      </w:r>
      <w:r w:rsidRPr="00E614A9">
        <w:rPr>
          <w:b/>
        </w:rPr>
        <w:t>b</w:t>
      </w:r>
      <w:r w:rsidRPr="00E614A9">
        <w:t xml:space="preserve"> can</w:t>
      </w:r>
      <w:r w:rsidR="00EA55E1">
        <w:t>’</w:t>
      </w:r>
      <w:r w:rsidRPr="00E614A9">
        <w:t xml:space="preserve">t   </w:t>
      </w:r>
      <w:r w:rsidRPr="00E614A9">
        <w:rPr>
          <w:b/>
        </w:rPr>
        <w:t>c</w:t>
      </w:r>
      <w:r>
        <w:t xml:space="preserve"> mustn</w:t>
      </w:r>
      <w:r w:rsidR="00EA55E1">
        <w:t>’</w:t>
      </w:r>
      <w:r>
        <w:t>t</w:t>
      </w:r>
    </w:p>
    <w:p w:rsidR="00E614A9" w:rsidRDefault="00E614A9" w:rsidP="00E614A9">
      <w:pPr>
        <w:pStyle w:val="Textnumbered"/>
        <w:numPr>
          <w:ilvl w:val="0"/>
          <w:numId w:val="32"/>
        </w:numPr>
      </w:pPr>
      <w:r w:rsidRPr="00E614A9">
        <w:t xml:space="preserve">Harry </w:t>
      </w:r>
      <w:r w:rsidRPr="00E614A9">
        <w:rPr>
          <w:iCs/>
        </w:rPr>
        <w:t>____________</w:t>
      </w:r>
      <w:r w:rsidRPr="00E614A9">
        <w:t xml:space="preserve"> be at home. I ran into him at the marketing department five minutes ago.</w:t>
      </w:r>
      <w:r w:rsidRPr="00E614A9">
        <w:br/>
      </w:r>
      <w:r w:rsidRPr="00E614A9">
        <w:rPr>
          <w:b/>
        </w:rPr>
        <w:t>a</w:t>
      </w:r>
      <w:r w:rsidRPr="00E614A9">
        <w:t xml:space="preserve"> mustn</w:t>
      </w:r>
      <w:r w:rsidR="00EA55E1">
        <w:t>’</w:t>
      </w:r>
      <w:r w:rsidRPr="00E614A9">
        <w:t xml:space="preserve">t   </w:t>
      </w:r>
      <w:r w:rsidRPr="00E614A9">
        <w:rPr>
          <w:b/>
        </w:rPr>
        <w:t>b</w:t>
      </w:r>
      <w:r w:rsidRPr="00E614A9">
        <w:t xml:space="preserve"> wouldn</w:t>
      </w:r>
      <w:r w:rsidR="00EA55E1">
        <w:t>’</w:t>
      </w:r>
      <w:r w:rsidRPr="00E614A9">
        <w:t xml:space="preserve">t   </w:t>
      </w:r>
      <w:r w:rsidRPr="00E614A9">
        <w:rPr>
          <w:b/>
        </w:rPr>
        <w:t>c</w:t>
      </w:r>
      <w:r>
        <w:t xml:space="preserve"> can</w:t>
      </w:r>
      <w:r w:rsidR="00EA55E1">
        <w:t>’</w:t>
      </w:r>
      <w:r>
        <w:t>t</w:t>
      </w:r>
    </w:p>
    <w:p w:rsidR="00E614A9" w:rsidRDefault="00E614A9" w:rsidP="00E614A9">
      <w:pPr>
        <w:pStyle w:val="Textnumbered"/>
        <w:numPr>
          <w:ilvl w:val="0"/>
          <w:numId w:val="32"/>
        </w:numPr>
      </w:pPr>
      <w:r w:rsidRPr="00E614A9">
        <w:t xml:space="preserve">By this time tomorrow, I </w:t>
      </w:r>
      <w:r w:rsidRPr="00E614A9">
        <w:rPr>
          <w:iCs/>
        </w:rPr>
        <w:t>____________</w:t>
      </w:r>
      <w:r w:rsidRPr="00E614A9">
        <w:t xml:space="preserve"> my diving course. In fact, I’ll be in the sea diving by myself!</w:t>
      </w:r>
      <w:r w:rsidRPr="00E614A9">
        <w:br/>
      </w:r>
      <w:r w:rsidRPr="00E614A9">
        <w:rPr>
          <w:b/>
        </w:rPr>
        <w:t>a</w:t>
      </w:r>
      <w:r w:rsidRPr="00E614A9">
        <w:t xml:space="preserve"> will complete   </w:t>
      </w:r>
      <w:r w:rsidRPr="00E614A9">
        <w:rPr>
          <w:b/>
        </w:rPr>
        <w:t>b</w:t>
      </w:r>
      <w:r w:rsidRPr="00E614A9">
        <w:t xml:space="preserve"> will be completing   </w:t>
      </w:r>
      <w:r w:rsidRPr="00E614A9">
        <w:rPr>
          <w:b/>
        </w:rPr>
        <w:t>c</w:t>
      </w:r>
      <w:r w:rsidRPr="00E614A9">
        <w:t xml:space="preserve"> will have completed</w:t>
      </w:r>
    </w:p>
    <w:p w:rsidR="00E614A9" w:rsidRDefault="00E614A9" w:rsidP="00E614A9">
      <w:pPr>
        <w:pStyle w:val="Textnumbered"/>
        <w:numPr>
          <w:ilvl w:val="0"/>
          <w:numId w:val="32"/>
        </w:numPr>
      </w:pPr>
      <w:r w:rsidRPr="00E614A9">
        <w:t xml:space="preserve">If I </w:t>
      </w:r>
      <w:r w:rsidRPr="00E614A9">
        <w:rPr>
          <w:iCs/>
        </w:rPr>
        <w:t>____________</w:t>
      </w:r>
      <w:r w:rsidRPr="00E614A9">
        <w:t xml:space="preserve"> Mr Davis, I’ll tell him you called.</w:t>
      </w:r>
      <w:r>
        <w:br/>
      </w:r>
      <w:r w:rsidRPr="00E614A9">
        <w:rPr>
          <w:b/>
        </w:rPr>
        <w:t>a</w:t>
      </w:r>
      <w:r w:rsidRPr="00E614A9">
        <w:t xml:space="preserve"> see   </w:t>
      </w:r>
      <w:r w:rsidRPr="00E614A9">
        <w:rPr>
          <w:b/>
        </w:rPr>
        <w:t>b</w:t>
      </w:r>
      <w:r w:rsidRPr="00E614A9">
        <w:t xml:space="preserve"> will see   </w:t>
      </w:r>
      <w:r w:rsidRPr="00E614A9">
        <w:rPr>
          <w:b/>
        </w:rPr>
        <w:t>c</w:t>
      </w:r>
      <w:r w:rsidRPr="00E614A9">
        <w:t xml:space="preserve"> saw</w:t>
      </w:r>
    </w:p>
    <w:p w:rsidR="00E614A9" w:rsidRDefault="00E614A9" w:rsidP="00E614A9">
      <w:pPr>
        <w:pStyle w:val="Textnumbered"/>
        <w:numPr>
          <w:ilvl w:val="0"/>
          <w:numId w:val="32"/>
        </w:numPr>
      </w:pPr>
      <w:r w:rsidRPr="00E614A9">
        <w:t xml:space="preserve">While I </w:t>
      </w:r>
      <w:r w:rsidRPr="00E614A9">
        <w:rPr>
          <w:iCs/>
        </w:rPr>
        <w:t>____________</w:t>
      </w:r>
      <w:r w:rsidRPr="00E614A9">
        <w:t xml:space="preserve"> my car along the </w:t>
      </w:r>
      <w:r w:rsidR="00EA55E1">
        <w:t>motorway</w:t>
      </w:r>
      <w:r w:rsidRPr="00E614A9">
        <w:t>, I almost crashed into a tree.</w:t>
      </w:r>
      <w:r w:rsidRPr="00E614A9">
        <w:br/>
      </w:r>
      <w:r w:rsidRPr="00E614A9">
        <w:rPr>
          <w:b/>
        </w:rPr>
        <w:t>a</w:t>
      </w:r>
      <w:r w:rsidRPr="00E614A9">
        <w:t xml:space="preserve"> have driven   </w:t>
      </w:r>
      <w:r w:rsidRPr="00E614A9">
        <w:rPr>
          <w:b/>
        </w:rPr>
        <w:t>b</w:t>
      </w:r>
      <w:r w:rsidRPr="00E614A9">
        <w:t xml:space="preserve"> was driving   </w:t>
      </w:r>
      <w:r w:rsidRPr="00E614A9">
        <w:rPr>
          <w:b/>
        </w:rPr>
        <w:t>c</w:t>
      </w:r>
      <w:r w:rsidRPr="00E614A9">
        <w:t xml:space="preserve"> had driven</w:t>
      </w:r>
    </w:p>
    <w:p w:rsidR="00E614A9" w:rsidRDefault="00E614A9" w:rsidP="00177ECA">
      <w:pPr>
        <w:pStyle w:val="Mark"/>
      </w:pPr>
      <w:r w:rsidRPr="00E614A9">
        <w:t>Mark: ___ / 8</w:t>
      </w:r>
    </w:p>
    <w:p w:rsidR="00E614A9" w:rsidRDefault="00E614A9" w:rsidP="00177ECA">
      <w:pPr>
        <w:pStyle w:val="Text"/>
      </w:pPr>
      <w:r>
        <w:br w:type="page"/>
      </w:r>
    </w:p>
    <w:p w:rsidR="00E614A9" w:rsidRDefault="00E614A9" w:rsidP="00E614A9">
      <w:pPr>
        <w:pStyle w:val="Rubric"/>
      </w:pPr>
      <w:r w:rsidRPr="00E614A9">
        <w:lastRenderedPageBreak/>
        <w:t xml:space="preserve">Read the sentences. Then </w:t>
      </w:r>
      <w:r w:rsidR="009D00C2">
        <w:t xml:space="preserve">complete the second sentence </w:t>
      </w:r>
      <w:r w:rsidRPr="00E614A9">
        <w:t>so that it has a similar meaning. Include the word in brackets.</w:t>
      </w:r>
    </w:p>
    <w:p w:rsidR="00E614A9" w:rsidRDefault="00E614A9" w:rsidP="00E614A9">
      <w:pPr>
        <w:pStyle w:val="Textnumbered"/>
        <w:numPr>
          <w:ilvl w:val="0"/>
          <w:numId w:val="33"/>
        </w:numPr>
      </w:pPr>
      <w:r w:rsidRPr="00E614A9">
        <w:t>I didn</w:t>
      </w:r>
      <w:r w:rsidR="00EA55E1">
        <w:t>’</w:t>
      </w:r>
      <w:r w:rsidRPr="00E614A9">
        <w:t>t go to the sixties party because I had nothing to wear.</w:t>
      </w:r>
      <w:r w:rsidRPr="00E614A9">
        <w:br/>
        <w:t xml:space="preserve">I </w:t>
      </w:r>
      <w:r w:rsidRPr="00E614A9">
        <w:rPr>
          <w:iCs/>
        </w:rPr>
        <w:t>____________</w:t>
      </w:r>
      <w:r w:rsidRPr="00E614A9">
        <w:t xml:space="preserve"> go to the sixties party because I had nothing to wear. (decided)</w:t>
      </w:r>
    </w:p>
    <w:p w:rsidR="00E614A9" w:rsidRDefault="00E614A9" w:rsidP="00E614A9">
      <w:pPr>
        <w:pStyle w:val="Textnumbered"/>
        <w:numPr>
          <w:ilvl w:val="0"/>
          <w:numId w:val="33"/>
        </w:numPr>
      </w:pPr>
      <w:r w:rsidRPr="00E614A9">
        <w:t>I wore these jeans a lot before I got too big for them.</w:t>
      </w:r>
      <w:r w:rsidRPr="00E614A9">
        <w:br/>
        <w:t xml:space="preserve">I </w:t>
      </w:r>
      <w:r w:rsidRPr="00E614A9">
        <w:rPr>
          <w:iCs/>
        </w:rPr>
        <w:t>____________</w:t>
      </w:r>
      <w:r w:rsidRPr="00E614A9">
        <w:t xml:space="preserve"> these jeans a lot before I got too big for them. (used)</w:t>
      </w:r>
    </w:p>
    <w:p w:rsidR="00E614A9" w:rsidRDefault="00E614A9" w:rsidP="00E614A9">
      <w:pPr>
        <w:pStyle w:val="Textnumbered"/>
        <w:numPr>
          <w:ilvl w:val="0"/>
          <w:numId w:val="33"/>
        </w:numPr>
      </w:pPr>
      <w:r w:rsidRPr="00E614A9">
        <w:t>Jessica listened to those songs all day. (would)</w:t>
      </w:r>
      <w:r>
        <w:br/>
      </w:r>
      <w:r w:rsidRPr="00E614A9">
        <w:t xml:space="preserve">Jessica </w:t>
      </w:r>
      <w:r w:rsidRPr="00E614A9">
        <w:rPr>
          <w:iCs/>
        </w:rPr>
        <w:t>____________</w:t>
      </w:r>
      <w:r w:rsidRPr="00E614A9">
        <w:t xml:space="preserve"> to those songs all day.</w:t>
      </w:r>
    </w:p>
    <w:p w:rsidR="00E614A9" w:rsidRDefault="00E614A9" w:rsidP="00E614A9">
      <w:pPr>
        <w:pStyle w:val="Textnumbered"/>
        <w:numPr>
          <w:ilvl w:val="0"/>
          <w:numId w:val="33"/>
        </w:numPr>
      </w:pPr>
      <w:r w:rsidRPr="00E614A9">
        <w:t>I</w:t>
      </w:r>
      <w:r w:rsidR="00EA55E1">
        <w:t>’</w:t>
      </w:r>
      <w:r w:rsidRPr="00E614A9">
        <w:t>m sorry</w:t>
      </w:r>
      <w:r>
        <w:t xml:space="preserve"> that I didn</w:t>
      </w:r>
      <w:r w:rsidR="00EA55E1">
        <w:t>’</w:t>
      </w:r>
      <w:r>
        <w:t>t take the camera.</w:t>
      </w:r>
      <w:r w:rsidRPr="00E614A9">
        <w:br/>
        <w:t xml:space="preserve">I </w:t>
      </w:r>
      <w:r w:rsidRPr="00E614A9">
        <w:rPr>
          <w:iCs/>
        </w:rPr>
        <w:t xml:space="preserve">____________ </w:t>
      </w:r>
      <w:r w:rsidRPr="00E614A9">
        <w:t>the camera. (regret)</w:t>
      </w:r>
    </w:p>
    <w:p w:rsidR="00E614A9" w:rsidRDefault="00E614A9" w:rsidP="00E614A9">
      <w:pPr>
        <w:pStyle w:val="Textnumbered"/>
        <w:numPr>
          <w:ilvl w:val="0"/>
          <w:numId w:val="33"/>
        </w:numPr>
      </w:pPr>
      <w:r w:rsidRPr="00E614A9">
        <w:t>It</w:t>
      </w:r>
      <w:r w:rsidR="00EA55E1">
        <w:t>’</w:t>
      </w:r>
      <w:r w:rsidRPr="00E614A9">
        <w:t>s a pleasure for Hannah to see the sights.</w:t>
      </w:r>
      <w:r w:rsidRPr="00E614A9">
        <w:br/>
        <w:t xml:space="preserve">Hannah </w:t>
      </w:r>
      <w:r w:rsidRPr="00E614A9">
        <w:rPr>
          <w:iCs/>
        </w:rPr>
        <w:t xml:space="preserve">____________ </w:t>
      </w:r>
      <w:r w:rsidRPr="00E614A9">
        <w:t>the sights. (enjoys)</w:t>
      </w:r>
    </w:p>
    <w:p w:rsidR="00E614A9" w:rsidRDefault="00E614A9" w:rsidP="00E614A9">
      <w:pPr>
        <w:pStyle w:val="Textnumbered"/>
        <w:numPr>
          <w:ilvl w:val="0"/>
          <w:numId w:val="33"/>
        </w:numPr>
      </w:pPr>
      <w:r w:rsidRPr="00E614A9">
        <w:t>Jack left the restaurant</w:t>
      </w:r>
      <w:r w:rsidR="00EA55E1">
        <w:t xml:space="preserve"> and</w:t>
      </w:r>
      <w:r w:rsidRPr="00E614A9">
        <w:t xml:space="preserve"> then Sally arrived.</w:t>
      </w:r>
      <w:r>
        <w:br/>
      </w:r>
      <w:r w:rsidRPr="00E614A9">
        <w:t xml:space="preserve">When Sally arrived, Jack </w:t>
      </w:r>
      <w:r w:rsidRPr="00E614A9">
        <w:rPr>
          <w:iCs/>
        </w:rPr>
        <w:t>____________</w:t>
      </w:r>
      <w:r w:rsidRPr="00E614A9">
        <w:t xml:space="preserve"> the restaurant. (already)</w:t>
      </w:r>
    </w:p>
    <w:p w:rsidR="00E614A9" w:rsidRDefault="00E614A9" w:rsidP="00E614A9">
      <w:pPr>
        <w:pStyle w:val="Textnumbered"/>
        <w:numPr>
          <w:ilvl w:val="0"/>
          <w:numId w:val="33"/>
        </w:numPr>
      </w:pPr>
      <w:r w:rsidRPr="00E614A9">
        <w:t xml:space="preserve">I feel bad about not finishing all </w:t>
      </w:r>
      <w:r w:rsidR="00EA55E1">
        <w:t xml:space="preserve">of </w:t>
      </w:r>
      <w:r w:rsidRPr="00E614A9">
        <w:t xml:space="preserve">my </w:t>
      </w:r>
      <w:r w:rsidR="00EA55E1">
        <w:t>homework</w:t>
      </w:r>
      <w:r w:rsidRPr="00E614A9">
        <w:t>.</w:t>
      </w:r>
      <w:r>
        <w:br/>
      </w:r>
      <w:r w:rsidRPr="00E614A9">
        <w:t xml:space="preserve">I </w:t>
      </w:r>
      <w:r w:rsidRPr="00E614A9">
        <w:rPr>
          <w:iCs/>
        </w:rPr>
        <w:t>____________</w:t>
      </w:r>
      <w:r w:rsidRPr="00E614A9">
        <w:t xml:space="preserve"> all </w:t>
      </w:r>
      <w:r w:rsidR="00EA55E1">
        <w:t xml:space="preserve">of </w:t>
      </w:r>
      <w:r w:rsidRPr="00E614A9">
        <w:t xml:space="preserve">my </w:t>
      </w:r>
      <w:r w:rsidR="00EA55E1">
        <w:t>homework</w:t>
      </w:r>
      <w:r w:rsidRPr="00E614A9">
        <w:t>. (wish)</w:t>
      </w:r>
    </w:p>
    <w:p w:rsidR="00E614A9" w:rsidRDefault="00E614A9" w:rsidP="00E614A9">
      <w:pPr>
        <w:pStyle w:val="Textnumbered"/>
        <w:numPr>
          <w:ilvl w:val="0"/>
          <w:numId w:val="33"/>
        </w:numPr>
      </w:pPr>
      <w:r w:rsidRPr="00E614A9">
        <w:t>Don</w:t>
      </w:r>
      <w:r w:rsidR="00EA55E1">
        <w:t>’</w:t>
      </w:r>
      <w:r w:rsidRPr="00E614A9">
        <w:t>t dive here because it</w:t>
      </w:r>
      <w:r w:rsidR="00EA55E1">
        <w:t>’</w:t>
      </w:r>
      <w:r w:rsidRPr="00E614A9">
        <w:t>s dangerous.</w:t>
      </w:r>
      <w:r w:rsidRPr="00E614A9">
        <w:br/>
      </w:r>
      <w:r w:rsidRPr="00E614A9">
        <w:rPr>
          <w:iCs/>
        </w:rPr>
        <w:t>____________</w:t>
      </w:r>
      <w:r w:rsidRPr="00E614A9">
        <w:t xml:space="preserve"> </w:t>
      </w:r>
      <w:proofErr w:type="gramStart"/>
      <w:r w:rsidRPr="00E614A9">
        <w:t>here</w:t>
      </w:r>
      <w:proofErr w:type="gramEnd"/>
      <w:r w:rsidRPr="00E614A9">
        <w:t xml:space="preserve"> because it</w:t>
      </w:r>
      <w:r w:rsidR="00EA55E1">
        <w:t>’</w:t>
      </w:r>
      <w:r w:rsidRPr="00E614A9">
        <w:t>s dangerous. (avoid)</w:t>
      </w:r>
    </w:p>
    <w:p w:rsidR="00E614A9" w:rsidRPr="00E614A9" w:rsidRDefault="00E614A9" w:rsidP="00E614A9">
      <w:pPr>
        <w:pStyle w:val="Mark"/>
      </w:pPr>
      <w:r w:rsidRPr="00E614A9">
        <w:t>Mark: ___ / 8</w:t>
      </w:r>
    </w:p>
    <w:p w:rsidR="00E614A9" w:rsidRPr="00E614A9" w:rsidRDefault="00E614A9" w:rsidP="00E614A9">
      <w:pPr>
        <w:pStyle w:val="Mark"/>
      </w:pPr>
      <w:r w:rsidRPr="00E614A9">
        <w:t>TOTAL MARKS: ___ / 60</w:t>
      </w:r>
    </w:p>
    <w:sectPr w:rsidR="00E614A9" w:rsidRPr="00E614A9" w:rsidSect="00A30127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4A9" w:rsidRDefault="00E614A9">
      <w:r>
        <w:separator/>
      </w:r>
    </w:p>
    <w:p w:rsidR="00E614A9" w:rsidRDefault="00E614A9"/>
  </w:endnote>
  <w:endnote w:type="continuationSeparator" w:id="0">
    <w:p w:rsidR="00E614A9" w:rsidRDefault="00E614A9">
      <w:r>
        <w:continuationSeparator/>
      </w:r>
    </w:p>
    <w:p w:rsidR="00E614A9" w:rsidRDefault="00E614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071313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6A17A9">
          <w:rPr>
            <w:rFonts w:ascii="Arial" w:hAnsi="Arial" w:cs="Arial"/>
            <w:noProof/>
          </w:rPr>
          <w:t>4</w:t>
        </w:r>
        <w:r w:rsidRPr="001840A0">
          <w:rPr>
            <w:rFonts w:ascii="Arial" w:hAnsi="Arial" w:cs="Arial"/>
            <w:noProof/>
          </w:rPr>
          <w:fldChar w:fldCharType="end"/>
        </w:r>
      </w:p>
    </w:sdtContent>
  </w:sdt>
  <w:p w:rsidR="00A30127" w:rsidRPr="001840A0" w:rsidRDefault="00A30127" w:rsidP="001840A0">
    <w:pPr>
      <w:pStyle w:val="Footer"/>
      <w:jc w:val="center"/>
      <w:rPr>
        <w:rFonts w:ascii="Arial" w:hAnsi="Arial" w:cs="Arial"/>
      </w:rPr>
    </w:pPr>
    <w:r>
      <w:rPr>
        <w:noProof/>
      </w:rPr>
      <w:drawing>
        <wp:inline distT="0" distB="0" distL="0" distR="0" wp14:anchorId="3D0FA862" wp14:editId="1CBB9736">
          <wp:extent cx="6390005" cy="647571"/>
          <wp:effectExtent l="0" t="0" r="0" b="635"/>
          <wp:docPr id="1" name="Picture 1" descr="C:\Users\starrenm\AppData\Local\Microsoft\Windows\Temporary Internet Files\Content.Word\insight intermediate test bank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arrenm\AppData\Local\Microsoft\Windows\Temporary Internet Files\Content.Word\insight intermediate test bank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0005" cy="647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4A9" w:rsidRDefault="00E614A9">
      <w:r>
        <w:separator/>
      </w:r>
    </w:p>
    <w:p w:rsidR="00E614A9" w:rsidRDefault="00E614A9"/>
  </w:footnote>
  <w:footnote w:type="continuationSeparator" w:id="0">
    <w:p w:rsidR="00E614A9" w:rsidRDefault="00E614A9">
      <w:r>
        <w:continuationSeparator/>
      </w:r>
    </w:p>
    <w:p w:rsidR="00E614A9" w:rsidRDefault="00E614A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158E6096"/>
    <w:lvl w:ilvl="0" w:tplc="CF14B038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A9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77ECA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17A9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67221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B22BF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162F"/>
    <w:rsid w:val="009926F3"/>
    <w:rsid w:val="009A2A83"/>
    <w:rsid w:val="009A5CB3"/>
    <w:rsid w:val="009B0FA5"/>
    <w:rsid w:val="009B47E0"/>
    <w:rsid w:val="009C60BE"/>
    <w:rsid w:val="009D00C2"/>
    <w:rsid w:val="009D6B55"/>
    <w:rsid w:val="009E0A76"/>
    <w:rsid w:val="009F3199"/>
    <w:rsid w:val="00A14167"/>
    <w:rsid w:val="00A158F4"/>
    <w:rsid w:val="00A161B5"/>
    <w:rsid w:val="00A25709"/>
    <w:rsid w:val="00A30127"/>
    <w:rsid w:val="00A307AD"/>
    <w:rsid w:val="00A55205"/>
    <w:rsid w:val="00A7006A"/>
    <w:rsid w:val="00A8213E"/>
    <w:rsid w:val="00A95164"/>
    <w:rsid w:val="00AA2AE0"/>
    <w:rsid w:val="00AC2A59"/>
    <w:rsid w:val="00AC7EC3"/>
    <w:rsid w:val="00AE02B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04420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14A9"/>
    <w:rsid w:val="00E67768"/>
    <w:rsid w:val="00E7124D"/>
    <w:rsid w:val="00E818BC"/>
    <w:rsid w:val="00E822EF"/>
    <w:rsid w:val="00E8329A"/>
    <w:rsid w:val="00E84669"/>
    <w:rsid w:val="00E90F44"/>
    <w:rsid w:val="00EA04D6"/>
    <w:rsid w:val="00EA55E1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A301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30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A301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3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0FDA5-8CAA-4A8E-9428-12181B13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1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2</cp:revision>
  <cp:lastPrinted>2012-06-01T14:55:00Z</cp:lastPrinted>
  <dcterms:created xsi:type="dcterms:W3CDTF">2013-05-13T13:22:00Z</dcterms:created>
  <dcterms:modified xsi:type="dcterms:W3CDTF">2013-05-13T13:22:00Z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