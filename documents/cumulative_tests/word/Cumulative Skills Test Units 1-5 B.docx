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A90" w:rsidRDefault="006D2A90" w:rsidP="006D2A90">
      <w:pPr>
        <w:pStyle w:val="AHead"/>
      </w:pPr>
      <w:r>
        <w:t>Cumulative Skills Test Units 1–5 Test B</w:t>
      </w:r>
    </w:p>
    <w:p w:rsidR="006D2A90" w:rsidRPr="006D2A90" w:rsidRDefault="006D2A90" w:rsidP="006D2A90">
      <w:pPr>
        <w:pStyle w:val="Nameline"/>
      </w:pPr>
      <w:r w:rsidRPr="006D2A90">
        <w:t>Name: ___________________________________________</w:t>
      </w:r>
    </w:p>
    <w:p w:rsidR="006D2A90" w:rsidRPr="006D2A90" w:rsidRDefault="006D2A90" w:rsidP="006D2A90">
      <w:pPr>
        <w:pStyle w:val="Bhead"/>
      </w:pPr>
      <w:r w:rsidRPr="006D2A90">
        <w:t>Everyday English</w:t>
      </w:r>
    </w:p>
    <w:p w:rsidR="006D2A90" w:rsidRPr="006D2A90" w:rsidRDefault="006D2A90" w:rsidP="006D2A90">
      <w:pPr>
        <w:pStyle w:val="Rubric"/>
      </w:pPr>
      <w:r w:rsidRPr="006D2A90">
        <w:t xml:space="preserve">Complete the sentences with </w:t>
      </w:r>
      <w:r w:rsidR="007942D7">
        <w:t xml:space="preserve">the missing words. Use </w:t>
      </w:r>
      <w:r w:rsidRPr="006D2A90">
        <w:t>one word</w:t>
      </w:r>
      <w:r w:rsidR="007942D7">
        <w:t xml:space="preserve"> in each sentence</w:t>
      </w:r>
      <w:r w:rsidRPr="006D2A90">
        <w:t>.</w:t>
      </w:r>
    </w:p>
    <w:p w:rsidR="006D2A90" w:rsidRPr="006D2A90" w:rsidRDefault="006D2A90" w:rsidP="006D2A90">
      <w:pPr>
        <w:pStyle w:val="Textnumbered"/>
        <w:rPr>
          <w:lang w:val="en-US"/>
        </w:rPr>
      </w:pPr>
      <w:r w:rsidRPr="006D2A90">
        <w:rPr>
          <w:lang w:val="en-US"/>
        </w:rPr>
        <w:t xml:space="preserve">That’s a great idea! Let’s go </w:t>
      </w:r>
      <w:r w:rsidRPr="006D2A90">
        <w:rPr>
          <w:iCs/>
        </w:rPr>
        <w:t>____________</w:t>
      </w:r>
      <w:r w:rsidRPr="006D2A90">
        <w:rPr>
          <w:lang w:val="en-US"/>
        </w:rPr>
        <w:t xml:space="preserve"> it! It’ll be fun.</w:t>
      </w:r>
    </w:p>
    <w:p w:rsidR="006D2A90" w:rsidRPr="006D2A90" w:rsidRDefault="006D2A90" w:rsidP="006D2A90">
      <w:pPr>
        <w:pStyle w:val="Textnumbered"/>
        <w:rPr>
          <w:lang w:val="en-US"/>
        </w:rPr>
      </w:pPr>
      <w:r w:rsidRPr="006D2A90">
        <w:rPr>
          <w:lang w:val="en-US"/>
        </w:rPr>
        <w:t xml:space="preserve">Andrew looks nothing </w:t>
      </w:r>
      <w:r w:rsidRPr="006D2A90">
        <w:rPr>
          <w:iCs/>
        </w:rPr>
        <w:t>____________</w:t>
      </w:r>
      <w:r w:rsidRPr="006D2A90">
        <w:rPr>
          <w:lang w:val="en-US"/>
        </w:rPr>
        <w:t xml:space="preserve"> his dad. He’s much taller.</w:t>
      </w:r>
    </w:p>
    <w:p w:rsidR="006D2A90" w:rsidRPr="006D2A90" w:rsidRDefault="006D2A90" w:rsidP="006D2A90">
      <w:pPr>
        <w:pStyle w:val="Textnumbered"/>
        <w:rPr>
          <w:lang w:val="en-US"/>
        </w:rPr>
      </w:pPr>
      <w:r w:rsidRPr="006D2A90">
        <w:rPr>
          <w:lang w:val="en-US"/>
        </w:rPr>
        <w:t xml:space="preserve">I take your </w:t>
      </w:r>
      <w:r w:rsidRPr="006D2A90">
        <w:rPr>
          <w:iCs/>
        </w:rPr>
        <w:t xml:space="preserve">____________ </w:t>
      </w:r>
      <w:r w:rsidRPr="006D2A90">
        <w:rPr>
          <w:lang w:val="en-US"/>
        </w:rPr>
        <w:t>, but I don’t agree with you.</w:t>
      </w:r>
    </w:p>
    <w:p w:rsidR="006D2A90" w:rsidRPr="006D2A90" w:rsidRDefault="006D2A90" w:rsidP="006D2A90">
      <w:pPr>
        <w:pStyle w:val="Textnumbered"/>
        <w:rPr>
          <w:lang w:val="en-US"/>
        </w:rPr>
      </w:pPr>
      <w:r w:rsidRPr="006D2A90">
        <w:rPr>
          <w:lang w:val="en-US"/>
        </w:rPr>
        <w:t xml:space="preserve">Please </w:t>
      </w:r>
      <w:r w:rsidRPr="006D2A90">
        <w:rPr>
          <w:iCs/>
        </w:rPr>
        <w:t>____________</w:t>
      </w:r>
      <w:r w:rsidRPr="006D2A90">
        <w:rPr>
          <w:lang w:val="en-US"/>
        </w:rPr>
        <w:t xml:space="preserve"> our apologies. It won’t happen again.</w:t>
      </w:r>
    </w:p>
    <w:p w:rsidR="006D2A90" w:rsidRPr="006D2A90" w:rsidRDefault="006D2A90" w:rsidP="006D2A90">
      <w:pPr>
        <w:pStyle w:val="Textnumbered"/>
        <w:rPr>
          <w:lang w:val="en-US"/>
        </w:rPr>
      </w:pPr>
      <w:r w:rsidRPr="006D2A90">
        <w:rPr>
          <w:lang w:val="en-US"/>
        </w:rPr>
        <w:t xml:space="preserve">Never mind. It doesn’t </w:t>
      </w:r>
      <w:r w:rsidRPr="006D2A90">
        <w:rPr>
          <w:iCs/>
        </w:rPr>
        <w:t xml:space="preserve">____________ </w:t>
      </w:r>
      <w:r w:rsidRPr="006D2A90">
        <w:rPr>
          <w:lang w:val="en-US"/>
        </w:rPr>
        <w:t>. Let’s say no more about it.</w:t>
      </w:r>
    </w:p>
    <w:p w:rsidR="006D2A90" w:rsidRPr="006D2A90" w:rsidRDefault="006D2A90" w:rsidP="006D2A90">
      <w:pPr>
        <w:pStyle w:val="Mark"/>
      </w:pPr>
      <w:r w:rsidRPr="006D2A90">
        <w:t>Mark: ___ / 5</w:t>
      </w:r>
    </w:p>
    <w:p w:rsidR="006D2A90" w:rsidRPr="006D2A90" w:rsidRDefault="006D2A90" w:rsidP="006D2A90">
      <w:pPr>
        <w:pStyle w:val="Bhead"/>
      </w:pPr>
      <w:r w:rsidRPr="006D2A90">
        <w:t>Listening</w:t>
      </w:r>
    </w:p>
    <w:p w:rsidR="006D2A90" w:rsidRPr="006D2A90" w:rsidRDefault="006D2A90" w:rsidP="006D2A90">
      <w:pPr>
        <w:pStyle w:val="Rubric"/>
      </w:pPr>
      <w:r w:rsidRPr="006D2A90">
        <w:rPr>
          <w:b w:val="0"/>
        </w:rPr>
        <w:sym w:font="Webdings" w:char="F0B2"/>
      </w:r>
      <w:r w:rsidRPr="006D2A90">
        <w:t xml:space="preserve"> Listen to Dan and Lucy talking about going away on holiday. </w:t>
      </w:r>
      <w:r w:rsidR="007942D7">
        <w:t>Complete the sentences</w:t>
      </w:r>
      <w:r w:rsidR="00EE49C9">
        <w:t xml:space="preserve"> with a number</w:t>
      </w:r>
      <w:r w:rsidRPr="006D2A90">
        <w:t>.</w:t>
      </w:r>
    </w:p>
    <w:p w:rsidR="006D2A90" w:rsidRPr="006D2A90" w:rsidRDefault="006D2A90" w:rsidP="006D2A90">
      <w:pPr>
        <w:pStyle w:val="Textnumbered"/>
        <w:numPr>
          <w:ilvl w:val="0"/>
          <w:numId w:val="30"/>
        </w:numPr>
        <w:rPr>
          <w:iCs/>
        </w:rPr>
      </w:pPr>
      <w:r w:rsidRPr="006D2A90">
        <w:t xml:space="preserve">Dan went on a round-the-world trip for </w:t>
      </w:r>
      <w:r w:rsidRPr="006D2A90">
        <w:rPr>
          <w:iCs/>
        </w:rPr>
        <w:t>____________</w:t>
      </w:r>
      <w:r w:rsidRPr="006D2A90">
        <w:t xml:space="preserve"> month(s).</w:t>
      </w:r>
    </w:p>
    <w:p w:rsidR="006D2A90" w:rsidRPr="006D2A90" w:rsidRDefault="006D2A90" w:rsidP="006D2A90">
      <w:pPr>
        <w:pStyle w:val="Textnumbered"/>
        <w:numPr>
          <w:ilvl w:val="0"/>
          <w:numId w:val="30"/>
        </w:numPr>
      </w:pPr>
      <w:r w:rsidRPr="006D2A90">
        <w:t xml:space="preserve">Lucy is going to stay in Portugal with </w:t>
      </w:r>
      <w:r w:rsidRPr="006D2A90">
        <w:rPr>
          <w:iCs/>
        </w:rPr>
        <w:t>____________</w:t>
      </w:r>
      <w:r w:rsidRPr="006D2A90">
        <w:t xml:space="preserve"> relative(s).</w:t>
      </w:r>
    </w:p>
    <w:p w:rsidR="006D2A90" w:rsidRPr="006D2A90" w:rsidRDefault="006D2A90" w:rsidP="006D2A90">
      <w:pPr>
        <w:pStyle w:val="Rubric"/>
      </w:pPr>
      <w:r w:rsidRPr="006D2A90">
        <w:rPr>
          <w:b w:val="0"/>
        </w:rPr>
        <w:sym w:font="Webdings" w:char="F0B2"/>
      </w:r>
      <w:r w:rsidRPr="006D2A90">
        <w:t xml:space="preserve"> Listen again. Are the sentences true (T) or false (F)?</w:t>
      </w:r>
    </w:p>
    <w:p w:rsidR="006D2A90" w:rsidRPr="006D2A90" w:rsidRDefault="006D2A90" w:rsidP="006D2A90">
      <w:pPr>
        <w:pStyle w:val="Textnumbered"/>
        <w:numPr>
          <w:ilvl w:val="0"/>
          <w:numId w:val="34"/>
        </w:numPr>
      </w:pPr>
      <w:r w:rsidRPr="006D2A90">
        <w:t xml:space="preserve">Dan visited Thailand during his round-the-world trip. </w:t>
      </w:r>
      <w:r w:rsidRPr="006D2A90">
        <w:rPr>
          <w:iCs/>
        </w:rPr>
        <w:t>___</w:t>
      </w:r>
    </w:p>
    <w:p w:rsidR="006D2A90" w:rsidRPr="006D2A90" w:rsidRDefault="006D2A90" w:rsidP="006D2A90">
      <w:pPr>
        <w:pStyle w:val="Textnumbered"/>
        <w:numPr>
          <w:ilvl w:val="0"/>
          <w:numId w:val="34"/>
        </w:numPr>
      </w:pPr>
      <w:r w:rsidRPr="006D2A90">
        <w:t xml:space="preserve">In Dan’s photo, Joe and Robbie are about to get on to a boat. </w:t>
      </w:r>
      <w:r w:rsidRPr="006D2A90">
        <w:rPr>
          <w:iCs/>
        </w:rPr>
        <w:t>___</w:t>
      </w:r>
    </w:p>
    <w:p w:rsidR="006D2A90" w:rsidRPr="006D2A90" w:rsidRDefault="00CD0708" w:rsidP="006D2A90">
      <w:pPr>
        <w:pStyle w:val="Textnumbered"/>
        <w:numPr>
          <w:ilvl w:val="0"/>
          <w:numId w:val="34"/>
        </w:numPr>
      </w:pPr>
      <w:r>
        <w:t>Robbie is</w:t>
      </w:r>
      <w:r w:rsidR="006D2A90" w:rsidRPr="006D2A90">
        <w:t xml:space="preserve"> related to Dan. </w:t>
      </w:r>
      <w:r w:rsidR="006D2A90" w:rsidRPr="006D2A90">
        <w:rPr>
          <w:iCs/>
        </w:rPr>
        <w:t>___</w:t>
      </w:r>
    </w:p>
    <w:p w:rsidR="006D2A90" w:rsidRPr="006D2A90" w:rsidRDefault="006D2A90" w:rsidP="006D2A90">
      <w:pPr>
        <w:pStyle w:val="Textnumbered"/>
        <w:numPr>
          <w:ilvl w:val="0"/>
          <w:numId w:val="34"/>
        </w:numPr>
      </w:pPr>
      <w:r w:rsidRPr="006D2A90">
        <w:t xml:space="preserve">When he was young, </w:t>
      </w:r>
      <w:r w:rsidR="002D13AB">
        <w:t>Robbie saw a lot of Dan</w:t>
      </w:r>
      <w:r w:rsidRPr="006D2A90">
        <w:t xml:space="preserve">. </w:t>
      </w:r>
      <w:r w:rsidRPr="006D2A90">
        <w:rPr>
          <w:iCs/>
        </w:rPr>
        <w:t>___</w:t>
      </w:r>
    </w:p>
    <w:p w:rsidR="006D2A90" w:rsidRPr="006D2A90" w:rsidRDefault="002D13AB" w:rsidP="006D2A90">
      <w:pPr>
        <w:pStyle w:val="Textnumbered"/>
        <w:numPr>
          <w:ilvl w:val="0"/>
          <w:numId w:val="34"/>
        </w:numPr>
      </w:pPr>
      <w:r>
        <w:t>W</w:t>
      </w:r>
      <w:r w:rsidR="006D2A90" w:rsidRPr="006D2A90">
        <w:t>hen Dan was in Thailand</w:t>
      </w:r>
      <w:r w:rsidR="00EE49C9">
        <w:t>,</w:t>
      </w:r>
      <w:r>
        <w:t xml:space="preserve"> it rained most days</w:t>
      </w:r>
      <w:r w:rsidR="006D2A90" w:rsidRPr="006D2A90">
        <w:t xml:space="preserve">. </w:t>
      </w:r>
      <w:r w:rsidR="006D2A90" w:rsidRPr="006D2A90">
        <w:rPr>
          <w:iCs/>
        </w:rPr>
        <w:t>___</w:t>
      </w:r>
    </w:p>
    <w:p w:rsidR="006D2A90" w:rsidRPr="00CD0708" w:rsidRDefault="006D2A90" w:rsidP="006D2A90">
      <w:pPr>
        <w:pStyle w:val="Textnumbered"/>
        <w:numPr>
          <w:ilvl w:val="0"/>
          <w:numId w:val="34"/>
        </w:numPr>
      </w:pPr>
      <w:r w:rsidRPr="006D2A90">
        <w:t xml:space="preserve">Lucy has booked a hotel to stay in when she’s in Portugal. </w:t>
      </w:r>
      <w:r w:rsidRPr="006D2A90">
        <w:rPr>
          <w:iCs/>
        </w:rPr>
        <w:t>___</w:t>
      </w:r>
    </w:p>
    <w:p w:rsidR="00CD0708" w:rsidRPr="006D2A90" w:rsidRDefault="002D13AB" w:rsidP="006D2A90">
      <w:pPr>
        <w:pStyle w:val="Textnumbered"/>
        <w:numPr>
          <w:ilvl w:val="0"/>
          <w:numId w:val="34"/>
        </w:numPr>
      </w:pPr>
      <w:r>
        <w:t>Lucy still has some shopping to do for her holiday.</w:t>
      </w:r>
      <w:r w:rsidRPr="002D13AB">
        <w:rPr>
          <w:iCs/>
        </w:rPr>
        <w:t xml:space="preserve"> </w:t>
      </w:r>
      <w:r w:rsidRPr="006D2A90">
        <w:rPr>
          <w:iCs/>
        </w:rPr>
        <w:t>___</w:t>
      </w:r>
    </w:p>
    <w:p w:rsidR="006D2A90" w:rsidRPr="006D2A90" w:rsidRDefault="006D2A90" w:rsidP="006D2A90">
      <w:pPr>
        <w:pStyle w:val="Textnumbered"/>
        <w:numPr>
          <w:ilvl w:val="0"/>
          <w:numId w:val="34"/>
        </w:numPr>
      </w:pPr>
      <w:r w:rsidRPr="006D2A90">
        <w:t xml:space="preserve">Lucy is planning to spend a lot of time sunbathing. </w:t>
      </w:r>
      <w:r w:rsidRPr="006D2A90">
        <w:rPr>
          <w:iCs/>
        </w:rPr>
        <w:t>___</w:t>
      </w:r>
    </w:p>
    <w:p w:rsidR="006D2A90" w:rsidRPr="006D2A90" w:rsidRDefault="006D2A90" w:rsidP="006D2A90">
      <w:pPr>
        <w:pStyle w:val="Mark"/>
      </w:pPr>
      <w:r w:rsidRPr="006D2A90">
        <w:t>Mark: ___ / 10</w:t>
      </w:r>
    </w:p>
    <w:p w:rsidR="006D2A90" w:rsidRDefault="006D2A90" w:rsidP="007942D7">
      <w:pPr>
        <w:pStyle w:val="Text"/>
      </w:pPr>
      <w:r>
        <w:br w:type="page"/>
      </w:r>
    </w:p>
    <w:p w:rsidR="006D2A90" w:rsidRPr="006D2A90" w:rsidRDefault="006D2A90" w:rsidP="006D2A90">
      <w:pPr>
        <w:pStyle w:val="Bhead"/>
      </w:pPr>
      <w:r w:rsidRPr="006D2A90">
        <w:lastRenderedPageBreak/>
        <w:t>Reading</w:t>
      </w:r>
    </w:p>
    <w:p w:rsidR="006D2A90" w:rsidRPr="006D2A90" w:rsidRDefault="006D2A90" w:rsidP="007942D7">
      <w:pPr>
        <w:pStyle w:val="FacsimileHead"/>
      </w:pPr>
      <w:r w:rsidRPr="006D2A90">
        <w:t>St Kilda</w:t>
      </w:r>
    </w:p>
    <w:p w:rsidR="006D2A90" w:rsidRPr="006D2A90" w:rsidRDefault="006D2A90" w:rsidP="006D2A90">
      <w:pPr>
        <w:pStyle w:val="Facsimile"/>
      </w:pPr>
      <w:r w:rsidRPr="006D2A90">
        <w:t>If you’ve ever wanted to get off the beaten track, it would be difficult to find anywhere as remote as St Kilda, a group of islands which lie in the North Atlantic Ocean, over sixty kilometres north-west of Scotland. It’s one of the most isolated places in Europe, and it was once inhabited by a unique community of people with their own language and their own ancient way of life. Nowadays, nobody lives on the islands except for a few military personnel, although the place comes to life every summer when research scientists arrive to study the wildlife, and a small number of tourists make the long boat journey across the ocean to see the remains of the old houses which now stand empty.</w:t>
      </w:r>
    </w:p>
    <w:p w:rsidR="006D2A90" w:rsidRPr="006D2A90" w:rsidRDefault="006D2A90" w:rsidP="006D2A90">
      <w:pPr>
        <w:pStyle w:val="Facsimile"/>
      </w:pPr>
      <w:r w:rsidRPr="006D2A90">
        <w:t>On a bright, blue day in August 1930, the last St Kildans locked the doors of their houses and made their way to the boat that was waiting for them. For religious and traditional reasons, they had left an open bible and a small pile of food in each of their houses. It would be easy to say that they were sad to leave the islands where their ancestors had lived for a thousand years, but, in truth, many of them were looking forward to their new lives on the mainland, away from the poverty and isolation of St Kilda. There had never been more than 200 people living on the islands in St Kilda’s entire history, but by the time of its evacuation there were only thirty-six people left, and most of them were old. It was impossible to continue with no young people to farm the land and grow – or find – food.</w:t>
      </w:r>
    </w:p>
    <w:p w:rsidR="006D2A90" w:rsidRDefault="006D2A90" w:rsidP="006D2A90">
      <w:pPr>
        <w:pStyle w:val="Facsimile"/>
      </w:pPr>
      <w:r w:rsidRPr="006D2A90">
        <w:t>Historians have argued about the main reasons why the community on St Kilda failed. Illness and emigration played a part, and it seems that the common factor was the way that the modern world influenced the islanders. While they were living in isolation, they had little choice but to work hard and to make the best of their lives, but things changed in the 19th century when tourists started arriving on the islands. At first, this had a positive effect because islanders could sell home-made clothes and birds’ eggs to the visitors – but the benefits came at a price. The islanders lost their self-esteem because the tourists treated them as strange, primitive people, and many St Kildan children died because mainland diseases such as tetanus and influenza arrived with the boats. In the longer term, regular contact with the outside world made the St Kildans less self-reliant. As a result of the tourist trade, they could buy things from the mainland for the first time, so they stopped farming or hunting for birds’ eggs, which had been their traditional methods of getting food. They became disconnected from their ancient way of life, and most of the young men emigrated from St Kilda to find work in Scotland. Eventually, the end of their traditional community became inevitable.</w:t>
      </w:r>
    </w:p>
    <w:p w:rsidR="006D2A90" w:rsidRDefault="006D2A90" w:rsidP="007942D7">
      <w:pPr>
        <w:pStyle w:val="Text"/>
      </w:pPr>
      <w:r>
        <w:br w:type="page"/>
      </w:r>
    </w:p>
    <w:p w:rsidR="006D2A90" w:rsidRPr="006D2A90" w:rsidRDefault="006D2A90" w:rsidP="006D2A90">
      <w:pPr>
        <w:pStyle w:val="Rubric"/>
      </w:pPr>
      <w:r w:rsidRPr="006D2A90">
        <w:lastRenderedPageBreak/>
        <w:t>Read the text. Circle the correct answer (a</w:t>
      </w:r>
      <w:r>
        <w:t>–</w:t>
      </w:r>
      <w:r w:rsidRPr="006D2A90">
        <w:t>d).</w:t>
      </w:r>
    </w:p>
    <w:p w:rsidR="006D2A90" w:rsidRPr="006D2A90" w:rsidRDefault="006D2A90" w:rsidP="006D2A90">
      <w:pPr>
        <w:pStyle w:val="Textnumbered"/>
        <w:numPr>
          <w:ilvl w:val="0"/>
          <w:numId w:val="31"/>
        </w:numPr>
      </w:pPr>
      <w:r w:rsidRPr="006D2A90">
        <w:t>St Kilda is</w:t>
      </w:r>
    </w:p>
    <w:p w:rsidR="006D2A90" w:rsidRPr="006D2A90" w:rsidRDefault="006D2A90" w:rsidP="006D2A90">
      <w:pPr>
        <w:pStyle w:val="Textnumbered"/>
        <w:numPr>
          <w:ilvl w:val="1"/>
          <w:numId w:val="31"/>
        </w:numPr>
      </w:pPr>
      <w:r w:rsidRPr="006D2A90">
        <w:t>one of a group of islands.</w:t>
      </w:r>
    </w:p>
    <w:p w:rsidR="006D2A90" w:rsidRPr="006D2A90" w:rsidRDefault="006D2A90" w:rsidP="006D2A90">
      <w:pPr>
        <w:pStyle w:val="Textnumbered"/>
        <w:numPr>
          <w:ilvl w:val="1"/>
          <w:numId w:val="31"/>
        </w:numPr>
      </w:pPr>
      <w:r w:rsidRPr="006D2A90">
        <w:t xml:space="preserve">off Scotland’s northerly coast. </w:t>
      </w:r>
    </w:p>
    <w:p w:rsidR="006D2A90" w:rsidRPr="006D2A90" w:rsidRDefault="006D2A90" w:rsidP="006D2A90">
      <w:pPr>
        <w:pStyle w:val="Textnumbered"/>
        <w:numPr>
          <w:ilvl w:val="1"/>
          <w:numId w:val="31"/>
        </w:numPr>
      </w:pPr>
      <w:r w:rsidRPr="006D2A90">
        <w:t>not really in Europe.</w:t>
      </w:r>
    </w:p>
    <w:p w:rsidR="006D2A90" w:rsidRPr="006D2A90" w:rsidRDefault="006D2A90" w:rsidP="006D2A90">
      <w:pPr>
        <w:pStyle w:val="Textnumbered"/>
        <w:numPr>
          <w:ilvl w:val="1"/>
          <w:numId w:val="31"/>
        </w:numPr>
      </w:pPr>
      <w:r w:rsidRPr="006D2A90">
        <w:t>in the middle of the Atlantic.</w:t>
      </w:r>
    </w:p>
    <w:p w:rsidR="006D2A90" w:rsidRPr="006D2A90" w:rsidRDefault="006D2A90" w:rsidP="006D2A90">
      <w:pPr>
        <w:pStyle w:val="Textnumbered"/>
        <w:numPr>
          <w:ilvl w:val="0"/>
          <w:numId w:val="31"/>
        </w:numPr>
      </w:pPr>
      <w:r w:rsidRPr="006D2A90">
        <w:t>These days, in winter, there are</w:t>
      </w:r>
    </w:p>
    <w:p w:rsidR="006D2A90" w:rsidRPr="006D2A90" w:rsidRDefault="006D2A90" w:rsidP="006D2A90">
      <w:pPr>
        <w:pStyle w:val="Textnumbered"/>
        <w:numPr>
          <w:ilvl w:val="1"/>
          <w:numId w:val="31"/>
        </w:numPr>
      </w:pPr>
      <w:r w:rsidRPr="006D2A90">
        <w:t>no people on St Kilda at all.</w:t>
      </w:r>
    </w:p>
    <w:p w:rsidR="006D2A90" w:rsidRPr="006D2A90" w:rsidRDefault="006D2A90" w:rsidP="006D2A90">
      <w:pPr>
        <w:pStyle w:val="Textnumbered"/>
        <w:numPr>
          <w:ilvl w:val="1"/>
          <w:numId w:val="31"/>
        </w:numPr>
      </w:pPr>
      <w:r w:rsidRPr="006D2A90">
        <w:t>only people working for the military on the islands.</w:t>
      </w:r>
    </w:p>
    <w:p w:rsidR="006D2A90" w:rsidRPr="006D2A90" w:rsidRDefault="006D2A90" w:rsidP="006D2A90">
      <w:pPr>
        <w:pStyle w:val="Textnumbered"/>
        <w:numPr>
          <w:ilvl w:val="1"/>
          <w:numId w:val="31"/>
        </w:numPr>
      </w:pPr>
      <w:r w:rsidRPr="006D2A90">
        <w:t>only scientists and soldiers there.</w:t>
      </w:r>
    </w:p>
    <w:p w:rsidR="006D2A90" w:rsidRPr="006D2A90" w:rsidRDefault="006D2A90" w:rsidP="006D2A90">
      <w:pPr>
        <w:pStyle w:val="Textnumbered"/>
        <w:numPr>
          <w:ilvl w:val="1"/>
          <w:numId w:val="31"/>
        </w:numPr>
      </w:pPr>
      <w:r w:rsidRPr="006D2A90">
        <w:t>very few tourists on the islands.</w:t>
      </w:r>
    </w:p>
    <w:p w:rsidR="006D2A90" w:rsidRPr="006D2A90" w:rsidRDefault="006D2A90" w:rsidP="006D2A90">
      <w:pPr>
        <w:pStyle w:val="Textnumbered"/>
        <w:numPr>
          <w:ilvl w:val="0"/>
          <w:numId w:val="31"/>
        </w:numPr>
      </w:pPr>
      <w:r w:rsidRPr="006D2A90">
        <w:t>The St Kildans who left the islands in 1930 felt</w:t>
      </w:r>
    </w:p>
    <w:p w:rsidR="006D2A90" w:rsidRPr="006D2A90" w:rsidRDefault="006D2A90" w:rsidP="006D2A90">
      <w:pPr>
        <w:pStyle w:val="Textnumbered"/>
        <w:numPr>
          <w:ilvl w:val="1"/>
          <w:numId w:val="31"/>
        </w:numPr>
      </w:pPr>
      <w:r w:rsidRPr="006D2A90">
        <w:t>glad to be escaping their old lives.</w:t>
      </w:r>
    </w:p>
    <w:p w:rsidR="006D2A90" w:rsidRPr="006D2A90" w:rsidRDefault="006D2A90" w:rsidP="006D2A90">
      <w:pPr>
        <w:pStyle w:val="Textnumbered"/>
        <w:numPr>
          <w:ilvl w:val="1"/>
          <w:numId w:val="31"/>
        </w:numPr>
      </w:pPr>
      <w:r w:rsidRPr="006D2A90">
        <w:t>poor and hungry when they left.</w:t>
      </w:r>
    </w:p>
    <w:p w:rsidR="006D2A90" w:rsidRPr="006D2A90" w:rsidRDefault="006D2A90" w:rsidP="006D2A90">
      <w:pPr>
        <w:pStyle w:val="Textnumbered"/>
        <w:numPr>
          <w:ilvl w:val="1"/>
          <w:numId w:val="31"/>
        </w:numPr>
      </w:pPr>
      <w:r w:rsidRPr="006D2A90">
        <w:t>extremely upset about leaving.</w:t>
      </w:r>
    </w:p>
    <w:p w:rsidR="006D2A90" w:rsidRPr="006D2A90" w:rsidRDefault="006D2A90" w:rsidP="006D2A90">
      <w:pPr>
        <w:pStyle w:val="Textnumbered"/>
        <w:numPr>
          <w:ilvl w:val="1"/>
          <w:numId w:val="31"/>
        </w:numPr>
      </w:pPr>
      <w:r w:rsidRPr="006D2A90">
        <w:t>worried about life on the mainland.</w:t>
      </w:r>
    </w:p>
    <w:p w:rsidR="006D2A90" w:rsidRPr="006D2A90" w:rsidRDefault="006D2A90" w:rsidP="006D2A90">
      <w:pPr>
        <w:pStyle w:val="Textnumbered"/>
        <w:numPr>
          <w:ilvl w:val="0"/>
          <w:numId w:val="31"/>
        </w:numPr>
      </w:pPr>
      <w:r w:rsidRPr="006D2A90">
        <w:t xml:space="preserve">Reasons why the St Kilda community had to leave </w:t>
      </w:r>
      <w:r w:rsidRPr="006D2A90">
        <w:rPr>
          <w:u w:val="single"/>
        </w:rPr>
        <w:t>do not</w:t>
      </w:r>
      <w:r w:rsidRPr="006D2A90">
        <w:t xml:space="preserve"> include</w:t>
      </w:r>
    </w:p>
    <w:p w:rsidR="006D2A90" w:rsidRPr="006D2A90" w:rsidRDefault="006D2A90" w:rsidP="006D2A90">
      <w:pPr>
        <w:pStyle w:val="Textnumbered"/>
        <w:numPr>
          <w:ilvl w:val="1"/>
          <w:numId w:val="31"/>
        </w:numPr>
      </w:pPr>
      <w:r w:rsidRPr="006D2A90">
        <w:t>the spread of disease.</w:t>
      </w:r>
    </w:p>
    <w:p w:rsidR="006D2A90" w:rsidRPr="006D2A90" w:rsidRDefault="006D2A90" w:rsidP="006D2A90">
      <w:pPr>
        <w:pStyle w:val="Textnumbered"/>
        <w:numPr>
          <w:ilvl w:val="1"/>
          <w:numId w:val="31"/>
        </w:numPr>
      </w:pPr>
      <w:r w:rsidRPr="006D2A90">
        <w:t>the failure of crops.</w:t>
      </w:r>
    </w:p>
    <w:p w:rsidR="006D2A90" w:rsidRPr="006D2A90" w:rsidRDefault="006D2A90" w:rsidP="006D2A90">
      <w:pPr>
        <w:pStyle w:val="Textnumbered"/>
        <w:numPr>
          <w:ilvl w:val="1"/>
          <w:numId w:val="31"/>
        </w:numPr>
      </w:pPr>
      <w:r w:rsidRPr="006D2A90">
        <w:t>the departure of its young people.</w:t>
      </w:r>
    </w:p>
    <w:p w:rsidR="006D2A90" w:rsidRPr="006D2A90" w:rsidRDefault="006D2A90" w:rsidP="006D2A90">
      <w:pPr>
        <w:pStyle w:val="Textnumbered"/>
        <w:numPr>
          <w:ilvl w:val="1"/>
          <w:numId w:val="31"/>
        </w:numPr>
      </w:pPr>
      <w:r w:rsidRPr="006D2A90">
        <w:t>the influence of tourism.</w:t>
      </w:r>
    </w:p>
    <w:p w:rsidR="006D2A90" w:rsidRPr="006D2A90" w:rsidRDefault="006D2A90" w:rsidP="006D2A90">
      <w:pPr>
        <w:pStyle w:val="Textnumbered"/>
        <w:numPr>
          <w:ilvl w:val="0"/>
          <w:numId w:val="31"/>
        </w:numPr>
      </w:pPr>
      <w:r w:rsidRPr="006D2A90">
        <w:t>When tourists started coming in the 19</w:t>
      </w:r>
      <w:r>
        <w:t>th</w:t>
      </w:r>
      <w:r w:rsidRPr="006D2A90">
        <w:t xml:space="preserve"> century, St Kildans</w:t>
      </w:r>
    </w:p>
    <w:p w:rsidR="006D2A90" w:rsidRPr="006D2A90" w:rsidRDefault="006D2A90" w:rsidP="006D2A90">
      <w:pPr>
        <w:pStyle w:val="Textnumbered"/>
        <w:numPr>
          <w:ilvl w:val="1"/>
          <w:numId w:val="31"/>
        </w:numPr>
      </w:pPr>
      <w:r w:rsidRPr="006D2A90">
        <w:t>started having money to spend.</w:t>
      </w:r>
    </w:p>
    <w:p w:rsidR="006D2A90" w:rsidRPr="006D2A90" w:rsidRDefault="006D2A90" w:rsidP="006D2A90">
      <w:pPr>
        <w:pStyle w:val="Textnumbered"/>
        <w:numPr>
          <w:ilvl w:val="1"/>
          <w:numId w:val="31"/>
        </w:numPr>
      </w:pPr>
      <w:r w:rsidRPr="006D2A90">
        <w:t>felt good about themselves.</w:t>
      </w:r>
    </w:p>
    <w:p w:rsidR="006D2A90" w:rsidRPr="006D2A90" w:rsidRDefault="006D2A90" w:rsidP="006D2A90">
      <w:pPr>
        <w:pStyle w:val="Textnumbered"/>
        <w:numPr>
          <w:ilvl w:val="1"/>
          <w:numId w:val="31"/>
        </w:numPr>
      </w:pPr>
      <w:r w:rsidRPr="006D2A90">
        <w:t>began hunting for birds’ eggs.</w:t>
      </w:r>
    </w:p>
    <w:p w:rsidR="006D2A90" w:rsidRPr="006D2A90" w:rsidRDefault="006D2A90" w:rsidP="006D2A90">
      <w:pPr>
        <w:pStyle w:val="Textnumbered"/>
        <w:numPr>
          <w:ilvl w:val="1"/>
          <w:numId w:val="31"/>
        </w:numPr>
      </w:pPr>
      <w:r w:rsidRPr="006D2A90">
        <w:t>improved their farming methods.</w:t>
      </w:r>
    </w:p>
    <w:p w:rsidR="006D2A90" w:rsidRPr="006D2A90" w:rsidRDefault="006D2A90" w:rsidP="006D2A90">
      <w:pPr>
        <w:pStyle w:val="Mark"/>
      </w:pPr>
      <w:r w:rsidRPr="006D2A90">
        <w:t>Mark: ___ / 10</w:t>
      </w:r>
    </w:p>
    <w:p w:rsidR="006D2A90" w:rsidRDefault="006D2A90" w:rsidP="007942D7">
      <w:pPr>
        <w:pStyle w:val="Text"/>
      </w:pPr>
      <w:r>
        <w:br w:type="page"/>
      </w:r>
    </w:p>
    <w:p w:rsidR="006D2A90" w:rsidRPr="006D2A90" w:rsidRDefault="006D2A90" w:rsidP="006D2A90">
      <w:pPr>
        <w:pStyle w:val="Bhead"/>
      </w:pPr>
      <w:r w:rsidRPr="006D2A90">
        <w:lastRenderedPageBreak/>
        <w:t>Writing</w:t>
      </w:r>
    </w:p>
    <w:p w:rsidR="006D2A90" w:rsidRDefault="006D2A90" w:rsidP="006D2A90">
      <w:pPr>
        <w:pStyle w:val="Rubric"/>
      </w:pPr>
      <w:r w:rsidRPr="006D2A90">
        <w:t>Write one of the following tasks.</w:t>
      </w:r>
    </w:p>
    <w:p w:rsidR="006D2A90" w:rsidRPr="006D2A90" w:rsidRDefault="006D2A90" w:rsidP="006D2A90">
      <w:pPr>
        <w:pStyle w:val="TextUC-Lettered"/>
      </w:pPr>
      <w:r w:rsidRPr="006D2A90">
        <w:t xml:space="preserve">A website called </w:t>
      </w:r>
      <w:r>
        <w:t>M</w:t>
      </w:r>
      <w:r w:rsidRPr="006D2A90">
        <w:t>y</w:t>
      </w:r>
      <w:r>
        <w:t>H</w:t>
      </w:r>
      <w:r w:rsidRPr="006D2A90">
        <w:t>oliday</w:t>
      </w:r>
      <w:r>
        <w:t>P</w:t>
      </w:r>
      <w:r w:rsidRPr="006D2A90">
        <w:t>hoto.com wants you to send a funny or interesting photo of you and your friends on holiday. They are offering a prize for the best photo. Write an informal email describing your friends</w:t>
      </w:r>
      <w:r w:rsidR="00CD0708">
        <w:t>,</w:t>
      </w:r>
      <w:r w:rsidRPr="006D2A90">
        <w:t xml:space="preserve"> their appearance and the place they are in for the photo you have chosen for the competition.</w:t>
      </w:r>
    </w:p>
    <w:p w:rsidR="006D2A90" w:rsidRPr="006D2A90" w:rsidRDefault="006D2A90" w:rsidP="006D2A90">
      <w:pPr>
        <w:pStyle w:val="TextUC-Lettered"/>
      </w:pPr>
      <w:r w:rsidRPr="006D2A90">
        <w:t xml:space="preserve">Write a story about a person who has told a lie. Begin with the sentence; </w:t>
      </w:r>
      <w:r w:rsidRPr="006D2A90">
        <w:rPr>
          <w:i/>
        </w:rPr>
        <w:t xml:space="preserve">I thought that if </w:t>
      </w:r>
      <w:r w:rsidR="00515253">
        <w:rPr>
          <w:i/>
        </w:rPr>
        <w:t xml:space="preserve">I </w:t>
      </w:r>
      <w:bookmarkStart w:id="0" w:name="_GoBack"/>
      <w:bookmarkEnd w:id="0"/>
      <w:r w:rsidRPr="006D2A90">
        <w:rPr>
          <w:i/>
        </w:rPr>
        <w:t>had everything I wanted I would be happy …</w:t>
      </w:r>
      <w:r w:rsidRPr="006D2A90">
        <w:t xml:space="preserve"> </w:t>
      </w:r>
    </w:p>
    <w:p w:rsidR="006D2A90" w:rsidRPr="006D2A90" w:rsidRDefault="006D2A90" w:rsidP="006D2A90">
      <w:pPr>
        <w:pStyle w:val="Mark"/>
      </w:pPr>
      <w:r>
        <w:t>Mark</w:t>
      </w:r>
      <w:r w:rsidRPr="006D2A90">
        <w:t>: ___ / 15</w:t>
      </w:r>
    </w:p>
    <w:p w:rsidR="006D2A90" w:rsidRPr="006D2A90" w:rsidRDefault="006D2A90" w:rsidP="006D2A90">
      <w:pPr>
        <w:pStyle w:val="Mark"/>
      </w:pPr>
      <w:r w:rsidRPr="006D2A90">
        <w:t>TOTAL MARKS: ___ / 40</w:t>
      </w:r>
    </w:p>
    <w:p w:rsidR="006D2A90" w:rsidRDefault="006D2A90" w:rsidP="007942D7">
      <w:pPr>
        <w:pStyle w:val="Text"/>
      </w:pPr>
      <w:r>
        <w:br w:type="page"/>
      </w:r>
    </w:p>
    <w:p w:rsidR="006D2A90" w:rsidRPr="006D2A90" w:rsidRDefault="006D2A90" w:rsidP="006D2A90">
      <w:pPr>
        <w:pStyle w:val="Bhead"/>
      </w:pPr>
      <w:r w:rsidRPr="006D2A90">
        <w:lastRenderedPageBreak/>
        <w:t>Speaking</w:t>
      </w:r>
    </w:p>
    <w:p w:rsidR="006D2A90" w:rsidRPr="006D2A90" w:rsidRDefault="006D2A90" w:rsidP="006D2A90">
      <w:pPr>
        <w:pStyle w:val="Rubric"/>
      </w:pPr>
      <w:r w:rsidRPr="006D2A90">
        <w:t>Think about your typical holiday and your last holiday. Prepare to answer the questions below. Then work with a partner. Take turns to interview each other.</w:t>
      </w:r>
    </w:p>
    <w:p w:rsidR="006D2A90" w:rsidRPr="006D2A90" w:rsidRDefault="006D2A90" w:rsidP="00024DF0">
      <w:pPr>
        <w:pStyle w:val="Textnumbered"/>
        <w:numPr>
          <w:ilvl w:val="0"/>
          <w:numId w:val="35"/>
        </w:numPr>
      </w:pPr>
      <w:r w:rsidRPr="006D2A90">
        <w:t>Where do you usually go on holiday? Where do you stay? Who do you go with? What do you usually do?</w:t>
      </w:r>
    </w:p>
    <w:p w:rsidR="006D2A90" w:rsidRPr="006D2A90" w:rsidRDefault="006D2A90" w:rsidP="00024DF0">
      <w:pPr>
        <w:pStyle w:val="Textnumbered"/>
        <w:numPr>
          <w:ilvl w:val="0"/>
          <w:numId w:val="35"/>
        </w:numPr>
      </w:pPr>
      <w:r w:rsidRPr="006D2A90">
        <w:t>Where did you go on your last holiday? Where did you stay? Who did you go with? What did you do? Did anything unusual happen? If so, what?</w:t>
      </w:r>
    </w:p>
    <w:p w:rsidR="006D2A90" w:rsidRPr="006D2A90" w:rsidRDefault="006D2A90" w:rsidP="006D2A90">
      <w:pPr>
        <w:pStyle w:val="Bhead"/>
      </w:pPr>
      <w:r w:rsidRPr="006D2A90">
        <w:t>Challenge!</w:t>
      </w:r>
    </w:p>
    <w:p w:rsidR="006D2A90" w:rsidRPr="006D2A90" w:rsidRDefault="006D2A90" w:rsidP="006D2A90">
      <w:pPr>
        <w:pStyle w:val="Rubric"/>
      </w:pPr>
      <w:r w:rsidRPr="006D2A90">
        <w:t xml:space="preserve">Complete the text with the correct </w:t>
      </w:r>
      <w:r>
        <w:t>words</w:t>
      </w:r>
      <w:r w:rsidRPr="006D2A90">
        <w:t xml:space="preserve"> (a</w:t>
      </w:r>
      <w:r>
        <w:t>–</w:t>
      </w:r>
      <w:r w:rsidRPr="006D2A90">
        <w:t>d).</w:t>
      </w:r>
    </w:p>
    <w:p w:rsidR="006D2A90" w:rsidRDefault="006D2A90" w:rsidP="006D2A90">
      <w:pPr>
        <w:pStyle w:val="FacsimileHead"/>
      </w:pPr>
      <w:r>
        <w:t>A trip to Andalucía</w:t>
      </w:r>
    </w:p>
    <w:p w:rsidR="006D2A90" w:rsidRPr="006D2A90" w:rsidRDefault="006D2A90" w:rsidP="006D2A90">
      <w:pPr>
        <w:pStyle w:val="Facsimile"/>
      </w:pPr>
      <w:r w:rsidRPr="006D2A90">
        <w:t xml:space="preserve">Last summer, my family and I went on a package </w:t>
      </w:r>
      <w:r w:rsidRPr="006D2A90">
        <w:rPr>
          <w:rStyle w:val="SuperscriptChar"/>
        </w:rPr>
        <w:t>1</w:t>
      </w:r>
      <w:r w:rsidRPr="006D2A90">
        <w:rPr>
          <w:iCs/>
        </w:rPr>
        <w:t>____________</w:t>
      </w:r>
      <w:r w:rsidRPr="006D2A90">
        <w:t xml:space="preserve"> to Andalucía in the south of Spain. After we </w:t>
      </w:r>
      <w:r w:rsidRPr="006D2A90">
        <w:rPr>
          <w:rStyle w:val="SuperscriptChar"/>
        </w:rPr>
        <w:t>2</w:t>
      </w:r>
      <w:r w:rsidRPr="006D2A90">
        <w:rPr>
          <w:iCs/>
        </w:rPr>
        <w:t>____________</w:t>
      </w:r>
      <w:r w:rsidRPr="006D2A90">
        <w:t xml:space="preserve"> a few days in Seville, we headed </w:t>
      </w:r>
      <w:r w:rsidRPr="006D2A90">
        <w:rPr>
          <w:rStyle w:val="SuperscriptChar"/>
        </w:rPr>
        <w:t>3</w:t>
      </w:r>
      <w:r w:rsidRPr="006D2A90">
        <w:rPr>
          <w:iCs/>
        </w:rPr>
        <w:t>____________</w:t>
      </w:r>
      <w:r w:rsidRPr="006D2A90">
        <w:t xml:space="preserve">Grenada and visited the famous Alhambra Palace. It’s fabulous! If you </w:t>
      </w:r>
      <w:r w:rsidRPr="006D2A90">
        <w:rPr>
          <w:rStyle w:val="SuperscriptChar"/>
        </w:rPr>
        <w:t>4</w:t>
      </w:r>
      <w:r w:rsidRPr="006D2A90">
        <w:rPr>
          <w:iCs/>
        </w:rPr>
        <w:t>____________</w:t>
      </w:r>
      <w:r w:rsidRPr="006D2A90">
        <w:t xml:space="preserve"> to Grenada, you’ll see exactly what I mean! The Alhambra is one of the most beautiful palaces in the world. </w:t>
      </w:r>
      <w:r w:rsidRPr="006D2A90">
        <w:rPr>
          <w:rStyle w:val="SuperscriptChar"/>
        </w:rPr>
        <w:t>5</w:t>
      </w:r>
      <w:r w:rsidRPr="006D2A90">
        <w:rPr>
          <w:iCs/>
        </w:rPr>
        <w:t xml:space="preserve">____________ </w:t>
      </w:r>
      <w:r w:rsidRPr="006D2A90">
        <w:t xml:space="preserve">, some of the wall paintings in the palace are </w:t>
      </w:r>
      <w:r w:rsidRPr="006D2A90">
        <w:rPr>
          <w:rStyle w:val="SuperscriptChar"/>
        </w:rPr>
        <w:t>6</w:t>
      </w:r>
      <w:r w:rsidRPr="006D2A90">
        <w:rPr>
          <w:iCs/>
        </w:rPr>
        <w:t xml:space="preserve">____________ </w:t>
      </w:r>
      <w:r w:rsidRPr="006D2A90">
        <w:t xml:space="preserve">. It’s important to </w:t>
      </w:r>
      <w:r w:rsidRPr="006D2A90">
        <w:rPr>
          <w:rStyle w:val="SuperscriptChar"/>
        </w:rPr>
        <w:t>7</w:t>
      </w:r>
      <w:r w:rsidRPr="006D2A90">
        <w:rPr>
          <w:iCs/>
        </w:rPr>
        <w:t>____________</w:t>
      </w:r>
      <w:r w:rsidRPr="006D2A90">
        <w:t xml:space="preserve">  monuments like the Alhambra, so I’ve joined an online support group to raise awareness of this issue. </w:t>
      </w:r>
      <w:r w:rsidR="002D13AB">
        <w:t>S</w:t>
      </w:r>
      <w:r w:rsidRPr="006D2A90">
        <w:t>ome</w:t>
      </w:r>
      <w:r w:rsidR="002D13AB">
        <w:t xml:space="preserve"> of our</w:t>
      </w:r>
      <w:r w:rsidRPr="006D2A90">
        <w:t xml:space="preserve"> world famous monuments </w:t>
      </w:r>
      <w:r w:rsidRPr="006D2A90">
        <w:rPr>
          <w:rStyle w:val="SuperscriptChar"/>
        </w:rPr>
        <w:t>8</w:t>
      </w:r>
      <w:r w:rsidRPr="006D2A90">
        <w:rPr>
          <w:iCs/>
        </w:rPr>
        <w:t>____________</w:t>
      </w:r>
      <w:r w:rsidRPr="006D2A90">
        <w:t xml:space="preserve">  if we don’t look after them now. </w:t>
      </w:r>
    </w:p>
    <w:p w:rsidR="006D2A90" w:rsidRPr="006D2A90" w:rsidRDefault="006D2A90" w:rsidP="006D2A90">
      <w:pPr>
        <w:pStyle w:val="Textnumbered"/>
        <w:numPr>
          <w:ilvl w:val="0"/>
          <w:numId w:val="33"/>
        </w:numPr>
      </w:pPr>
      <w:r w:rsidRPr="006D2A90">
        <w:rPr>
          <w:b/>
        </w:rPr>
        <w:t>a</w:t>
      </w:r>
      <w:r w:rsidRPr="006D2A90">
        <w:t xml:space="preserve"> holiday   </w:t>
      </w:r>
      <w:r w:rsidRPr="006D2A90">
        <w:rPr>
          <w:b/>
        </w:rPr>
        <w:t>b</w:t>
      </w:r>
      <w:r w:rsidRPr="006D2A90">
        <w:t xml:space="preserve"> tour   </w:t>
      </w:r>
      <w:r w:rsidRPr="006D2A90">
        <w:rPr>
          <w:b/>
        </w:rPr>
        <w:t>c</w:t>
      </w:r>
      <w:r w:rsidRPr="006D2A90">
        <w:t xml:space="preserve"> excursion   </w:t>
      </w:r>
      <w:r w:rsidRPr="006D2A90">
        <w:rPr>
          <w:b/>
        </w:rPr>
        <w:t>d</w:t>
      </w:r>
      <w:r w:rsidRPr="006D2A90">
        <w:t xml:space="preserve"> trek</w:t>
      </w:r>
    </w:p>
    <w:p w:rsidR="006D2A90" w:rsidRPr="006D2A90" w:rsidRDefault="006D2A90" w:rsidP="006D2A90">
      <w:pPr>
        <w:pStyle w:val="Textnumbered"/>
        <w:numPr>
          <w:ilvl w:val="0"/>
          <w:numId w:val="33"/>
        </w:numPr>
      </w:pPr>
      <w:r w:rsidRPr="006D2A90">
        <w:rPr>
          <w:b/>
        </w:rPr>
        <w:t>a</w:t>
      </w:r>
      <w:r w:rsidRPr="006D2A90">
        <w:t xml:space="preserve"> have spent   </w:t>
      </w:r>
      <w:r w:rsidRPr="006D2A90">
        <w:rPr>
          <w:b/>
        </w:rPr>
        <w:t>b</w:t>
      </w:r>
      <w:r w:rsidRPr="006D2A90">
        <w:t xml:space="preserve"> were spending   </w:t>
      </w:r>
      <w:r w:rsidRPr="006D2A90">
        <w:rPr>
          <w:b/>
        </w:rPr>
        <w:t>c</w:t>
      </w:r>
      <w:r w:rsidRPr="006D2A90">
        <w:t xml:space="preserve"> had spent   </w:t>
      </w:r>
      <w:r w:rsidRPr="006D2A90">
        <w:rPr>
          <w:b/>
        </w:rPr>
        <w:t>d</w:t>
      </w:r>
      <w:r w:rsidRPr="006D2A90">
        <w:t xml:space="preserve"> spend</w:t>
      </w:r>
    </w:p>
    <w:p w:rsidR="006D2A90" w:rsidRPr="006D2A90" w:rsidRDefault="006D2A90" w:rsidP="006D2A90">
      <w:pPr>
        <w:pStyle w:val="Textnumbered"/>
        <w:numPr>
          <w:ilvl w:val="0"/>
          <w:numId w:val="33"/>
        </w:numPr>
      </w:pPr>
      <w:r w:rsidRPr="006D2A90">
        <w:rPr>
          <w:b/>
        </w:rPr>
        <w:t>a</w:t>
      </w:r>
      <w:r w:rsidRPr="006D2A90">
        <w:t xml:space="preserve"> on   </w:t>
      </w:r>
      <w:r w:rsidRPr="006D2A90">
        <w:rPr>
          <w:b/>
        </w:rPr>
        <w:t>b</w:t>
      </w:r>
      <w:r w:rsidRPr="006D2A90">
        <w:t xml:space="preserve"> over   </w:t>
      </w:r>
      <w:r w:rsidRPr="006D2A90">
        <w:rPr>
          <w:b/>
        </w:rPr>
        <w:t>c</w:t>
      </w:r>
      <w:r w:rsidRPr="006D2A90">
        <w:t xml:space="preserve"> at   </w:t>
      </w:r>
      <w:r w:rsidRPr="006D2A90">
        <w:rPr>
          <w:b/>
        </w:rPr>
        <w:t>d</w:t>
      </w:r>
      <w:r w:rsidRPr="006D2A90">
        <w:t xml:space="preserve"> for</w:t>
      </w:r>
    </w:p>
    <w:p w:rsidR="006D2A90" w:rsidRPr="006D2A90" w:rsidRDefault="006D2A90" w:rsidP="006D2A90">
      <w:pPr>
        <w:pStyle w:val="Textnumbered"/>
        <w:numPr>
          <w:ilvl w:val="0"/>
          <w:numId w:val="33"/>
        </w:numPr>
      </w:pPr>
      <w:r w:rsidRPr="006D2A90">
        <w:rPr>
          <w:b/>
        </w:rPr>
        <w:t>a</w:t>
      </w:r>
      <w:r w:rsidRPr="006D2A90">
        <w:t xml:space="preserve"> go   </w:t>
      </w:r>
      <w:r w:rsidRPr="006D2A90">
        <w:rPr>
          <w:b/>
        </w:rPr>
        <w:t>b</w:t>
      </w:r>
      <w:r w:rsidRPr="006D2A90">
        <w:t xml:space="preserve"> went   </w:t>
      </w:r>
      <w:r w:rsidRPr="006D2A90">
        <w:rPr>
          <w:b/>
        </w:rPr>
        <w:t>c</w:t>
      </w:r>
      <w:r w:rsidRPr="006D2A90">
        <w:t xml:space="preserve"> have gone   </w:t>
      </w:r>
      <w:r w:rsidRPr="006D2A90">
        <w:rPr>
          <w:b/>
        </w:rPr>
        <w:t>d</w:t>
      </w:r>
      <w:r w:rsidRPr="006D2A90">
        <w:t xml:space="preserve"> will go</w:t>
      </w:r>
    </w:p>
    <w:p w:rsidR="006D2A90" w:rsidRPr="006D2A90" w:rsidRDefault="006D2A90" w:rsidP="006D2A90">
      <w:pPr>
        <w:pStyle w:val="Textnumbered"/>
        <w:numPr>
          <w:ilvl w:val="0"/>
          <w:numId w:val="33"/>
        </w:numPr>
      </w:pPr>
      <w:r w:rsidRPr="006D2A90">
        <w:rPr>
          <w:b/>
        </w:rPr>
        <w:t>a</w:t>
      </w:r>
      <w:r w:rsidRPr="006D2A90">
        <w:t xml:space="preserve"> Comfortably   </w:t>
      </w:r>
      <w:r w:rsidRPr="006D2A90">
        <w:rPr>
          <w:b/>
        </w:rPr>
        <w:t>b</w:t>
      </w:r>
      <w:r w:rsidRPr="006D2A90">
        <w:t xml:space="preserve"> Similarly   </w:t>
      </w:r>
      <w:r w:rsidRPr="006D2A90">
        <w:rPr>
          <w:b/>
        </w:rPr>
        <w:t>c</w:t>
      </w:r>
      <w:r w:rsidRPr="006D2A90">
        <w:t xml:space="preserve"> Worryingly   </w:t>
      </w:r>
      <w:r w:rsidRPr="006D2A90">
        <w:rPr>
          <w:b/>
        </w:rPr>
        <w:t>d</w:t>
      </w:r>
      <w:r w:rsidRPr="006D2A90">
        <w:t xml:space="preserve"> Extremely</w:t>
      </w:r>
    </w:p>
    <w:p w:rsidR="006D2A90" w:rsidRPr="006D2A90" w:rsidRDefault="006D2A90" w:rsidP="006D2A90">
      <w:pPr>
        <w:pStyle w:val="Textnumbered"/>
        <w:numPr>
          <w:ilvl w:val="0"/>
          <w:numId w:val="33"/>
        </w:numPr>
      </w:pPr>
      <w:r w:rsidRPr="006D2A90">
        <w:rPr>
          <w:b/>
        </w:rPr>
        <w:t>a</w:t>
      </w:r>
      <w:r w:rsidRPr="006D2A90">
        <w:t xml:space="preserve"> have decayed   </w:t>
      </w:r>
      <w:r w:rsidRPr="006D2A90">
        <w:rPr>
          <w:b/>
        </w:rPr>
        <w:t>b</w:t>
      </w:r>
      <w:r w:rsidRPr="006D2A90">
        <w:t xml:space="preserve"> decaying   </w:t>
      </w:r>
      <w:r w:rsidRPr="006D2A90">
        <w:rPr>
          <w:b/>
        </w:rPr>
        <w:t>c</w:t>
      </w:r>
      <w:r w:rsidRPr="006D2A90">
        <w:t xml:space="preserve"> decay   </w:t>
      </w:r>
      <w:r w:rsidRPr="006D2A90">
        <w:rPr>
          <w:b/>
        </w:rPr>
        <w:t>d</w:t>
      </w:r>
      <w:r w:rsidRPr="006D2A90">
        <w:t xml:space="preserve"> not decaying</w:t>
      </w:r>
    </w:p>
    <w:p w:rsidR="006D2A90" w:rsidRPr="006D2A90" w:rsidRDefault="006D2A90" w:rsidP="006D2A90">
      <w:pPr>
        <w:pStyle w:val="Textnumbered"/>
        <w:numPr>
          <w:ilvl w:val="0"/>
          <w:numId w:val="33"/>
        </w:numPr>
      </w:pPr>
      <w:r w:rsidRPr="006D2A90">
        <w:rPr>
          <w:b/>
        </w:rPr>
        <w:t>a</w:t>
      </w:r>
      <w:r w:rsidRPr="006D2A90">
        <w:t xml:space="preserve"> preserve   </w:t>
      </w:r>
      <w:r w:rsidRPr="006D2A90">
        <w:rPr>
          <w:b/>
        </w:rPr>
        <w:t>b</w:t>
      </w:r>
      <w:r w:rsidRPr="006D2A90">
        <w:t xml:space="preserve"> contaminate   </w:t>
      </w:r>
      <w:r w:rsidRPr="006D2A90">
        <w:rPr>
          <w:b/>
        </w:rPr>
        <w:t>c</w:t>
      </w:r>
      <w:r w:rsidRPr="006D2A90">
        <w:t xml:space="preserve"> survive    </w:t>
      </w:r>
      <w:r w:rsidRPr="006D2A90">
        <w:rPr>
          <w:b/>
        </w:rPr>
        <w:t>d</w:t>
      </w:r>
      <w:r w:rsidRPr="006D2A90">
        <w:t xml:space="preserve"> evacuate</w:t>
      </w:r>
    </w:p>
    <w:p w:rsidR="006D2A90" w:rsidRPr="006D2A90" w:rsidRDefault="006D2A90" w:rsidP="006D2A90">
      <w:pPr>
        <w:pStyle w:val="Textnumbered"/>
        <w:numPr>
          <w:ilvl w:val="0"/>
          <w:numId w:val="33"/>
        </w:numPr>
      </w:pPr>
      <w:r w:rsidRPr="006D2A90">
        <w:rPr>
          <w:b/>
        </w:rPr>
        <w:t>a</w:t>
      </w:r>
      <w:r w:rsidRPr="006D2A90">
        <w:t xml:space="preserve"> will fall down   </w:t>
      </w:r>
      <w:r w:rsidRPr="006D2A90">
        <w:rPr>
          <w:b/>
        </w:rPr>
        <w:t>b</w:t>
      </w:r>
      <w:r w:rsidRPr="006D2A90">
        <w:t xml:space="preserve"> fall down   </w:t>
      </w:r>
      <w:r w:rsidRPr="006D2A90">
        <w:rPr>
          <w:b/>
        </w:rPr>
        <w:t>c</w:t>
      </w:r>
      <w:r w:rsidRPr="006D2A90">
        <w:t xml:space="preserve"> are falling down   </w:t>
      </w:r>
      <w:r w:rsidRPr="006D2A90">
        <w:rPr>
          <w:b/>
        </w:rPr>
        <w:t>d</w:t>
      </w:r>
      <w:r w:rsidRPr="006D2A90">
        <w:t xml:space="preserve"> would fall down</w:t>
      </w:r>
    </w:p>
    <w:sectPr w:rsidR="006D2A90" w:rsidRPr="006D2A90" w:rsidSect="00EE49C9">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A90" w:rsidRDefault="006D2A90">
      <w:r>
        <w:separator/>
      </w:r>
    </w:p>
    <w:p w:rsidR="006D2A90" w:rsidRDefault="006D2A90"/>
  </w:endnote>
  <w:endnote w:type="continuationSeparator" w:id="0">
    <w:p w:rsidR="006D2A90" w:rsidRDefault="006D2A90">
      <w:r>
        <w:continuationSeparator/>
      </w:r>
    </w:p>
    <w:p w:rsidR="006D2A90" w:rsidRDefault="006D2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EE49C9"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515253">
          <w:rPr>
            <w:rFonts w:ascii="Arial" w:hAnsi="Arial" w:cs="Arial"/>
            <w:noProof/>
          </w:rPr>
          <w:t>4</w:t>
        </w:r>
        <w:r w:rsidRPr="001840A0">
          <w:rPr>
            <w:rFonts w:ascii="Arial" w:hAnsi="Arial" w:cs="Arial"/>
            <w:noProof/>
          </w:rPr>
          <w:fldChar w:fldCharType="end"/>
        </w:r>
      </w:p>
    </w:sdtContent>
  </w:sdt>
  <w:p w:rsidR="00071313" w:rsidRPr="001840A0" w:rsidRDefault="00EE49C9" w:rsidP="001840A0">
    <w:pPr>
      <w:pStyle w:val="Footer"/>
      <w:jc w:val="center"/>
      <w:rPr>
        <w:rFonts w:ascii="Arial" w:hAnsi="Arial" w:cs="Arial"/>
      </w:rPr>
    </w:pPr>
    <w:r>
      <w:rPr>
        <w:noProof/>
      </w:rPr>
      <w:drawing>
        <wp:inline distT="0" distB="0" distL="0" distR="0" wp14:anchorId="6DD881BF" wp14:editId="25F65BFF">
          <wp:extent cx="6390005" cy="647571"/>
          <wp:effectExtent l="0" t="0" r="0" b="635"/>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0005" cy="647571"/>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A90" w:rsidRDefault="006D2A90">
      <w:r>
        <w:separator/>
      </w:r>
    </w:p>
    <w:p w:rsidR="006D2A90" w:rsidRDefault="006D2A90"/>
  </w:footnote>
  <w:footnote w:type="continuationSeparator" w:id="0">
    <w:p w:rsidR="006D2A90" w:rsidRDefault="006D2A90">
      <w:r>
        <w:continuationSeparator/>
      </w:r>
    </w:p>
    <w:p w:rsidR="006D2A90" w:rsidRDefault="006D2A9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A90"/>
    <w:rsid w:val="00002878"/>
    <w:rsid w:val="00002F45"/>
    <w:rsid w:val="00007341"/>
    <w:rsid w:val="00024DF0"/>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1D2A"/>
    <w:rsid w:val="000A5BE4"/>
    <w:rsid w:val="000D7095"/>
    <w:rsid w:val="000F7147"/>
    <w:rsid w:val="000F79C4"/>
    <w:rsid w:val="0010334E"/>
    <w:rsid w:val="0010580E"/>
    <w:rsid w:val="00110510"/>
    <w:rsid w:val="001222A5"/>
    <w:rsid w:val="0013043C"/>
    <w:rsid w:val="00144B2C"/>
    <w:rsid w:val="00157180"/>
    <w:rsid w:val="0018374F"/>
    <w:rsid w:val="001840A0"/>
    <w:rsid w:val="00196935"/>
    <w:rsid w:val="001A2160"/>
    <w:rsid w:val="001B2824"/>
    <w:rsid w:val="001C2529"/>
    <w:rsid w:val="001D439A"/>
    <w:rsid w:val="001F67B3"/>
    <w:rsid w:val="00202A92"/>
    <w:rsid w:val="00215AB1"/>
    <w:rsid w:val="0025137D"/>
    <w:rsid w:val="00253443"/>
    <w:rsid w:val="00255386"/>
    <w:rsid w:val="00271A40"/>
    <w:rsid w:val="002751EC"/>
    <w:rsid w:val="00285F54"/>
    <w:rsid w:val="002C640B"/>
    <w:rsid w:val="002D13AB"/>
    <w:rsid w:val="002D2A5D"/>
    <w:rsid w:val="002D3F58"/>
    <w:rsid w:val="002D6A1A"/>
    <w:rsid w:val="002E23F0"/>
    <w:rsid w:val="002E29CC"/>
    <w:rsid w:val="00302F33"/>
    <w:rsid w:val="003032C2"/>
    <w:rsid w:val="00303599"/>
    <w:rsid w:val="0030623D"/>
    <w:rsid w:val="0032379C"/>
    <w:rsid w:val="0033675E"/>
    <w:rsid w:val="00345D07"/>
    <w:rsid w:val="003558F8"/>
    <w:rsid w:val="0038104F"/>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24D"/>
    <w:rsid w:val="00493DC6"/>
    <w:rsid w:val="004977C5"/>
    <w:rsid w:val="004B5C1E"/>
    <w:rsid w:val="004B5DBB"/>
    <w:rsid w:val="004B718E"/>
    <w:rsid w:val="004D2730"/>
    <w:rsid w:val="004E1875"/>
    <w:rsid w:val="00503427"/>
    <w:rsid w:val="005114A9"/>
    <w:rsid w:val="00515253"/>
    <w:rsid w:val="005345D0"/>
    <w:rsid w:val="005355F0"/>
    <w:rsid w:val="0053652C"/>
    <w:rsid w:val="00552188"/>
    <w:rsid w:val="0055486B"/>
    <w:rsid w:val="00560231"/>
    <w:rsid w:val="00582F2E"/>
    <w:rsid w:val="00583FB2"/>
    <w:rsid w:val="00597C8E"/>
    <w:rsid w:val="005A1490"/>
    <w:rsid w:val="005B14C2"/>
    <w:rsid w:val="005B1B9F"/>
    <w:rsid w:val="005C3898"/>
    <w:rsid w:val="005C4E69"/>
    <w:rsid w:val="005C59CD"/>
    <w:rsid w:val="005F3D7F"/>
    <w:rsid w:val="00607BA7"/>
    <w:rsid w:val="006111E1"/>
    <w:rsid w:val="006379B2"/>
    <w:rsid w:val="00663213"/>
    <w:rsid w:val="00667B36"/>
    <w:rsid w:val="006712A8"/>
    <w:rsid w:val="006812A5"/>
    <w:rsid w:val="006A4137"/>
    <w:rsid w:val="006B3F93"/>
    <w:rsid w:val="006B7E5A"/>
    <w:rsid w:val="006D2A90"/>
    <w:rsid w:val="006D743D"/>
    <w:rsid w:val="006E5412"/>
    <w:rsid w:val="0070265D"/>
    <w:rsid w:val="00716A2A"/>
    <w:rsid w:val="0072233A"/>
    <w:rsid w:val="0075040C"/>
    <w:rsid w:val="007560A9"/>
    <w:rsid w:val="007836CD"/>
    <w:rsid w:val="007942D7"/>
    <w:rsid w:val="007949CC"/>
    <w:rsid w:val="00796D7A"/>
    <w:rsid w:val="007C4847"/>
    <w:rsid w:val="007C66B4"/>
    <w:rsid w:val="007C703D"/>
    <w:rsid w:val="007D5F70"/>
    <w:rsid w:val="007E105D"/>
    <w:rsid w:val="007E15BE"/>
    <w:rsid w:val="007F3B31"/>
    <w:rsid w:val="007F5BB3"/>
    <w:rsid w:val="008461F7"/>
    <w:rsid w:val="00851946"/>
    <w:rsid w:val="00852E01"/>
    <w:rsid w:val="0085712E"/>
    <w:rsid w:val="00860D3C"/>
    <w:rsid w:val="00861561"/>
    <w:rsid w:val="008660E1"/>
    <w:rsid w:val="008708ED"/>
    <w:rsid w:val="00896352"/>
    <w:rsid w:val="008B17CB"/>
    <w:rsid w:val="008C6327"/>
    <w:rsid w:val="008F168A"/>
    <w:rsid w:val="008F23C5"/>
    <w:rsid w:val="008F5DD2"/>
    <w:rsid w:val="00917F87"/>
    <w:rsid w:val="00932BAF"/>
    <w:rsid w:val="009608BA"/>
    <w:rsid w:val="00971764"/>
    <w:rsid w:val="009849BF"/>
    <w:rsid w:val="00984FA7"/>
    <w:rsid w:val="009926F3"/>
    <w:rsid w:val="009A2A83"/>
    <w:rsid w:val="009A5CB3"/>
    <w:rsid w:val="009B0FA5"/>
    <w:rsid w:val="009B47E0"/>
    <w:rsid w:val="009C60BE"/>
    <w:rsid w:val="009D6B55"/>
    <w:rsid w:val="009E0A76"/>
    <w:rsid w:val="009F3199"/>
    <w:rsid w:val="00A14167"/>
    <w:rsid w:val="00A158F4"/>
    <w:rsid w:val="00A161B5"/>
    <w:rsid w:val="00A25709"/>
    <w:rsid w:val="00A307AD"/>
    <w:rsid w:val="00A55205"/>
    <w:rsid w:val="00A7006A"/>
    <w:rsid w:val="00A8213E"/>
    <w:rsid w:val="00A95164"/>
    <w:rsid w:val="00AA2AE0"/>
    <w:rsid w:val="00AC2A59"/>
    <w:rsid w:val="00AC7EC3"/>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B3347"/>
    <w:rsid w:val="00BC5BC8"/>
    <w:rsid w:val="00BD5871"/>
    <w:rsid w:val="00BD6A2B"/>
    <w:rsid w:val="00BF4BF6"/>
    <w:rsid w:val="00BF687B"/>
    <w:rsid w:val="00C11C27"/>
    <w:rsid w:val="00C14E44"/>
    <w:rsid w:val="00C273AD"/>
    <w:rsid w:val="00C43ECA"/>
    <w:rsid w:val="00C57125"/>
    <w:rsid w:val="00C87C12"/>
    <w:rsid w:val="00C9056D"/>
    <w:rsid w:val="00C97BDA"/>
    <w:rsid w:val="00CA45B9"/>
    <w:rsid w:val="00CA6271"/>
    <w:rsid w:val="00CA6F23"/>
    <w:rsid w:val="00CB57EF"/>
    <w:rsid w:val="00CC57C3"/>
    <w:rsid w:val="00CD0708"/>
    <w:rsid w:val="00CF4B3E"/>
    <w:rsid w:val="00CF5B0B"/>
    <w:rsid w:val="00D356F0"/>
    <w:rsid w:val="00D4717C"/>
    <w:rsid w:val="00D92FB7"/>
    <w:rsid w:val="00DA2C0B"/>
    <w:rsid w:val="00DC44F6"/>
    <w:rsid w:val="00DC6F73"/>
    <w:rsid w:val="00DF70D5"/>
    <w:rsid w:val="00E31487"/>
    <w:rsid w:val="00E41307"/>
    <w:rsid w:val="00E41F21"/>
    <w:rsid w:val="00E51BDC"/>
    <w:rsid w:val="00E67768"/>
    <w:rsid w:val="00E7124D"/>
    <w:rsid w:val="00E818BC"/>
    <w:rsid w:val="00E822EF"/>
    <w:rsid w:val="00E8329A"/>
    <w:rsid w:val="00E84669"/>
    <w:rsid w:val="00E90F44"/>
    <w:rsid w:val="00EA04D6"/>
    <w:rsid w:val="00EC0BCB"/>
    <w:rsid w:val="00ED02B8"/>
    <w:rsid w:val="00EE3F43"/>
    <w:rsid w:val="00EE49C9"/>
    <w:rsid w:val="00EE51C9"/>
    <w:rsid w:val="00EE659F"/>
    <w:rsid w:val="00F219E3"/>
    <w:rsid w:val="00F30761"/>
    <w:rsid w:val="00F35BED"/>
    <w:rsid w:val="00F5009D"/>
    <w:rsid w:val="00F62969"/>
    <w:rsid w:val="00F67090"/>
    <w:rsid w:val="00F71E54"/>
    <w:rsid w:val="00F75573"/>
    <w:rsid w:val="00F91F52"/>
    <w:rsid w:val="00F963C1"/>
    <w:rsid w:val="00FA3EFB"/>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EE49C9"/>
    <w:pPr>
      <w:tabs>
        <w:tab w:val="center" w:pos="4513"/>
        <w:tab w:val="right" w:pos="9026"/>
      </w:tabs>
    </w:pPr>
  </w:style>
  <w:style w:type="character" w:customStyle="1" w:styleId="HeaderChar">
    <w:name w:val="Header Char"/>
    <w:basedOn w:val="DefaultParagraphFont"/>
    <w:link w:val="Header"/>
    <w:rsid w:val="00EE49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EE49C9"/>
    <w:pPr>
      <w:tabs>
        <w:tab w:val="center" w:pos="4513"/>
        <w:tab w:val="right" w:pos="9026"/>
      </w:tabs>
    </w:pPr>
  </w:style>
  <w:style w:type="character" w:customStyle="1" w:styleId="HeaderChar">
    <w:name w:val="Header Char"/>
    <w:basedOn w:val="DefaultParagraphFont"/>
    <w:link w:val="Header"/>
    <w:rsid w:val="00EE4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AB5EA-0F7B-4FF0-B5AC-1835C782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0</TotalTime>
  <Pages>5</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ASH, Martin</cp:lastModifiedBy>
  <cp:revision>3</cp:revision>
  <cp:lastPrinted>2013-05-10T11:51:00Z</cp:lastPrinted>
  <dcterms:created xsi:type="dcterms:W3CDTF">2013-05-10T12:26:00Z</dcterms:created>
  <dcterms:modified xsi:type="dcterms:W3CDTF">2013-05-29T10:34:00Z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